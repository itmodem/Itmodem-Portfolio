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2A09A" w14:textId="61E43708" w:rsidR="002700B9" w:rsidRPr="00C54A26" w:rsidRDefault="002700B9" w:rsidP="002700B9">
      <w:pPr>
        <w:jc w:val="center"/>
        <w:rPr>
          <w:sz w:val="180"/>
          <w:szCs w:val="180"/>
        </w:rPr>
      </w:pPr>
      <w:bookmarkStart w:id="0" w:name="_Hlk200190560"/>
      <w:r>
        <w:rPr>
          <w:sz w:val="180"/>
          <w:szCs w:val="180"/>
        </w:rPr>
        <w:t>MONGODB</w:t>
      </w:r>
    </w:p>
    <w:p w14:paraId="7777F98D" w14:textId="77777777" w:rsidR="002700B9" w:rsidRPr="00C54A26" w:rsidRDefault="002700B9" w:rsidP="002700B9">
      <w:pPr>
        <w:jc w:val="center"/>
        <w:rPr>
          <w:sz w:val="180"/>
          <w:szCs w:val="180"/>
        </w:rPr>
      </w:pPr>
      <w:r w:rsidRPr="00C54A26">
        <w:rPr>
          <w:sz w:val="180"/>
          <w:szCs w:val="180"/>
        </w:rPr>
        <w:t>DEVELOPER</w:t>
      </w:r>
    </w:p>
    <w:p w14:paraId="50AD8C9C" w14:textId="77777777" w:rsidR="002700B9" w:rsidRDefault="002700B9" w:rsidP="002700B9">
      <w:pPr>
        <w:jc w:val="center"/>
        <w:rPr>
          <w:sz w:val="180"/>
          <w:szCs w:val="180"/>
        </w:rPr>
      </w:pPr>
      <w:r w:rsidRPr="00C54A26">
        <w:rPr>
          <w:sz w:val="180"/>
          <w:szCs w:val="180"/>
        </w:rPr>
        <w:t>NOTES</w:t>
      </w:r>
    </w:p>
    <w:p w14:paraId="2CF81636" w14:textId="77777777" w:rsidR="002700B9" w:rsidRPr="005F5C7B" w:rsidRDefault="002700B9" w:rsidP="002700B9">
      <w:pPr>
        <w:spacing w:line="360" w:lineRule="auto"/>
        <w:ind w:left="720" w:firstLine="720"/>
        <w:rPr>
          <w:sz w:val="60"/>
          <w:szCs w:val="180"/>
        </w:rPr>
      </w:pPr>
      <w:r w:rsidRPr="005F5C7B">
        <w:rPr>
          <w:rFonts w:ascii="Segoe UI Emoji" w:hAnsi="Segoe UI Emoji" w:cs="Segoe UI Emoji"/>
          <w:sz w:val="60"/>
          <w:szCs w:val="180"/>
        </w:rPr>
        <w:t>👨🏻</w:t>
      </w:r>
      <w:r w:rsidRPr="005F5C7B">
        <w:rPr>
          <w:sz w:val="60"/>
          <w:szCs w:val="180"/>
        </w:rPr>
        <w:t>‍</w:t>
      </w:r>
      <w:proofErr w:type="gramStart"/>
      <w:r w:rsidRPr="005F5C7B">
        <w:rPr>
          <w:rFonts w:ascii="Segoe UI Emoji" w:hAnsi="Segoe UI Emoji" w:cs="Segoe UI Emoji"/>
          <w:sz w:val="60"/>
          <w:szCs w:val="180"/>
        </w:rPr>
        <w:t>💻</w:t>
      </w:r>
      <w:r w:rsidRPr="005F5C7B">
        <w:rPr>
          <w:sz w:val="60"/>
          <w:szCs w:val="180"/>
        </w:rPr>
        <w:t xml:space="preserve">  Name</w:t>
      </w:r>
      <w:proofErr w:type="gramEnd"/>
      <w:r w:rsidRPr="005F5C7B">
        <w:rPr>
          <w:sz w:val="60"/>
          <w:szCs w:val="180"/>
        </w:rPr>
        <w:t>: Mr. Rupesh Lal</w:t>
      </w:r>
    </w:p>
    <w:p w14:paraId="4478F1C7" w14:textId="77777777" w:rsidR="002700B9" w:rsidRPr="005F5C7B" w:rsidRDefault="002700B9" w:rsidP="002700B9">
      <w:pPr>
        <w:spacing w:line="360" w:lineRule="auto"/>
        <w:ind w:left="720" w:firstLine="720"/>
        <w:rPr>
          <w:sz w:val="60"/>
          <w:szCs w:val="180"/>
        </w:rPr>
      </w:pPr>
      <w:proofErr w:type="gramStart"/>
      <w:r w:rsidRPr="005F5C7B">
        <w:rPr>
          <w:rFonts w:ascii="Segoe UI Emoji" w:hAnsi="Segoe UI Emoji" w:cs="Segoe UI Emoji"/>
          <w:sz w:val="60"/>
          <w:szCs w:val="180"/>
        </w:rPr>
        <w:t>🌐</w:t>
      </w:r>
      <w:r w:rsidRPr="005F5C7B">
        <w:rPr>
          <w:sz w:val="60"/>
          <w:szCs w:val="180"/>
        </w:rPr>
        <w:t xml:space="preserve">  Website</w:t>
      </w:r>
      <w:proofErr w:type="gramEnd"/>
      <w:r w:rsidRPr="005F5C7B">
        <w:rPr>
          <w:sz w:val="60"/>
          <w:szCs w:val="180"/>
        </w:rPr>
        <w:t>: www.itmodem.com</w:t>
      </w:r>
    </w:p>
    <w:p w14:paraId="6EE0492A" w14:textId="77777777" w:rsidR="002700B9" w:rsidRPr="005F5C7B" w:rsidRDefault="002700B9" w:rsidP="002700B9">
      <w:pPr>
        <w:spacing w:line="360" w:lineRule="auto"/>
        <w:ind w:left="720" w:firstLine="720"/>
        <w:rPr>
          <w:sz w:val="60"/>
          <w:szCs w:val="180"/>
        </w:rPr>
      </w:pPr>
      <w:proofErr w:type="gramStart"/>
      <w:r w:rsidRPr="005F5C7B">
        <w:rPr>
          <w:rFonts w:ascii="Segoe UI Emoji" w:hAnsi="Segoe UI Emoji" w:cs="Segoe UI Emoji"/>
          <w:sz w:val="60"/>
          <w:szCs w:val="180"/>
        </w:rPr>
        <w:t>📞</w:t>
      </w:r>
      <w:r w:rsidRPr="005F5C7B">
        <w:rPr>
          <w:sz w:val="60"/>
          <w:szCs w:val="180"/>
        </w:rPr>
        <w:t xml:space="preserve">  WhatsApp</w:t>
      </w:r>
      <w:proofErr w:type="gramEnd"/>
      <w:r w:rsidRPr="005F5C7B">
        <w:rPr>
          <w:sz w:val="60"/>
          <w:szCs w:val="180"/>
        </w:rPr>
        <w:t>: +91 7870886355</w:t>
      </w:r>
    </w:p>
    <w:p w14:paraId="2D63C359" w14:textId="77777777" w:rsidR="002700B9" w:rsidRDefault="002700B9" w:rsidP="002700B9">
      <w:pPr>
        <w:spacing w:line="360" w:lineRule="auto"/>
        <w:ind w:left="720" w:firstLine="720"/>
        <w:rPr>
          <w:sz w:val="60"/>
          <w:szCs w:val="180"/>
        </w:rPr>
      </w:pPr>
      <w:proofErr w:type="gramStart"/>
      <w:r w:rsidRPr="005F5C7B">
        <w:rPr>
          <w:rFonts w:ascii="Segoe UI Emoji" w:hAnsi="Segoe UI Emoji" w:cs="Segoe UI Emoji"/>
          <w:sz w:val="60"/>
          <w:szCs w:val="180"/>
        </w:rPr>
        <w:t>💼</w:t>
      </w:r>
      <w:r w:rsidRPr="005F5C7B">
        <w:rPr>
          <w:sz w:val="60"/>
          <w:szCs w:val="180"/>
        </w:rPr>
        <w:t xml:space="preserve">  Profession</w:t>
      </w:r>
      <w:proofErr w:type="gramEnd"/>
      <w:r w:rsidRPr="005F5C7B">
        <w:rPr>
          <w:sz w:val="60"/>
          <w:szCs w:val="180"/>
        </w:rPr>
        <w:t>: Software Engineer</w:t>
      </w:r>
    </w:p>
    <w:p w14:paraId="4E462EE7" w14:textId="77777777" w:rsidR="002700B9" w:rsidRDefault="002700B9" w:rsidP="002700B9">
      <w:pPr>
        <w:spacing w:line="360" w:lineRule="auto"/>
        <w:rPr>
          <w:sz w:val="40"/>
          <w:szCs w:val="180"/>
        </w:rPr>
      </w:pPr>
    </w:p>
    <w:p w14:paraId="372A579C" w14:textId="20550308" w:rsidR="002700B9" w:rsidRPr="002700B9" w:rsidRDefault="002700B9" w:rsidP="002700B9">
      <w:pPr>
        <w:rPr>
          <w:b/>
          <w:bCs/>
          <w:sz w:val="40"/>
        </w:rPr>
      </w:pPr>
      <w:r w:rsidRPr="002700B9">
        <w:rPr>
          <w:rFonts w:ascii="Segoe UI Emoji" w:hAnsi="Segoe UI Emoji" w:cs="Segoe UI Emoji"/>
          <w:b/>
          <w:bCs/>
          <w:sz w:val="40"/>
          <w:highlight w:val="yellow"/>
        </w:rPr>
        <w:lastRenderedPageBreak/>
        <w:t>📘</w:t>
      </w:r>
      <w:r>
        <w:rPr>
          <w:rFonts w:ascii="Segoe UI Emoji" w:hAnsi="Segoe UI Emoji" w:cs="Segoe UI Emoji"/>
          <w:b/>
          <w:bCs/>
          <w:sz w:val="40"/>
          <w:highlight w:val="yellow"/>
        </w:rPr>
        <w:t>Chapter</w:t>
      </w:r>
      <w:r w:rsidRPr="002700B9">
        <w:rPr>
          <w:b/>
          <w:bCs/>
          <w:sz w:val="40"/>
          <w:highlight w:val="yellow"/>
        </w:rPr>
        <w:t xml:space="preserve"> 1. What is MongoDB?</w:t>
      </w:r>
    </w:p>
    <w:p w14:paraId="6E6FCC71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pict w14:anchorId="43D720F9">
          <v:rect id="_x0000_i1045" style="width:0;height:.75pt" o:hralign="center" o:hrstd="t" o:hrnoshade="t" o:hr="t" fillcolor="#ccc" stroked="f"/>
        </w:pict>
      </w:r>
    </w:p>
    <w:p w14:paraId="520303E9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Introduction to MongoDB</w:t>
      </w:r>
    </w:p>
    <w:p w14:paraId="58B9DB08" w14:textId="77777777" w:rsidR="002700B9" w:rsidRPr="000C1E13" w:rsidRDefault="002700B9" w:rsidP="002700B9">
      <w:pPr>
        <w:rPr>
          <w:sz w:val="40"/>
        </w:rPr>
      </w:pPr>
      <w:r w:rsidRPr="000C1E13">
        <w:rPr>
          <w:b/>
          <w:bCs/>
          <w:sz w:val="40"/>
        </w:rPr>
        <w:t>MongoDB</w:t>
      </w:r>
      <w:r w:rsidRPr="000C1E13">
        <w:rPr>
          <w:sz w:val="40"/>
        </w:rPr>
        <w:t> is a popular </w:t>
      </w:r>
      <w:r w:rsidRPr="000C1E13">
        <w:rPr>
          <w:b/>
          <w:bCs/>
          <w:sz w:val="40"/>
        </w:rPr>
        <w:t>NoSQL database</w:t>
      </w:r>
      <w:r w:rsidRPr="000C1E13">
        <w:rPr>
          <w:sz w:val="40"/>
        </w:rPr>
        <w:t> that stores data in a </w:t>
      </w:r>
      <w:r w:rsidRPr="000C1E13">
        <w:rPr>
          <w:b/>
          <w:bCs/>
          <w:sz w:val="40"/>
        </w:rPr>
        <w:t>flexible, JSON-like format</w:t>
      </w:r>
      <w:r w:rsidRPr="000C1E13">
        <w:rPr>
          <w:sz w:val="40"/>
        </w:rPr>
        <w:t> called </w:t>
      </w:r>
      <w:r w:rsidRPr="000C1E13">
        <w:rPr>
          <w:b/>
          <w:bCs/>
          <w:sz w:val="40"/>
        </w:rPr>
        <w:t>BSON</w:t>
      </w:r>
      <w:r w:rsidRPr="000C1E13">
        <w:rPr>
          <w:sz w:val="40"/>
        </w:rPr>
        <w:t>. It’s designed for high performance, scalability, and ease of development.</w:t>
      </w:r>
    </w:p>
    <w:p w14:paraId="6D14B67E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pict w14:anchorId="2F18C9FF">
          <v:rect id="_x0000_i1046" style="width:0;height:.75pt" o:hralign="center" o:hrstd="t" o:hrnoshade="t" o:hr="t" fillcolor="#ccc" stroked="f"/>
        </w:pict>
      </w:r>
    </w:p>
    <w:p w14:paraId="4EA9F1E3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NoSQL vs SQL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  <w:gridCol w:w="4071"/>
        <w:gridCol w:w="4353"/>
      </w:tblGrid>
      <w:tr w:rsidR="002700B9" w:rsidRPr="000C1E13" w14:paraId="508A06B5" w14:textId="77777777" w:rsidTr="0018417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B183E1" w14:textId="77777777" w:rsidR="002700B9" w:rsidRPr="000C1E13" w:rsidRDefault="002700B9" w:rsidP="0018417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Feature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1D3696" w14:textId="77777777" w:rsidR="002700B9" w:rsidRPr="000C1E13" w:rsidRDefault="002700B9" w:rsidP="0018417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SQL (Relational)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C40F40" w14:textId="77777777" w:rsidR="002700B9" w:rsidRPr="000C1E13" w:rsidRDefault="002700B9" w:rsidP="0018417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NoSQL (MongoDB)</w:t>
            </w:r>
          </w:p>
        </w:tc>
      </w:tr>
      <w:tr w:rsidR="002700B9" w:rsidRPr="000C1E13" w14:paraId="085172F5" w14:textId="77777777" w:rsidTr="0018417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301C47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Data structure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B9B76C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Tables (rows &amp; columns)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BE65BB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Collections (documents)</w:t>
            </w:r>
          </w:p>
        </w:tc>
      </w:tr>
      <w:tr w:rsidR="002700B9" w:rsidRPr="000C1E13" w14:paraId="6E6083BC" w14:textId="77777777" w:rsidTr="0018417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B3D814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Schema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753E27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Fixed schema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DE0B32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Dynamic schema</w:t>
            </w:r>
          </w:p>
        </w:tc>
      </w:tr>
      <w:tr w:rsidR="002700B9" w:rsidRPr="000C1E13" w14:paraId="5BF966B2" w14:textId="77777777" w:rsidTr="0018417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AAA5D5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Joins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A88A76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Supported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D49F8B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Not typically used</w:t>
            </w:r>
          </w:p>
        </w:tc>
      </w:tr>
      <w:tr w:rsidR="002700B9" w:rsidRPr="000C1E13" w14:paraId="4C1BF983" w14:textId="77777777" w:rsidTr="0018417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E59448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Language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764AEC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SQL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25257D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Query language (JS-like)</w:t>
            </w:r>
          </w:p>
        </w:tc>
      </w:tr>
      <w:tr w:rsidR="002700B9" w:rsidRPr="000C1E13" w14:paraId="0AEA245F" w14:textId="77777777" w:rsidTr="0018417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3FECE8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Use case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7063B5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Complex relationships, strict data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AE1862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Fast dev, unstructured or nested data</w:t>
            </w:r>
          </w:p>
        </w:tc>
      </w:tr>
    </w:tbl>
    <w:p w14:paraId="53820FE6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pict w14:anchorId="650A17CC">
          <v:rect id="_x0000_i1047" style="width:0;height:.75pt" o:hralign="center" o:hrstd="t" o:hrnoshade="t" o:hr="t" fillcolor="#ccc" stroked="f"/>
        </w:pict>
      </w:r>
    </w:p>
    <w:p w14:paraId="3FA8DE05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Key Concepts</w:t>
      </w:r>
    </w:p>
    <w:p w14:paraId="4C5A3C22" w14:textId="77777777" w:rsidR="002700B9" w:rsidRPr="000C1E13" w:rsidRDefault="002700B9" w:rsidP="002700B9">
      <w:pPr>
        <w:numPr>
          <w:ilvl w:val="0"/>
          <w:numId w:val="61"/>
        </w:numPr>
        <w:rPr>
          <w:sz w:val="40"/>
        </w:rPr>
      </w:pPr>
      <w:r w:rsidRPr="000C1E13">
        <w:rPr>
          <w:b/>
          <w:bCs/>
          <w:sz w:val="40"/>
        </w:rPr>
        <w:t>Database</w:t>
      </w:r>
      <w:r w:rsidRPr="000C1E13">
        <w:rPr>
          <w:sz w:val="40"/>
        </w:rPr>
        <w:t> → container for collections</w:t>
      </w:r>
    </w:p>
    <w:p w14:paraId="3CC1C7C8" w14:textId="77777777" w:rsidR="002700B9" w:rsidRPr="000C1E13" w:rsidRDefault="002700B9" w:rsidP="002700B9">
      <w:pPr>
        <w:numPr>
          <w:ilvl w:val="0"/>
          <w:numId w:val="61"/>
        </w:numPr>
        <w:rPr>
          <w:sz w:val="40"/>
        </w:rPr>
      </w:pPr>
      <w:r w:rsidRPr="000C1E13">
        <w:rPr>
          <w:b/>
          <w:bCs/>
          <w:sz w:val="40"/>
        </w:rPr>
        <w:lastRenderedPageBreak/>
        <w:t>Collection</w:t>
      </w:r>
      <w:r w:rsidRPr="000C1E13">
        <w:rPr>
          <w:sz w:val="40"/>
        </w:rPr>
        <w:t> → group of related documents (like a table)</w:t>
      </w:r>
    </w:p>
    <w:p w14:paraId="711A1EEB" w14:textId="77777777" w:rsidR="002700B9" w:rsidRPr="000C1E13" w:rsidRDefault="002700B9" w:rsidP="002700B9">
      <w:pPr>
        <w:numPr>
          <w:ilvl w:val="0"/>
          <w:numId w:val="61"/>
        </w:numPr>
        <w:rPr>
          <w:sz w:val="40"/>
        </w:rPr>
      </w:pPr>
      <w:r w:rsidRPr="000C1E13">
        <w:rPr>
          <w:b/>
          <w:bCs/>
          <w:sz w:val="40"/>
        </w:rPr>
        <w:t>Document</w:t>
      </w:r>
      <w:r w:rsidRPr="000C1E13">
        <w:rPr>
          <w:sz w:val="40"/>
        </w:rPr>
        <w:t> → individual data item (like a row), stored in BSON format</w:t>
      </w:r>
    </w:p>
    <w:p w14:paraId="1221005B" w14:textId="77777777" w:rsidR="002700B9" w:rsidRPr="000C1E13" w:rsidRDefault="002700B9" w:rsidP="002700B9">
      <w:pPr>
        <w:numPr>
          <w:ilvl w:val="0"/>
          <w:numId w:val="61"/>
        </w:numPr>
        <w:rPr>
          <w:sz w:val="40"/>
        </w:rPr>
      </w:pPr>
      <w:r w:rsidRPr="000C1E13">
        <w:rPr>
          <w:b/>
          <w:bCs/>
          <w:sz w:val="40"/>
        </w:rPr>
        <w:t>BSON</w:t>
      </w:r>
      <w:r w:rsidRPr="000C1E13">
        <w:rPr>
          <w:sz w:val="40"/>
        </w:rPr>
        <w:t> = Binary JSON</w:t>
      </w:r>
    </w:p>
    <w:p w14:paraId="17175497" w14:textId="77777777" w:rsidR="002700B9" w:rsidRPr="000C1E13" w:rsidRDefault="002700B9" w:rsidP="002700B9">
      <w:pPr>
        <w:numPr>
          <w:ilvl w:val="1"/>
          <w:numId w:val="61"/>
        </w:numPr>
        <w:rPr>
          <w:sz w:val="40"/>
        </w:rPr>
      </w:pPr>
      <w:r w:rsidRPr="000C1E13">
        <w:rPr>
          <w:sz w:val="40"/>
        </w:rPr>
        <w:t>Supports extra data types like Date, </w:t>
      </w:r>
      <w:proofErr w:type="spellStart"/>
      <w:r w:rsidRPr="000C1E13">
        <w:rPr>
          <w:sz w:val="40"/>
        </w:rPr>
        <w:t>ObjectId</w:t>
      </w:r>
      <w:proofErr w:type="spellEnd"/>
    </w:p>
    <w:p w14:paraId="7514DACD" w14:textId="77777777" w:rsidR="002700B9" w:rsidRPr="000C1E13" w:rsidRDefault="002700B9" w:rsidP="002700B9">
      <w:pPr>
        <w:rPr>
          <w:sz w:val="40"/>
        </w:rPr>
      </w:pPr>
      <w:r w:rsidRPr="000C1E13">
        <w:rPr>
          <w:b/>
          <w:bCs/>
          <w:sz w:val="40"/>
        </w:rPr>
        <w:t>Example Document:</w:t>
      </w:r>
    </w:p>
    <w:p w14:paraId="3C1AE249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{</w:t>
      </w:r>
    </w:p>
    <w:p w14:paraId="6E67CF14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"_id": "60a7f9...",</w:t>
      </w:r>
    </w:p>
    <w:p w14:paraId="1F8013D3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"name": "John Doe",</w:t>
      </w:r>
    </w:p>
    <w:p w14:paraId="0F854C50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"email": "john@example.com",</w:t>
      </w:r>
    </w:p>
    <w:p w14:paraId="07CD578E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"age": 30,</w:t>
      </w:r>
    </w:p>
    <w:p w14:paraId="6BA4A8CB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"</w:t>
      </w:r>
      <w:proofErr w:type="spellStart"/>
      <w:r w:rsidRPr="000C1E13">
        <w:rPr>
          <w:sz w:val="40"/>
        </w:rPr>
        <w:t>isMember</w:t>
      </w:r>
      <w:proofErr w:type="spellEnd"/>
      <w:r w:rsidRPr="000C1E13">
        <w:rPr>
          <w:sz w:val="40"/>
        </w:rPr>
        <w:t>": true</w:t>
      </w:r>
    </w:p>
    <w:p w14:paraId="26EC5528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}</w:t>
      </w:r>
    </w:p>
    <w:p w14:paraId="538B981A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pict w14:anchorId="4F3FD6FC">
          <v:rect id="_x0000_i1048" style="width:0;height:.75pt" o:hralign="center" o:hrstd="t" o:hrnoshade="t" o:hr="t" fillcolor="#ccc" stroked="f"/>
        </w:pict>
      </w:r>
    </w:p>
    <w:p w14:paraId="2D56FC9B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BSON Format</w:t>
      </w:r>
    </w:p>
    <w:p w14:paraId="7D259401" w14:textId="77777777" w:rsidR="002700B9" w:rsidRPr="000C1E13" w:rsidRDefault="002700B9" w:rsidP="002700B9">
      <w:pPr>
        <w:numPr>
          <w:ilvl w:val="0"/>
          <w:numId w:val="62"/>
        </w:numPr>
        <w:rPr>
          <w:sz w:val="40"/>
        </w:rPr>
      </w:pPr>
      <w:r w:rsidRPr="000C1E13">
        <w:rPr>
          <w:sz w:val="40"/>
        </w:rPr>
        <w:t>Stands for </w:t>
      </w:r>
      <w:r w:rsidRPr="000C1E13">
        <w:rPr>
          <w:b/>
          <w:bCs/>
          <w:sz w:val="40"/>
        </w:rPr>
        <w:t>Binary JSON</w:t>
      </w:r>
    </w:p>
    <w:p w14:paraId="25ABF86E" w14:textId="77777777" w:rsidR="002700B9" w:rsidRPr="000C1E13" w:rsidRDefault="002700B9" w:rsidP="002700B9">
      <w:pPr>
        <w:numPr>
          <w:ilvl w:val="0"/>
          <w:numId w:val="62"/>
        </w:numPr>
        <w:rPr>
          <w:sz w:val="40"/>
        </w:rPr>
      </w:pPr>
      <w:r w:rsidRPr="000C1E13">
        <w:rPr>
          <w:sz w:val="40"/>
        </w:rPr>
        <w:t>Similar to JSON but includes types like:</w:t>
      </w:r>
    </w:p>
    <w:p w14:paraId="5166566C" w14:textId="77777777" w:rsidR="002700B9" w:rsidRPr="000C1E13" w:rsidRDefault="002700B9" w:rsidP="002700B9">
      <w:pPr>
        <w:numPr>
          <w:ilvl w:val="1"/>
          <w:numId w:val="62"/>
        </w:numPr>
        <w:rPr>
          <w:sz w:val="40"/>
        </w:rPr>
      </w:pPr>
      <w:proofErr w:type="spellStart"/>
      <w:r w:rsidRPr="000C1E13">
        <w:rPr>
          <w:sz w:val="40"/>
        </w:rPr>
        <w:t>ObjectId</w:t>
      </w:r>
      <w:proofErr w:type="spellEnd"/>
    </w:p>
    <w:p w14:paraId="5E0E4B7E" w14:textId="77777777" w:rsidR="002700B9" w:rsidRPr="000C1E13" w:rsidRDefault="002700B9" w:rsidP="002700B9">
      <w:pPr>
        <w:numPr>
          <w:ilvl w:val="1"/>
          <w:numId w:val="62"/>
        </w:numPr>
        <w:rPr>
          <w:sz w:val="40"/>
        </w:rPr>
      </w:pPr>
      <w:r w:rsidRPr="000C1E13">
        <w:rPr>
          <w:sz w:val="40"/>
        </w:rPr>
        <w:t>Date</w:t>
      </w:r>
    </w:p>
    <w:p w14:paraId="65730DF1" w14:textId="77777777" w:rsidR="002700B9" w:rsidRPr="000C1E13" w:rsidRDefault="002700B9" w:rsidP="002700B9">
      <w:pPr>
        <w:numPr>
          <w:ilvl w:val="1"/>
          <w:numId w:val="62"/>
        </w:numPr>
        <w:rPr>
          <w:sz w:val="40"/>
        </w:rPr>
      </w:pPr>
      <w:r w:rsidRPr="000C1E13">
        <w:rPr>
          <w:sz w:val="40"/>
        </w:rPr>
        <w:t>Decimal128</w:t>
      </w:r>
    </w:p>
    <w:p w14:paraId="09EAC958" w14:textId="77777777" w:rsidR="002700B9" w:rsidRPr="000C1E13" w:rsidRDefault="002700B9" w:rsidP="002700B9">
      <w:pPr>
        <w:numPr>
          <w:ilvl w:val="0"/>
          <w:numId w:val="62"/>
        </w:numPr>
        <w:rPr>
          <w:sz w:val="40"/>
        </w:rPr>
      </w:pPr>
      <w:r w:rsidRPr="000C1E13">
        <w:rPr>
          <w:sz w:val="40"/>
        </w:rPr>
        <w:lastRenderedPageBreak/>
        <w:t>Used internally by MongoDB for storage efficiency</w:t>
      </w:r>
    </w:p>
    <w:p w14:paraId="0F3AF2F0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pict w14:anchorId="5F274E46">
          <v:rect id="_x0000_i1049" style="width:0;height:.75pt" o:hralign="center" o:hrstd="t" o:hrnoshade="t" o:hr="t" fillcolor="#ccc" stroked="f"/>
        </w:pict>
      </w:r>
    </w:p>
    <w:p w14:paraId="63869CFA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MongoDB Setup</w:t>
      </w:r>
    </w:p>
    <w:p w14:paraId="3E412113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b/>
          <w:bCs/>
          <w:sz w:val="40"/>
        </w:rPr>
        <w:t xml:space="preserve">1. </w:t>
      </w:r>
      <w:r w:rsidRPr="000C1E13">
        <w:rPr>
          <w:rFonts w:ascii="Segoe UI Emoji" w:hAnsi="Segoe UI Emoji" w:cs="Segoe UI Emoji"/>
          <w:b/>
          <w:bCs/>
          <w:sz w:val="40"/>
        </w:rPr>
        <w:t>🖥️</w:t>
      </w:r>
      <w:r w:rsidRPr="000C1E13">
        <w:rPr>
          <w:b/>
          <w:bCs/>
          <w:sz w:val="40"/>
        </w:rPr>
        <w:t xml:space="preserve"> Local Setup</w:t>
      </w:r>
    </w:p>
    <w:p w14:paraId="639EB236" w14:textId="77777777" w:rsidR="002700B9" w:rsidRPr="000C1E13" w:rsidRDefault="002700B9" w:rsidP="002700B9">
      <w:pPr>
        <w:numPr>
          <w:ilvl w:val="0"/>
          <w:numId w:val="63"/>
        </w:numPr>
        <w:rPr>
          <w:sz w:val="40"/>
        </w:rPr>
      </w:pPr>
      <w:r w:rsidRPr="000C1E13">
        <w:rPr>
          <w:sz w:val="40"/>
        </w:rPr>
        <w:t>Download from </w:t>
      </w:r>
      <w:hyperlink r:id="rId8" w:history="1">
        <w:r w:rsidRPr="000C1E13">
          <w:rPr>
            <w:rStyle w:val="Hyperlink"/>
            <w:sz w:val="40"/>
          </w:rPr>
          <w:t>https://www.mongodb.com/try/download/community</w:t>
        </w:r>
      </w:hyperlink>
    </w:p>
    <w:p w14:paraId="5A27B96D" w14:textId="77777777" w:rsidR="002700B9" w:rsidRPr="000C1E13" w:rsidRDefault="002700B9" w:rsidP="002700B9">
      <w:pPr>
        <w:numPr>
          <w:ilvl w:val="0"/>
          <w:numId w:val="63"/>
        </w:numPr>
        <w:rPr>
          <w:sz w:val="40"/>
        </w:rPr>
      </w:pPr>
      <w:r w:rsidRPr="000C1E13">
        <w:rPr>
          <w:sz w:val="40"/>
        </w:rPr>
        <w:t>Install and run:</w:t>
      </w:r>
    </w:p>
    <w:p w14:paraId="41017572" w14:textId="77777777" w:rsidR="002700B9" w:rsidRPr="000C1E13" w:rsidRDefault="002700B9" w:rsidP="002700B9">
      <w:pPr>
        <w:numPr>
          <w:ilvl w:val="0"/>
          <w:numId w:val="63"/>
        </w:numPr>
        <w:tabs>
          <w:tab w:val="clear" w:pos="720"/>
        </w:tabs>
        <w:rPr>
          <w:sz w:val="40"/>
        </w:rPr>
      </w:pPr>
      <w:proofErr w:type="spellStart"/>
      <w:proofErr w:type="gramStart"/>
      <w:r w:rsidRPr="000C1E13">
        <w:rPr>
          <w:sz w:val="40"/>
        </w:rPr>
        <w:t>mongod</w:t>
      </w:r>
      <w:proofErr w:type="spellEnd"/>
      <w:r w:rsidRPr="000C1E13">
        <w:rPr>
          <w:sz w:val="40"/>
        </w:rPr>
        <w:t xml:space="preserve">  </w:t>
      </w:r>
      <w:r w:rsidRPr="000C1E13">
        <w:rPr>
          <w:i/>
          <w:iCs/>
          <w:sz w:val="40"/>
        </w:rPr>
        <w:t>#</w:t>
      </w:r>
      <w:proofErr w:type="gramEnd"/>
      <w:r w:rsidRPr="000C1E13">
        <w:rPr>
          <w:i/>
          <w:iCs/>
          <w:sz w:val="40"/>
        </w:rPr>
        <w:t xml:space="preserve"> starts MongoDB server</w:t>
      </w:r>
    </w:p>
    <w:p w14:paraId="70037100" w14:textId="77777777" w:rsidR="002700B9" w:rsidRPr="000C1E13" w:rsidRDefault="002700B9" w:rsidP="002700B9">
      <w:pPr>
        <w:numPr>
          <w:ilvl w:val="0"/>
          <w:numId w:val="63"/>
        </w:numPr>
        <w:tabs>
          <w:tab w:val="clear" w:pos="720"/>
        </w:tabs>
        <w:rPr>
          <w:sz w:val="40"/>
        </w:rPr>
      </w:pPr>
      <w:r w:rsidRPr="000C1E13">
        <w:rPr>
          <w:sz w:val="40"/>
        </w:rPr>
        <w:t xml:space="preserve">mongo   </w:t>
      </w:r>
      <w:r w:rsidRPr="000C1E13">
        <w:rPr>
          <w:i/>
          <w:iCs/>
          <w:sz w:val="40"/>
        </w:rPr>
        <w:t># starts MongoDB shell</w:t>
      </w:r>
    </w:p>
    <w:p w14:paraId="4F12FDFE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b/>
          <w:bCs/>
          <w:sz w:val="40"/>
        </w:rPr>
        <w:t xml:space="preserve">2. </w:t>
      </w:r>
      <w:r w:rsidRPr="000C1E13">
        <w:rPr>
          <w:rFonts w:ascii="Segoe UI Emoji" w:hAnsi="Segoe UI Emoji" w:cs="Segoe UI Emoji"/>
          <w:b/>
          <w:bCs/>
          <w:sz w:val="40"/>
        </w:rPr>
        <w:t>☁️</w:t>
      </w:r>
      <w:r w:rsidRPr="000C1E13">
        <w:rPr>
          <w:b/>
          <w:bCs/>
          <w:sz w:val="40"/>
        </w:rPr>
        <w:t xml:space="preserve"> MongoDB Atlas (Cloud)</w:t>
      </w:r>
    </w:p>
    <w:p w14:paraId="26A6CFD1" w14:textId="77777777" w:rsidR="002700B9" w:rsidRPr="000C1E13" w:rsidRDefault="002700B9" w:rsidP="002700B9">
      <w:pPr>
        <w:numPr>
          <w:ilvl w:val="0"/>
          <w:numId w:val="64"/>
        </w:numPr>
        <w:rPr>
          <w:sz w:val="40"/>
        </w:rPr>
      </w:pPr>
      <w:r w:rsidRPr="000C1E13">
        <w:rPr>
          <w:sz w:val="40"/>
        </w:rPr>
        <w:t>Go to </w:t>
      </w:r>
      <w:hyperlink r:id="rId9" w:history="1">
        <w:r w:rsidRPr="000C1E13">
          <w:rPr>
            <w:rStyle w:val="Hyperlink"/>
            <w:sz w:val="40"/>
          </w:rPr>
          <w:t>https://www.mongodb.com/cloud/atlas</w:t>
        </w:r>
      </w:hyperlink>
    </w:p>
    <w:p w14:paraId="687F56E5" w14:textId="77777777" w:rsidR="002700B9" w:rsidRPr="000C1E13" w:rsidRDefault="002700B9" w:rsidP="002700B9">
      <w:pPr>
        <w:numPr>
          <w:ilvl w:val="0"/>
          <w:numId w:val="64"/>
        </w:numPr>
        <w:rPr>
          <w:sz w:val="40"/>
        </w:rPr>
      </w:pPr>
      <w:r w:rsidRPr="000C1E13">
        <w:rPr>
          <w:sz w:val="40"/>
        </w:rPr>
        <w:t>Steps:</w:t>
      </w:r>
    </w:p>
    <w:p w14:paraId="78358473" w14:textId="77777777" w:rsidR="002700B9" w:rsidRPr="000C1E13" w:rsidRDefault="002700B9" w:rsidP="002700B9">
      <w:pPr>
        <w:numPr>
          <w:ilvl w:val="1"/>
          <w:numId w:val="64"/>
        </w:numPr>
        <w:rPr>
          <w:sz w:val="40"/>
        </w:rPr>
      </w:pPr>
      <w:r w:rsidRPr="000C1E13">
        <w:rPr>
          <w:sz w:val="40"/>
        </w:rPr>
        <w:t>Sign up &amp; create a free cluster</w:t>
      </w:r>
    </w:p>
    <w:p w14:paraId="38273A3F" w14:textId="77777777" w:rsidR="002700B9" w:rsidRPr="000C1E13" w:rsidRDefault="002700B9" w:rsidP="002700B9">
      <w:pPr>
        <w:numPr>
          <w:ilvl w:val="1"/>
          <w:numId w:val="64"/>
        </w:numPr>
        <w:rPr>
          <w:sz w:val="40"/>
        </w:rPr>
      </w:pPr>
      <w:r w:rsidRPr="000C1E13">
        <w:rPr>
          <w:sz w:val="40"/>
        </w:rPr>
        <w:t>Add your IP to whitelist</w:t>
      </w:r>
    </w:p>
    <w:p w14:paraId="53F25023" w14:textId="77777777" w:rsidR="002700B9" w:rsidRPr="000C1E13" w:rsidRDefault="002700B9" w:rsidP="002700B9">
      <w:pPr>
        <w:numPr>
          <w:ilvl w:val="1"/>
          <w:numId w:val="64"/>
        </w:numPr>
        <w:rPr>
          <w:sz w:val="40"/>
        </w:rPr>
      </w:pPr>
      <w:r w:rsidRPr="000C1E13">
        <w:rPr>
          <w:sz w:val="40"/>
        </w:rPr>
        <w:t>Create a database &amp; user</w:t>
      </w:r>
    </w:p>
    <w:p w14:paraId="11F932F9" w14:textId="77777777" w:rsidR="002700B9" w:rsidRPr="000C1E13" w:rsidRDefault="002700B9" w:rsidP="002700B9">
      <w:pPr>
        <w:numPr>
          <w:ilvl w:val="1"/>
          <w:numId w:val="64"/>
        </w:numPr>
        <w:rPr>
          <w:sz w:val="40"/>
        </w:rPr>
      </w:pPr>
      <w:r w:rsidRPr="000C1E13">
        <w:rPr>
          <w:sz w:val="40"/>
        </w:rPr>
        <w:t>Get connection URI (e.g.):</w:t>
      </w:r>
    </w:p>
    <w:p w14:paraId="20252F49" w14:textId="77777777" w:rsidR="002700B9" w:rsidRPr="000C1E13" w:rsidRDefault="002700B9" w:rsidP="002700B9">
      <w:pPr>
        <w:numPr>
          <w:ilvl w:val="1"/>
          <w:numId w:val="64"/>
        </w:numPr>
        <w:tabs>
          <w:tab w:val="clear" w:pos="1440"/>
        </w:tabs>
        <w:rPr>
          <w:sz w:val="40"/>
        </w:rPr>
      </w:pPr>
      <w:proofErr w:type="spellStart"/>
      <w:r w:rsidRPr="000C1E13">
        <w:rPr>
          <w:sz w:val="40"/>
        </w:rPr>
        <w:t>mongodb+srv</w:t>
      </w:r>
      <w:proofErr w:type="spellEnd"/>
      <w:r w:rsidRPr="000C1E13">
        <w:rPr>
          <w:sz w:val="40"/>
        </w:rPr>
        <w:t>://username:password@cluster0.mongodb.net/</w:t>
      </w:r>
      <w:proofErr w:type="spellStart"/>
      <w:r w:rsidRPr="000C1E13">
        <w:rPr>
          <w:sz w:val="40"/>
        </w:rPr>
        <w:t>mydb</w:t>
      </w:r>
      <w:proofErr w:type="spellEnd"/>
    </w:p>
    <w:p w14:paraId="4D93B92B" w14:textId="77777777" w:rsidR="002700B9" w:rsidRPr="000C1E13" w:rsidRDefault="002700B9" w:rsidP="002700B9">
      <w:pPr>
        <w:numPr>
          <w:ilvl w:val="1"/>
          <w:numId w:val="64"/>
        </w:numPr>
        <w:rPr>
          <w:sz w:val="40"/>
        </w:rPr>
      </w:pPr>
      <w:r w:rsidRPr="000C1E13">
        <w:rPr>
          <w:sz w:val="40"/>
        </w:rPr>
        <w:t>Use in Mongoose:</w:t>
      </w:r>
    </w:p>
    <w:p w14:paraId="3733828F" w14:textId="77777777" w:rsidR="002700B9" w:rsidRPr="000C1E13" w:rsidRDefault="002700B9" w:rsidP="002700B9">
      <w:pPr>
        <w:numPr>
          <w:ilvl w:val="1"/>
          <w:numId w:val="64"/>
        </w:numPr>
        <w:tabs>
          <w:tab w:val="clear" w:pos="1440"/>
        </w:tabs>
        <w:rPr>
          <w:sz w:val="40"/>
        </w:rPr>
      </w:pPr>
      <w:proofErr w:type="spellStart"/>
      <w:proofErr w:type="gramStart"/>
      <w:r w:rsidRPr="000C1E13">
        <w:rPr>
          <w:sz w:val="40"/>
        </w:rPr>
        <w:t>mongoose.connect</w:t>
      </w:r>
      <w:proofErr w:type="spellEnd"/>
      <w:proofErr w:type="gramEnd"/>
      <w:r w:rsidRPr="000C1E13">
        <w:rPr>
          <w:sz w:val="40"/>
        </w:rPr>
        <w:t>('</w:t>
      </w:r>
      <w:proofErr w:type="spellStart"/>
      <w:r w:rsidRPr="000C1E13">
        <w:rPr>
          <w:sz w:val="40"/>
        </w:rPr>
        <w:t>mongodb+srv</w:t>
      </w:r>
      <w:proofErr w:type="spellEnd"/>
      <w:r w:rsidRPr="000C1E13">
        <w:rPr>
          <w:sz w:val="40"/>
        </w:rPr>
        <w:t>://...')</w:t>
      </w:r>
    </w:p>
    <w:p w14:paraId="4E247CEB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lastRenderedPageBreak/>
        <w:pict w14:anchorId="01F2AD46">
          <v:rect id="_x0000_i1050" style="width:0;height:.75pt" o:hralign="center" o:hrstd="t" o:hrnoshade="t" o:hr="t" fillcolor="#ccc" stroked="f"/>
        </w:pict>
      </w:r>
    </w:p>
    <w:p w14:paraId="68D91C75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6115"/>
      </w:tblGrid>
      <w:tr w:rsidR="002700B9" w:rsidRPr="000C1E13" w14:paraId="7BC3DBB3" w14:textId="77777777" w:rsidTr="0018417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25B394" w14:textId="77777777" w:rsidR="002700B9" w:rsidRPr="000C1E13" w:rsidRDefault="002700B9" w:rsidP="0018417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Concept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67375D" w14:textId="77777777" w:rsidR="002700B9" w:rsidRPr="000C1E13" w:rsidRDefault="002700B9" w:rsidP="0018417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Description</w:t>
            </w:r>
          </w:p>
        </w:tc>
      </w:tr>
      <w:tr w:rsidR="002700B9" w:rsidRPr="000C1E13" w14:paraId="2896DAF1" w14:textId="77777777" w:rsidTr="0018417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D0580B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MongoDB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CE54C6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NoSQL database using BSON format</w:t>
            </w:r>
          </w:p>
        </w:tc>
      </w:tr>
      <w:tr w:rsidR="002700B9" w:rsidRPr="000C1E13" w14:paraId="5CD185B8" w14:textId="77777777" w:rsidTr="0018417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5A0D11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Collection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B423E3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Like a SQL table</w:t>
            </w:r>
          </w:p>
        </w:tc>
      </w:tr>
      <w:tr w:rsidR="002700B9" w:rsidRPr="000C1E13" w14:paraId="6C32EC05" w14:textId="77777777" w:rsidTr="0018417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03BDE8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Document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9953DC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JSON-like record</w:t>
            </w:r>
          </w:p>
        </w:tc>
      </w:tr>
      <w:tr w:rsidR="002700B9" w:rsidRPr="000C1E13" w14:paraId="41902D03" w14:textId="77777777" w:rsidTr="0018417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95787E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BSON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3C8392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Binary JSON with extra data types</w:t>
            </w:r>
          </w:p>
        </w:tc>
      </w:tr>
      <w:tr w:rsidR="002700B9" w:rsidRPr="000C1E13" w14:paraId="0FBF793D" w14:textId="77777777" w:rsidTr="0018417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1BB60A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Setup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237153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Local or MongoDB Atlas (cloud)</w:t>
            </w:r>
          </w:p>
        </w:tc>
      </w:tr>
    </w:tbl>
    <w:p w14:paraId="3F9AC4D8" w14:textId="78620805" w:rsidR="002700B9" w:rsidRDefault="002700B9" w:rsidP="002700B9">
      <w:pPr>
        <w:rPr>
          <w:sz w:val="40"/>
        </w:rPr>
      </w:pPr>
    </w:p>
    <w:p w14:paraId="5402954B" w14:textId="77777777" w:rsidR="002700B9" w:rsidRDefault="002700B9" w:rsidP="002700B9">
      <w:pPr>
        <w:rPr>
          <w:sz w:val="40"/>
        </w:rPr>
      </w:pPr>
    </w:p>
    <w:p w14:paraId="0FBE101B" w14:textId="77777777" w:rsidR="002700B9" w:rsidRDefault="002700B9" w:rsidP="002700B9">
      <w:pPr>
        <w:rPr>
          <w:sz w:val="40"/>
        </w:rPr>
      </w:pPr>
    </w:p>
    <w:p w14:paraId="0CB113C1" w14:textId="77777777" w:rsidR="002700B9" w:rsidRDefault="002700B9" w:rsidP="002700B9">
      <w:pPr>
        <w:rPr>
          <w:sz w:val="40"/>
        </w:rPr>
      </w:pPr>
    </w:p>
    <w:p w14:paraId="088042C9" w14:textId="77777777" w:rsidR="002700B9" w:rsidRDefault="002700B9" w:rsidP="002700B9">
      <w:pPr>
        <w:rPr>
          <w:sz w:val="40"/>
        </w:rPr>
      </w:pPr>
    </w:p>
    <w:p w14:paraId="71E5F18F" w14:textId="77777777" w:rsidR="002700B9" w:rsidRDefault="002700B9" w:rsidP="002700B9">
      <w:pPr>
        <w:rPr>
          <w:sz w:val="40"/>
        </w:rPr>
      </w:pPr>
    </w:p>
    <w:p w14:paraId="125A192D" w14:textId="77777777" w:rsidR="002700B9" w:rsidRDefault="002700B9" w:rsidP="002700B9">
      <w:pPr>
        <w:rPr>
          <w:sz w:val="40"/>
        </w:rPr>
      </w:pPr>
    </w:p>
    <w:p w14:paraId="6A6B64D8" w14:textId="77777777" w:rsidR="002700B9" w:rsidRDefault="002700B9" w:rsidP="002700B9">
      <w:pPr>
        <w:rPr>
          <w:sz w:val="40"/>
        </w:rPr>
      </w:pPr>
    </w:p>
    <w:p w14:paraId="28BB6DAB" w14:textId="77777777" w:rsidR="002700B9" w:rsidRDefault="002700B9" w:rsidP="002700B9">
      <w:pPr>
        <w:rPr>
          <w:sz w:val="40"/>
        </w:rPr>
      </w:pPr>
    </w:p>
    <w:p w14:paraId="592B36E9" w14:textId="77777777" w:rsidR="002700B9" w:rsidRPr="000C1E13" w:rsidRDefault="002700B9" w:rsidP="002700B9">
      <w:pPr>
        <w:rPr>
          <w:sz w:val="40"/>
        </w:rPr>
      </w:pPr>
    </w:p>
    <w:p w14:paraId="1F758B3A" w14:textId="3E6524F9" w:rsidR="002700B9" w:rsidRPr="000C1E13" w:rsidRDefault="002700B9" w:rsidP="002700B9">
      <w:pPr>
        <w:rPr>
          <w:b/>
          <w:bCs/>
          <w:sz w:val="40"/>
        </w:rPr>
      </w:pPr>
      <w:r w:rsidRPr="002700B9">
        <w:rPr>
          <w:rFonts w:ascii="Segoe UI Emoji" w:hAnsi="Segoe UI Emoji" w:cs="Segoe UI Emoji"/>
          <w:b/>
          <w:bCs/>
          <w:sz w:val="40"/>
          <w:highlight w:val="yellow"/>
        </w:rPr>
        <w:lastRenderedPageBreak/>
        <w:t>📘</w:t>
      </w:r>
      <w:r w:rsidRPr="002700B9">
        <w:rPr>
          <w:b/>
          <w:bCs/>
          <w:sz w:val="40"/>
          <w:highlight w:val="yellow"/>
        </w:rPr>
        <w:t xml:space="preserve"> </w:t>
      </w:r>
      <w:r w:rsidRPr="002700B9">
        <w:rPr>
          <w:b/>
          <w:bCs/>
          <w:sz w:val="40"/>
          <w:highlight w:val="yellow"/>
        </w:rPr>
        <w:t xml:space="preserve">Chapter </w:t>
      </w:r>
      <w:r w:rsidRPr="002700B9">
        <w:rPr>
          <w:b/>
          <w:bCs/>
          <w:sz w:val="40"/>
          <w:highlight w:val="yellow"/>
        </w:rPr>
        <w:t>2. MongoDB Shell &amp; Compass</w:t>
      </w:r>
    </w:p>
    <w:p w14:paraId="7B6AFDB1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pict w14:anchorId="26C5890E">
          <v:rect id="_x0000_i1052" style="width:0;height:.75pt" o:hralign="center" o:hrstd="t" o:hrnoshade="t" o:hr="t" fillcolor="#ccc" stroked="f"/>
        </w:pict>
      </w:r>
    </w:p>
    <w:p w14:paraId="52937665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MongoDB Interfaces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0"/>
        <w:gridCol w:w="7176"/>
      </w:tblGrid>
      <w:tr w:rsidR="002700B9" w:rsidRPr="000C1E13" w14:paraId="33316DD1" w14:textId="77777777" w:rsidTr="0018417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31EDB5" w14:textId="77777777" w:rsidR="002700B9" w:rsidRPr="000C1E13" w:rsidRDefault="002700B9" w:rsidP="0018417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Tool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7943F8" w14:textId="77777777" w:rsidR="002700B9" w:rsidRPr="000C1E13" w:rsidRDefault="002700B9" w:rsidP="0018417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Description</w:t>
            </w:r>
          </w:p>
        </w:tc>
      </w:tr>
      <w:tr w:rsidR="002700B9" w:rsidRPr="000C1E13" w14:paraId="4B4AAD5D" w14:textId="77777777" w:rsidTr="0018417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4EB3E9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b/>
                <w:bCs/>
                <w:sz w:val="40"/>
              </w:rPr>
              <w:t>Mongo Shell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58A1FA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CLI to interact with MongoDB databases</w:t>
            </w:r>
          </w:p>
        </w:tc>
      </w:tr>
      <w:tr w:rsidR="002700B9" w:rsidRPr="000C1E13" w14:paraId="201F4083" w14:textId="77777777" w:rsidTr="0018417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E9B5CF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b/>
                <w:bCs/>
                <w:sz w:val="40"/>
              </w:rPr>
              <w:t>MongoDB Compass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F084B1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GUI tool to visualize and manage databases</w:t>
            </w:r>
          </w:p>
        </w:tc>
      </w:tr>
    </w:tbl>
    <w:p w14:paraId="69FA9CA2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pict w14:anchorId="03279CF4">
          <v:rect id="_x0000_i1053" style="width:0;height:.75pt" o:hralign="center" o:hrstd="t" o:hrnoshade="t" o:hr="t" fillcolor="#ccc" stroked="f"/>
        </w:pict>
      </w:r>
    </w:p>
    <w:p w14:paraId="4E57D1C9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MongoDB Shell – Basic CRUD Commands</w:t>
      </w:r>
    </w:p>
    <w:p w14:paraId="1A17EB2E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Assume we’re using a database called </w:t>
      </w:r>
      <w:proofErr w:type="spellStart"/>
      <w:r w:rsidRPr="000C1E13">
        <w:rPr>
          <w:sz w:val="40"/>
        </w:rPr>
        <w:t>testdb</w:t>
      </w:r>
      <w:proofErr w:type="spellEnd"/>
      <w:r w:rsidRPr="000C1E13">
        <w:rPr>
          <w:sz w:val="40"/>
        </w:rPr>
        <w:t> and a collection called users.</w:t>
      </w:r>
    </w:p>
    <w:p w14:paraId="22A6116A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use </w:t>
      </w:r>
      <w:proofErr w:type="spellStart"/>
      <w:r w:rsidRPr="000C1E13">
        <w:rPr>
          <w:sz w:val="40"/>
        </w:rPr>
        <w:t>testdb</w:t>
      </w:r>
      <w:proofErr w:type="spellEnd"/>
      <w:r w:rsidRPr="000C1E13">
        <w:rPr>
          <w:sz w:val="40"/>
        </w:rPr>
        <w:t xml:space="preserve">         // Switch or create database</w:t>
      </w:r>
    </w:p>
    <w:p w14:paraId="57F6D0D8" w14:textId="77777777" w:rsidR="002700B9" w:rsidRPr="000C1E13" w:rsidRDefault="002700B9" w:rsidP="002700B9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db.users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insertOne</w:t>
      </w:r>
      <w:proofErr w:type="spellEnd"/>
      <w:r w:rsidRPr="000C1E13">
        <w:rPr>
          <w:sz w:val="40"/>
        </w:rPr>
        <w:t>({ name</w:t>
      </w:r>
      <w:proofErr w:type="gramEnd"/>
      <w:r w:rsidRPr="000C1E13">
        <w:rPr>
          <w:sz w:val="40"/>
        </w:rPr>
        <w:t xml:space="preserve">: "John", age: </w:t>
      </w:r>
      <w:proofErr w:type="gramStart"/>
      <w:r w:rsidRPr="000C1E13">
        <w:rPr>
          <w:sz w:val="40"/>
        </w:rPr>
        <w:t>25 }</w:t>
      </w:r>
      <w:proofErr w:type="gramEnd"/>
      <w:r w:rsidRPr="000C1E13">
        <w:rPr>
          <w:sz w:val="40"/>
        </w:rPr>
        <w:t>)      // Create</w:t>
      </w:r>
    </w:p>
    <w:p w14:paraId="32B6D74B" w14:textId="77777777" w:rsidR="002700B9" w:rsidRPr="000C1E13" w:rsidRDefault="002700B9" w:rsidP="002700B9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db.users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find</w:t>
      </w:r>
      <w:proofErr w:type="spellEnd"/>
      <w:r w:rsidRPr="000C1E13">
        <w:rPr>
          <w:sz w:val="40"/>
        </w:rPr>
        <w:t>(</w:t>
      </w:r>
      <w:proofErr w:type="gramEnd"/>
      <w:r w:rsidRPr="000C1E13">
        <w:rPr>
          <w:sz w:val="40"/>
        </w:rPr>
        <w:t>)                                   // Read</w:t>
      </w:r>
    </w:p>
    <w:p w14:paraId="2B6E3682" w14:textId="77777777" w:rsidR="002700B9" w:rsidRPr="000C1E13" w:rsidRDefault="002700B9" w:rsidP="002700B9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db.users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updateOne</w:t>
      </w:r>
      <w:proofErr w:type="spellEnd"/>
      <w:r w:rsidRPr="000C1E13">
        <w:rPr>
          <w:sz w:val="40"/>
        </w:rPr>
        <w:t>({ name</w:t>
      </w:r>
      <w:proofErr w:type="gramEnd"/>
      <w:r w:rsidRPr="000C1E13">
        <w:rPr>
          <w:sz w:val="40"/>
        </w:rPr>
        <w:t>: "John</w:t>
      </w:r>
      <w:proofErr w:type="gramStart"/>
      <w:r w:rsidRPr="000C1E13">
        <w:rPr>
          <w:sz w:val="40"/>
        </w:rPr>
        <w:t>" }</w:t>
      </w:r>
      <w:proofErr w:type="gramEnd"/>
      <w:r w:rsidRPr="000C1E13">
        <w:rPr>
          <w:sz w:val="40"/>
        </w:rPr>
        <w:t xml:space="preserve">, </w:t>
      </w:r>
      <w:proofErr w:type="gramStart"/>
      <w:r w:rsidRPr="000C1E13">
        <w:rPr>
          <w:sz w:val="40"/>
        </w:rPr>
        <w:t>{ $</w:t>
      </w:r>
      <w:proofErr w:type="gramEnd"/>
      <w:r w:rsidRPr="000C1E13">
        <w:rPr>
          <w:sz w:val="40"/>
        </w:rPr>
        <w:t xml:space="preserve">set: </w:t>
      </w:r>
      <w:proofErr w:type="gramStart"/>
      <w:r w:rsidRPr="000C1E13">
        <w:rPr>
          <w:sz w:val="40"/>
        </w:rPr>
        <w:t>{ age</w:t>
      </w:r>
      <w:proofErr w:type="gram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30 }</w:t>
      </w:r>
      <w:proofErr w:type="gramEnd"/>
      <w:r w:rsidRPr="000C1E13">
        <w:rPr>
          <w:sz w:val="40"/>
        </w:rPr>
        <w:t xml:space="preserve"> }) // Update</w:t>
      </w:r>
    </w:p>
    <w:p w14:paraId="3E2DE009" w14:textId="77777777" w:rsidR="002700B9" w:rsidRPr="000C1E13" w:rsidRDefault="002700B9" w:rsidP="002700B9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db.users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deleteOne</w:t>
      </w:r>
      <w:proofErr w:type="spellEnd"/>
      <w:r w:rsidRPr="000C1E13">
        <w:rPr>
          <w:sz w:val="40"/>
        </w:rPr>
        <w:t>({ name</w:t>
      </w:r>
      <w:proofErr w:type="gramEnd"/>
      <w:r w:rsidRPr="000C1E13">
        <w:rPr>
          <w:sz w:val="40"/>
        </w:rPr>
        <w:t>: "John</w:t>
      </w:r>
      <w:proofErr w:type="gramStart"/>
      <w:r w:rsidRPr="000C1E13">
        <w:rPr>
          <w:sz w:val="40"/>
        </w:rPr>
        <w:t>" }</w:t>
      </w:r>
      <w:proofErr w:type="gramEnd"/>
      <w:r w:rsidRPr="000C1E13">
        <w:rPr>
          <w:sz w:val="40"/>
        </w:rPr>
        <w:t>)              // Delete</w:t>
      </w:r>
    </w:p>
    <w:p w14:paraId="00F885B3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pict w14:anchorId="21BCFF54">
          <v:rect id="_x0000_i1054" style="width:0;height:.75pt" o:hralign="center" o:hrstd="t" o:hrnoshade="t" o:hr="t" fillcolor="#ccc" stroked="f"/>
        </w:pict>
      </w:r>
    </w:p>
    <w:p w14:paraId="592DE1FE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🔹</w:t>
      </w:r>
      <w:r w:rsidRPr="000C1E13">
        <w:rPr>
          <w:b/>
          <w:bCs/>
          <w:sz w:val="40"/>
        </w:rPr>
        <w:t xml:space="preserve"> Create Documents</w:t>
      </w:r>
    </w:p>
    <w:p w14:paraId="5043AF6E" w14:textId="77777777" w:rsidR="002700B9" w:rsidRPr="000C1E13" w:rsidRDefault="002700B9" w:rsidP="002700B9">
      <w:pPr>
        <w:rPr>
          <w:sz w:val="40"/>
        </w:rPr>
      </w:pPr>
      <w:proofErr w:type="spellStart"/>
      <w:proofErr w:type="gramStart"/>
      <w:r w:rsidRPr="000C1E13">
        <w:rPr>
          <w:sz w:val="40"/>
        </w:rPr>
        <w:lastRenderedPageBreak/>
        <w:t>db.users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insertOne</w:t>
      </w:r>
      <w:proofErr w:type="spellEnd"/>
      <w:r w:rsidRPr="000C1E13">
        <w:rPr>
          <w:sz w:val="40"/>
        </w:rPr>
        <w:t>({ name</w:t>
      </w:r>
      <w:proofErr w:type="gramEnd"/>
      <w:r w:rsidRPr="000C1E13">
        <w:rPr>
          <w:sz w:val="40"/>
        </w:rPr>
        <w:t xml:space="preserve">: "Alice", age: </w:t>
      </w:r>
      <w:proofErr w:type="gramStart"/>
      <w:r w:rsidRPr="000C1E13">
        <w:rPr>
          <w:sz w:val="40"/>
        </w:rPr>
        <w:t>22 }</w:t>
      </w:r>
      <w:proofErr w:type="gramEnd"/>
      <w:r w:rsidRPr="000C1E13">
        <w:rPr>
          <w:sz w:val="40"/>
        </w:rPr>
        <w:t>);</w:t>
      </w:r>
    </w:p>
    <w:p w14:paraId="4FADF251" w14:textId="77777777" w:rsidR="002700B9" w:rsidRPr="000C1E13" w:rsidRDefault="002700B9" w:rsidP="002700B9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db.users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insertMany</w:t>
      </w:r>
      <w:proofErr w:type="spellEnd"/>
      <w:r w:rsidRPr="000C1E13">
        <w:rPr>
          <w:sz w:val="40"/>
        </w:rPr>
        <w:t>(</w:t>
      </w:r>
      <w:proofErr w:type="gramEnd"/>
      <w:r w:rsidRPr="000C1E13">
        <w:rPr>
          <w:sz w:val="40"/>
        </w:rPr>
        <w:t>[</w:t>
      </w:r>
    </w:p>
    <w:p w14:paraId="5F35E1B8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</w:t>
      </w:r>
      <w:proofErr w:type="gramStart"/>
      <w:r w:rsidRPr="000C1E13">
        <w:rPr>
          <w:sz w:val="40"/>
        </w:rPr>
        <w:t>{ name</w:t>
      </w:r>
      <w:proofErr w:type="gramEnd"/>
      <w:r w:rsidRPr="000C1E13">
        <w:rPr>
          <w:sz w:val="40"/>
        </w:rPr>
        <w:t xml:space="preserve">: "Bob", age: </w:t>
      </w:r>
      <w:proofErr w:type="gramStart"/>
      <w:r w:rsidRPr="000C1E13">
        <w:rPr>
          <w:sz w:val="40"/>
        </w:rPr>
        <w:t>28 }</w:t>
      </w:r>
      <w:proofErr w:type="gramEnd"/>
      <w:r w:rsidRPr="000C1E13">
        <w:rPr>
          <w:sz w:val="40"/>
        </w:rPr>
        <w:t>,</w:t>
      </w:r>
    </w:p>
    <w:p w14:paraId="312136F2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</w:t>
      </w:r>
      <w:proofErr w:type="gramStart"/>
      <w:r w:rsidRPr="000C1E13">
        <w:rPr>
          <w:sz w:val="40"/>
        </w:rPr>
        <w:t>{ name</w:t>
      </w:r>
      <w:proofErr w:type="gramEnd"/>
      <w:r w:rsidRPr="000C1E13">
        <w:rPr>
          <w:sz w:val="40"/>
        </w:rPr>
        <w:t xml:space="preserve">: "Charlie", age: </w:t>
      </w:r>
      <w:proofErr w:type="gramStart"/>
      <w:r w:rsidRPr="000C1E13">
        <w:rPr>
          <w:sz w:val="40"/>
        </w:rPr>
        <w:t>35 }</w:t>
      </w:r>
      <w:proofErr w:type="gramEnd"/>
    </w:p>
    <w:p w14:paraId="6245B95B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]);</w:t>
      </w:r>
    </w:p>
    <w:p w14:paraId="27E4B0ED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pict w14:anchorId="6A9C0651">
          <v:rect id="_x0000_i1055" style="width:0;height:.75pt" o:hralign="center" o:hrstd="t" o:hrnoshade="t" o:hr="t" fillcolor="#ccc" stroked="f"/>
        </w:pict>
      </w:r>
    </w:p>
    <w:p w14:paraId="0B6437E9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🔹</w:t>
      </w:r>
      <w:r w:rsidRPr="000C1E13">
        <w:rPr>
          <w:b/>
          <w:bCs/>
          <w:sz w:val="40"/>
        </w:rPr>
        <w:t xml:space="preserve"> Read Documents (Querying)</w:t>
      </w:r>
    </w:p>
    <w:p w14:paraId="1EC1A7E2" w14:textId="77777777" w:rsidR="002700B9" w:rsidRPr="000C1E13" w:rsidRDefault="002700B9" w:rsidP="002700B9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db.users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find</w:t>
      </w:r>
      <w:proofErr w:type="spellEnd"/>
      <w:r w:rsidRPr="000C1E13">
        <w:rPr>
          <w:sz w:val="40"/>
        </w:rPr>
        <w:t>(</w:t>
      </w:r>
      <w:proofErr w:type="gramEnd"/>
      <w:r w:rsidRPr="000C1E13">
        <w:rPr>
          <w:sz w:val="40"/>
        </w:rPr>
        <w:t xml:space="preserve">); </w:t>
      </w:r>
      <w:r w:rsidRPr="000C1E13">
        <w:rPr>
          <w:i/>
          <w:iCs/>
          <w:sz w:val="40"/>
        </w:rPr>
        <w:t>// Get all users</w:t>
      </w:r>
    </w:p>
    <w:p w14:paraId="06525276" w14:textId="77777777" w:rsidR="002700B9" w:rsidRPr="000C1E13" w:rsidRDefault="002700B9" w:rsidP="002700B9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db.users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find</w:t>
      </w:r>
      <w:proofErr w:type="spellEnd"/>
      <w:r w:rsidRPr="000C1E13">
        <w:rPr>
          <w:sz w:val="40"/>
        </w:rPr>
        <w:t>({ age</w:t>
      </w:r>
      <w:proofErr w:type="gram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{ $</w:t>
      </w:r>
      <w:proofErr w:type="spellStart"/>
      <w:proofErr w:type="gramEnd"/>
      <w:r w:rsidRPr="000C1E13">
        <w:rPr>
          <w:sz w:val="40"/>
        </w:rPr>
        <w:t>gt</w:t>
      </w:r>
      <w:proofErr w:type="spell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25 }</w:t>
      </w:r>
      <w:proofErr w:type="gramEnd"/>
      <w:r w:rsidRPr="000C1E13">
        <w:rPr>
          <w:sz w:val="40"/>
        </w:rPr>
        <w:t xml:space="preserve"> }); </w:t>
      </w:r>
      <w:r w:rsidRPr="000C1E13">
        <w:rPr>
          <w:i/>
          <w:iCs/>
          <w:sz w:val="40"/>
        </w:rPr>
        <w:t>// age &gt; 25</w:t>
      </w:r>
    </w:p>
    <w:p w14:paraId="1F3225AD" w14:textId="77777777" w:rsidR="002700B9" w:rsidRPr="000C1E13" w:rsidRDefault="002700B9" w:rsidP="002700B9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db.users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find</w:t>
      </w:r>
      <w:proofErr w:type="spellEnd"/>
      <w:r w:rsidRPr="000C1E13">
        <w:rPr>
          <w:sz w:val="40"/>
        </w:rPr>
        <w:t>({ name</w:t>
      </w:r>
      <w:proofErr w:type="gramEnd"/>
      <w:r w:rsidRPr="000C1E13">
        <w:rPr>
          <w:sz w:val="40"/>
        </w:rPr>
        <w:t>: "Alice</w:t>
      </w:r>
      <w:proofErr w:type="gramStart"/>
      <w:r w:rsidRPr="000C1E13">
        <w:rPr>
          <w:sz w:val="40"/>
        </w:rPr>
        <w:t>" }</w:t>
      </w:r>
      <w:proofErr w:type="gramEnd"/>
      <w:r w:rsidRPr="000C1E13">
        <w:rPr>
          <w:sz w:val="40"/>
        </w:rPr>
        <w:t>);</w:t>
      </w:r>
    </w:p>
    <w:p w14:paraId="61DC2926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pict w14:anchorId="7EAB493C">
          <v:rect id="_x0000_i1056" style="width:0;height:.75pt" o:hralign="center" o:hrstd="t" o:hrnoshade="t" o:hr="t" fillcolor="#ccc" stroked="f"/>
        </w:pict>
      </w:r>
    </w:p>
    <w:p w14:paraId="562385B3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🔹</w:t>
      </w:r>
      <w:r w:rsidRPr="000C1E13">
        <w:rPr>
          <w:b/>
          <w:bCs/>
          <w:sz w:val="40"/>
        </w:rPr>
        <w:t xml:space="preserve"> Update Documents</w:t>
      </w:r>
    </w:p>
    <w:p w14:paraId="2BCCF746" w14:textId="77777777" w:rsidR="002700B9" w:rsidRPr="000C1E13" w:rsidRDefault="002700B9" w:rsidP="002700B9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db.users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updateOne</w:t>
      </w:r>
      <w:proofErr w:type="spellEnd"/>
      <w:r w:rsidRPr="000C1E13">
        <w:rPr>
          <w:sz w:val="40"/>
        </w:rPr>
        <w:t>(</w:t>
      </w:r>
      <w:proofErr w:type="gramEnd"/>
    </w:p>
    <w:p w14:paraId="71370AB3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</w:t>
      </w:r>
      <w:proofErr w:type="gramStart"/>
      <w:r w:rsidRPr="000C1E13">
        <w:rPr>
          <w:sz w:val="40"/>
        </w:rPr>
        <w:t>{ name</w:t>
      </w:r>
      <w:proofErr w:type="gramEnd"/>
      <w:r w:rsidRPr="000C1E13">
        <w:rPr>
          <w:sz w:val="40"/>
        </w:rPr>
        <w:t>: "Bob</w:t>
      </w:r>
      <w:proofErr w:type="gramStart"/>
      <w:r w:rsidRPr="000C1E13">
        <w:rPr>
          <w:sz w:val="40"/>
        </w:rPr>
        <w:t>" }</w:t>
      </w:r>
      <w:proofErr w:type="gramEnd"/>
      <w:r w:rsidRPr="000C1E13">
        <w:rPr>
          <w:sz w:val="40"/>
        </w:rPr>
        <w:t>,</w:t>
      </w:r>
    </w:p>
    <w:p w14:paraId="67A25FCC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</w:t>
      </w:r>
      <w:proofErr w:type="gramStart"/>
      <w:r w:rsidRPr="000C1E13">
        <w:rPr>
          <w:sz w:val="40"/>
        </w:rPr>
        <w:t>{ $</w:t>
      </w:r>
      <w:proofErr w:type="gramEnd"/>
      <w:r w:rsidRPr="000C1E13">
        <w:rPr>
          <w:sz w:val="40"/>
        </w:rPr>
        <w:t xml:space="preserve">set: </w:t>
      </w:r>
      <w:proofErr w:type="gramStart"/>
      <w:r w:rsidRPr="000C1E13">
        <w:rPr>
          <w:sz w:val="40"/>
        </w:rPr>
        <w:t>{ age</w:t>
      </w:r>
      <w:proofErr w:type="gram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29 }</w:t>
      </w:r>
      <w:proofErr w:type="gramEnd"/>
      <w:r w:rsidRPr="000C1E13">
        <w:rPr>
          <w:sz w:val="40"/>
        </w:rPr>
        <w:t xml:space="preserve"> }</w:t>
      </w:r>
    </w:p>
    <w:p w14:paraId="5B420F2B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);</w:t>
      </w:r>
    </w:p>
    <w:p w14:paraId="104CBA58" w14:textId="77777777" w:rsidR="002700B9" w:rsidRPr="000C1E13" w:rsidRDefault="002700B9" w:rsidP="002700B9">
      <w:pPr>
        <w:rPr>
          <w:sz w:val="40"/>
        </w:rPr>
      </w:pPr>
    </w:p>
    <w:p w14:paraId="6A956DA6" w14:textId="77777777" w:rsidR="002700B9" w:rsidRPr="000C1E13" w:rsidRDefault="002700B9" w:rsidP="002700B9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db.users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updateMany</w:t>
      </w:r>
      <w:proofErr w:type="spellEnd"/>
      <w:r w:rsidRPr="000C1E13">
        <w:rPr>
          <w:sz w:val="40"/>
        </w:rPr>
        <w:t>(</w:t>
      </w:r>
      <w:proofErr w:type="gramEnd"/>
    </w:p>
    <w:p w14:paraId="019C758A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</w:t>
      </w:r>
      <w:proofErr w:type="gramStart"/>
      <w:r w:rsidRPr="000C1E13">
        <w:rPr>
          <w:sz w:val="40"/>
        </w:rPr>
        <w:t>{ age</w:t>
      </w:r>
      <w:proofErr w:type="gram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{ $</w:t>
      </w:r>
      <w:proofErr w:type="spellStart"/>
      <w:proofErr w:type="gramEnd"/>
      <w:r w:rsidRPr="000C1E13">
        <w:rPr>
          <w:sz w:val="40"/>
        </w:rPr>
        <w:t>lt</w:t>
      </w:r>
      <w:proofErr w:type="spell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30 }</w:t>
      </w:r>
      <w:proofErr w:type="gramEnd"/>
      <w:r w:rsidRPr="000C1E13">
        <w:rPr>
          <w:sz w:val="40"/>
        </w:rPr>
        <w:t xml:space="preserve"> },</w:t>
      </w:r>
    </w:p>
    <w:p w14:paraId="6A55E8C0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lastRenderedPageBreak/>
        <w:t xml:space="preserve">  </w:t>
      </w:r>
      <w:proofErr w:type="gramStart"/>
      <w:r w:rsidRPr="000C1E13">
        <w:rPr>
          <w:sz w:val="40"/>
        </w:rPr>
        <w:t>{ $</w:t>
      </w:r>
      <w:proofErr w:type="spellStart"/>
      <w:proofErr w:type="gramEnd"/>
      <w:r w:rsidRPr="000C1E13">
        <w:rPr>
          <w:sz w:val="40"/>
        </w:rPr>
        <w:t>inc</w:t>
      </w:r>
      <w:proofErr w:type="spell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{ age</w:t>
      </w:r>
      <w:proofErr w:type="gram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1 }</w:t>
      </w:r>
      <w:proofErr w:type="gramEnd"/>
      <w:r w:rsidRPr="000C1E13">
        <w:rPr>
          <w:sz w:val="40"/>
        </w:rPr>
        <w:t xml:space="preserve"> </w:t>
      </w:r>
      <w:proofErr w:type="gramStart"/>
      <w:r w:rsidRPr="000C1E13">
        <w:rPr>
          <w:sz w:val="40"/>
        </w:rPr>
        <w:t xml:space="preserve">}  </w:t>
      </w:r>
      <w:r w:rsidRPr="000C1E13">
        <w:rPr>
          <w:i/>
          <w:iCs/>
          <w:sz w:val="40"/>
        </w:rPr>
        <w:t>/</w:t>
      </w:r>
      <w:proofErr w:type="gramEnd"/>
      <w:r w:rsidRPr="000C1E13">
        <w:rPr>
          <w:i/>
          <w:iCs/>
          <w:sz w:val="40"/>
        </w:rPr>
        <w:t>/ Increase age by 1</w:t>
      </w:r>
    </w:p>
    <w:p w14:paraId="7CCF01BD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);</w:t>
      </w:r>
    </w:p>
    <w:p w14:paraId="2C829BDC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pict w14:anchorId="0C256DA6">
          <v:rect id="_x0000_i1057" style="width:0;height:.75pt" o:hralign="center" o:hrstd="t" o:hrnoshade="t" o:hr="t" fillcolor="#ccc" stroked="f"/>
        </w:pict>
      </w:r>
    </w:p>
    <w:p w14:paraId="29A2057D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🔹</w:t>
      </w:r>
      <w:r w:rsidRPr="000C1E13">
        <w:rPr>
          <w:b/>
          <w:bCs/>
          <w:sz w:val="40"/>
        </w:rPr>
        <w:t xml:space="preserve"> Delete Documents</w:t>
      </w:r>
    </w:p>
    <w:p w14:paraId="47B95996" w14:textId="77777777" w:rsidR="002700B9" w:rsidRPr="000C1E13" w:rsidRDefault="002700B9" w:rsidP="002700B9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db.users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deleteOne</w:t>
      </w:r>
      <w:proofErr w:type="spellEnd"/>
      <w:r w:rsidRPr="000C1E13">
        <w:rPr>
          <w:sz w:val="40"/>
        </w:rPr>
        <w:t>({ name</w:t>
      </w:r>
      <w:proofErr w:type="gramEnd"/>
      <w:r w:rsidRPr="000C1E13">
        <w:rPr>
          <w:sz w:val="40"/>
        </w:rPr>
        <w:t>: "Charlie</w:t>
      </w:r>
      <w:proofErr w:type="gramStart"/>
      <w:r w:rsidRPr="000C1E13">
        <w:rPr>
          <w:sz w:val="40"/>
        </w:rPr>
        <w:t>" }</w:t>
      </w:r>
      <w:proofErr w:type="gramEnd"/>
      <w:r w:rsidRPr="000C1E13">
        <w:rPr>
          <w:sz w:val="40"/>
        </w:rPr>
        <w:t>);</w:t>
      </w:r>
    </w:p>
    <w:p w14:paraId="2CAEACC8" w14:textId="77777777" w:rsidR="002700B9" w:rsidRPr="000C1E13" w:rsidRDefault="002700B9" w:rsidP="002700B9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db.users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deleteMany</w:t>
      </w:r>
      <w:proofErr w:type="spellEnd"/>
      <w:r w:rsidRPr="000C1E13">
        <w:rPr>
          <w:sz w:val="40"/>
        </w:rPr>
        <w:t>({ age</w:t>
      </w:r>
      <w:proofErr w:type="gram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{ $</w:t>
      </w:r>
      <w:proofErr w:type="spellStart"/>
      <w:proofErr w:type="gramEnd"/>
      <w:r w:rsidRPr="000C1E13">
        <w:rPr>
          <w:sz w:val="40"/>
        </w:rPr>
        <w:t>gt</w:t>
      </w:r>
      <w:proofErr w:type="spell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30 }</w:t>
      </w:r>
      <w:proofErr w:type="gramEnd"/>
      <w:r w:rsidRPr="000C1E13">
        <w:rPr>
          <w:sz w:val="40"/>
        </w:rPr>
        <w:t xml:space="preserve"> });</w:t>
      </w:r>
    </w:p>
    <w:p w14:paraId="44272D9A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pict w14:anchorId="12EC2DAF">
          <v:rect id="_x0000_i1058" style="width:0;height:.75pt" o:hralign="center" o:hrstd="t" o:hrnoshade="t" o:hr="t" fillcolor="#ccc" stroked="f"/>
        </w:pict>
      </w:r>
    </w:p>
    <w:p w14:paraId="2E0D4896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Filtering, Sorting &amp; Projections</w:t>
      </w:r>
    </w:p>
    <w:p w14:paraId="4EA65B96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🔸</w:t>
      </w:r>
      <w:r w:rsidRPr="000C1E13">
        <w:rPr>
          <w:b/>
          <w:bCs/>
          <w:sz w:val="40"/>
        </w:rPr>
        <w:t xml:space="preserve"> Filtering</w:t>
      </w:r>
    </w:p>
    <w:p w14:paraId="5F147311" w14:textId="77777777" w:rsidR="002700B9" w:rsidRPr="000C1E13" w:rsidRDefault="002700B9" w:rsidP="002700B9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db.users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find</w:t>
      </w:r>
      <w:proofErr w:type="spellEnd"/>
      <w:r w:rsidRPr="000C1E13">
        <w:rPr>
          <w:sz w:val="40"/>
        </w:rPr>
        <w:t>({ age</w:t>
      </w:r>
      <w:proofErr w:type="gram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{ $</w:t>
      </w:r>
      <w:proofErr w:type="spellStart"/>
      <w:proofErr w:type="gramEnd"/>
      <w:r w:rsidRPr="000C1E13">
        <w:rPr>
          <w:sz w:val="40"/>
        </w:rPr>
        <w:t>gte</w:t>
      </w:r>
      <w:proofErr w:type="spellEnd"/>
      <w:r w:rsidRPr="000C1E13">
        <w:rPr>
          <w:sz w:val="40"/>
        </w:rPr>
        <w:t>: 25, $</w:t>
      </w:r>
      <w:proofErr w:type="spellStart"/>
      <w:r w:rsidRPr="000C1E13">
        <w:rPr>
          <w:sz w:val="40"/>
        </w:rPr>
        <w:t>lte</w:t>
      </w:r>
      <w:proofErr w:type="spell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35 }</w:t>
      </w:r>
      <w:proofErr w:type="gramEnd"/>
      <w:r w:rsidRPr="000C1E13">
        <w:rPr>
          <w:sz w:val="40"/>
        </w:rPr>
        <w:t xml:space="preserve"> });</w:t>
      </w:r>
    </w:p>
    <w:p w14:paraId="2E8F2A65" w14:textId="77777777" w:rsidR="002700B9" w:rsidRPr="000C1E13" w:rsidRDefault="002700B9" w:rsidP="002700B9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db.users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find</w:t>
      </w:r>
      <w:proofErr w:type="spellEnd"/>
      <w:r w:rsidRPr="000C1E13">
        <w:rPr>
          <w:sz w:val="40"/>
        </w:rPr>
        <w:t>({ name</w:t>
      </w:r>
      <w:proofErr w:type="gram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{ $</w:t>
      </w:r>
      <w:proofErr w:type="gramEnd"/>
      <w:r w:rsidRPr="000C1E13">
        <w:rPr>
          <w:sz w:val="40"/>
        </w:rPr>
        <w:t>in: ["Alice", "Bob"</w:t>
      </w:r>
      <w:proofErr w:type="gramStart"/>
      <w:r w:rsidRPr="000C1E13">
        <w:rPr>
          <w:sz w:val="40"/>
        </w:rPr>
        <w:t>] }</w:t>
      </w:r>
      <w:proofErr w:type="gramEnd"/>
      <w:r w:rsidRPr="000C1E13">
        <w:rPr>
          <w:sz w:val="40"/>
        </w:rPr>
        <w:t xml:space="preserve"> });</w:t>
      </w:r>
    </w:p>
    <w:p w14:paraId="455A28A7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🔸</w:t>
      </w:r>
      <w:r w:rsidRPr="000C1E13">
        <w:rPr>
          <w:b/>
          <w:bCs/>
          <w:sz w:val="40"/>
        </w:rPr>
        <w:t xml:space="preserve"> Sorting</w:t>
      </w:r>
    </w:p>
    <w:p w14:paraId="2ED65ED8" w14:textId="77777777" w:rsidR="002700B9" w:rsidRPr="000C1E13" w:rsidRDefault="002700B9" w:rsidP="002700B9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db.users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find</w:t>
      </w:r>
      <w:proofErr w:type="spellEnd"/>
      <w:r w:rsidRPr="000C1E13">
        <w:rPr>
          <w:sz w:val="40"/>
        </w:rPr>
        <w:t>().sort({ age</w:t>
      </w:r>
      <w:proofErr w:type="gram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1 }</w:t>
      </w:r>
      <w:proofErr w:type="gramEnd"/>
      <w:r w:rsidRPr="000C1E13">
        <w:rPr>
          <w:sz w:val="40"/>
        </w:rPr>
        <w:t>)</w:t>
      </w:r>
      <w:proofErr w:type="gramStart"/>
      <w:r w:rsidRPr="000C1E13">
        <w:rPr>
          <w:sz w:val="40"/>
        </w:rPr>
        <w:t xml:space="preserve">;  </w:t>
      </w:r>
      <w:r w:rsidRPr="000C1E13">
        <w:rPr>
          <w:i/>
          <w:iCs/>
          <w:sz w:val="40"/>
        </w:rPr>
        <w:t>/</w:t>
      </w:r>
      <w:proofErr w:type="gramEnd"/>
      <w:r w:rsidRPr="000C1E13">
        <w:rPr>
          <w:i/>
          <w:iCs/>
          <w:sz w:val="40"/>
        </w:rPr>
        <w:t>/ Ascending</w:t>
      </w:r>
    </w:p>
    <w:p w14:paraId="71014594" w14:textId="77777777" w:rsidR="002700B9" w:rsidRPr="000C1E13" w:rsidRDefault="002700B9" w:rsidP="002700B9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db.users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find</w:t>
      </w:r>
      <w:proofErr w:type="spellEnd"/>
      <w:r w:rsidRPr="000C1E13">
        <w:rPr>
          <w:sz w:val="40"/>
        </w:rPr>
        <w:t>().sort({ name</w:t>
      </w:r>
      <w:proofErr w:type="gramEnd"/>
      <w:r w:rsidRPr="000C1E13">
        <w:rPr>
          <w:sz w:val="40"/>
        </w:rPr>
        <w:t>: -</w:t>
      </w:r>
      <w:proofErr w:type="gramStart"/>
      <w:r w:rsidRPr="000C1E13">
        <w:rPr>
          <w:sz w:val="40"/>
        </w:rPr>
        <w:t>1 }</w:t>
      </w:r>
      <w:proofErr w:type="gramEnd"/>
      <w:r w:rsidRPr="000C1E13">
        <w:rPr>
          <w:sz w:val="40"/>
        </w:rPr>
        <w:t xml:space="preserve">); </w:t>
      </w:r>
      <w:r w:rsidRPr="000C1E13">
        <w:rPr>
          <w:i/>
          <w:iCs/>
          <w:sz w:val="40"/>
        </w:rPr>
        <w:t>// Descending</w:t>
      </w:r>
    </w:p>
    <w:p w14:paraId="58D7390C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🔸</w:t>
      </w:r>
      <w:r w:rsidRPr="000C1E13">
        <w:rPr>
          <w:b/>
          <w:bCs/>
          <w:sz w:val="40"/>
        </w:rPr>
        <w:t xml:space="preserve"> Projections</w:t>
      </w:r>
    </w:p>
    <w:p w14:paraId="53B46BFB" w14:textId="77777777" w:rsidR="002700B9" w:rsidRPr="000C1E13" w:rsidRDefault="002700B9" w:rsidP="002700B9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db.users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find</w:t>
      </w:r>
      <w:proofErr w:type="spellEnd"/>
      <w:r w:rsidRPr="000C1E13">
        <w:rPr>
          <w:sz w:val="40"/>
        </w:rPr>
        <w:t>(</w:t>
      </w:r>
      <w:proofErr w:type="gramEnd"/>
      <w:r w:rsidRPr="000C1E13">
        <w:rPr>
          <w:sz w:val="40"/>
        </w:rPr>
        <w:t xml:space="preserve">{}, </w:t>
      </w:r>
      <w:proofErr w:type="gramStart"/>
      <w:r w:rsidRPr="000C1E13">
        <w:rPr>
          <w:sz w:val="40"/>
        </w:rPr>
        <w:t>{ name</w:t>
      </w:r>
      <w:proofErr w:type="gramEnd"/>
      <w:r w:rsidRPr="000C1E13">
        <w:rPr>
          <w:sz w:val="40"/>
        </w:rPr>
        <w:t xml:space="preserve">: 1, _id: </w:t>
      </w:r>
      <w:proofErr w:type="gramStart"/>
      <w:r w:rsidRPr="000C1E13">
        <w:rPr>
          <w:sz w:val="40"/>
        </w:rPr>
        <w:t>0 }</w:t>
      </w:r>
      <w:proofErr w:type="gramEnd"/>
      <w:r w:rsidRPr="000C1E13">
        <w:rPr>
          <w:sz w:val="40"/>
        </w:rPr>
        <w:t xml:space="preserve">); </w:t>
      </w:r>
      <w:r w:rsidRPr="000C1E13">
        <w:rPr>
          <w:i/>
          <w:iCs/>
          <w:sz w:val="40"/>
        </w:rPr>
        <w:t>// Show only name</w:t>
      </w:r>
    </w:p>
    <w:p w14:paraId="4B9F683B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pict w14:anchorId="09A144C8">
          <v:rect id="_x0000_i1059" style="width:0;height:.75pt" o:hralign="center" o:hrstd="t" o:hrnoshade="t" o:hr="t" fillcolor="#ccc" stroked="f"/>
        </w:pict>
      </w:r>
    </w:p>
    <w:p w14:paraId="3D6E766D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Aggregation Basics</w:t>
      </w:r>
    </w:p>
    <w:p w14:paraId="51C20904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Aggregation is used for </w:t>
      </w:r>
      <w:r w:rsidRPr="000C1E13">
        <w:rPr>
          <w:b/>
          <w:bCs/>
          <w:sz w:val="40"/>
        </w:rPr>
        <w:t>data transformation and analysis</w:t>
      </w:r>
      <w:r w:rsidRPr="000C1E13">
        <w:rPr>
          <w:sz w:val="40"/>
        </w:rPr>
        <w:t>.</w:t>
      </w:r>
    </w:p>
    <w:p w14:paraId="1BE0BAFE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lastRenderedPageBreak/>
        <w:t>🔸</w:t>
      </w:r>
      <w:r w:rsidRPr="000C1E13">
        <w:rPr>
          <w:b/>
          <w:bCs/>
          <w:sz w:val="40"/>
        </w:rPr>
        <w:t xml:space="preserve"> Example: Group and Count by Age</w:t>
      </w:r>
    </w:p>
    <w:p w14:paraId="17726244" w14:textId="77777777" w:rsidR="002700B9" w:rsidRPr="000C1E13" w:rsidRDefault="002700B9" w:rsidP="002700B9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db.users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aggregate</w:t>
      </w:r>
      <w:proofErr w:type="spellEnd"/>
      <w:r w:rsidRPr="000C1E13">
        <w:rPr>
          <w:sz w:val="40"/>
        </w:rPr>
        <w:t>(</w:t>
      </w:r>
      <w:proofErr w:type="gramEnd"/>
      <w:r w:rsidRPr="000C1E13">
        <w:rPr>
          <w:sz w:val="40"/>
        </w:rPr>
        <w:t>[</w:t>
      </w:r>
    </w:p>
    <w:p w14:paraId="1A3082D4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</w:t>
      </w:r>
      <w:proofErr w:type="gramStart"/>
      <w:r w:rsidRPr="000C1E13">
        <w:rPr>
          <w:sz w:val="40"/>
        </w:rPr>
        <w:t>{ $</w:t>
      </w:r>
      <w:proofErr w:type="gramEnd"/>
      <w:r w:rsidRPr="000C1E13">
        <w:rPr>
          <w:sz w:val="40"/>
        </w:rPr>
        <w:t xml:space="preserve">group: </w:t>
      </w:r>
      <w:proofErr w:type="gramStart"/>
      <w:r w:rsidRPr="000C1E13">
        <w:rPr>
          <w:sz w:val="40"/>
        </w:rPr>
        <w:t>{ _</w:t>
      </w:r>
      <w:proofErr w:type="gramEnd"/>
      <w:r w:rsidRPr="000C1E13">
        <w:rPr>
          <w:sz w:val="40"/>
        </w:rPr>
        <w:t xml:space="preserve">id: "$age", count: </w:t>
      </w:r>
      <w:proofErr w:type="gramStart"/>
      <w:r w:rsidRPr="000C1E13">
        <w:rPr>
          <w:sz w:val="40"/>
        </w:rPr>
        <w:t>{ $</w:t>
      </w:r>
      <w:proofErr w:type="gramEnd"/>
      <w:r w:rsidRPr="000C1E13">
        <w:rPr>
          <w:sz w:val="40"/>
        </w:rPr>
        <w:t xml:space="preserve">sum: </w:t>
      </w:r>
      <w:proofErr w:type="gramStart"/>
      <w:r w:rsidRPr="000C1E13">
        <w:rPr>
          <w:sz w:val="40"/>
        </w:rPr>
        <w:t>1 }</w:t>
      </w:r>
      <w:proofErr w:type="gramEnd"/>
      <w:r w:rsidRPr="000C1E13">
        <w:rPr>
          <w:sz w:val="40"/>
        </w:rPr>
        <w:t xml:space="preserve"> </w:t>
      </w:r>
      <w:proofErr w:type="gramStart"/>
      <w:r w:rsidRPr="000C1E13">
        <w:rPr>
          <w:sz w:val="40"/>
        </w:rPr>
        <w:t>} }</w:t>
      </w:r>
      <w:proofErr w:type="gramEnd"/>
    </w:p>
    <w:p w14:paraId="5217B45D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]);</w:t>
      </w:r>
    </w:p>
    <w:p w14:paraId="726F3A36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🔸</w:t>
      </w:r>
      <w:r w:rsidRPr="000C1E13">
        <w:rPr>
          <w:b/>
          <w:bCs/>
          <w:sz w:val="40"/>
        </w:rPr>
        <w:t xml:space="preserve"> Example: Match + Project</w:t>
      </w:r>
    </w:p>
    <w:p w14:paraId="30190F12" w14:textId="77777777" w:rsidR="002700B9" w:rsidRPr="000C1E13" w:rsidRDefault="002700B9" w:rsidP="002700B9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db.users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aggregate</w:t>
      </w:r>
      <w:proofErr w:type="spellEnd"/>
      <w:r w:rsidRPr="000C1E13">
        <w:rPr>
          <w:sz w:val="40"/>
        </w:rPr>
        <w:t>(</w:t>
      </w:r>
      <w:proofErr w:type="gramEnd"/>
      <w:r w:rsidRPr="000C1E13">
        <w:rPr>
          <w:sz w:val="40"/>
        </w:rPr>
        <w:t>[</w:t>
      </w:r>
    </w:p>
    <w:p w14:paraId="4C63FD48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</w:t>
      </w:r>
      <w:proofErr w:type="gramStart"/>
      <w:r w:rsidRPr="000C1E13">
        <w:rPr>
          <w:sz w:val="40"/>
        </w:rPr>
        <w:t>{ $</w:t>
      </w:r>
      <w:proofErr w:type="gramEnd"/>
      <w:r w:rsidRPr="000C1E13">
        <w:rPr>
          <w:sz w:val="40"/>
        </w:rPr>
        <w:t xml:space="preserve">match: </w:t>
      </w:r>
      <w:proofErr w:type="gramStart"/>
      <w:r w:rsidRPr="000C1E13">
        <w:rPr>
          <w:sz w:val="40"/>
        </w:rPr>
        <w:t>{ age</w:t>
      </w:r>
      <w:proofErr w:type="gram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{ $</w:t>
      </w:r>
      <w:proofErr w:type="spellStart"/>
      <w:proofErr w:type="gramEnd"/>
      <w:r w:rsidRPr="000C1E13">
        <w:rPr>
          <w:sz w:val="40"/>
        </w:rPr>
        <w:t>gte</w:t>
      </w:r>
      <w:proofErr w:type="spell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25 }</w:t>
      </w:r>
      <w:proofErr w:type="gramEnd"/>
      <w:r w:rsidRPr="000C1E13">
        <w:rPr>
          <w:sz w:val="40"/>
        </w:rPr>
        <w:t xml:space="preserve"> </w:t>
      </w:r>
      <w:proofErr w:type="gramStart"/>
      <w:r w:rsidRPr="000C1E13">
        <w:rPr>
          <w:sz w:val="40"/>
        </w:rPr>
        <w:t>} }</w:t>
      </w:r>
      <w:proofErr w:type="gramEnd"/>
      <w:r w:rsidRPr="000C1E13">
        <w:rPr>
          <w:sz w:val="40"/>
        </w:rPr>
        <w:t>,</w:t>
      </w:r>
    </w:p>
    <w:p w14:paraId="32F88188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</w:t>
      </w:r>
      <w:proofErr w:type="gramStart"/>
      <w:r w:rsidRPr="000C1E13">
        <w:rPr>
          <w:sz w:val="40"/>
        </w:rPr>
        <w:t>{ $</w:t>
      </w:r>
      <w:proofErr w:type="gramEnd"/>
      <w:r w:rsidRPr="000C1E13">
        <w:rPr>
          <w:sz w:val="40"/>
        </w:rPr>
        <w:t xml:space="preserve">project: </w:t>
      </w:r>
      <w:proofErr w:type="gramStart"/>
      <w:r w:rsidRPr="000C1E13">
        <w:rPr>
          <w:sz w:val="40"/>
        </w:rPr>
        <w:t>{ name</w:t>
      </w:r>
      <w:proofErr w:type="gramEnd"/>
      <w:r w:rsidRPr="000C1E13">
        <w:rPr>
          <w:sz w:val="40"/>
        </w:rPr>
        <w:t xml:space="preserve">: 1, age: 1, _id: </w:t>
      </w:r>
      <w:proofErr w:type="gramStart"/>
      <w:r w:rsidRPr="000C1E13">
        <w:rPr>
          <w:sz w:val="40"/>
        </w:rPr>
        <w:t>0 }</w:t>
      </w:r>
      <w:proofErr w:type="gramEnd"/>
      <w:r w:rsidRPr="000C1E13">
        <w:rPr>
          <w:sz w:val="40"/>
        </w:rPr>
        <w:t xml:space="preserve"> }</w:t>
      </w:r>
    </w:p>
    <w:p w14:paraId="028E1819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]);</w:t>
      </w:r>
    </w:p>
    <w:p w14:paraId="203F3AD2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pict w14:anchorId="0AD85499">
          <v:rect id="_x0000_i1060" style="width:0;height:.75pt" o:hralign="center" o:hrstd="t" o:hrnoshade="t" o:hr="t" fillcolor="#ccc" stroked="f"/>
        </w:pict>
      </w:r>
    </w:p>
    <w:p w14:paraId="34C04590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MongoDB Compass (GUI)</w:t>
      </w:r>
    </w:p>
    <w:p w14:paraId="4F39636D" w14:textId="77777777" w:rsidR="002700B9" w:rsidRPr="000C1E13" w:rsidRDefault="002700B9" w:rsidP="002700B9">
      <w:pPr>
        <w:numPr>
          <w:ilvl w:val="0"/>
          <w:numId w:val="65"/>
        </w:numPr>
        <w:rPr>
          <w:sz w:val="40"/>
        </w:rPr>
      </w:pPr>
      <w:r w:rsidRPr="000C1E13">
        <w:rPr>
          <w:sz w:val="40"/>
        </w:rPr>
        <w:t>Download from: </w:t>
      </w:r>
      <w:hyperlink r:id="rId10" w:history="1">
        <w:r w:rsidRPr="000C1E13">
          <w:rPr>
            <w:rStyle w:val="Hyperlink"/>
            <w:sz w:val="40"/>
          </w:rPr>
          <w:t>https://www.mongodb.com/products/compass</w:t>
        </w:r>
      </w:hyperlink>
    </w:p>
    <w:p w14:paraId="67A83CB0" w14:textId="77777777" w:rsidR="002700B9" w:rsidRPr="000C1E13" w:rsidRDefault="002700B9" w:rsidP="002700B9">
      <w:pPr>
        <w:numPr>
          <w:ilvl w:val="0"/>
          <w:numId w:val="65"/>
        </w:numPr>
        <w:rPr>
          <w:sz w:val="40"/>
        </w:rPr>
      </w:pPr>
      <w:r w:rsidRPr="000C1E13">
        <w:rPr>
          <w:sz w:val="40"/>
        </w:rPr>
        <w:t>Use it to:</w:t>
      </w:r>
    </w:p>
    <w:p w14:paraId="3C2D21F3" w14:textId="77777777" w:rsidR="002700B9" w:rsidRPr="000C1E13" w:rsidRDefault="002700B9" w:rsidP="002700B9">
      <w:pPr>
        <w:numPr>
          <w:ilvl w:val="1"/>
          <w:numId w:val="65"/>
        </w:numPr>
        <w:rPr>
          <w:sz w:val="40"/>
        </w:rPr>
      </w:pPr>
      <w:r w:rsidRPr="000C1E13">
        <w:rPr>
          <w:sz w:val="40"/>
        </w:rPr>
        <w:t>Visually browse collections</w:t>
      </w:r>
    </w:p>
    <w:p w14:paraId="2A7C4457" w14:textId="77777777" w:rsidR="002700B9" w:rsidRPr="000C1E13" w:rsidRDefault="002700B9" w:rsidP="002700B9">
      <w:pPr>
        <w:numPr>
          <w:ilvl w:val="1"/>
          <w:numId w:val="65"/>
        </w:numPr>
        <w:rPr>
          <w:sz w:val="40"/>
        </w:rPr>
      </w:pPr>
      <w:r w:rsidRPr="000C1E13">
        <w:rPr>
          <w:sz w:val="40"/>
        </w:rPr>
        <w:t>Run queries &amp; aggregations</w:t>
      </w:r>
    </w:p>
    <w:p w14:paraId="7C568802" w14:textId="77777777" w:rsidR="002700B9" w:rsidRPr="000C1E13" w:rsidRDefault="002700B9" w:rsidP="002700B9">
      <w:pPr>
        <w:numPr>
          <w:ilvl w:val="1"/>
          <w:numId w:val="65"/>
        </w:numPr>
        <w:rPr>
          <w:sz w:val="40"/>
        </w:rPr>
      </w:pPr>
      <w:r w:rsidRPr="000C1E13">
        <w:rPr>
          <w:sz w:val="40"/>
        </w:rPr>
        <w:t>Inspect schemas</w:t>
      </w:r>
    </w:p>
    <w:p w14:paraId="1EAC9CBB" w14:textId="77777777" w:rsidR="002700B9" w:rsidRPr="000C1E13" w:rsidRDefault="002700B9" w:rsidP="002700B9">
      <w:pPr>
        <w:numPr>
          <w:ilvl w:val="1"/>
          <w:numId w:val="65"/>
        </w:numPr>
        <w:rPr>
          <w:sz w:val="40"/>
        </w:rPr>
      </w:pPr>
      <w:r w:rsidRPr="000C1E13">
        <w:rPr>
          <w:sz w:val="40"/>
        </w:rPr>
        <w:t>Export/import documents</w:t>
      </w:r>
    </w:p>
    <w:p w14:paraId="5F0569E7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pict w14:anchorId="28321DF1">
          <v:rect id="_x0000_i1061" style="width:0;height:.75pt" o:hralign="center" o:hrstd="t" o:hrnoshade="t" o:hr="t" fillcolor="#ccc" stroked="f"/>
        </w:pict>
      </w:r>
    </w:p>
    <w:p w14:paraId="6DBCB70E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lastRenderedPageBreak/>
        <w:t>🧠</w:t>
      </w:r>
      <w:r w:rsidRPr="000C1E13">
        <w:rPr>
          <w:b/>
          <w:bCs/>
          <w:sz w:val="40"/>
        </w:rPr>
        <w:t xml:space="preserve">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4099"/>
      </w:tblGrid>
      <w:tr w:rsidR="002700B9" w:rsidRPr="000C1E13" w14:paraId="26DEB282" w14:textId="77777777" w:rsidTr="0018417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C782C0" w14:textId="77777777" w:rsidR="002700B9" w:rsidRPr="000C1E13" w:rsidRDefault="002700B9" w:rsidP="0018417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Command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F00AE5" w14:textId="77777777" w:rsidR="002700B9" w:rsidRPr="000C1E13" w:rsidRDefault="002700B9" w:rsidP="0018417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Function</w:t>
            </w:r>
          </w:p>
        </w:tc>
      </w:tr>
      <w:tr w:rsidR="002700B9" w:rsidRPr="000C1E13" w14:paraId="76C694F9" w14:textId="77777777" w:rsidTr="0018417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72EB5C" w14:textId="77777777" w:rsidR="002700B9" w:rsidRPr="000C1E13" w:rsidRDefault="002700B9" w:rsidP="00184173">
            <w:pPr>
              <w:rPr>
                <w:sz w:val="40"/>
              </w:rPr>
            </w:pPr>
            <w:proofErr w:type="spellStart"/>
            <w:r w:rsidRPr="000C1E13">
              <w:rPr>
                <w:sz w:val="40"/>
              </w:rPr>
              <w:t>insertOne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BC02DB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Add a document</w:t>
            </w:r>
          </w:p>
        </w:tc>
      </w:tr>
      <w:tr w:rsidR="002700B9" w:rsidRPr="000C1E13" w14:paraId="0D318B01" w14:textId="77777777" w:rsidTr="0018417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4E19C1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find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3EE059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Query documents</w:t>
            </w:r>
          </w:p>
        </w:tc>
      </w:tr>
      <w:tr w:rsidR="002700B9" w:rsidRPr="000C1E13" w14:paraId="5179CE78" w14:textId="77777777" w:rsidTr="0018417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AE6294" w14:textId="77777777" w:rsidR="002700B9" w:rsidRPr="000C1E13" w:rsidRDefault="002700B9" w:rsidP="00184173">
            <w:pPr>
              <w:rPr>
                <w:sz w:val="40"/>
              </w:rPr>
            </w:pPr>
            <w:proofErr w:type="spellStart"/>
            <w:r w:rsidRPr="000C1E13">
              <w:rPr>
                <w:sz w:val="40"/>
              </w:rPr>
              <w:t>updateOne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08B0F6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Update a document</w:t>
            </w:r>
          </w:p>
        </w:tc>
      </w:tr>
      <w:tr w:rsidR="002700B9" w:rsidRPr="000C1E13" w14:paraId="73587BC6" w14:textId="77777777" w:rsidTr="0018417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F2AA3C" w14:textId="77777777" w:rsidR="002700B9" w:rsidRPr="000C1E13" w:rsidRDefault="002700B9" w:rsidP="00184173">
            <w:pPr>
              <w:rPr>
                <w:sz w:val="40"/>
              </w:rPr>
            </w:pPr>
            <w:proofErr w:type="spellStart"/>
            <w:r w:rsidRPr="000C1E13">
              <w:rPr>
                <w:sz w:val="40"/>
              </w:rPr>
              <w:t>deleteOne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799511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Remove a document</w:t>
            </w:r>
          </w:p>
        </w:tc>
      </w:tr>
      <w:tr w:rsidR="002700B9" w:rsidRPr="000C1E13" w14:paraId="49F80043" w14:textId="77777777" w:rsidTr="0018417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914987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sort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BE7769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Sort results</w:t>
            </w:r>
          </w:p>
        </w:tc>
      </w:tr>
      <w:tr w:rsidR="002700B9" w:rsidRPr="000C1E13" w14:paraId="70A3B43F" w14:textId="77777777" w:rsidTr="0018417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2EF3C3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project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4A6F7D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Include/exclude fields</w:t>
            </w:r>
          </w:p>
        </w:tc>
      </w:tr>
      <w:tr w:rsidR="002700B9" w:rsidRPr="000C1E13" w14:paraId="12B15822" w14:textId="77777777" w:rsidTr="0018417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46CAAC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aggregate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DA1701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Process/transform data</w:t>
            </w:r>
          </w:p>
        </w:tc>
      </w:tr>
    </w:tbl>
    <w:p w14:paraId="388ED0DE" w14:textId="49484351" w:rsidR="002700B9" w:rsidRDefault="002700B9" w:rsidP="002700B9">
      <w:pPr>
        <w:rPr>
          <w:sz w:val="40"/>
        </w:rPr>
      </w:pPr>
    </w:p>
    <w:p w14:paraId="08AD4939" w14:textId="77777777" w:rsidR="002700B9" w:rsidRDefault="002700B9" w:rsidP="002700B9">
      <w:pPr>
        <w:rPr>
          <w:sz w:val="40"/>
        </w:rPr>
      </w:pPr>
    </w:p>
    <w:p w14:paraId="50F81C77" w14:textId="77777777" w:rsidR="002700B9" w:rsidRDefault="002700B9" w:rsidP="002700B9">
      <w:pPr>
        <w:rPr>
          <w:sz w:val="40"/>
        </w:rPr>
      </w:pPr>
    </w:p>
    <w:p w14:paraId="2A6EE7C2" w14:textId="77777777" w:rsidR="002700B9" w:rsidRDefault="002700B9" w:rsidP="002700B9">
      <w:pPr>
        <w:rPr>
          <w:sz w:val="40"/>
        </w:rPr>
      </w:pPr>
    </w:p>
    <w:p w14:paraId="3C5ED715" w14:textId="77777777" w:rsidR="002700B9" w:rsidRDefault="002700B9" w:rsidP="002700B9">
      <w:pPr>
        <w:rPr>
          <w:sz w:val="40"/>
        </w:rPr>
      </w:pPr>
    </w:p>
    <w:p w14:paraId="22C3CD3C" w14:textId="77777777" w:rsidR="002700B9" w:rsidRDefault="002700B9" w:rsidP="002700B9">
      <w:pPr>
        <w:rPr>
          <w:sz w:val="40"/>
        </w:rPr>
      </w:pPr>
    </w:p>
    <w:p w14:paraId="7AB7AA0B" w14:textId="77777777" w:rsidR="002700B9" w:rsidRDefault="002700B9" w:rsidP="002700B9">
      <w:pPr>
        <w:rPr>
          <w:sz w:val="40"/>
        </w:rPr>
      </w:pPr>
    </w:p>
    <w:p w14:paraId="62265C47" w14:textId="77777777" w:rsidR="002700B9" w:rsidRDefault="002700B9" w:rsidP="002700B9">
      <w:pPr>
        <w:rPr>
          <w:sz w:val="40"/>
        </w:rPr>
      </w:pPr>
    </w:p>
    <w:p w14:paraId="0AF92551" w14:textId="4D04CDC9" w:rsidR="002700B9" w:rsidRPr="000C1E13" w:rsidRDefault="002700B9" w:rsidP="002700B9">
      <w:pPr>
        <w:rPr>
          <w:sz w:val="40"/>
        </w:rPr>
      </w:pPr>
    </w:p>
    <w:p w14:paraId="5787CB4D" w14:textId="5554AB89" w:rsidR="002700B9" w:rsidRPr="000C1E13" w:rsidRDefault="002700B9" w:rsidP="002700B9">
      <w:pPr>
        <w:rPr>
          <w:b/>
          <w:bCs/>
          <w:sz w:val="40"/>
        </w:rPr>
      </w:pPr>
      <w:r w:rsidRPr="002700B9">
        <w:rPr>
          <w:rFonts w:ascii="Segoe UI Emoji" w:hAnsi="Segoe UI Emoji" w:cs="Segoe UI Emoji"/>
          <w:b/>
          <w:bCs/>
          <w:sz w:val="40"/>
          <w:highlight w:val="yellow"/>
        </w:rPr>
        <w:lastRenderedPageBreak/>
        <w:t>📘</w:t>
      </w:r>
      <w:r w:rsidRPr="002700B9">
        <w:rPr>
          <w:b/>
          <w:bCs/>
          <w:sz w:val="40"/>
          <w:highlight w:val="yellow"/>
        </w:rPr>
        <w:t xml:space="preserve"> </w:t>
      </w:r>
      <w:r>
        <w:rPr>
          <w:b/>
          <w:bCs/>
          <w:sz w:val="40"/>
          <w:highlight w:val="yellow"/>
        </w:rPr>
        <w:t xml:space="preserve">Chapter </w:t>
      </w:r>
      <w:r w:rsidRPr="002700B9">
        <w:rPr>
          <w:b/>
          <w:bCs/>
          <w:sz w:val="40"/>
          <w:highlight w:val="yellow"/>
        </w:rPr>
        <w:t>3. Mongoose ODM (Object Data Modeling)</w:t>
      </w:r>
    </w:p>
    <w:p w14:paraId="0F8F3207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pict w14:anchorId="6F9F6D09">
          <v:rect id="_x0000_i1063" style="width:0;height:.75pt" o:hralign="center" o:hrstd="t" o:hrnoshade="t" o:hr="t" fillcolor="#ccc" stroked="f"/>
        </w:pict>
      </w:r>
    </w:p>
    <w:p w14:paraId="037EDCFC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What is Mongoose?</w:t>
      </w:r>
    </w:p>
    <w:p w14:paraId="34F069FE" w14:textId="77777777" w:rsidR="002700B9" w:rsidRPr="000C1E13" w:rsidRDefault="002700B9" w:rsidP="002700B9">
      <w:pPr>
        <w:rPr>
          <w:sz w:val="40"/>
        </w:rPr>
      </w:pPr>
      <w:r w:rsidRPr="000C1E13">
        <w:rPr>
          <w:b/>
          <w:bCs/>
          <w:sz w:val="40"/>
        </w:rPr>
        <w:t>Mongoose</w:t>
      </w:r>
      <w:r w:rsidRPr="000C1E13">
        <w:rPr>
          <w:sz w:val="40"/>
        </w:rPr>
        <w:t> is an </w:t>
      </w:r>
      <w:r w:rsidRPr="000C1E13">
        <w:rPr>
          <w:b/>
          <w:bCs/>
          <w:sz w:val="40"/>
        </w:rPr>
        <w:t>ODM library for Node.js</w:t>
      </w:r>
      <w:r w:rsidRPr="000C1E13">
        <w:rPr>
          <w:sz w:val="40"/>
        </w:rPr>
        <w:t> used to interact with MongoDB in an </w:t>
      </w:r>
      <w:r w:rsidRPr="000C1E13">
        <w:rPr>
          <w:b/>
          <w:bCs/>
          <w:sz w:val="40"/>
        </w:rPr>
        <w:t>object-oriented</w:t>
      </w:r>
      <w:r w:rsidRPr="000C1E13">
        <w:rPr>
          <w:sz w:val="40"/>
        </w:rPr>
        <w:t> way.</w:t>
      </w:r>
    </w:p>
    <w:p w14:paraId="061F02D4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🔹</w:t>
      </w:r>
      <w:r w:rsidRPr="000C1E13">
        <w:rPr>
          <w:b/>
          <w:bCs/>
          <w:sz w:val="40"/>
        </w:rPr>
        <w:t xml:space="preserve"> Why Use Mongoose?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9"/>
        <w:gridCol w:w="5085"/>
      </w:tblGrid>
      <w:tr w:rsidR="002700B9" w:rsidRPr="000C1E13" w14:paraId="6C9ACDFC" w14:textId="77777777" w:rsidTr="0018417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BC326A" w14:textId="77777777" w:rsidR="002700B9" w:rsidRPr="000C1E13" w:rsidRDefault="002700B9" w:rsidP="0018417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Without Mongoose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E6FD93" w14:textId="77777777" w:rsidR="002700B9" w:rsidRPr="000C1E13" w:rsidRDefault="002700B9" w:rsidP="0018417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With Mongoose</w:t>
            </w:r>
          </w:p>
        </w:tc>
      </w:tr>
      <w:tr w:rsidR="002700B9" w:rsidRPr="000C1E13" w14:paraId="213548F4" w14:textId="77777777" w:rsidTr="0018417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DD37BC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Manual MongoDB syntax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AFCC17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Cleaner, object-style syntax</w:t>
            </w:r>
          </w:p>
        </w:tc>
      </w:tr>
      <w:tr w:rsidR="002700B9" w:rsidRPr="000C1E13" w14:paraId="0F86B007" w14:textId="77777777" w:rsidTr="0018417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3C6DC5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No schema enforcement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4BC9B9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Schema-based data modeling</w:t>
            </w:r>
          </w:p>
        </w:tc>
      </w:tr>
      <w:tr w:rsidR="002700B9" w:rsidRPr="000C1E13" w14:paraId="3A263E9C" w14:textId="77777777" w:rsidTr="0018417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1BACB9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Weak validation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BE072D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Built-in validation</w:t>
            </w:r>
          </w:p>
        </w:tc>
      </w:tr>
    </w:tbl>
    <w:p w14:paraId="683CCAC6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pict w14:anchorId="5226E9A1">
          <v:rect id="_x0000_i1064" style="width:0;height:.75pt" o:hralign="center" o:hrstd="t" o:hrnoshade="t" o:hr="t" fillcolor="#ccc" stroked="f"/>
        </w:pict>
      </w:r>
    </w:p>
    <w:p w14:paraId="7F3C018A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Installing Mongoose</w:t>
      </w:r>
    </w:p>
    <w:p w14:paraId="3C1415C0" w14:textId="77777777" w:rsidR="002700B9" w:rsidRPr="000C1E13" w:rsidRDefault="002700B9" w:rsidP="002700B9">
      <w:pPr>
        <w:rPr>
          <w:sz w:val="40"/>
        </w:rPr>
      </w:pPr>
      <w:proofErr w:type="spellStart"/>
      <w:r w:rsidRPr="000C1E13">
        <w:rPr>
          <w:sz w:val="40"/>
        </w:rPr>
        <w:t>npm</w:t>
      </w:r>
      <w:proofErr w:type="spellEnd"/>
      <w:r w:rsidRPr="000C1E13">
        <w:rPr>
          <w:sz w:val="40"/>
        </w:rPr>
        <w:t xml:space="preserve"> install mongoose</w:t>
      </w:r>
    </w:p>
    <w:p w14:paraId="69934216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pict w14:anchorId="39DDACF7">
          <v:rect id="_x0000_i1065" style="width:0;height:.75pt" o:hralign="center" o:hrstd="t" o:hrnoshade="t" o:hr="t" fillcolor="#ccc" stroked="f"/>
        </w:pict>
      </w:r>
    </w:p>
    <w:p w14:paraId="515B2FF1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Connecting to MongoDB</w:t>
      </w:r>
    </w:p>
    <w:p w14:paraId="324B043F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const mongoose = require('mongoose');</w:t>
      </w:r>
    </w:p>
    <w:p w14:paraId="02EEBA9C" w14:textId="77777777" w:rsidR="002700B9" w:rsidRPr="000C1E13" w:rsidRDefault="002700B9" w:rsidP="002700B9">
      <w:pPr>
        <w:rPr>
          <w:sz w:val="40"/>
        </w:rPr>
      </w:pPr>
    </w:p>
    <w:p w14:paraId="1B799E5C" w14:textId="77777777" w:rsidR="002700B9" w:rsidRPr="000C1E13" w:rsidRDefault="002700B9" w:rsidP="002700B9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mongoose.connect</w:t>
      </w:r>
      <w:proofErr w:type="spellEnd"/>
      <w:proofErr w:type="gramEnd"/>
      <w:r w:rsidRPr="000C1E13">
        <w:rPr>
          <w:sz w:val="40"/>
        </w:rPr>
        <w:t>('</w:t>
      </w:r>
      <w:proofErr w:type="spellStart"/>
      <w:r w:rsidRPr="000C1E13">
        <w:rPr>
          <w:sz w:val="40"/>
        </w:rPr>
        <w:t>mongodb</w:t>
      </w:r>
      <w:proofErr w:type="spellEnd"/>
      <w:r w:rsidRPr="000C1E13">
        <w:rPr>
          <w:sz w:val="40"/>
        </w:rPr>
        <w:t>://127.0.0.1:27017/</w:t>
      </w:r>
      <w:proofErr w:type="spellStart"/>
      <w:r w:rsidRPr="000C1E13">
        <w:rPr>
          <w:sz w:val="40"/>
        </w:rPr>
        <w:t>mydb</w:t>
      </w:r>
      <w:proofErr w:type="spellEnd"/>
      <w:r w:rsidRPr="000C1E13">
        <w:rPr>
          <w:sz w:val="40"/>
        </w:rPr>
        <w:t>', {</w:t>
      </w:r>
    </w:p>
    <w:p w14:paraId="23BCDEEE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lastRenderedPageBreak/>
        <w:t xml:space="preserve">  </w:t>
      </w:r>
      <w:proofErr w:type="spellStart"/>
      <w:r w:rsidRPr="000C1E13">
        <w:rPr>
          <w:sz w:val="40"/>
        </w:rPr>
        <w:t>useNewUrlParser</w:t>
      </w:r>
      <w:proofErr w:type="spellEnd"/>
      <w:r w:rsidRPr="000C1E13">
        <w:rPr>
          <w:sz w:val="40"/>
        </w:rPr>
        <w:t>: true,</w:t>
      </w:r>
    </w:p>
    <w:p w14:paraId="1FC12116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</w:t>
      </w:r>
      <w:proofErr w:type="spellStart"/>
      <w:r w:rsidRPr="000C1E13">
        <w:rPr>
          <w:sz w:val="40"/>
        </w:rPr>
        <w:t>useUnifiedTopology</w:t>
      </w:r>
      <w:proofErr w:type="spellEnd"/>
      <w:r w:rsidRPr="000C1E13">
        <w:rPr>
          <w:sz w:val="40"/>
        </w:rPr>
        <w:t>: true</w:t>
      </w:r>
    </w:p>
    <w:p w14:paraId="4F1F0D8D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}</w:t>
      </w:r>
      <w:proofErr w:type="gramStart"/>
      <w:r w:rsidRPr="000C1E13">
        <w:rPr>
          <w:sz w:val="40"/>
        </w:rPr>
        <w:t>).then</w:t>
      </w:r>
      <w:proofErr w:type="gramEnd"/>
      <w:r w:rsidRPr="000C1E13">
        <w:rPr>
          <w:sz w:val="40"/>
        </w:rPr>
        <w:t xml:space="preserve">(() =&gt; </w:t>
      </w:r>
      <w:proofErr w:type="gramStart"/>
      <w:r w:rsidRPr="000C1E13">
        <w:rPr>
          <w:sz w:val="40"/>
        </w:rPr>
        <w:t>console.log(</w:t>
      </w:r>
      <w:proofErr w:type="gramEnd"/>
      <w:r w:rsidRPr="000C1E13">
        <w:rPr>
          <w:sz w:val="40"/>
        </w:rPr>
        <w:t>"MongoDB connected"))</w:t>
      </w:r>
    </w:p>
    <w:p w14:paraId="7557BBC7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</w:t>
      </w:r>
      <w:proofErr w:type="gramStart"/>
      <w:r w:rsidRPr="000C1E13">
        <w:rPr>
          <w:sz w:val="40"/>
        </w:rPr>
        <w:t>.catch</w:t>
      </w:r>
      <w:proofErr w:type="gramEnd"/>
      <w:r w:rsidRPr="000C1E13">
        <w:rPr>
          <w:sz w:val="40"/>
        </w:rPr>
        <w:t>(err =&gt; console.log(err));</w:t>
      </w:r>
    </w:p>
    <w:p w14:paraId="41CBAE2A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pict w14:anchorId="084153A7">
          <v:rect id="_x0000_i1066" style="width:0;height:.75pt" o:hralign="center" o:hrstd="t" o:hrnoshade="t" o:hr="t" fillcolor="#ccc" stroked="f"/>
        </w:pict>
      </w:r>
    </w:p>
    <w:p w14:paraId="3DE55840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Defining Schemas and Models</w:t>
      </w:r>
    </w:p>
    <w:p w14:paraId="227764AC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🔹</w:t>
      </w:r>
      <w:r w:rsidRPr="000C1E13">
        <w:rPr>
          <w:b/>
          <w:bCs/>
          <w:sz w:val="40"/>
        </w:rPr>
        <w:t xml:space="preserve"> Schema</w:t>
      </w:r>
    </w:p>
    <w:p w14:paraId="595DD0A8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Defines the structure of a document.</w:t>
      </w:r>
    </w:p>
    <w:p w14:paraId="7F1AA361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const mongoose = require('mongoose');</w:t>
      </w:r>
    </w:p>
    <w:p w14:paraId="3BFAC516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const </w:t>
      </w:r>
      <w:proofErr w:type="gramStart"/>
      <w:r w:rsidRPr="000C1E13">
        <w:rPr>
          <w:sz w:val="40"/>
        </w:rPr>
        <w:t>{ Schema</w:t>
      </w:r>
      <w:proofErr w:type="gramEnd"/>
      <w:r w:rsidRPr="000C1E13">
        <w:rPr>
          <w:sz w:val="40"/>
        </w:rPr>
        <w:t xml:space="preserve"> } = mongoose;</w:t>
      </w:r>
    </w:p>
    <w:p w14:paraId="1E67B8C8" w14:textId="77777777" w:rsidR="002700B9" w:rsidRPr="000C1E13" w:rsidRDefault="002700B9" w:rsidP="002700B9">
      <w:pPr>
        <w:rPr>
          <w:sz w:val="40"/>
        </w:rPr>
      </w:pPr>
    </w:p>
    <w:p w14:paraId="0C2897B1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const </w:t>
      </w:r>
      <w:proofErr w:type="spellStart"/>
      <w:r w:rsidRPr="000C1E13">
        <w:rPr>
          <w:sz w:val="40"/>
        </w:rPr>
        <w:t>userSchema</w:t>
      </w:r>
      <w:proofErr w:type="spellEnd"/>
      <w:r w:rsidRPr="000C1E13">
        <w:rPr>
          <w:sz w:val="40"/>
        </w:rPr>
        <w:t xml:space="preserve"> = new </w:t>
      </w:r>
      <w:proofErr w:type="gramStart"/>
      <w:r w:rsidRPr="000C1E13">
        <w:rPr>
          <w:sz w:val="40"/>
        </w:rPr>
        <w:t>Schema(</w:t>
      </w:r>
      <w:proofErr w:type="gramEnd"/>
      <w:r w:rsidRPr="000C1E13">
        <w:rPr>
          <w:sz w:val="40"/>
        </w:rPr>
        <w:t>{</w:t>
      </w:r>
    </w:p>
    <w:p w14:paraId="0C501C46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name: </w:t>
      </w:r>
      <w:proofErr w:type="gramStart"/>
      <w:r w:rsidRPr="000C1E13">
        <w:rPr>
          <w:sz w:val="40"/>
        </w:rPr>
        <w:t>{ type</w:t>
      </w:r>
      <w:proofErr w:type="gramEnd"/>
      <w:r w:rsidRPr="000C1E13">
        <w:rPr>
          <w:sz w:val="40"/>
        </w:rPr>
        <w:t xml:space="preserve">: String, required: </w:t>
      </w:r>
      <w:proofErr w:type="gramStart"/>
      <w:r w:rsidRPr="000C1E13">
        <w:rPr>
          <w:sz w:val="40"/>
        </w:rPr>
        <w:t>true }</w:t>
      </w:r>
      <w:proofErr w:type="gramEnd"/>
      <w:r w:rsidRPr="000C1E13">
        <w:rPr>
          <w:sz w:val="40"/>
        </w:rPr>
        <w:t>,</w:t>
      </w:r>
    </w:p>
    <w:p w14:paraId="78595B07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age: Number,</w:t>
      </w:r>
    </w:p>
    <w:p w14:paraId="17062530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email: </w:t>
      </w:r>
      <w:proofErr w:type="gramStart"/>
      <w:r w:rsidRPr="000C1E13">
        <w:rPr>
          <w:sz w:val="40"/>
        </w:rPr>
        <w:t>{ type</w:t>
      </w:r>
      <w:proofErr w:type="gramEnd"/>
      <w:r w:rsidRPr="000C1E13">
        <w:rPr>
          <w:sz w:val="40"/>
        </w:rPr>
        <w:t xml:space="preserve">: String, unique: </w:t>
      </w:r>
      <w:proofErr w:type="gramStart"/>
      <w:r w:rsidRPr="000C1E13">
        <w:rPr>
          <w:sz w:val="40"/>
        </w:rPr>
        <w:t>true }</w:t>
      </w:r>
      <w:proofErr w:type="gramEnd"/>
      <w:r w:rsidRPr="000C1E13">
        <w:rPr>
          <w:sz w:val="40"/>
        </w:rPr>
        <w:t>,</w:t>
      </w:r>
    </w:p>
    <w:p w14:paraId="61CD6FD6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</w:t>
      </w:r>
      <w:proofErr w:type="spellStart"/>
      <w:r w:rsidRPr="000C1E13">
        <w:rPr>
          <w:sz w:val="40"/>
        </w:rPr>
        <w:t>isAdmin</w:t>
      </w:r>
      <w:proofErr w:type="spell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{ type</w:t>
      </w:r>
      <w:proofErr w:type="gramEnd"/>
      <w:r w:rsidRPr="000C1E13">
        <w:rPr>
          <w:sz w:val="40"/>
        </w:rPr>
        <w:t xml:space="preserve">: Boolean, default: </w:t>
      </w:r>
      <w:proofErr w:type="gramStart"/>
      <w:r w:rsidRPr="000C1E13">
        <w:rPr>
          <w:sz w:val="40"/>
        </w:rPr>
        <w:t>false }</w:t>
      </w:r>
      <w:proofErr w:type="gramEnd"/>
    </w:p>
    <w:p w14:paraId="214856EF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});</w:t>
      </w:r>
    </w:p>
    <w:p w14:paraId="6F3BE1C4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🔹</w:t>
      </w:r>
      <w:r w:rsidRPr="000C1E13">
        <w:rPr>
          <w:b/>
          <w:bCs/>
          <w:sz w:val="40"/>
        </w:rPr>
        <w:t xml:space="preserve"> Model</w:t>
      </w:r>
    </w:p>
    <w:p w14:paraId="67511F53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Compiles the schema into a usable class.</w:t>
      </w:r>
    </w:p>
    <w:p w14:paraId="2E2BAE90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lastRenderedPageBreak/>
        <w:t xml:space="preserve">const User = </w:t>
      </w:r>
      <w:proofErr w:type="spellStart"/>
      <w:proofErr w:type="gramStart"/>
      <w:r w:rsidRPr="000C1E13">
        <w:rPr>
          <w:sz w:val="40"/>
        </w:rPr>
        <w:t>mongoose.model</w:t>
      </w:r>
      <w:proofErr w:type="spellEnd"/>
      <w:proofErr w:type="gramEnd"/>
      <w:r w:rsidRPr="000C1E13">
        <w:rPr>
          <w:sz w:val="40"/>
        </w:rPr>
        <w:t xml:space="preserve">('User', </w:t>
      </w:r>
      <w:proofErr w:type="spellStart"/>
      <w:r w:rsidRPr="000C1E13">
        <w:rPr>
          <w:sz w:val="40"/>
        </w:rPr>
        <w:t>userSchema</w:t>
      </w:r>
      <w:proofErr w:type="spellEnd"/>
      <w:r w:rsidRPr="000C1E13">
        <w:rPr>
          <w:sz w:val="40"/>
        </w:rPr>
        <w:t>);</w:t>
      </w:r>
    </w:p>
    <w:p w14:paraId="5CD48401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pict w14:anchorId="4D32F1ED">
          <v:rect id="_x0000_i1067" style="width:0;height:.75pt" o:hralign="center" o:hrstd="t" o:hrnoshade="t" o:hr="t" fillcolor="#ccc" stroked="f"/>
        </w:pict>
      </w:r>
    </w:p>
    <w:p w14:paraId="5FD91552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CRUD Operations with Mongoose</w:t>
      </w:r>
    </w:p>
    <w:p w14:paraId="2613C767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🔹</w:t>
      </w:r>
      <w:r w:rsidRPr="000C1E13">
        <w:rPr>
          <w:b/>
          <w:bCs/>
          <w:sz w:val="40"/>
        </w:rPr>
        <w:t xml:space="preserve"> Create</w:t>
      </w:r>
    </w:p>
    <w:p w14:paraId="5FD58160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const user = new </w:t>
      </w:r>
      <w:proofErr w:type="gramStart"/>
      <w:r w:rsidRPr="000C1E13">
        <w:rPr>
          <w:sz w:val="40"/>
        </w:rPr>
        <w:t>User({ name</w:t>
      </w:r>
      <w:proofErr w:type="gramEnd"/>
      <w:r w:rsidRPr="000C1E13">
        <w:rPr>
          <w:sz w:val="40"/>
        </w:rPr>
        <w:t>: "Alice", age: 24, email: "alice@mail.com</w:t>
      </w:r>
      <w:proofErr w:type="gramStart"/>
      <w:r w:rsidRPr="000C1E13">
        <w:rPr>
          <w:sz w:val="40"/>
        </w:rPr>
        <w:t>" }</w:t>
      </w:r>
      <w:proofErr w:type="gramEnd"/>
      <w:r w:rsidRPr="000C1E13">
        <w:rPr>
          <w:sz w:val="40"/>
        </w:rPr>
        <w:t>);</w:t>
      </w:r>
    </w:p>
    <w:p w14:paraId="1CD11A3E" w14:textId="77777777" w:rsidR="002700B9" w:rsidRPr="000C1E13" w:rsidRDefault="002700B9" w:rsidP="002700B9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user.save</w:t>
      </w:r>
      <w:proofErr w:type="spellEnd"/>
      <w:proofErr w:type="gramEnd"/>
      <w:r w:rsidRPr="000C1E13">
        <w:rPr>
          <w:sz w:val="40"/>
        </w:rPr>
        <w:t>();</w:t>
      </w:r>
    </w:p>
    <w:p w14:paraId="1CE87240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or</w:t>
      </w:r>
    </w:p>
    <w:p w14:paraId="1C73BDCB" w14:textId="77777777" w:rsidR="002700B9" w:rsidRPr="000C1E13" w:rsidRDefault="002700B9" w:rsidP="002700B9">
      <w:pPr>
        <w:rPr>
          <w:sz w:val="40"/>
        </w:rPr>
      </w:pPr>
      <w:proofErr w:type="spellStart"/>
      <w:r w:rsidRPr="000C1E13">
        <w:rPr>
          <w:sz w:val="40"/>
        </w:rPr>
        <w:t>User.create</w:t>
      </w:r>
      <w:proofErr w:type="spellEnd"/>
      <w:proofErr w:type="gramStart"/>
      <w:r w:rsidRPr="000C1E13">
        <w:rPr>
          <w:sz w:val="40"/>
        </w:rPr>
        <w:t>({ name</w:t>
      </w:r>
      <w:proofErr w:type="gramEnd"/>
      <w:r w:rsidRPr="000C1E13">
        <w:rPr>
          <w:sz w:val="40"/>
        </w:rPr>
        <w:t>: "Bob", age: 30, email: "bob@mail.com</w:t>
      </w:r>
      <w:proofErr w:type="gramStart"/>
      <w:r w:rsidRPr="000C1E13">
        <w:rPr>
          <w:sz w:val="40"/>
        </w:rPr>
        <w:t>" }</w:t>
      </w:r>
      <w:proofErr w:type="gramEnd"/>
      <w:r w:rsidRPr="000C1E13">
        <w:rPr>
          <w:sz w:val="40"/>
        </w:rPr>
        <w:t>);</w:t>
      </w:r>
    </w:p>
    <w:p w14:paraId="1F44E599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pict w14:anchorId="3677FD25">
          <v:rect id="_x0000_i1068" style="width:0;height:.75pt" o:hralign="center" o:hrstd="t" o:hrnoshade="t" o:hr="t" fillcolor="#ccc" stroked="f"/>
        </w:pict>
      </w:r>
    </w:p>
    <w:p w14:paraId="3128D1AF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🔹</w:t>
      </w:r>
      <w:r w:rsidRPr="000C1E13">
        <w:rPr>
          <w:b/>
          <w:bCs/>
          <w:sz w:val="40"/>
        </w:rPr>
        <w:t xml:space="preserve"> Read</w:t>
      </w:r>
    </w:p>
    <w:p w14:paraId="0600FBC6" w14:textId="77777777" w:rsidR="002700B9" w:rsidRPr="000C1E13" w:rsidRDefault="002700B9" w:rsidP="002700B9">
      <w:pPr>
        <w:rPr>
          <w:sz w:val="40"/>
        </w:rPr>
      </w:pPr>
      <w:proofErr w:type="spellStart"/>
      <w:r w:rsidRPr="000C1E13">
        <w:rPr>
          <w:sz w:val="40"/>
        </w:rPr>
        <w:t>User.find</w:t>
      </w:r>
      <w:proofErr w:type="spellEnd"/>
      <w:r w:rsidRPr="000C1E13">
        <w:rPr>
          <w:sz w:val="40"/>
        </w:rPr>
        <w:t>(</w:t>
      </w:r>
      <w:proofErr w:type="gramStart"/>
      <w:r w:rsidRPr="000C1E13">
        <w:rPr>
          <w:sz w:val="40"/>
        </w:rPr>
        <w:t xml:space="preserve">);   </w:t>
      </w:r>
      <w:proofErr w:type="gramEnd"/>
      <w:r w:rsidRPr="000C1E13">
        <w:rPr>
          <w:sz w:val="40"/>
        </w:rPr>
        <w:t xml:space="preserve">                 </w:t>
      </w:r>
      <w:r w:rsidRPr="000C1E13">
        <w:rPr>
          <w:i/>
          <w:iCs/>
          <w:sz w:val="40"/>
        </w:rPr>
        <w:t>// All users</w:t>
      </w:r>
    </w:p>
    <w:p w14:paraId="6EC77C32" w14:textId="77777777" w:rsidR="002700B9" w:rsidRPr="000C1E13" w:rsidRDefault="002700B9" w:rsidP="002700B9">
      <w:pPr>
        <w:rPr>
          <w:sz w:val="40"/>
        </w:rPr>
      </w:pPr>
      <w:proofErr w:type="spellStart"/>
      <w:r w:rsidRPr="000C1E13">
        <w:rPr>
          <w:sz w:val="40"/>
        </w:rPr>
        <w:t>User.findOne</w:t>
      </w:r>
      <w:proofErr w:type="spellEnd"/>
      <w:proofErr w:type="gramStart"/>
      <w:r w:rsidRPr="000C1E13">
        <w:rPr>
          <w:sz w:val="40"/>
        </w:rPr>
        <w:t>({ name</w:t>
      </w:r>
      <w:proofErr w:type="gramEnd"/>
      <w:r w:rsidRPr="000C1E13">
        <w:rPr>
          <w:sz w:val="40"/>
        </w:rPr>
        <w:t>: "Alice</w:t>
      </w:r>
      <w:proofErr w:type="gramStart"/>
      <w:r w:rsidRPr="000C1E13">
        <w:rPr>
          <w:sz w:val="40"/>
        </w:rPr>
        <w:t>" }</w:t>
      </w:r>
      <w:proofErr w:type="gramEnd"/>
      <w:r w:rsidRPr="000C1E13">
        <w:rPr>
          <w:sz w:val="40"/>
        </w:rPr>
        <w:t>);</w:t>
      </w:r>
    </w:p>
    <w:p w14:paraId="75F47CE0" w14:textId="77777777" w:rsidR="002700B9" w:rsidRPr="000C1E13" w:rsidRDefault="002700B9" w:rsidP="002700B9">
      <w:pPr>
        <w:rPr>
          <w:sz w:val="40"/>
        </w:rPr>
      </w:pPr>
      <w:proofErr w:type="spellStart"/>
      <w:r w:rsidRPr="000C1E13">
        <w:rPr>
          <w:sz w:val="40"/>
        </w:rPr>
        <w:t>User.findById</w:t>
      </w:r>
      <w:proofErr w:type="spellEnd"/>
      <w:r w:rsidRPr="000C1E13">
        <w:rPr>
          <w:sz w:val="40"/>
        </w:rPr>
        <w:t>("60a6f9..."</w:t>
      </w:r>
      <w:proofErr w:type="gramStart"/>
      <w:r w:rsidRPr="000C1E13">
        <w:rPr>
          <w:sz w:val="40"/>
        </w:rPr>
        <w:t xml:space="preserve">);   </w:t>
      </w:r>
      <w:proofErr w:type="gramEnd"/>
      <w:r w:rsidRPr="000C1E13">
        <w:rPr>
          <w:sz w:val="40"/>
        </w:rPr>
        <w:t xml:space="preserve">  </w:t>
      </w:r>
      <w:r w:rsidRPr="000C1E13">
        <w:rPr>
          <w:i/>
          <w:iCs/>
          <w:sz w:val="40"/>
        </w:rPr>
        <w:t>// By _id</w:t>
      </w:r>
    </w:p>
    <w:p w14:paraId="3F67A12D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pict w14:anchorId="34374B6F">
          <v:rect id="_x0000_i1069" style="width:0;height:.75pt" o:hralign="center" o:hrstd="t" o:hrnoshade="t" o:hr="t" fillcolor="#ccc" stroked="f"/>
        </w:pict>
      </w:r>
    </w:p>
    <w:p w14:paraId="059F024F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🔹</w:t>
      </w:r>
      <w:r w:rsidRPr="000C1E13">
        <w:rPr>
          <w:b/>
          <w:bCs/>
          <w:sz w:val="40"/>
        </w:rPr>
        <w:t xml:space="preserve"> Update</w:t>
      </w:r>
    </w:p>
    <w:p w14:paraId="402844B3" w14:textId="77777777" w:rsidR="002700B9" w:rsidRPr="000C1E13" w:rsidRDefault="002700B9" w:rsidP="002700B9">
      <w:pPr>
        <w:rPr>
          <w:sz w:val="40"/>
        </w:rPr>
      </w:pPr>
      <w:proofErr w:type="spellStart"/>
      <w:r w:rsidRPr="000C1E13">
        <w:rPr>
          <w:sz w:val="40"/>
        </w:rPr>
        <w:t>User.updateOne</w:t>
      </w:r>
      <w:proofErr w:type="spellEnd"/>
      <w:proofErr w:type="gramStart"/>
      <w:r w:rsidRPr="000C1E13">
        <w:rPr>
          <w:sz w:val="40"/>
        </w:rPr>
        <w:t>({ name</w:t>
      </w:r>
      <w:proofErr w:type="gramEnd"/>
      <w:r w:rsidRPr="000C1E13">
        <w:rPr>
          <w:sz w:val="40"/>
        </w:rPr>
        <w:t>: "Bob</w:t>
      </w:r>
      <w:proofErr w:type="gramStart"/>
      <w:r w:rsidRPr="000C1E13">
        <w:rPr>
          <w:sz w:val="40"/>
        </w:rPr>
        <w:t>" }</w:t>
      </w:r>
      <w:proofErr w:type="gramEnd"/>
      <w:r w:rsidRPr="000C1E13">
        <w:rPr>
          <w:sz w:val="40"/>
        </w:rPr>
        <w:t xml:space="preserve">, </w:t>
      </w:r>
      <w:proofErr w:type="gramStart"/>
      <w:r w:rsidRPr="000C1E13">
        <w:rPr>
          <w:sz w:val="40"/>
        </w:rPr>
        <w:t>{ age</w:t>
      </w:r>
      <w:proofErr w:type="gram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31 }</w:t>
      </w:r>
      <w:proofErr w:type="gramEnd"/>
      <w:r w:rsidRPr="000C1E13">
        <w:rPr>
          <w:sz w:val="40"/>
        </w:rPr>
        <w:t>);</w:t>
      </w:r>
    </w:p>
    <w:p w14:paraId="63E0631D" w14:textId="77777777" w:rsidR="002700B9" w:rsidRPr="000C1E13" w:rsidRDefault="002700B9" w:rsidP="002700B9">
      <w:pPr>
        <w:rPr>
          <w:sz w:val="40"/>
        </w:rPr>
      </w:pPr>
      <w:proofErr w:type="spellStart"/>
      <w:r w:rsidRPr="000C1E13">
        <w:rPr>
          <w:sz w:val="40"/>
        </w:rPr>
        <w:t>User.findByIdAndUpdate</w:t>
      </w:r>
      <w:proofErr w:type="spellEnd"/>
      <w:r w:rsidRPr="000C1E13">
        <w:rPr>
          <w:sz w:val="40"/>
        </w:rPr>
        <w:t xml:space="preserve">(id, </w:t>
      </w:r>
      <w:proofErr w:type="gramStart"/>
      <w:r w:rsidRPr="000C1E13">
        <w:rPr>
          <w:sz w:val="40"/>
        </w:rPr>
        <w:t>{ name</w:t>
      </w:r>
      <w:proofErr w:type="gramEnd"/>
      <w:r w:rsidRPr="000C1E13">
        <w:rPr>
          <w:sz w:val="40"/>
        </w:rPr>
        <w:t>: "Updated</w:t>
      </w:r>
      <w:proofErr w:type="gramStart"/>
      <w:r w:rsidRPr="000C1E13">
        <w:rPr>
          <w:sz w:val="40"/>
        </w:rPr>
        <w:t>" }</w:t>
      </w:r>
      <w:proofErr w:type="gramEnd"/>
      <w:r w:rsidRPr="000C1E13">
        <w:rPr>
          <w:sz w:val="40"/>
        </w:rPr>
        <w:t xml:space="preserve">, </w:t>
      </w:r>
      <w:proofErr w:type="gramStart"/>
      <w:r w:rsidRPr="000C1E13">
        <w:rPr>
          <w:sz w:val="40"/>
        </w:rPr>
        <w:t>{ new</w:t>
      </w:r>
      <w:proofErr w:type="gram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true }</w:t>
      </w:r>
      <w:proofErr w:type="gramEnd"/>
      <w:r w:rsidRPr="000C1E13">
        <w:rPr>
          <w:sz w:val="40"/>
        </w:rPr>
        <w:t>);</w:t>
      </w:r>
    </w:p>
    <w:p w14:paraId="32473271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pict w14:anchorId="4855B6BE">
          <v:rect id="_x0000_i1070" style="width:0;height:.75pt" o:hralign="center" o:hrstd="t" o:hrnoshade="t" o:hr="t" fillcolor="#ccc" stroked="f"/>
        </w:pict>
      </w:r>
    </w:p>
    <w:p w14:paraId="7066E9E5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lastRenderedPageBreak/>
        <w:t>🔹</w:t>
      </w:r>
      <w:r w:rsidRPr="000C1E13">
        <w:rPr>
          <w:b/>
          <w:bCs/>
          <w:sz w:val="40"/>
        </w:rPr>
        <w:t xml:space="preserve"> Delete</w:t>
      </w:r>
    </w:p>
    <w:p w14:paraId="3727F605" w14:textId="77777777" w:rsidR="002700B9" w:rsidRPr="000C1E13" w:rsidRDefault="002700B9" w:rsidP="002700B9">
      <w:pPr>
        <w:rPr>
          <w:sz w:val="40"/>
        </w:rPr>
      </w:pPr>
      <w:proofErr w:type="spellStart"/>
      <w:r w:rsidRPr="000C1E13">
        <w:rPr>
          <w:sz w:val="40"/>
        </w:rPr>
        <w:t>User.deleteOne</w:t>
      </w:r>
      <w:proofErr w:type="spellEnd"/>
      <w:proofErr w:type="gramStart"/>
      <w:r w:rsidRPr="000C1E13">
        <w:rPr>
          <w:sz w:val="40"/>
        </w:rPr>
        <w:t>({ name</w:t>
      </w:r>
      <w:proofErr w:type="gramEnd"/>
      <w:r w:rsidRPr="000C1E13">
        <w:rPr>
          <w:sz w:val="40"/>
        </w:rPr>
        <w:t>: "Alice</w:t>
      </w:r>
      <w:proofErr w:type="gramStart"/>
      <w:r w:rsidRPr="000C1E13">
        <w:rPr>
          <w:sz w:val="40"/>
        </w:rPr>
        <w:t>" }</w:t>
      </w:r>
      <w:proofErr w:type="gramEnd"/>
      <w:r w:rsidRPr="000C1E13">
        <w:rPr>
          <w:sz w:val="40"/>
        </w:rPr>
        <w:t>);</w:t>
      </w:r>
    </w:p>
    <w:p w14:paraId="1315F32A" w14:textId="77777777" w:rsidR="002700B9" w:rsidRPr="000C1E13" w:rsidRDefault="002700B9" w:rsidP="002700B9">
      <w:pPr>
        <w:rPr>
          <w:sz w:val="40"/>
        </w:rPr>
      </w:pPr>
      <w:proofErr w:type="spellStart"/>
      <w:r w:rsidRPr="000C1E13">
        <w:rPr>
          <w:sz w:val="40"/>
        </w:rPr>
        <w:t>User.findByIdAndDelete</w:t>
      </w:r>
      <w:proofErr w:type="spellEnd"/>
      <w:r w:rsidRPr="000C1E13">
        <w:rPr>
          <w:sz w:val="40"/>
        </w:rPr>
        <w:t>(id);</w:t>
      </w:r>
    </w:p>
    <w:p w14:paraId="4C1E4176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pict w14:anchorId="1B507390">
          <v:rect id="_x0000_i1071" style="width:0;height:.75pt" o:hralign="center" o:hrstd="t" o:hrnoshade="t" o:hr="t" fillcolor="#ccc" stroked="f"/>
        </w:pict>
      </w:r>
    </w:p>
    <w:p w14:paraId="3FC23657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Validations</w:t>
      </w:r>
    </w:p>
    <w:p w14:paraId="18AB85B8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Mongoose supports </w:t>
      </w:r>
      <w:r w:rsidRPr="000C1E13">
        <w:rPr>
          <w:b/>
          <w:bCs/>
          <w:sz w:val="40"/>
        </w:rPr>
        <w:t>built-in and custom validations</w:t>
      </w:r>
      <w:r w:rsidRPr="000C1E13">
        <w:rPr>
          <w:sz w:val="40"/>
        </w:rPr>
        <w:t>.</w:t>
      </w:r>
    </w:p>
    <w:p w14:paraId="07359CB8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🔹</w:t>
      </w:r>
      <w:r w:rsidRPr="000C1E13">
        <w:rPr>
          <w:b/>
          <w:bCs/>
          <w:sz w:val="40"/>
        </w:rPr>
        <w:t xml:space="preserve"> Built-in</w:t>
      </w:r>
    </w:p>
    <w:p w14:paraId="2EC9ED27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const </w:t>
      </w:r>
      <w:proofErr w:type="spellStart"/>
      <w:r w:rsidRPr="000C1E13">
        <w:rPr>
          <w:sz w:val="40"/>
        </w:rPr>
        <w:t>userSchema</w:t>
      </w:r>
      <w:proofErr w:type="spellEnd"/>
      <w:r w:rsidRPr="000C1E13">
        <w:rPr>
          <w:sz w:val="40"/>
        </w:rPr>
        <w:t xml:space="preserve"> = new </w:t>
      </w:r>
      <w:proofErr w:type="gramStart"/>
      <w:r w:rsidRPr="000C1E13">
        <w:rPr>
          <w:sz w:val="40"/>
        </w:rPr>
        <w:t>Schema(</w:t>
      </w:r>
      <w:proofErr w:type="gramEnd"/>
      <w:r w:rsidRPr="000C1E13">
        <w:rPr>
          <w:sz w:val="40"/>
        </w:rPr>
        <w:t>{</w:t>
      </w:r>
    </w:p>
    <w:p w14:paraId="139BAE63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name: </w:t>
      </w:r>
      <w:proofErr w:type="gramStart"/>
      <w:r w:rsidRPr="000C1E13">
        <w:rPr>
          <w:sz w:val="40"/>
        </w:rPr>
        <w:t>{ type</w:t>
      </w:r>
      <w:proofErr w:type="gramEnd"/>
      <w:r w:rsidRPr="000C1E13">
        <w:rPr>
          <w:sz w:val="40"/>
        </w:rPr>
        <w:t xml:space="preserve">: String, required: true, </w:t>
      </w:r>
      <w:proofErr w:type="spellStart"/>
      <w:r w:rsidRPr="000C1E13">
        <w:rPr>
          <w:sz w:val="40"/>
        </w:rPr>
        <w:t>minlength</w:t>
      </w:r>
      <w:proofErr w:type="spell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3 }</w:t>
      </w:r>
      <w:proofErr w:type="gramEnd"/>
      <w:r w:rsidRPr="000C1E13">
        <w:rPr>
          <w:sz w:val="40"/>
        </w:rPr>
        <w:t>,</w:t>
      </w:r>
    </w:p>
    <w:p w14:paraId="567DCECD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age: </w:t>
      </w:r>
      <w:proofErr w:type="gramStart"/>
      <w:r w:rsidRPr="000C1E13">
        <w:rPr>
          <w:sz w:val="40"/>
        </w:rPr>
        <w:t>{ type</w:t>
      </w:r>
      <w:proofErr w:type="gramEnd"/>
      <w:r w:rsidRPr="000C1E13">
        <w:rPr>
          <w:sz w:val="40"/>
        </w:rPr>
        <w:t xml:space="preserve">: Number, min: </w:t>
      </w:r>
      <w:proofErr w:type="gramStart"/>
      <w:r w:rsidRPr="000C1E13">
        <w:rPr>
          <w:sz w:val="40"/>
        </w:rPr>
        <w:t>18 }</w:t>
      </w:r>
      <w:proofErr w:type="gramEnd"/>
      <w:r w:rsidRPr="000C1E13">
        <w:rPr>
          <w:sz w:val="40"/>
        </w:rPr>
        <w:t>,</w:t>
      </w:r>
    </w:p>
    <w:p w14:paraId="33736936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email: </w:t>
      </w:r>
      <w:proofErr w:type="gramStart"/>
      <w:r w:rsidRPr="000C1E13">
        <w:rPr>
          <w:sz w:val="40"/>
        </w:rPr>
        <w:t>{ type</w:t>
      </w:r>
      <w:proofErr w:type="gramEnd"/>
      <w:r w:rsidRPr="000C1E13">
        <w:rPr>
          <w:sz w:val="40"/>
        </w:rPr>
        <w:t xml:space="preserve">: String, match: </w:t>
      </w:r>
      <w:proofErr w:type="gramStart"/>
      <w:r w:rsidRPr="000C1E13">
        <w:rPr>
          <w:sz w:val="40"/>
        </w:rPr>
        <w:t>/.+</w:t>
      </w:r>
      <w:proofErr w:type="gramEnd"/>
      <w:r w:rsidRPr="000C1E13">
        <w:rPr>
          <w:sz w:val="40"/>
        </w:rPr>
        <w:t>\</w:t>
      </w:r>
      <w:proofErr w:type="gramStart"/>
      <w:r w:rsidRPr="000C1E13">
        <w:rPr>
          <w:sz w:val="40"/>
        </w:rPr>
        <w:t>@.+\..</w:t>
      </w:r>
      <w:proofErr w:type="gramEnd"/>
      <w:r w:rsidRPr="000C1E13">
        <w:rPr>
          <w:sz w:val="40"/>
        </w:rPr>
        <w:t>+</w:t>
      </w:r>
      <w:proofErr w:type="gramStart"/>
      <w:r w:rsidRPr="000C1E13">
        <w:rPr>
          <w:sz w:val="40"/>
        </w:rPr>
        <w:t>/ }</w:t>
      </w:r>
      <w:proofErr w:type="gramEnd"/>
    </w:p>
    <w:p w14:paraId="6D98152E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});</w:t>
      </w:r>
    </w:p>
    <w:p w14:paraId="7E717A5F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🔹</w:t>
      </w:r>
      <w:r w:rsidRPr="000C1E13">
        <w:rPr>
          <w:b/>
          <w:bCs/>
          <w:sz w:val="40"/>
        </w:rPr>
        <w:t xml:space="preserve"> Custom Validation</w:t>
      </w:r>
    </w:p>
    <w:p w14:paraId="627087AB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age: {</w:t>
      </w:r>
    </w:p>
    <w:p w14:paraId="1211A063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type: Number,</w:t>
      </w:r>
    </w:p>
    <w:p w14:paraId="4942B3B5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validate: {</w:t>
      </w:r>
    </w:p>
    <w:p w14:paraId="1EF4F402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  validator: v =&gt; v % 2 === 0,</w:t>
      </w:r>
    </w:p>
    <w:p w14:paraId="3641AE9E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  message: props =&gt; `${</w:t>
      </w:r>
      <w:proofErr w:type="spellStart"/>
      <w:r w:rsidRPr="000C1E13">
        <w:rPr>
          <w:sz w:val="40"/>
        </w:rPr>
        <w:t>props.value</w:t>
      </w:r>
      <w:proofErr w:type="spellEnd"/>
      <w:r w:rsidRPr="000C1E13">
        <w:rPr>
          <w:sz w:val="40"/>
        </w:rPr>
        <w:t xml:space="preserve">} is not an even </w:t>
      </w:r>
      <w:proofErr w:type="gramStart"/>
      <w:r w:rsidRPr="000C1E13">
        <w:rPr>
          <w:sz w:val="40"/>
        </w:rPr>
        <w:t>number!`</w:t>
      </w:r>
      <w:proofErr w:type="gramEnd"/>
    </w:p>
    <w:p w14:paraId="10D4BE97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}</w:t>
      </w:r>
    </w:p>
    <w:p w14:paraId="4CA05C81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lastRenderedPageBreak/>
        <w:t>}</w:t>
      </w:r>
    </w:p>
    <w:p w14:paraId="3F099CCD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pict w14:anchorId="786E1B4C">
          <v:rect id="_x0000_i1072" style="width:0;height:.75pt" o:hralign="center" o:hrstd="t" o:hrnoshade="t" o:hr="t" fillcolor="#ccc" stroked="f"/>
        </w:pict>
      </w:r>
    </w:p>
    <w:p w14:paraId="6ED13970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Middleware (Hooks)</w:t>
      </w:r>
    </w:p>
    <w:p w14:paraId="6B957D23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Mongoose lets you define </w:t>
      </w:r>
      <w:r w:rsidRPr="000C1E13">
        <w:rPr>
          <w:b/>
          <w:bCs/>
          <w:sz w:val="40"/>
        </w:rPr>
        <w:t>functions that run before or after</w:t>
      </w:r>
      <w:r w:rsidRPr="000C1E13">
        <w:rPr>
          <w:sz w:val="40"/>
        </w:rPr>
        <w:t> certain actions.</w:t>
      </w:r>
    </w:p>
    <w:p w14:paraId="60EEA6DE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🔹</w:t>
      </w:r>
      <w:r w:rsidRPr="000C1E13">
        <w:rPr>
          <w:b/>
          <w:bCs/>
          <w:sz w:val="40"/>
        </w:rPr>
        <w:t xml:space="preserve"> Pre-save Hook</w:t>
      </w:r>
    </w:p>
    <w:p w14:paraId="3E8475EE" w14:textId="77777777" w:rsidR="002700B9" w:rsidRPr="000C1E13" w:rsidRDefault="002700B9" w:rsidP="002700B9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userSchema.pre</w:t>
      </w:r>
      <w:proofErr w:type="spellEnd"/>
      <w:r w:rsidRPr="000C1E13">
        <w:rPr>
          <w:sz w:val="40"/>
        </w:rPr>
        <w:t>(</w:t>
      </w:r>
      <w:proofErr w:type="gramEnd"/>
      <w:r w:rsidRPr="000C1E13">
        <w:rPr>
          <w:sz w:val="40"/>
        </w:rPr>
        <w:t>'save', function (next) {</w:t>
      </w:r>
    </w:p>
    <w:p w14:paraId="7AACF8C9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</w:t>
      </w:r>
      <w:proofErr w:type="gramStart"/>
      <w:r w:rsidRPr="000C1E13">
        <w:rPr>
          <w:sz w:val="40"/>
        </w:rPr>
        <w:t>console.log(</w:t>
      </w:r>
      <w:proofErr w:type="gramEnd"/>
      <w:r w:rsidRPr="000C1E13">
        <w:rPr>
          <w:sz w:val="40"/>
        </w:rPr>
        <w:t>`Saving user: ${</w:t>
      </w:r>
      <w:proofErr w:type="gramStart"/>
      <w:r w:rsidRPr="000C1E13">
        <w:rPr>
          <w:sz w:val="40"/>
        </w:rPr>
        <w:t>this.name}`</w:t>
      </w:r>
      <w:proofErr w:type="gramEnd"/>
      <w:r w:rsidRPr="000C1E13">
        <w:rPr>
          <w:sz w:val="40"/>
        </w:rPr>
        <w:t>);</w:t>
      </w:r>
    </w:p>
    <w:p w14:paraId="58D1223E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</w:t>
      </w:r>
      <w:proofErr w:type="gramStart"/>
      <w:r w:rsidRPr="000C1E13">
        <w:rPr>
          <w:sz w:val="40"/>
        </w:rPr>
        <w:t>next(</w:t>
      </w:r>
      <w:proofErr w:type="gramEnd"/>
      <w:r w:rsidRPr="000C1E13">
        <w:rPr>
          <w:sz w:val="40"/>
        </w:rPr>
        <w:t>);</w:t>
      </w:r>
    </w:p>
    <w:p w14:paraId="6A1B7BAA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});</w:t>
      </w:r>
    </w:p>
    <w:p w14:paraId="3B640C1D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🔹</w:t>
      </w:r>
      <w:r w:rsidRPr="000C1E13">
        <w:rPr>
          <w:b/>
          <w:bCs/>
          <w:sz w:val="40"/>
        </w:rPr>
        <w:t xml:space="preserve"> Post-save Hook</w:t>
      </w:r>
    </w:p>
    <w:p w14:paraId="083188D5" w14:textId="77777777" w:rsidR="002700B9" w:rsidRPr="000C1E13" w:rsidRDefault="002700B9" w:rsidP="002700B9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userSchema.post</w:t>
      </w:r>
      <w:proofErr w:type="spellEnd"/>
      <w:r w:rsidRPr="000C1E13">
        <w:rPr>
          <w:sz w:val="40"/>
        </w:rPr>
        <w:t>(</w:t>
      </w:r>
      <w:proofErr w:type="gramEnd"/>
      <w:r w:rsidRPr="000C1E13">
        <w:rPr>
          <w:sz w:val="40"/>
        </w:rPr>
        <w:t>'save', function (doc) {</w:t>
      </w:r>
    </w:p>
    <w:p w14:paraId="6F5B141D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</w:t>
      </w:r>
      <w:proofErr w:type="gramStart"/>
      <w:r w:rsidRPr="000C1E13">
        <w:rPr>
          <w:sz w:val="40"/>
        </w:rPr>
        <w:t>console.log(</w:t>
      </w:r>
      <w:proofErr w:type="gramEnd"/>
      <w:r w:rsidRPr="000C1E13">
        <w:rPr>
          <w:sz w:val="40"/>
        </w:rPr>
        <w:t>`Saved: ${</w:t>
      </w:r>
      <w:proofErr w:type="gramStart"/>
      <w:r w:rsidRPr="000C1E13">
        <w:rPr>
          <w:sz w:val="40"/>
        </w:rPr>
        <w:t>doc.name}`</w:t>
      </w:r>
      <w:proofErr w:type="gramEnd"/>
      <w:r w:rsidRPr="000C1E13">
        <w:rPr>
          <w:sz w:val="40"/>
        </w:rPr>
        <w:t>);</w:t>
      </w:r>
    </w:p>
    <w:p w14:paraId="141F9A58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});</w:t>
      </w:r>
    </w:p>
    <w:p w14:paraId="1B70D48C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pict w14:anchorId="331A3775">
          <v:rect id="_x0000_i1073" style="width:0;height:.75pt" o:hralign="center" o:hrstd="t" o:hrnoshade="t" o:hr="t" fillcolor="#ccc" stroked="f"/>
        </w:pict>
      </w:r>
    </w:p>
    <w:p w14:paraId="5296C9A3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🧠</w:t>
      </w:r>
      <w:r w:rsidRPr="000C1E13">
        <w:rPr>
          <w:b/>
          <w:bCs/>
          <w:sz w:val="40"/>
        </w:rPr>
        <w:t xml:space="preserve">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6830"/>
      </w:tblGrid>
      <w:tr w:rsidR="002700B9" w:rsidRPr="000C1E13" w14:paraId="35095657" w14:textId="77777777" w:rsidTr="0018417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C256B1" w14:textId="77777777" w:rsidR="002700B9" w:rsidRPr="000C1E13" w:rsidRDefault="002700B9" w:rsidP="0018417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Concept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84B465" w14:textId="77777777" w:rsidR="002700B9" w:rsidRPr="000C1E13" w:rsidRDefault="002700B9" w:rsidP="0018417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Description</w:t>
            </w:r>
          </w:p>
        </w:tc>
      </w:tr>
      <w:tr w:rsidR="002700B9" w:rsidRPr="000C1E13" w14:paraId="6253C2AE" w14:textId="77777777" w:rsidTr="0018417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4224AB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ODM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857E85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Object-based interaction with MongoDB</w:t>
            </w:r>
          </w:p>
        </w:tc>
      </w:tr>
      <w:tr w:rsidR="002700B9" w:rsidRPr="000C1E13" w14:paraId="1BCDE086" w14:textId="77777777" w:rsidTr="0018417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606B8C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lastRenderedPageBreak/>
              <w:t>Schema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0AA7A4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Structure definition</w:t>
            </w:r>
          </w:p>
        </w:tc>
      </w:tr>
      <w:tr w:rsidR="002700B9" w:rsidRPr="000C1E13" w14:paraId="6C16966D" w14:textId="77777777" w:rsidTr="0018417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2B3305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Model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512573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Class for interacting with collection</w:t>
            </w:r>
          </w:p>
        </w:tc>
      </w:tr>
      <w:tr w:rsidR="002700B9" w:rsidRPr="000C1E13" w14:paraId="1FEC4758" w14:textId="77777777" w:rsidTr="0018417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95B1C9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Validation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D22BEF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Data rules and constraints</w:t>
            </w:r>
          </w:p>
        </w:tc>
      </w:tr>
      <w:tr w:rsidR="002700B9" w:rsidRPr="000C1E13" w14:paraId="5837C5A2" w14:textId="77777777" w:rsidTr="0018417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79B470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Middleware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0C12BD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Pre/post logic hooks for documents</w:t>
            </w:r>
          </w:p>
        </w:tc>
      </w:tr>
    </w:tbl>
    <w:p w14:paraId="6EA5C40C" w14:textId="2C457931" w:rsidR="002700B9" w:rsidRDefault="002700B9" w:rsidP="002700B9">
      <w:pPr>
        <w:rPr>
          <w:sz w:val="40"/>
        </w:rPr>
      </w:pPr>
    </w:p>
    <w:p w14:paraId="4382C02F" w14:textId="77777777" w:rsidR="002700B9" w:rsidRDefault="002700B9" w:rsidP="002700B9">
      <w:pPr>
        <w:rPr>
          <w:sz w:val="40"/>
        </w:rPr>
      </w:pPr>
    </w:p>
    <w:p w14:paraId="2D1DD6EA" w14:textId="77777777" w:rsidR="002700B9" w:rsidRDefault="002700B9" w:rsidP="002700B9">
      <w:pPr>
        <w:rPr>
          <w:sz w:val="40"/>
        </w:rPr>
      </w:pPr>
    </w:p>
    <w:p w14:paraId="33F07332" w14:textId="77777777" w:rsidR="002700B9" w:rsidRDefault="002700B9" w:rsidP="002700B9">
      <w:pPr>
        <w:rPr>
          <w:sz w:val="40"/>
        </w:rPr>
      </w:pPr>
    </w:p>
    <w:p w14:paraId="113AAF24" w14:textId="77777777" w:rsidR="002700B9" w:rsidRDefault="002700B9" w:rsidP="002700B9">
      <w:pPr>
        <w:rPr>
          <w:sz w:val="40"/>
        </w:rPr>
      </w:pPr>
    </w:p>
    <w:p w14:paraId="0C267147" w14:textId="77777777" w:rsidR="002700B9" w:rsidRDefault="002700B9" w:rsidP="002700B9">
      <w:pPr>
        <w:rPr>
          <w:sz w:val="40"/>
        </w:rPr>
      </w:pPr>
    </w:p>
    <w:p w14:paraId="252B7053" w14:textId="77777777" w:rsidR="002700B9" w:rsidRDefault="002700B9" w:rsidP="002700B9">
      <w:pPr>
        <w:rPr>
          <w:sz w:val="40"/>
        </w:rPr>
      </w:pPr>
    </w:p>
    <w:p w14:paraId="03262C6B" w14:textId="77777777" w:rsidR="002700B9" w:rsidRDefault="002700B9" w:rsidP="002700B9">
      <w:pPr>
        <w:rPr>
          <w:sz w:val="40"/>
        </w:rPr>
      </w:pPr>
    </w:p>
    <w:p w14:paraId="32DE8BE8" w14:textId="77777777" w:rsidR="002700B9" w:rsidRDefault="002700B9" w:rsidP="002700B9">
      <w:pPr>
        <w:rPr>
          <w:sz w:val="40"/>
        </w:rPr>
      </w:pPr>
    </w:p>
    <w:p w14:paraId="7C2102FA" w14:textId="77777777" w:rsidR="002700B9" w:rsidRDefault="002700B9" w:rsidP="002700B9">
      <w:pPr>
        <w:rPr>
          <w:sz w:val="40"/>
        </w:rPr>
      </w:pPr>
    </w:p>
    <w:p w14:paraId="4D041E68" w14:textId="77777777" w:rsidR="002700B9" w:rsidRDefault="002700B9" w:rsidP="002700B9">
      <w:pPr>
        <w:rPr>
          <w:sz w:val="40"/>
        </w:rPr>
      </w:pPr>
    </w:p>
    <w:p w14:paraId="1099AED8" w14:textId="77777777" w:rsidR="002700B9" w:rsidRDefault="002700B9" w:rsidP="002700B9">
      <w:pPr>
        <w:rPr>
          <w:sz w:val="40"/>
        </w:rPr>
      </w:pPr>
    </w:p>
    <w:p w14:paraId="59B6168A" w14:textId="77777777" w:rsidR="002700B9" w:rsidRPr="000C1E13" w:rsidRDefault="002700B9" w:rsidP="002700B9">
      <w:pPr>
        <w:rPr>
          <w:sz w:val="40"/>
        </w:rPr>
      </w:pPr>
    </w:p>
    <w:p w14:paraId="1B8F1523" w14:textId="0BFC4AC2" w:rsidR="002700B9" w:rsidRPr="000C1E13" w:rsidRDefault="002700B9" w:rsidP="002700B9">
      <w:pPr>
        <w:rPr>
          <w:b/>
          <w:bCs/>
          <w:sz w:val="40"/>
        </w:rPr>
      </w:pPr>
      <w:r w:rsidRPr="002700B9">
        <w:rPr>
          <w:rFonts w:ascii="Segoe UI Emoji" w:hAnsi="Segoe UI Emoji" w:cs="Segoe UI Emoji"/>
          <w:b/>
          <w:bCs/>
          <w:sz w:val="40"/>
          <w:highlight w:val="yellow"/>
        </w:rPr>
        <w:lastRenderedPageBreak/>
        <w:t>📘</w:t>
      </w:r>
      <w:r>
        <w:rPr>
          <w:rFonts w:ascii="Segoe UI Emoji" w:hAnsi="Segoe UI Emoji" w:cs="Segoe UI Emoji"/>
          <w:b/>
          <w:bCs/>
          <w:sz w:val="40"/>
          <w:highlight w:val="yellow"/>
        </w:rPr>
        <w:t>Chapter</w:t>
      </w:r>
      <w:r w:rsidRPr="002700B9">
        <w:rPr>
          <w:b/>
          <w:bCs/>
          <w:sz w:val="40"/>
          <w:highlight w:val="yellow"/>
        </w:rPr>
        <w:t xml:space="preserve"> 4. MongoDB Relationships with Mongoose</w:t>
      </w:r>
    </w:p>
    <w:p w14:paraId="5B2A9D9B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pict w14:anchorId="7B2A8746">
          <v:rect id="_x0000_i1075" style="width:0;height:.75pt" o:hralign="center" o:hrstd="t" o:hrnoshade="t" o:hr="t" fillcolor="#ccc" stroked="f"/>
        </w:pict>
      </w:r>
    </w:p>
    <w:p w14:paraId="0CED1E80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1. Why Relationships in MongoDB?</w:t>
      </w:r>
    </w:p>
    <w:p w14:paraId="7FB7CA25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MongoDB is </w:t>
      </w:r>
      <w:r w:rsidRPr="000C1E13">
        <w:rPr>
          <w:b/>
          <w:bCs/>
          <w:sz w:val="40"/>
        </w:rPr>
        <w:t>non-relational</w:t>
      </w:r>
      <w:r w:rsidRPr="000C1E13">
        <w:rPr>
          <w:sz w:val="40"/>
        </w:rPr>
        <w:t>, but Mongoose lets you </w:t>
      </w:r>
      <w:r w:rsidRPr="000C1E13">
        <w:rPr>
          <w:b/>
          <w:bCs/>
          <w:sz w:val="40"/>
        </w:rPr>
        <w:t>define relationships</w:t>
      </w:r>
      <w:r w:rsidRPr="000C1E13">
        <w:rPr>
          <w:sz w:val="40"/>
        </w:rPr>
        <w:t> between documents to model real-world data structures (e.g., users and posts, products and reviews).</w:t>
      </w:r>
    </w:p>
    <w:p w14:paraId="48D2EFBE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There are two main strategies: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6684"/>
      </w:tblGrid>
      <w:tr w:rsidR="002700B9" w:rsidRPr="000C1E13" w14:paraId="7192F763" w14:textId="77777777" w:rsidTr="0018417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442111" w14:textId="77777777" w:rsidR="002700B9" w:rsidRPr="000C1E13" w:rsidRDefault="002700B9" w:rsidP="0018417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Strategy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B5693C" w14:textId="77777777" w:rsidR="002700B9" w:rsidRPr="000C1E13" w:rsidRDefault="002700B9" w:rsidP="0018417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Description</w:t>
            </w:r>
          </w:p>
        </w:tc>
      </w:tr>
      <w:tr w:rsidR="002700B9" w:rsidRPr="000C1E13" w14:paraId="5AE69497" w14:textId="77777777" w:rsidTr="0018417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2993F1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Embedding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1D4B83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Nest related data inside a document</w:t>
            </w:r>
          </w:p>
        </w:tc>
      </w:tr>
      <w:tr w:rsidR="002700B9" w:rsidRPr="000C1E13" w14:paraId="2D74995A" w14:textId="77777777" w:rsidTr="0018417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DF40F1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Referencing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CB4075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 xml:space="preserve">Store </w:t>
            </w:r>
            <w:proofErr w:type="spellStart"/>
            <w:r w:rsidRPr="000C1E13">
              <w:rPr>
                <w:sz w:val="40"/>
              </w:rPr>
              <w:t>ObjectId</w:t>
            </w:r>
            <w:proofErr w:type="spellEnd"/>
            <w:r w:rsidRPr="000C1E13">
              <w:rPr>
                <w:sz w:val="40"/>
              </w:rPr>
              <w:t xml:space="preserve"> references to other docs</w:t>
            </w:r>
          </w:p>
        </w:tc>
      </w:tr>
    </w:tbl>
    <w:p w14:paraId="6D2BEB28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pict w14:anchorId="29949020">
          <v:rect id="_x0000_i1076" style="width:0;height:.75pt" o:hralign="center" o:hrstd="t" o:hrnoshade="t" o:hr="t" fillcolor="#ccc" stroked="f"/>
        </w:pict>
      </w:r>
    </w:p>
    <w:p w14:paraId="48E95916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2. One-to-Many (Users → Posts)</w:t>
      </w:r>
    </w:p>
    <w:p w14:paraId="3B0B8F10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🔸</w:t>
      </w:r>
      <w:r w:rsidRPr="000C1E13">
        <w:rPr>
          <w:b/>
          <w:bCs/>
          <w:sz w:val="40"/>
        </w:rPr>
        <w:t xml:space="preserve"> Method 1: Embedding (Fast reads)</w:t>
      </w:r>
    </w:p>
    <w:p w14:paraId="457C2C22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const </w:t>
      </w:r>
      <w:proofErr w:type="spellStart"/>
      <w:r w:rsidRPr="000C1E13">
        <w:rPr>
          <w:sz w:val="40"/>
        </w:rPr>
        <w:t>userSchema</w:t>
      </w:r>
      <w:proofErr w:type="spellEnd"/>
      <w:r w:rsidRPr="000C1E13">
        <w:rPr>
          <w:sz w:val="40"/>
        </w:rPr>
        <w:t xml:space="preserve"> = new </w:t>
      </w:r>
      <w:proofErr w:type="spellStart"/>
      <w:proofErr w:type="gramStart"/>
      <w:r w:rsidRPr="000C1E13">
        <w:rPr>
          <w:sz w:val="40"/>
        </w:rPr>
        <w:t>mongoose.Schema</w:t>
      </w:r>
      <w:proofErr w:type="spellEnd"/>
      <w:proofErr w:type="gramEnd"/>
      <w:r w:rsidRPr="000C1E13">
        <w:rPr>
          <w:sz w:val="40"/>
        </w:rPr>
        <w:t>({</w:t>
      </w:r>
    </w:p>
    <w:p w14:paraId="47B5ED97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name: String,</w:t>
      </w:r>
    </w:p>
    <w:p w14:paraId="2968A082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posts: [</w:t>
      </w:r>
    </w:p>
    <w:p w14:paraId="2DE26F39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  {</w:t>
      </w:r>
    </w:p>
    <w:p w14:paraId="62D1A8EF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    title: String,</w:t>
      </w:r>
    </w:p>
    <w:p w14:paraId="204AC0C1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    content: String</w:t>
      </w:r>
    </w:p>
    <w:p w14:paraId="6ED15D1D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lastRenderedPageBreak/>
        <w:t xml:space="preserve">    }</w:t>
      </w:r>
    </w:p>
    <w:p w14:paraId="70EE19CB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]</w:t>
      </w:r>
    </w:p>
    <w:p w14:paraId="79606F1D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});</w:t>
      </w:r>
    </w:p>
    <w:p w14:paraId="03939ACF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Pros: Fewer </w:t>
      </w:r>
      <w:proofErr w:type="gramStart"/>
      <w:r w:rsidRPr="000C1E13">
        <w:rPr>
          <w:sz w:val="40"/>
        </w:rPr>
        <w:t>queries</w:t>
      </w:r>
      <w:proofErr w:type="gramEnd"/>
      <w:r w:rsidRPr="000C1E13">
        <w:rPr>
          <w:sz w:val="40"/>
        </w:rPr>
        <w:t xml:space="preserve"> Cons: Can grow large quickly, difficult to update nested docs</w:t>
      </w:r>
    </w:p>
    <w:p w14:paraId="50A6A0A2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pict w14:anchorId="4369F3AA">
          <v:rect id="_x0000_i1077" style="width:0;height:.75pt" o:hralign="center" o:hrstd="t" o:hrnoshade="t" o:hr="t" fillcolor="#ccc" stroked="f"/>
        </w:pict>
      </w:r>
    </w:p>
    <w:p w14:paraId="236D51DA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🔸</w:t>
      </w:r>
      <w:r w:rsidRPr="000C1E13">
        <w:rPr>
          <w:b/>
          <w:bCs/>
          <w:sz w:val="40"/>
        </w:rPr>
        <w:t xml:space="preserve"> Method 2: Referencing (Scalable)</w:t>
      </w:r>
    </w:p>
    <w:p w14:paraId="33E9DA5C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const </w:t>
      </w:r>
      <w:proofErr w:type="spellStart"/>
      <w:r w:rsidRPr="000C1E13">
        <w:rPr>
          <w:sz w:val="40"/>
        </w:rPr>
        <w:t>postSchema</w:t>
      </w:r>
      <w:proofErr w:type="spellEnd"/>
      <w:r w:rsidRPr="000C1E13">
        <w:rPr>
          <w:sz w:val="40"/>
        </w:rPr>
        <w:t xml:space="preserve"> = new </w:t>
      </w:r>
      <w:proofErr w:type="spellStart"/>
      <w:proofErr w:type="gramStart"/>
      <w:r w:rsidRPr="000C1E13">
        <w:rPr>
          <w:sz w:val="40"/>
        </w:rPr>
        <w:t>mongoose.Schema</w:t>
      </w:r>
      <w:proofErr w:type="spellEnd"/>
      <w:proofErr w:type="gramEnd"/>
      <w:r w:rsidRPr="000C1E13">
        <w:rPr>
          <w:sz w:val="40"/>
        </w:rPr>
        <w:t>({</w:t>
      </w:r>
    </w:p>
    <w:p w14:paraId="2D6ABDCF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title: String,</w:t>
      </w:r>
    </w:p>
    <w:p w14:paraId="7300857D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content: String,</w:t>
      </w:r>
    </w:p>
    <w:p w14:paraId="760DFDB3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author: </w:t>
      </w:r>
      <w:proofErr w:type="gramStart"/>
      <w:r w:rsidRPr="000C1E13">
        <w:rPr>
          <w:sz w:val="40"/>
        </w:rPr>
        <w:t>{ type</w:t>
      </w:r>
      <w:proofErr w:type="gramEnd"/>
      <w:r w:rsidRPr="000C1E13">
        <w:rPr>
          <w:sz w:val="40"/>
        </w:rPr>
        <w:t xml:space="preserve">: </w:t>
      </w:r>
      <w:proofErr w:type="spellStart"/>
      <w:proofErr w:type="gramStart"/>
      <w:r w:rsidRPr="000C1E13">
        <w:rPr>
          <w:sz w:val="40"/>
        </w:rPr>
        <w:t>mongoose.Schema.Types</w:t>
      </w:r>
      <w:proofErr w:type="gramEnd"/>
      <w:r w:rsidRPr="000C1E13">
        <w:rPr>
          <w:sz w:val="40"/>
        </w:rPr>
        <w:t>.ObjectId</w:t>
      </w:r>
      <w:proofErr w:type="spellEnd"/>
      <w:r w:rsidRPr="000C1E13">
        <w:rPr>
          <w:sz w:val="40"/>
        </w:rPr>
        <w:t>, ref: 'User</w:t>
      </w:r>
      <w:proofErr w:type="gramStart"/>
      <w:r w:rsidRPr="000C1E13">
        <w:rPr>
          <w:sz w:val="40"/>
        </w:rPr>
        <w:t>' }</w:t>
      </w:r>
      <w:proofErr w:type="gramEnd"/>
    </w:p>
    <w:p w14:paraId="11CAAE72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});</w:t>
      </w:r>
    </w:p>
    <w:p w14:paraId="27930CFA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const </w:t>
      </w:r>
      <w:proofErr w:type="spellStart"/>
      <w:r w:rsidRPr="000C1E13">
        <w:rPr>
          <w:sz w:val="40"/>
        </w:rPr>
        <w:t>userSchema</w:t>
      </w:r>
      <w:proofErr w:type="spellEnd"/>
      <w:r w:rsidRPr="000C1E13">
        <w:rPr>
          <w:sz w:val="40"/>
        </w:rPr>
        <w:t xml:space="preserve"> = new </w:t>
      </w:r>
      <w:proofErr w:type="spellStart"/>
      <w:proofErr w:type="gramStart"/>
      <w:r w:rsidRPr="000C1E13">
        <w:rPr>
          <w:sz w:val="40"/>
        </w:rPr>
        <w:t>mongoose.Schema</w:t>
      </w:r>
      <w:proofErr w:type="spellEnd"/>
      <w:proofErr w:type="gramEnd"/>
      <w:r w:rsidRPr="000C1E13">
        <w:rPr>
          <w:sz w:val="40"/>
        </w:rPr>
        <w:t>({</w:t>
      </w:r>
    </w:p>
    <w:p w14:paraId="4F65AA30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name: String</w:t>
      </w:r>
    </w:p>
    <w:p w14:paraId="0A3EC556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});</w:t>
      </w:r>
    </w:p>
    <w:p w14:paraId="25253C2D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Then save posts like:</w:t>
      </w:r>
    </w:p>
    <w:p w14:paraId="20824C36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const post = new </w:t>
      </w:r>
      <w:proofErr w:type="gramStart"/>
      <w:r w:rsidRPr="000C1E13">
        <w:rPr>
          <w:sz w:val="40"/>
        </w:rPr>
        <w:t>Post({ title</w:t>
      </w:r>
      <w:proofErr w:type="gramEnd"/>
      <w:r w:rsidRPr="000C1E13">
        <w:rPr>
          <w:sz w:val="40"/>
        </w:rPr>
        <w:t xml:space="preserve">: 'Post 1', content: '...', author: </w:t>
      </w:r>
      <w:proofErr w:type="spellStart"/>
      <w:proofErr w:type="gramStart"/>
      <w:r w:rsidRPr="000C1E13">
        <w:rPr>
          <w:sz w:val="40"/>
        </w:rPr>
        <w:t>user._id</w:t>
      </w:r>
      <w:proofErr w:type="spellEnd"/>
      <w:r w:rsidRPr="000C1E13">
        <w:rPr>
          <w:sz w:val="40"/>
        </w:rPr>
        <w:t xml:space="preserve"> }</w:t>
      </w:r>
      <w:proofErr w:type="gramEnd"/>
      <w:r w:rsidRPr="000C1E13">
        <w:rPr>
          <w:sz w:val="40"/>
        </w:rPr>
        <w:t>);</w:t>
      </w:r>
    </w:p>
    <w:p w14:paraId="41B2807E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await </w:t>
      </w:r>
      <w:proofErr w:type="spellStart"/>
      <w:proofErr w:type="gramStart"/>
      <w:r w:rsidRPr="000C1E13">
        <w:rPr>
          <w:sz w:val="40"/>
        </w:rPr>
        <w:t>post.save</w:t>
      </w:r>
      <w:proofErr w:type="spellEnd"/>
      <w:proofErr w:type="gramEnd"/>
      <w:r w:rsidRPr="000C1E13">
        <w:rPr>
          <w:sz w:val="40"/>
        </w:rPr>
        <w:t>();</w:t>
      </w:r>
    </w:p>
    <w:p w14:paraId="77F8498C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pict w14:anchorId="52B5AB01">
          <v:rect id="_x0000_i1078" style="width:0;height:.75pt" o:hralign="center" o:hrstd="t" o:hrnoshade="t" o:hr="t" fillcolor="#ccc" stroked="f"/>
        </w:pict>
      </w:r>
    </w:p>
    <w:p w14:paraId="0B2A6FA8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lastRenderedPageBreak/>
        <w:t>✅</w:t>
      </w:r>
      <w:r w:rsidRPr="000C1E13">
        <w:rPr>
          <w:b/>
          <w:bCs/>
          <w:sz w:val="40"/>
        </w:rPr>
        <w:t xml:space="preserve"> 3. </w:t>
      </w:r>
      <w:proofErr w:type="gramStart"/>
      <w:r w:rsidRPr="000C1E13">
        <w:rPr>
          <w:b/>
          <w:bCs/>
          <w:sz w:val="40"/>
        </w:rPr>
        <w:t>populate(</w:t>
      </w:r>
      <w:proofErr w:type="gramEnd"/>
      <w:r w:rsidRPr="000C1E13">
        <w:rPr>
          <w:b/>
          <w:bCs/>
          <w:sz w:val="40"/>
        </w:rPr>
        <w:t>) Method</w:t>
      </w:r>
    </w:p>
    <w:p w14:paraId="760A33CE" w14:textId="77777777" w:rsidR="002700B9" w:rsidRPr="000C1E13" w:rsidRDefault="002700B9" w:rsidP="002700B9">
      <w:pPr>
        <w:rPr>
          <w:sz w:val="40"/>
        </w:rPr>
      </w:pPr>
      <w:proofErr w:type="gramStart"/>
      <w:r w:rsidRPr="000C1E13">
        <w:rPr>
          <w:sz w:val="40"/>
        </w:rPr>
        <w:t>The .populate</w:t>
      </w:r>
      <w:proofErr w:type="gramEnd"/>
      <w:r w:rsidRPr="000C1E13">
        <w:rPr>
          <w:sz w:val="40"/>
        </w:rPr>
        <w:t>() method is used to </w:t>
      </w:r>
      <w:r w:rsidRPr="000C1E13">
        <w:rPr>
          <w:b/>
          <w:bCs/>
          <w:sz w:val="40"/>
        </w:rPr>
        <w:t xml:space="preserve">replace </w:t>
      </w:r>
      <w:proofErr w:type="spellStart"/>
      <w:r w:rsidRPr="000C1E13">
        <w:rPr>
          <w:b/>
          <w:bCs/>
          <w:sz w:val="40"/>
        </w:rPr>
        <w:t>ObjectId</w:t>
      </w:r>
      <w:proofErr w:type="spellEnd"/>
      <w:r w:rsidRPr="000C1E13">
        <w:rPr>
          <w:b/>
          <w:bCs/>
          <w:sz w:val="40"/>
        </w:rPr>
        <w:t xml:space="preserve"> with actual document data</w:t>
      </w:r>
      <w:r w:rsidRPr="000C1E13">
        <w:rPr>
          <w:sz w:val="40"/>
        </w:rPr>
        <w:t>.</w:t>
      </w:r>
    </w:p>
    <w:p w14:paraId="00725363" w14:textId="77777777" w:rsidR="002700B9" w:rsidRPr="000C1E13" w:rsidRDefault="002700B9" w:rsidP="002700B9">
      <w:pPr>
        <w:rPr>
          <w:sz w:val="40"/>
        </w:rPr>
      </w:pPr>
      <w:proofErr w:type="spellStart"/>
      <w:r w:rsidRPr="000C1E13">
        <w:rPr>
          <w:sz w:val="40"/>
        </w:rPr>
        <w:t>Post.find</w:t>
      </w:r>
      <w:proofErr w:type="spellEnd"/>
      <w:r w:rsidRPr="000C1E13">
        <w:rPr>
          <w:sz w:val="40"/>
        </w:rPr>
        <w:t>()</w:t>
      </w:r>
    </w:p>
    <w:p w14:paraId="3CF59FA8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</w:t>
      </w:r>
      <w:proofErr w:type="gramStart"/>
      <w:r w:rsidRPr="000C1E13">
        <w:rPr>
          <w:sz w:val="40"/>
        </w:rPr>
        <w:t>.populate</w:t>
      </w:r>
      <w:proofErr w:type="gramEnd"/>
      <w:r w:rsidRPr="000C1E13">
        <w:rPr>
          <w:sz w:val="40"/>
        </w:rPr>
        <w:t xml:space="preserve">('author', 'name') </w:t>
      </w:r>
      <w:r w:rsidRPr="000C1E13">
        <w:rPr>
          <w:i/>
          <w:iCs/>
          <w:sz w:val="40"/>
        </w:rPr>
        <w:t>// Populate author field with name only</w:t>
      </w:r>
    </w:p>
    <w:p w14:paraId="35FACDB2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</w:t>
      </w:r>
      <w:proofErr w:type="gramStart"/>
      <w:r w:rsidRPr="000C1E13">
        <w:rPr>
          <w:sz w:val="40"/>
        </w:rPr>
        <w:t>.then</w:t>
      </w:r>
      <w:proofErr w:type="gramEnd"/>
      <w:r w:rsidRPr="000C1E13">
        <w:rPr>
          <w:sz w:val="40"/>
        </w:rPr>
        <w:t>(posts =&gt; console.log(posts));</w:t>
      </w:r>
    </w:p>
    <w:p w14:paraId="71B1E68D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Example output:</w:t>
      </w:r>
    </w:p>
    <w:p w14:paraId="50E6949A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{</w:t>
      </w:r>
    </w:p>
    <w:p w14:paraId="38DFA8A5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"title": "Post 1",</w:t>
      </w:r>
    </w:p>
    <w:p w14:paraId="77558D77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"author": {</w:t>
      </w:r>
    </w:p>
    <w:p w14:paraId="28211208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  "_id": "60abc123...",</w:t>
      </w:r>
    </w:p>
    <w:p w14:paraId="17BD83DE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  "name": "John Doe"</w:t>
      </w:r>
    </w:p>
    <w:p w14:paraId="5C788FA6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}</w:t>
      </w:r>
    </w:p>
    <w:p w14:paraId="182BAF65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}</w:t>
      </w:r>
    </w:p>
    <w:p w14:paraId="5EF4723B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pict w14:anchorId="1E6E34EF">
          <v:rect id="_x0000_i1079" style="width:0;height:.75pt" o:hralign="center" o:hrstd="t" o:hrnoshade="t" o:hr="t" fillcolor="#ccc" stroked="f"/>
        </w:pict>
      </w:r>
    </w:p>
    <w:p w14:paraId="62CF38A5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4. Many-to-Many (Students ↔ Courses)</w:t>
      </w:r>
    </w:p>
    <w:p w14:paraId="42BCEB68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const </w:t>
      </w:r>
      <w:proofErr w:type="spellStart"/>
      <w:r w:rsidRPr="000C1E13">
        <w:rPr>
          <w:sz w:val="40"/>
        </w:rPr>
        <w:t>courseSchema</w:t>
      </w:r>
      <w:proofErr w:type="spellEnd"/>
      <w:r w:rsidRPr="000C1E13">
        <w:rPr>
          <w:sz w:val="40"/>
        </w:rPr>
        <w:t xml:space="preserve"> = new </w:t>
      </w:r>
      <w:proofErr w:type="spellStart"/>
      <w:proofErr w:type="gramStart"/>
      <w:r w:rsidRPr="000C1E13">
        <w:rPr>
          <w:sz w:val="40"/>
        </w:rPr>
        <w:t>mongoose.Schema</w:t>
      </w:r>
      <w:proofErr w:type="spellEnd"/>
      <w:proofErr w:type="gramEnd"/>
      <w:r w:rsidRPr="000C1E13">
        <w:rPr>
          <w:sz w:val="40"/>
        </w:rPr>
        <w:t>({</w:t>
      </w:r>
    </w:p>
    <w:p w14:paraId="649FC9F9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name: String,</w:t>
      </w:r>
    </w:p>
    <w:p w14:paraId="61144373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lastRenderedPageBreak/>
        <w:t xml:space="preserve">  students: </w:t>
      </w:r>
      <w:proofErr w:type="gramStart"/>
      <w:r w:rsidRPr="000C1E13">
        <w:rPr>
          <w:sz w:val="40"/>
        </w:rPr>
        <w:t>[{ type</w:t>
      </w:r>
      <w:proofErr w:type="gramEnd"/>
      <w:r w:rsidRPr="000C1E13">
        <w:rPr>
          <w:sz w:val="40"/>
        </w:rPr>
        <w:t xml:space="preserve">: </w:t>
      </w:r>
      <w:proofErr w:type="spellStart"/>
      <w:proofErr w:type="gramStart"/>
      <w:r w:rsidRPr="000C1E13">
        <w:rPr>
          <w:sz w:val="40"/>
        </w:rPr>
        <w:t>mongoose.Schema.Types</w:t>
      </w:r>
      <w:proofErr w:type="gramEnd"/>
      <w:r w:rsidRPr="000C1E13">
        <w:rPr>
          <w:sz w:val="40"/>
        </w:rPr>
        <w:t>.ObjectId</w:t>
      </w:r>
      <w:proofErr w:type="spellEnd"/>
      <w:r w:rsidRPr="000C1E13">
        <w:rPr>
          <w:sz w:val="40"/>
        </w:rPr>
        <w:t>, ref: 'Student</w:t>
      </w:r>
      <w:proofErr w:type="gramStart"/>
      <w:r w:rsidRPr="000C1E13">
        <w:rPr>
          <w:sz w:val="40"/>
        </w:rPr>
        <w:t>' }</w:t>
      </w:r>
      <w:proofErr w:type="gramEnd"/>
      <w:r w:rsidRPr="000C1E13">
        <w:rPr>
          <w:sz w:val="40"/>
        </w:rPr>
        <w:t>]</w:t>
      </w:r>
    </w:p>
    <w:p w14:paraId="616C857E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});</w:t>
      </w:r>
    </w:p>
    <w:p w14:paraId="1B4A1023" w14:textId="77777777" w:rsidR="002700B9" w:rsidRPr="000C1E13" w:rsidRDefault="002700B9" w:rsidP="002700B9">
      <w:pPr>
        <w:rPr>
          <w:sz w:val="40"/>
        </w:rPr>
      </w:pPr>
    </w:p>
    <w:p w14:paraId="0359CEA2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const </w:t>
      </w:r>
      <w:proofErr w:type="spellStart"/>
      <w:r w:rsidRPr="000C1E13">
        <w:rPr>
          <w:sz w:val="40"/>
        </w:rPr>
        <w:t>studentSchema</w:t>
      </w:r>
      <w:proofErr w:type="spellEnd"/>
      <w:r w:rsidRPr="000C1E13">
        <w:rPr>
          <w:sz w:val="40"/>
        </w:rPr>
        <w:t xml:space="preserve"> = new </w:t>
      </w:r>
      <w:proofErr w:type="spellStart"/>
      <w:proofErr w:type="gramStart"/>
      <w:r w:rsidRPr="000C1E13">
        <w:rPr>
          <w:sz w:val="40"/>
        </w:rPr>
        <w:t>mongoose.Schema</w:t>
      </w:r>
      <w:proofErr w:type="spellEnd"/>
      <w:proofErr w:type="gramEnd"/>
      <w:r w:rsidRPr="000C1E13">
        <w:rPr>
          <w:sz w:val="40"/>
        </w:rPr>
        <w:t>({</w:t>
      </w:r>
    </w:p>
    <w:p w14:paraId="2758CE02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name: String,</w:t>
      </w:r>
    </w:p>
    <w:p w14:paraId="14E3DC33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courses: </w:t>
      </w:r>
      <w:proofErr w:type="gramStart"/>
      <w:r w:rsidRPr="000C1E13">
        <w:rPr>
          <w:sz w:val="40"/>
        </w:rPr>
        <w:t>[{ type</w:t>
      </w:r>
      <w:proofErr w:type="gramEnd"/>
      <w:r w:rsidRPr="000C1E13">
        <w:rPr>
          <w:sz w:val="40"/>
        </w:rPr>
        <w:t xml:space="preserve">: </w:t>
      </w:r>
      <w:proofErr w:type="spellStart"/>
      <w:proofErr w:type="gramStart"/>
      <w:r w:rsidRPr="000C1E13">
        <w:rPr>
          <w:sz w:val="40"/>
        </w:rPr>
        <w:t>mongoose.Schema.Types</w:t>
      </w:r>
      <w:proofErr w:type="gramEnd"/>
      <w:r w:rsidRPr="000C1E13">
        <w:rPr>
          <w:sz w:val="40"/>
        </w:rPr>
        <w:t>.ObjectId</w:t>
      </w:r>
      <w:proofErr w:type="spellEnd"/>
      <w:r w:rsidRPr="000C1E13">
        <w:rPr>
          <w:sz w:val="40"/>
        </w:rPr>
        <w:t>, ref: 'Course</w:t>
      </w:r>
      <w:proofErr w:type="gramStart"/>
      <w:r w:rsidRPr="000C1E13">
        <w:rPr>
          <w:sz w:val="40"/>
        </w:rPr>
        <w:t>' }</w:t>
      </w:r>
      <w:proofErr w:type="gramEnd"/>
      <w:r w:rsidRPr="000C1E13">
        <w:rPr>
          <w:sz w:val="40"/>
        </w:rPr>
        <w:t>]</w:t>
      </w:r>
    </w:p>
    <w:p w14:paraId="04835038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});</w:t>
      </w:r>
    </w:p>
    <w:p w14:paraId="3CA936F5" w14:textId="77777777" w:rsidR="002700B9" w:rsidRPr="000C1E13" w:rsidRDefault="002700B9" w:rsidP="002700B9">
      <w:pPr>
        <w:numPr>
          <w:ilvl w:val="0"/>
          <w:numId w:val="66"/>
        </w:numPr>
        <w:rPr>
          <w:sz w:val="40"/>
        </w:rPr>
      </w:pPr>
      <w:r w:rsidRPr="000C1E13">
        <w:rPr>
          <w:sz w:val="40"/>
        </w:rPr>
        <w:t>Both documents store references to each other</w:t>
      </w:r>
    </w:p>
    <w:p w14:paraId="42AE1AD6" w14:textId="77777777" w:rsidR="002700B9" w:rsidRPr="000C1E13" w:rsidRDefault="002700B9" w:rsidP="002700B9">
      <w:pPr>
        <w:numPr>
          <w:ilvl w:val="0"/>
          <w:numId w:val="66"/>
        </w:numPr>
        <w:rPr>
          <w:sz w:val="40"/>
        </w:rPr>
      </w:pPr>
      <w:r w:rsidRPr="000C1E13">
        <w:rPr>
          <w:sz w:val="40"/>
        </w:rPr>
        <w:t>Use </w:t>
      </w:r>
      <w:proofErr w:type="gramStart"/>
      <w:r w:rsidRPr="000C1E13">
        <w:rPr>
          <w:sz w:val="40"/>
        </w:rPr>
        <w:t>populate(</w:t>
      </w:r>
      <w:proofErr w:type="gramEnd"/>
      <w:r w:rsidRPr="000C1E13">
        <w:rPr>
          <w:sz w:val="40"/>
        </w:rPr>
        <w:t>) to retrieve complete info on either side</w:t>
      </w:r>
    </w:p>
    <w:p w14:paraId="2C4868AC" w14:textId="77777777" w:rsidR="002700B9" w:rsidRPr="000C1E13" w:rsidRDefault="002700B9" w:rsidP="002700B9">
      <w:pPr>
        <w:rPr>
          <w:sz w:val="40"/>
        </w:rPr>
      </w:pPr>
      <w:proofErr w:type="spellStart"/>
      <w:r w:rsidRPr="000C1E13">
        <w:rPr>
          <w:sz w:val="40"/>
        </w:rPr>
        <w:t>Student.findOne</w:t>
      </w:r>
      <w:proofErr w:type="spellEnd"/>
      <w:r w:rsidRPr="000C1E13">
        <w:rPr>
          <w:sz w:val="40"/>
        </w:rPr>
        <w:t>(</w:t>
      </w:r>
      <w:proofErr w:type="gramStart"/>
      <w:r w:rsidRPr="000C1E13">
        <w:rPr>
          <w:sz w:val="40"/>
        </w:rPr>
        <w:t>).populate</w:t>
      </w:r>
      <w:proofErr w:type="gramEnd"/>
      <w:r w:rsidRPr="000C1E13">
        <w:rPr>
          <w:sz w:val="40"/>
        </w:rPr>
        <w:t>('courses'</w:t>
      </w:r>
      <w:proofErr w:type="gramStart"/>
      <w:r w:rsidRPr="000C1E13">
        <w:rPr>
          <w:sz w:val="40"/>
        </w:rPr>
        <w:t>).then</w:t>
      </w:r>
      <w:proofErr w:type="gramEnd"/>
      <w:r w:rsidRPr="000C1E13">
        <w:rPr>
          <w:sz w:val="40"/>
        </w:rPr>
        <w:t>(...);</w:t>
      </w:r>
    </w:p>
    <w:p w14:paraId="70E45BA8" w14:textId="77777777" w:rsidR="002700B9" w:rsidRPr="000C1E13" w:rsidRDefault="002700B9" w:rsidP="002700B9">
      <w:pPr>
        <w:rPr>
          <w:sz w:val="40"/>
        </w:rPr>
      </w:pPr>
      <w:proofErr w:type="spellStart"/>
      <w:r w:rsidRPr="000C1E13">
        <w:rPr>
          <w:sz w:val="40"/>
        </w:rPr>
        <w:t>Course.findOne</w:t>
      </w:r>
      <w:proofErr w:type="spellEnd"/>
      <w:r w:rsidRPr="000C1E13">
        <w:rPr>
          <w:sz w:val="40"/>
        </w:rPr>
        <w:t>(</w:t>
      </w:r>
      <w:proofErr w:type="gramStart"/>
      <w:r w:rsidRPr="000C1E13">
        <w:rPr>
          <w:sz w:val="40"/>
        </w:rPr>
        <w:t>).populate</w:t>
      </w:r>
      <w:proofErr w:type="gramEnd"/>
      <w:r w:rsidRPr="000C1E13">
        <w:rPr>
          <w:sz w:val="40"/>
        </w:rPr>
        <w:t>('students'</w:t>
      </w:r>
      <w:proofErr w:type="gramStart"/>
      <w:r w:rsidRPr="000C1E13">
        <w:rPr>
          <w:sz w:val="40"/>
        </w:rPr>
        <w:t>).then</w:t>
      </w:r>
      <w:proofErr w:type="gramEnd"/>
      <w:r w:rsidRPr="000C1E13">
        <w:rPr>
          <w:sz w:val="40"/>
        </w:rPr>
        <w:t>(...);</w:t>
      </w:r>
    </w:p>
    <w:p w14:paraId="039D3FAF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pict w14:anchorId="04F17A10">
          <v:rect id="_x0000_i1080" style="width:0;height:.75pt" o:hralign="center" o:hrstd="t" o:hrnoshade="t" o:hr="t" fillcolor="#ccc" stroked="f"/>
        </w:pict>
      </w:r>
    </w:p>
    <w:p w14:paraId="42A0D598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🧠</w:t>
      </w:r>
      <w:r w:rsidRPr="000C1E13">
        <w:rPr>
          <w:b/>
          <w:bCs/>
          <w:sz w:val="40"/>
        </w:rPr>
        <w:t xml:space="preserve">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3"/>
        <w:gridCol w:w="4297"/>
        <w:gridCol w:w="3256"/>
      </w:tblGrid>
      <w:tr w:rsidR="002700B9" w:rsidRPr="000C1E13" w14:paraId="63F1A59D" w14:textId="77777777" w:rsidTr="0018417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2F0AD3" w14:textId="77777777" w:rsidR="002700B9" w:rsidRPr="000C1E13" w:rsidRDefault="002700B9" w:rsidP="0018417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Relationship Type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BF1BFE" w14:textId="77777777" w:rsidR="002700B9" w:rsidRPr="000C1E13" w:rsidRDefault="002700B9" w:rsidP="0018417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Implementation Method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A1A2DC" w14:textId="77777777" w:rsidR="002700B9" w:rsidRPr="000C1E13" w:rsidRDefault="002700B9" w:rsidP="0018417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Example</w:t>
            </w:r>
          </w:p>
        </w:tc>
      </w:tr>
      <w:tr w:rsidR="002700B9" w:rsidRPr="000C1E13" w14:paraId="771801A3" w14:textId="77777777" w:rsidTr="0018417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6B741E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One-to-many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5274F2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 xml:space="preserve">Embed or </w:t>
            </w:r>
            <w:proofErr w:type="gramStart"/>
            <w:r w:rsidRPr="000C1E13">
              <w:rPr>
                <w:sz w:val="40"/>
              </w:rPr>
              <w:t>Reference</w:t>
            </w:r>
            <w:proofErr w:type="gram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5D3DC8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User → Posts</w:t>
            </w:r>
          </w:p>
        </w:tc>
      </w:tr>
      <w:tr w:rsidR="002700B9" w:rsidRPr="000C1E13" w14:paraId="38009696" w14:textId="77777777" w:rsidTr="0018417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03BE34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lastRenderedPageBreak/>
              <w:t>Many-to-many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A4B19F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Reference both ways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3F0DC9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Student ↔ Courses</w:t>
            </w:r>
          </w:p>
        </w:tc>
      </w:tr>
      <w:tr w:rsidR="002700B9" w:rsidRPr="000C1E13" w14:paraId="7D42CCFD" w14:textId="77777777" w:rsidTr="0018417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9DC5AC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Populate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B50E69" w14:textId="77777777" w:rsidR="002700B9" w:rsidRPr="000C1E13" w:rsidRDefault="002700B9" w:rsidP="00184173">
            <w:pPr>
              <w:rPr>
                <w:sz w:val="40"/>
              </w:rPr>
            </w:pPr>
            <w:proofErr w:type="gramStart"/>
            <w:r w:rsidRPr="000C1E13">
              <w:rPr>
                <w:sz w:val="40"/>
              </w:rPr>
              <w:t>.populate</w:t>
            </w:r>
            <w:proofErr w:type="gramEnd"/>
            <w:r w:rsidRPr="000C1E13">
              <w:rPr>
                <w:sz w:val="40"/>
              </w:rPr>
              <w:t>(</w:t>
            </w:r>
            <w:proofErr w:type="spellStart"/>
            <w:r w:rsidRPr="000C1E13">
              <w:rPr>
                <w:sz w:val="40"/>
              </w:rPr>
              <w:t>fieldName</w:t>
            </w:r>
            <w:proofErr w:type="spellEnd"/>
            <w:r w:rsidRPr="000C1E13">
              <w:rPr>
                <w:sz w:val="40"/>
              </w:rPr>
              <w:t>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F68B17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Join-like behavior</w:t>
            </w:r>
          </w:p>
        </w:tc>
      </w:tr>
    </w:tbl>
    <w:p w14:paraId="6A31EEA8" w14:textId="5FED644D" w:rsidR="002700B9" w:rsidRDefault="002700B9" w:rsidP="002700B9">
      <w:pPr>
        <w:rPr>
          <w:rFonts w:ascii="Segoe UI Emoji" w:hAnsi="Segoe UI Emoji" w:cs="Segoe UI Emoji"/>
          <w:b/>
          <w:bCs/>
          <w:sz w:val="40"/>
        </w:rPr>
      </w:pPr>
    </w:p>
    <w:p w14:paraId="44BD3808" w14:textId="77777777" w:rsidR="002700B9" w:rsidRDefault="002700B9" w:rsidP="002700B9">
      <w:pPr>
        <w:rPr>
          <w:rFonts w:ascii="Segoe UI Emoji" w:hAnsi="Segoe UI Emoji" w:cs="Segoe UI Emoji"/>
          <w:b/>
          <w:bCs/>
          <w:sz w:val="40"/>
        </w:rPr>
      </w:pPr>
    </w:p>
    <w:p w14:paraId="79565526" w14:textId="77777777" w:rsidR="002700B9" w:rsidRDefault="002700B9" w:rsidP="002700B9">
      <w:pPr>
        <w:rPr>
          <w:rFonts w:ascii="Segoe UI Emoji" w:hAnsi="Segoe UI Emoji" w:cs="Segoe UI Emoji"/>
          <w:b/>
          <w:bCs/>
          <w:sz w:val="40"/>
        </w:rPr>
      </w:pPr>
    </w:p>
    <w:p w14:paraId="2282F446" w14:textId="77777777" w:rsidR="002700B9" w:rsidRDefault="002700B9" w:rsidP="002700B9">
      <w:pPr>
        <w:rPr>
          <w:rFonts w:ascii="Segoe UI Emoji" w:hAnsi="Segoe UI Emoji" w:cs="Segoe UI Emoji"/>
          <w:b/>
          <w:bCs/>
          <w:sz w:val="40"/>
        </w:rPr>
      </w:pPr>
    </w:p>
    <w:p w14:paraId="38A8B0F5" w14:textId="77777777" w:rsidR="002700B9" w:rsidRDefault="002700B9" w:rsidP="002700B9">
      <w:pPr>
        <w:rPr>
          <w:rFonts w:ascii="Segoe UI Emoji" w:hAnsi="Segoe UI Emoji" w:cs="Segoe UI Emoji"/>
          <w:b/>
          <w:bCs/>
          <w:sz w:val="40"/>
        </w:rPr>
      </w:pPr>
    </w:p>
    <w:p w14:paraId="2F5DBFB8" w14:textId="77777777" w:rsidR="002700B9" w:rsidRDefault="002700B9" w:rsidP="002700B9">
      <w:pPr>
        <w:rPr>
          <w:rFonts w:ascii="Segoe UI Emoji" w:hAnsi="Segoe UI Emoji" w:cs="Segoe UI Emoji"/>
          <w:b/>
          <w:bCs/>
          <w:sz w:val="40"/>
        </w:rPr>
      </w:pPr>
    </w:p>
    <w:p w14:paraId="5CB94992" w14:textId="77777777" w:rsidR="002700B9" w:rsidRDefault="002700B9" w:rsidP="002700B9">
      <w:pPr>
        <w:rPr>
          <w:rFonts w:ascii="Segoe UI Emoji" w:hAnsi="Segoe UI Emoji" w:cs="Segoe UI Emoji"/>
          <w:b/>
          <w:bCs/>
          <w:sz w:val="40"/>
        </w:rPr>
      </w:pPr>
    </w:p>
    <w:p w14:paraId="2DA20E18" w14:textId="77777777" w:rsidR="002700B9" w:rsidRDefault="002700B9" w:rsidP="002700B9">
      <w:pPr>
        <w:rPr>
          <w:rFonts w:ascii="Segoe UI Emoji" w:hAnsi="Segoe UI Emoji" w:cs="Segoe UI Emoji"/>
          <w:b/>
          <w:bCs/>
          <w:sz w:val="40"/>
        </w:rPr>
      </w:pPr>
    </w:p>
    <w:p w14:paraId="4811305C" w14:textId="77777777" w:rsidR="002700B9" w:rsidRDefault="002700B9" w:rsidP="002700B9">
      <w:pPr>
        <w:rPr>
          <w:rFonts w:ascii="Segoe UI Emoji" w:hAnsi="Segoe UI Emoji" w:cs="Segoe UI Emoji"/>
          <w:b/>
          <w:bCs/>
          <w:sz w:val="40"/>
        </w:rPr>
      </w:pPr>
    </w:p>
    <w:p w14:paraId="7CE4EE85" w14:textId="77777777" w:rsidR="002700B9" w:rsidRDefault="002700B9" w:rsidP="002700B9">
      <w:pPr>
        <w:rPr>
          <w:rFonts w:ascii="Segoe UI Emoji" w:hAnsi="Segoe UI Emoji" w:cs="Segoe UI Emoji"/>
          <w:b/>
          <w:bCs/>
          <w:sz w:val="40"/>
        </w:rPr>
      </w:pPr>
    </w:p>
    <w:p w14:paraId="7C4811DC" w14:textId="77777777" w:rsidR="002700B9" w:rsidRDefault="002700B9" w:rsidP="002700B9">
      <w:pPr>
        <w:rPr>
          <w:rFonts w:ascii="Segoe UI Emoji" w:hAnsi="Segoe UI Emoji" w:cs="Segoe UI Emoji"/>
          <w:b/>
          <w:bCs/>
          <w:sz w:val="40"/>
        </w:rPr>
      </w:pPr>
    </w:p>
    <w:p w14:paraId="44979B4E" w14:textId="77777777" w:rsidR="002700B9" w:rsidRDefault="002700B9" w:rsidP="002700B9">
      <w:pPr>
        <w:rPr>
          <w:rFonts w:ascii="Segoe UI Emoji" w:hAnsi="Segoe UI Emoji" w:cs="Segoe UI Emoji"/>
          <w:b/>
          <w:bCs/>
          <w:sz w:val="40"/>
        </w:rPr>
      </w:pPr>
    </w:p>
    <w:p w14:paraId="7A222DEF" w14:textId="77777777" w:rsidR="002700B9" w:rsidRPr="000C1E13" w:rsidRDefault="002700B9" w:rsidP="002700B9">
      <w:pPr>
        <w:rPr>
          <w:b/>
          <w:bCs/>
          <w:sz w:val="40"/>
        </w:rPr>
      </w:pPr>
    </w:p>
    <w:p w14:paraId="189D8830" w14:textId="5B2B9491" w:rsidR="002700B9" w:rsidRPr="000C1E13" w:rsidRDefault="002700B9" w:rsidP="002700B9">
      <w:pPr>
        <w:rPr>
          <w:b/>
          <w:bCs/>
          <w:sz w:val="40"/>
        </w:rPr>
      </w:pPr>
      <w:r w:rsidRPr="002700B9">
        <w:rPr>
          <w:rFonts w:ascii="Segoe UI Emoji" w:hAnsi="Segoe UI Emoji" w:cs="Segoe UI Emoji"/>
          <w:b/>
          <w:bCs/>
          <w:sz w:val="40"/>
          <w:highlight w:val="yellow"/>
        </w:rPr>
        <w:lastRenderedPageBreak/>
        <w:t>📘</w:t>
      </w:r>
      <w:r>
        <w:rPr>
          <w:rFonts w:ascii="Segoe UI Emoji" w:hAnsi="Segoe UI Emoji" w:cs="Segoe UI Emoji"/>
          <w:b/>
          <w:bCs/>
          <w:sz w:val="40"/>
          <w:highlight w:val="yellow"/>
        </w:rPr>
        <w:t>Chapter</w:t>
      </w:r>
      <w:r w:rsidRPr="002700B9">
        <w:rPr>
          <w:b/>
          <w:bCs/>
          <w:sz w:val="40"/>
          <w:highlight w:val="yellow"/>
        </w:rPr>
        <w:t xml:space="preserve"> 5. Indexes &amp; Performance</w:t>
      </w:r>
    </w:p>
    <w:p w14:paraId="6E7E5527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pict w14:anchorId="5B03526B">
          <v:rect id="_x0000_i1082" style="width:0;height:.75pt" o:hralign="center" o:hrstd="t" o:hrnoshade="t" o:hr="t" fillcolor="#ccc" stroked="f"/>
        </w:pict>
      </w:r>
    </w:p>
    <w:p w14:paraId="7F95B073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What is an Index?</w:t>
      </w:r>
    </w:p>
    <w:p w14:paraId="2C9F3293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An </w:t>
      </w:r>
      <w:r w:rsidRPr="000C1E13">
        <w:rPr>
          <w:b/>
          <w:bCs/>
          <w:sz w:val="40"/>
        </w:rPr>
        <w:t>index</w:t>
      </w:r>
      <w:r w:rsidRPr="000C1E13">
        <w:rPr>
          <w:sz w:val="40"/>
        </w:rPr>
        <w:t> in MongoDB is similar to an index in a book — it helps MongoDB </w:t>
      </w:r>
      <w:r w:rsidRPr="000C1E13">
        <w:rPr>
          <w:b/>
          <w:bCs/>
          <w:sz w:val="40"/>
        </w:rPr>
        <w:t>find data faster</w:t>
      </w:r>
      <w:r w:rsidRPr="000C1E13">
        <w:rPr>
          <w:sz w:val="40"/>
        </w:rPr>
        <w:t> during queries.</w:t>
      </w:r>
    </w:p>
    <w:p w14:paraId="7264028C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Without an index, MongoDB </w:t>
      </w:r>
      <w:r w:rsidRPr="000C1E13">
        <w:rPr>
          <w:b/>
          <w:bCs/>
          <w:sz w:val="40"/>
        </w:rPr>
        <w:t>scans every document</w:t>
      </w:r>
      <w:r w:rsidRPr="000C1E13">
        <w:rPr>
          <w:sz w:val="40"/>
        </w:rPr>
        <w:t> in a collection (</w:t>
      </w:r>
      <w:r w:rsidRPr="000C1E13">
        <w:rPr>
          <w:b/>
          <w:bCs/>
          <w:sz w:val="40"/>
        </w:rPr>
        <w:t>collection scan</w:t>
      </w:r>
      <w:r w:rsidRPr="000C1E13">
        <w:rPr>
          <w:sz w:val="40"/>
        </w:rPr>
        <w:t>) → slow for large datasets.</w:t>
      </w:r>
    </w:p>
    <w:p w14:paraId="01C2AA34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pict w14:anchorId="297DAD29">
          <v:rect id="_x0000_i1083" style="width:0;height:.75pt" o:hralign="center" o:hrstd="t" o:hrnoshade="t" o:hr="t" fillcolor="#ccc" stroked="f"/>
        </w:pict>
      </w:r>
    </w:p>
    <w:p w14:paraId="24082B63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Creating Indexes</w:t>
      </w:r>
    </w:p>
    <w:p w14:paraId="68754C08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🔹</w:t>
      </w:r>
      <w:r w:rsidRPr="000C1E13">
        <w:rPr>
          <w:b/>
          <w:bCs/>
          <w:sz w:val="40"/>
        </w:rPr>
        <w:t xml:space="preserve"> In MongoDB Shell</w:t>
      </w:r>
    </w:p>
    <w:p w14:paraId="76F2C24B" w14:textId="77777777" w:rsidR="002700B9" w:rsidRPr="000C1E13" w:rsidRDefault="002700B9" w:rsidP="002700B9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db.users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createIndex</w:t>
      </w:r>
      <w:proofErr w:type="spellEnd"/>
      <w:r w:rsidRPr="000C1E13">
        <w:rPr>
          <w:sz w:val="40"/>
        </w:rPr>
        <w:t>({ name</w:t>
      </w:r>
      <w:proofErr w:type="gram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1 }</w:t>
      </w:r>
      <w:proofErr w:type="gramEnd"/>
      <w:r w:rsidRPr="000C1E13">
        <w:rPr>
          <w:sz w:val="40"/>
        </w:rPr>
        <w:t xml:space="preserve">);   </w:t>
      </w:r>
      <w:r w:rsidRPr="000C1E13">
        <w:rPr>
          <w:i/>
          <w:iCs/>
          <w:sz w:val="40"/>
        </w:rPr>
        <w:t>// Ascending</w:t>
      </w:r>
    </w:p>
    <w:p w14:paraId="5A14ACF5" w14:textId="77777777" w:rsidR="002700B9" w:rsidRPr="000C1E13" w:rsidRDefault="002700B9" w:rsidP="002700B9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db.users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createIndex</w:t>
      </w:r>
      <w:proofErr w:type="spellEnd"/>
      <w:r w:rsidRPr="000C1E13">
        <w:rPr>
          <w:sz w:val="40"/>
        </w:rPr>
        <w:t>({ age</w:t>
      </w:r>
      <w:proofErr w:type="gramEnd"/>
      <w:r w:rsidRPr="000C1E13">
        <w:rPr>
          <w:sz w:val="40"/>
        </w:rPr>
        <w:t>: -</w:t>
      </w:r>
      <w:proofErr w:type="gramStart"/>
      <w:r w:rsidRPr="000C1E13">
        <w:rPr>
          <w:sz w:val="40"/>
        </w:rPr>
        <w:t>1 }</w:t>
      </w:r>
      <w:proofErr w:type="gramEnd"/>
      <w:r w:rsidRPr="000C1E13">
        <w:rPr>
          <w:sz w:val="40"/>
        </w:rPr>
        <w:t xml:space="preserve">);   </w:t>
      </w:r>
      <w:r w:rsidRPr="000C1E13">
        <w:rPr>
          <w:i/>
          <w:iCs/>
          <w:sz w:val="40"/>
        </w:rPr>
        <w:t>// Descending</w:t>
      </w:r>
    </w:p>
    <w:p w14:paraId="663C1AA1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🔹</w:t>
      </w:r>
      <w:r w:rsidRPr="000C1E13">
        <w:rPr>
          <w:b/>
          <w:bCs/>
          <w:sz w:val="40"/>
        </w:rPr>
        <w:t xml:space="preserve"> In Mongoose</w:t>
      </w:r>
    </w:p>
    <w:p w14:paraId="2AD67459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const </w:t>
      </w:r>
      <w:proofErr w:type="spellStart"/>
      <w:r w:rsidRPr="000C1E13">
        <w:rPr>
          <w:sz w:val="40"/>
        </w:rPr>
        <w:t>userSchema</w:t>
      </w:r>
      <w:proofErr w:type="spellEnd"/>
      <w:r w:rsidRPr="000C1E13">
        <w:rPr>
          <w:sz w:val="40"/>
        </w:rPr>
        <w:t xml:space="preserve"> = new </w:t>
      </w:r>
      <w:proofErr w:type="spellStart"/>
      <w:proofErr w:type="gramStart"/>
      <w:r w:rsidRPr="000C1E13">
        <w:rPr>
          <w:sz w:val="40"/>
        </w:rPr>
        <w:t>mongoose.Schema</w:t>
      </w:r>
      <w:proofErr w:type="spellEnd"/>
      <w:proofErr w:type="gramEnd"/>
      <w:r w:rsidRPr="000C1E13">
        <w:rPr>
          <w:sz w:val="40"/>
        </w:rPr>
        <w:t>({</w:t>
      </w:r>
    </w:p>
    <w:p w14:paraId="003A365B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name: </w:t>
      </w:r>
      <w:proofErr w:type="gramStart"/>
      <w:r w:rsidRPr="000C1E13">
        <w:rPr>
          <w:sz w:val="40"/>
        </w:rPr>
        <w:t>{ type</w:t>
      </w:r>
      <w:proofErr w:type="gramEnd"/>
      <w:r w:rsidRPr="000C1E13">
        <w:rPr>
          <w:sz w:val="40"/>
        </w:rPr>
        <w:t xml:space="preserve">: String, index: </w:t>
      </w:r>
      <w:proofErr w:type="gramStart"/>
      <w:r w:rsidRPr="000C1E13">
        <w:rPr>
          <w:sz w:val="40"/>
        </w:rPr>
        <w:t>true }</w:t>
      </w:r>
      <w:proofErr w:type="gramEnd"/>
      <w:r w:rsidRPr="000C1E13">
        <w:rPr>
          <w:sz w:val="40"/>
        </w:rPr>
        <w:t xml:space="preserve">,  </w:t>
      </w:r>
      <w:r w:rsidRPr="000C1E13">
        <w:rPr>
          <w:i/>
          <w:iCs/>
          <w:sz w:val="40"/>
        </w:rPr>
        <w:t>// index on name</w:t>
      </w:r>
    </w:p>
    <w:p w14:paraId="5443E121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email: </w:t>
      </w:r>
      <w:proofErr w:type="gramStart"/>
      <w:r w:rsidRPr="000C1E13">
        <w:rPr>
          <w:sz w:val="40"/>
        </w:rPr>
        <w:t>{ type</w:t>
      </w:r>
      <w:proofErr w:type="gramEnd"/>
      <w:r w:rsidRPr="000C1E13">
        <w:rPr>
          <w:sz w:val="40"/>
        </w:rPr>
        <w:t xml:space="preserve">: String, unique: </w:t>
      </w:r>
      <w:proofErr w:type="gramStart"/>
      <w:r w:rsidRPr="000C1E13">
        <w:rPr>
          <w:sz w:val="40"/>
        </w:rPr>
        <w:t>true }</w:t>
      </w:r>
      <w:proofErr w:type="gramEnd"/>
      <w:r w:rsidRPr="000C1E13">
        <w:rPr>
          <w:sz w:val="40"/>
        </w:rPr>
        <w:t xml:space="preserve"> </w:t>
      </w:r>
      <w:r w:rsidRPr="000C1E13">
        <w:rPr>
          <w:i/>
          <w:iCs/>
          <w:sz w:val="40"/>
        </w:rPr>
        <w:t>// unique index</w:t>
      </w:r>
    </w:p>
    <w:p w14:paraId="4B207EF0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});</w:t>
      </w:r>
    </w:p>
    <w:p w14:paraId="38B29E25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🔹</w:t>
      </w:r>
      <w:r w:rsidRPr="000C1E13">
        <w:rPr>
          <w:b/>
          <w:bCs/>
          <w:sz w:val="40"/>
        </w:rPr>
        <w:t xml:space="preserve"> Compound Index (Multiple fields)</w:t>
      </w:r>
    </w:p>
    <w:p w14:paraId="3769CCEE" w14:textId="77777777" w:rsidR="002700B9" w:rsidRPr="000C1E13" w:rsidRDefault="002700B9" w:rsidP="002700B9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db.orders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createIndex</w:t>
      </w:r>
      <w:proofErr w:type="spellEnd"/>
      <w:r w:rsidRPr="000C1E13">
        <w:rPr>
          <w:sz w:val="40"/>
        </w:rPr>
        <w:t xml:space="preserve">({ </w:t>
      </w:r>
      <w:proofErr w:type="spellStart"/>
      <w:r w:rsidRPr="000C1E13">
        <w:rPr>
          <w:sz w:val="40"/>
        </w:rPr>
        <w:t>userId</w:t>
      </w:r>
      <w:proofErr w:type="spellEnd"/>
      <w:proofErr w:type="gramEnd"/>
      <w:r w:rsidRPr="000C1E13">
        <w:rPr>
          <w:sz w:val="40"/>
        </w:rPr>
        <w:t>: 1, status: -</w:t>
      </w:r>
      <w:proofErr w:type="gramStart"/>
      <w:r w:rsidRPr="000C1E13">
        <w:rPr>
          <w:sz w:val="40"/>
        </w:rPr>
        <w:t>1 }</w:t>
      </w:r>
      <w:proofErr w:type="gramEnd"/>
      <w:r w:rsidRPr="000C1E13">
        <w:rPr>
          <w:sz w:val="40"/>
        </w:rPr>
        <w:t>);</w:t>
      </w:r>
    </w:p>
    <w:p w14:paraId="70E797FB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lastRenderedPageBreak/>
        <w:pict w14:anchorId="5568D303">
          <v:rect id="_x0000_i1084" style="width:0;height:.75pt" o:hralign="center" o:hrstd="t" o:hrnoshade="t" o:hr="t" fillcolor="#ccc" stroked="f"/>
        </w:pict>
      </w:r>
    </w:p>
    <w:p w14:paraId="7FBE69FF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Checking Indexes</w:t>
      </w:r>
    </w:p>
    <w:p w14:paraId="46F5588B" w14:textId="77777777" w:rsidR="002700B9" w:rsidRPr="000C1E13" w:rsidRDefault="002700B9" w:rsidP="002700B9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db.users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getIndexes</w:t>
      </w:r>
      <w:proofErr w:type="spellEnd"/>
      <w:r w:rsidRPr="000C1E13">
        <w:rPr>
          <w:sz w:val="40"/>
        </w:rPr>
        <w:t>(</w:t>
      </w:r>
      <w:proofErr w:type="gramEnd"/>
      <w:r w:rsidRPr="000C1E13">
        <w:rPr>
          <w:sz w:val="40"/>
        </w:rPr>
        <w:t>);</w:t>
      </w:r>
    </w:p>
    <w:p w14:paraId="4D529E8B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pict w14:anchorId="3174011E">
          <v:rect id="_x0000_i1085" style="width:0;height:.75pt" o:hralign="center" o:hrstd="t" o:hrnoshade="t" o:hr="t" fillcolor="#ccc" stroked="f"/>
        </w:pict>
      </w:r>
    </w:p>
    <w:p w14:paraId="7599105C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Dropping Indexes</w:t>
      </w:r>
    </w:p>
    <w:p w14:paraId="0C159FC6" w14:textId="77777777" w:rsidR="002700B9" w:rsidRPr="000C1E13" w:rsidRDefault="002700B9" w:rsidP="002700B9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db.users</w:t>
      </w:r>
      <w:proofErr w:type="gramEnd"/>
      <w:r w:rsidRPr="000C1E13">
        <w:rPr>
          <w:sz w:val="40"/>
        </w:rPr>
        <w:t>.dropIndex</w:t>
      </w:r>
      <w:proofErr w:type="spellEnd"/>
      <w:r w:rsidRPr="000C1E13">
        <w:rPr>
          <w:sz w:val="40"/>
        </w:rPr>
        <w:t>("name_1"</w:t>
      </w:r>
      <w:proofErr w:type="gramStart"/>
      <w:r w:rsidRPr="000C1E13">
        <w:rPr>
          <w:sz w:val="40"/>
        </w:rPr>
        <w:t xml:space="preserve">);   </w:t>
      </w:r>
      <w:proofErr w:type="gramEnd"/>
      <w:r w:rsidRPr="000C1E13">
        <w:rPr>
          <w:i/>
          <w:iCs/>
          <w:sz w:val="40"/>
        </w:rPr>
        <w:t>// Drop by index name</w:t>
      </w:r>
    </w:p>
    <w:p w14:paraId="349F1645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pict w14:anchorId="4A5BAC5F">
          <v:rect id="_x0000_i1086" style="width:0;height:.75pt" o:hralign="center" o:hrstd="t" o:hrnoshade="t" o:hr="t" fillcolor="#ccc" stroked="f"/>
        </w:pict>
      </w:r>
    </w:p>
    <w:p w14:paraId="56261667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Query Optimization Basics</w:t>
      </w:r>
    </w:p>
    <w:p w14:paraId="0E36563F" w14:textId="77777777" w:rsidR="002700B9" w:rsidRPr="000C1E13" w:rsidRDefault="002700B9" w:rsidP="002700B9">
      <w:pPr>
        <w:numPr>
          <w:ilvl w:val="0"/>
          <w:numId w:val="67"/>
        </w:numPr>
        <w:rPr>
          <w:sz w:val="40"/>
        </w:rPr>
      </w:pPr>
      <w:r w:rsidRPr="000C1E13">
        <w:rPr>
          <w:b/>
          <w:bCs/>
          <w:sz w:val="40"/>
        </w:rPr>
        <w:t>Use indexes</w:t>
      </w:r>
      <w:r w:rsidRPr="000C1E13">
        <w:rPr>
          <w:sz w:val="40"/>
        </w:rPr>
        <w:t> on fields used in:</w:t>
      </w:r>
    </w:p>
    <w:p w14:paraId="559766C8" w14:textId="77777777" w:rsidR="002700B9" w:rsidRPr="000C1E13" w:rsidRDefault="002700B9" w:rsidP="002700B9">
      <w:pPr>
        <w:numPr>
          <w:ilvl w:val="1"/>
          <w:numId w:val="67"/>
        </w:numPr>
        <w:rPr>
          <w:sz w:val="40"/>
        </w:rPr>
      </w:pPr>
      <w:r w:rsidRPr="000C1E13">
        <w:rPr>
          <w:sz w:val="40"/>
        </w:rPr>
        <w:t>Filters (</w:t>
      </w:r>
      <w:proofErr w:type="gramStart"/>
      <w:r w:rsidRPr="000C1E13">
        <w:rPr>
          <w:sz w:val="40"/>
        </w:rPr>
        <w:t>find({ name</w:t>
      </w:r>
      <w:proofErr w:type="gramEnd"/>
      <w:r w:rsidRPr="000C1E13">
        <w:rPr>
          <w:sz w:val="40"/>
        </w:rPr>
        <w:t>: 'John</w:t>
      </w:r>
      <w:proofErr w:type="gramStart"/>
      <w:r w:rsidRPr="000C1E13">
        <w:rPr>
          <w:sz w:val="40"/>
        </w:rPr>
        <w:t>' }</w:t>
      </w:r>
      <w:proofErr w:type="gramEnd"/>
      <w:r w:rsidRPr="000C1E13">
        <w:rPr>
          <w:sz w:val="40"/>
        </w:rPr>
        <w:t>))</w:t>
      </w:r>
    </w:p>
    <w:p w14:paraId="2C4EF3D4" w14:textId="77777777" w:rsidR="002700B9" w:rsidRPr="000C1E13" w:rsidRDefault="002700B9" w:rsidP="002700B9">
      <w:pPr>
        <w:numPr>
          <w:ilvl w:val="1"/>
          <w:numId w:val="67"/>
        </w:numPr>
        <w:rPr>
          <w:sz w:val="40"/>
        </w:rPr>
      </w:pPr>
      <w:r w:rsidRPr="000C1E13">
        <w:rPr>
          <w:sz w:val="40"/>
        </w:rPr>
        <w:t>Sorts (</w:t>
      </w:r>
      <w:proofErr w:type="gramStart"/>
      <w:r w:rsidRPr="000C1E13">
        <w:rPr>
          <w:sz w:val="40"/>
        </w:rPr>
        <w:t>sort({ age</w:t>
      </w:r>
      <w:proofErr w:type="gram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1 }</w:t>
      </w:r>
      <w:proofErr w:type="gramEnd"/>
      <w:r w:rsidRPr="000C1E13">
        <w:rPr>
          <w:sz w:val="40"/>
        </w:rPr>
        <w:t>))</w:t>
      </w:r>
    </w:p>
    <w:p w14:paraId="6BECD871" w14:textId="77777777" w:rsidR="002700B9" w:rsidRPr="000C1E13" w:rsidRDefault="002700B9" w:rsidP="002700B9">
      <w:pPr>
        <w:numPr>
          <w:ilvl w:val="1"/>
          <w:numId w:val="67"/>
        </w:numPr>
        <w:rPr>
          <w:sz w:val="40"/>
        </w:rPr>
      </w:pPr>
      <w:r w:rsidRPr="000C1E13">
        <w:rPr>
          <w:sz w:val="40"/>
        </w:rPr>
        <w:t>Joins (populate('</w:t>
      </w:r>
      <w:proofErr w:type="spellStart"/>
      <w:r w:rsidRPr="000C1E13">
        <w:rPr>
          <w:sz w:val="40"/>
        </w:rPr>
        <w:t>userId</w:t>
      </w:r>
      <w:proofErr w:type="spellEnd"/>
      <w:r w:rsidRPr="000C1E13">
        <w:rPr>
          <w:sz w:val="40"/>
        </w:rPr>
        <w:t>'))</w:t>
      </w:r>
    </w:p>
    <w:p w14:paraId="78384B60" w14:textId="77777777" w:rsidR="002700B9" w:rsidRPr="000C1E13" w:rsidRDefault="002700B9" w:rsidP="002700B9">
      <w:pPr>
        <w:numPr>
          <w:ilvl w:val="0"/>
          <w:numId w:val="67"/>
        </w:numPr>
        <w:rPr>
          <w:sz w:val="40"/>
        </w:rPr>
      </w:pPr>
      <w:r w:rsidRPr="000C1E13">
        <w:rPr>
          <w:b/>
          <w:bCs/>
          <w:sz w:val="40"/>
        </w:rPr>
        <w:t>Use projection</w:t>
      </w:r>
      <w:r w:rsidRPr="000C1E13">
        <w:rPr>
          <w:sz w:val="40"/>
        </w:rPr>
        <w:t> to fetch only required fields:</w:t>
      </w:r>
    </w:p>
    <w:p w14:paraId="22B0AA79" w14:textId="77777777" w:rsidR="002700B9" w:rsidRPr="000C1E13" w:rsidRDefault="002700B9" w:rsidP="002700B9">
      <w:pPr>
        <w:numPr>
          <w:ilvl w:val="0"/>
          <w:numId w:val="67"/>
        </w:numPr>
        <w:tabs>
          <w:tab w:val="clear" w:pos="720"/>
        </w:tabs>
        <w:rPr>
          <w:sz w:val="40"/>
        </w:rPr>
      </w:pPr>
      <w:proofErr w:type="spellStart"/>
      <w:proofErr w:type="gramStart"/>
      <w:r w:rsidRPr="000C1E13">
        <w:rPr>
          <w:sz w:val="40"/>
        </w:rPr>
        <w:t>db.users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find</w:t>
      </w:r>
      <w:proofErr w:type="spellEnd"/>
      <w:r w:rsidRPr="000C1E13">
        <w:rPr>
          <w:sz w:val="40"/>
        </w:rPr>
        <w:t>(</w:t>
      </w:r>
      <w:proofErr w:type="gramEnd"/>
      <w:r w:rsidRPr="000C1E13">
        <w:rPr>
          <w:sz w:val="40"/>
        </w:rPr>
        <w:t xml:space="preserve">{}, </w:t>
      </w:r>
      <w:proofErr w:type="gramStart"/>
      <w:r w:rsidRPr="000C1E13">
        <w:rPr>
          <w:sz w:val="40"/>
        </w:rPr>
        <w:t>{ name</w:t>
      </w:r>
      <w:proofErr w:type="gramEnd"/>
      <w:r w:rsidRPr="000C1E13">
        <w:rPr>
          <w:sz w:val="40"/>
        </w:rPr>
        <w:t xml:space="preserve">: 1, _id: </w:t>
      </w:r>
      <w:proofErr w:type="gramStart"/>
      <w:r w:rsidRPr="000C1E13">
        <w:rPr>
          <w:sz w:val="40"/>
        </w:rPr>
        <w:t>0 }</w:t>
      </w:r>
      <w:proofErr w:type="gramEnd"/>
      <w:r w:rsidRPr="000C1E13">
        <w:rPr>
          <w:sz w:val="40"/>
        </w:rPr>
        <w:t>);</w:t>
      </w:r>
    </w:p>
    <w:p w14:paraId="6E889C86" w14:textId="77777777" w:rsidR="002700B9" w:rsidRPr="000C1E13" w:rsidRDefault="002700B9" w:rsidP="002700B9">
      <w:pPr>
        <w:numPr>
          <w:ilvl w:val="0"/>
          <w:numId w:val="67"/>
        </w:numPr>
        <w:rPr>
          <w:sz w:val="40"/>
        </w:rPr>
      </w:pPr>
      <w:r w:rsidRPr="000C1E13">
        <w:rPr>
          <w:b/>
          <w:bCs/>
          <w:sz w:val="40"/>
        </w:rPr>
        <w:t>Avoid $ne, regex, or non-indexed $or</w:t>
      </w:r>
      <w:r w:rsidRPr="000C1E13">
        <w:rPr>
          <w:sz w:val="40"/>
        </w:rPr>
        <w:t> → these don’t use indexes efficiently.</w:t>
      </w:r>
    </w:p>
    <w:p w14:paraId="09E9C635" w14:textId="77777777" w:rsidR="002700B9" w:rsidRPr="000C1E13" w:rsidRDefault="002700B9" w:rsidP="002700B9">
      <w:pPr>
        <w:numPr>
          <w:ilvl w:val="0"/>
          <w:numId w:val="67"/>
        </w:numPr>
        <w:rPr>
          <w:sz w:val="40"/>
        </w:rPr>
      </w:pPr>
      <w:proofErr w:type="gramStart"/>
      <w:r w:rsidRPr="000C1E13">
        <w:rPr>
          <w:b/>
          <w:bCs/>
          <w:sz w:val="40"/>
        </w:rPr>
        <w:t>Use .explain</w:t>
      </w:r>
      <w:proofErr w:type="gramEnd"/>
      <w:r w:rsidRPr="000C1E13">
        <w:rPr>
          <w:b/>
          <w:bCs/>
          <w:sz w:val="40"/>
        </w:rPr>
        <w:t>() to analyze queries</w:t>
      </w:r>
    </w:p>
    <w:p w14:paraId="686586BD" w14:textId="77777777" w:rsidR="002700B9" w:rsidRPr="000C1E13" w:rsidRDefault="002700B9" w:rsidP="002700B9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db.users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find</w:t>
      </w:r>
      <w:proofErr w:type="spellEnd"/>
      <w:r w:rsidRPr="000C1E13">
        <w:rPr>
          <w:sz w:val="40"/>
        </w:rPr>
        <w:t>({ age</w:t>
      </w:r>
      <w:proofErr w:type="gram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30 }).explain</w:t>
      </w:r>
      <w:proofErr w:type="gramEnd"/>
      <w:r w:rsidRPr="000C1E13">
        <w:rPr>
          <w:sz w:val="40"/>
        </w:rPr>
        <w:t>("</w:t>
      </w:r>
      <w:proofErr w:type="spellStart"/>
      <w:r w:rsidRPr="000C1E13">
        <w:rPr>
          <w:sz w:val="40"/>
        </w:rPr>
        <w:t>executionStats</w:t>
      </w:r>
      <w:proofErr w:type="spellEnd"/>
      <w:r w:rsidRPr="000C1E13">
        <w:rPr>
          <w:sz w:val="40"/>
        </w:rPr>
        <w:t>");</w:t>
      </w:r>
    </w:p>
    <w:p w14:paraId="19EEF64D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This tells you whether the query used an index and how many documents were scanned.</w:t>
      </w:r>
    </w:p>
    <w:p w14:paraId="7F6BA230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lastRenderedPageBreak/>
        <w:pict w14:anchorId="39F09580">
          <v:rect id="_x0000_i1087" style="width:0;height:.75pt" o:hralign="center" o:hrstd="t" o:hrnoshade="t" o:hr="t" fillcolor="#ccc" stroked="f"/>
        </w:pict>
      </w:r>
    </w:p>
    <w:p w14:paraId="5F3A10CF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Index Types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6902"/>
      </w:tblGrid>
      <w:tr w:rsidR="002700B9" w:rsidRPr="000C1E13" w14:paraId="372533CC" w14:textId="77777777" w:rsidTr="0018417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A3BB53" w14:textId="77777777" w:rsidR="002700B9" w:rsidRPr="000C1E13" w:rsidRDefault="002700B9" w:rsidP="0018417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Type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564F19" w14:textId="77777777" w:rsidR="002700B9" w:rsidRPr="000C1E13" w:rsidRDefault="002700B9" w:rsidP="0018417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Description</w:t>
            </w:r>
          </w:p>
        </w:tc>
      </w:tr>
      <w:tr w:rsidR="002700B9" w:rsidRPr="000C1E13" w14:paraId="0ABF35EC" w14:textId="77777777" w:rsidTr="0018417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40D80D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Single Field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AD3461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Basic index on one field</w:t>
            </w:r>
          </w:p>
        </w:tc>
      </w:tr>
      <w:tr w:rsidR="002700B9" w:rsidRPr="000C1E13" w14:paraId="0DA98090" w14:textId="77777777" w:rsidTr="0018417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84598D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Compound Index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6C669D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Index on multiple fields</w:t>
            </w:r>
          </w:p>
        </w:tc>
      </w:tr>
      <w:tr w:rsidR="002700B9" w:rsidRPr="000C1E13" w14:paraId="661555D3" w14:textId="77777777" w:rsidTr="0018417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B5BA87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Text Index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C198F1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For full-text search on strings</w:t>
            </w:r>
          </w:p>
        </w:tc>
      </w:tr>
      <w:tr w:rsidR="002700B9" w:rsidRPr="000C1E13" w14:paraId="3CF60093" w14:textId="77777777" w:rsidTr="0018417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8A7EA8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Unique Index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29C84C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Prevents duplicate values in the field</w:t>
            </w:r>
          </w:p>
        </w:tc>
      </w:tr>
      <w:tr w:rsidR="002700B9" w:rsidRPr="000C1E13" w14:paraId="3C356224" w14:textId="77777777" w:rsidTr="0018417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80CFB5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TTL Index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AD3776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Auto-removes docs after a time (expires)</w:t>
            </w:r>
          </w:p>
        </w:tc>
      </w:tr>
    </w:tbl>
    <w:p w14:paraId="6702C25D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pict w14:anchorId="5DA412EF">
          <v:rect id="_x0000_i1088" style="width:0;height:.75pt" o:hralign="center" o:hrstd="t" o:hrnoshade="t" o:hr="t" fillcolor="#ccc" stroked="f"/>
        </w:pict>
      </w:r>
    </w:p>
    <w:p w14:paraId="6FE747F8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Example: Text Index</w:t>
      </w:r>
    </w:p>
    <w:p w14:paraId="16C0DB4C" w14:textId="77777777" w:rsidR="002700B9" w:rsidRPr="000C1E13" w:rsidRDefault="002700B9" w:rsidP="002700B9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db.articles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createIndex</w:t>
      </w:r>
      <w:proofErr w:type="spellEnd"/>
      <w:r w:rsidRPr="000C1E13">
        <w:rPr>
          <w:sz w:val="40"/>
        </w:rPr>
        <w:t>({ title</w:t>
      </w:r>
      <w:proofErr w:type="gramEnd"/>
      <w:r w:rsidRPr="000C1E13">
        <w:rPr>
          <w:sz w:val="40"/>
        </w:rPr>
        <w:t>: "text", body: "text</w:t>
      </w:r>
      <w:proofErr w:type="gramStart"/>
      <w:r w:rsidRPr="000C1E13">
        <w:rPr>
          <w:sz w:val="40"/>
        </w:rPr>
        <w:t>" }</w:t>
      </w:r>
      <w:proofErr w:type="gramEnd"/>
      <w:r w:rsidRPr="000C1E13">
        <w:rPr>
          <w:sz w:val="40"/>
        </w:rPr>
        <w:t>);</w:t>
      </w:r>
    </w:p>
    <w:p w14:paraId="7FA9C327" w14:textId="77777777" w:rsidR="002700B9" w:rsidRPr="000C1E13" w:rsidRDefault="002700B9" w:rsidP="002700B9">
      <w:pPr>
        <w:rPr>
          <w:sz w:val="40"/>
        </w:rPr>
      </w:pPr>
    </w:p>
    <w:p w14:paraId="2EB0B97D" w14:textId="77777777" w:rsidR="002700B9" w:rsidRPr="000C1E13" w:rsidRDefault="002700B9" w:rsidP="002700B9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db.articles</w:t>
      </w:r>
      <w:proofErr w:type="gramEnd"/>
      <w:r w:rsidRPr="000C1E13">
        <w:rPr>
          <w:sz w:val="40"/>
        </w:rPr>
        <w:t>.</w:t>
      </w:r>
      <w:proofErr w:type="gramStart"/>
      <w:r w:rsidRPr="000C1E13">
        <w:rPr>
          <w:sz w:val="40"/>
        </w:rPr>
        <w:t>find</w:t>
      </w:r>
      <w:proofErr w:type="spellEnd"/>
      <w:r w:rsidRPr="000C1E13">
        <w:rPr>
          <w:sz w:val="40"/>
        </w:rPr>
        <w:t>({ $</w:t>
      </w:r>
      <w:proofErr w:type="gramEnd"/>
      <w:r w:rsidRPr="000C1E13">
        <w:rPr>
          <w:sz w:val="40"/>
        </w:rPr>
        <w:t xml:space="preserve">text: </w:t>
      </w:r>
      <w:proofErr w:type="gramStart"/>
      <w:r w:rsidRPr="000C1E13">
        <w:rPr>
          <w:sz w:val="40"/>
        </w:rPr>
        <w:t>{ $</w:t>
      </w:r>
      <w:proofErr w:type="gramEnd"/>
      <w:r w:rsidRPr="000C1E13">
        <w:rPr>
          <w:sz w:val="40"/>
        </w:rPr>
        <w:t>search: "</w:t>
      </w:r>
      <w:proofErr w:type="spellStart"/>
      <w:r w:rsidRPr="000C1E13">
        <w:rPr>
          <w:sz w:val="40"/>
        </w:rPr>
        <w:t>mongodb</w:t>
      </w:r>
      <w:proofErr w:type="spellEnd"/>
      <w:proofErr w:type="gramStart"/>
      <w:r w:rsidRPr="000C1E13">
        <w:rPr>
          <w:sz w:val="40"/>
        </w:rPr>
        <w:t>" }</w:t>
      </w:r>
      <w:proofErr w:type="gramEnd"/>
      <w:r w:rsidRPr="000C1E13">
        <w:rPr>
          <w:sz w:val="40"/>
        </w:rPr>
        <w:t xml:space="preserve"> });</w:t>
      </w:r>
    </w:p>
    <w:p w14:paraId="4CC8AFE0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pict w14:anchorId="7A7746F1">
          <v:rect id="_x0000_i1089" style="width:0;height:.75pt" o:hralign="center" o:hrstd="t" o:hrnoshade="t" o:hr="t" fillcolor="#ccc" stroked="f"/>
        </w:pict>
      </w:r>
    </w:p>
    <w:p w14:paraId="4A0FF872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🧠</w:t>
      </w:r>
      <w:r w:rsidRPr="000C1E13">
        <w:rPr>
          <w:b/>
          <w:bCs/>
          <w:sz w:val="40"/>
        </w:rPr>
        <w:t xml:space="preserve">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4"/>
        <w:gridCol w:w="7379"/>
      </w:tblGrid>
      <w:tr w:rsidR="002700B9" w:rsidRPr="000C1E13" w14:paraId="64790B0F" w14:textId="77777777" w:rsidTr="0018417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BAFF9C" w14:textId="77777777" w:rsidR="002700B9" w:rsidRPr="000C1E13" w:rsidRDefault="002700B9" w:rsidP="0018417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Concept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ECE77A" w14:textId="77777777" w:rsidR="002700B9" w:rsidRPr="000C1E13" w:rsidRDefault="002700B9" w:rsidP="0018417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Key Point</w:t>
            </w:r>
          </w:p>
        </w:tc>
      </w:tr>
      <w:tr w:rsidR="002700B9" w:rsidRPr="000C1E13" w14:paraId="4744BFB9" w14:textId="77777777" w:rsidTr="0018417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AA3331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Index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7A9221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Makes queries faster</w:t>
            </w:r>
          </w:p>
        </w:tc>
      </w:tr>
      <w:tr w:rsidR="002700B9" w:rsidRPr="000C1E13" w14:paraId="625E9CEC" w14:textId="77777777" w:rsidTr="0018417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7BFDD7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lastRenderedPageBreak/>
              <w:t>Mongoose Index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C5EE95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Define via schema or manually in MongoDB</w:t>
            </w:r>
          </w:p>
        </w:tc>
      </w:tr>
      <w:tr w:rsidR="002700B9" w:rsidRPr="000C1E13" w14:paraId="4182BC62" w14:textId="77777777" w:rsidTr="0018417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B6FEEC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optimize query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5E80DF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 xml:space="preserve">Use projection, indexes, </w:t>
            </w:r>
            <w:proofErr w:type="gramStart"/>
            <w:r w:rsidRPr="000C1E13">
              <w:rPr>
                <w:sz w:val="40"/>
              </w:rPr>
              <w:t>and .explain</w:t>
            </w:r>
            <w:proofErr w:type="gramEnd"/>
            <w:r w:rsidRPr="000C1E13">
              <w:rPr>
                <w:sz w:val="40"/>
              </w:rPr>
              <w:t>()</w:t>
            </w:r>
          </w:p>
        </w:tc>
      </w:tr>
      <w:tr w:rsidR="002700B9" w:rsidRPr="000C1E13" w14:paraId="4A83FCF2" w14:textId="77777777" w:rsidTr="0018417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81DF7B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index types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675065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Single, compound, unique, text, TTL</w:t>
            </w:r>
          </w:p>
        </w:tc>
      </w:tr>
    </w:tbl>
    <w:p w14:paraId="3D04C266" w14:textId="1D703CCC" w:rsidR="002700B9" w:rsidRDefault="002700B9" w:rsidP="002700B9">
      <w:pPr>
        <w:rPr>
          <w:sz w:val="40"/>
        </w:rPr>
      </w:pPr>
    </w:p>
    <w:p w14:paraId="26F6F176" w14:textId="77777777" w:rsidR="002700B9" w:rsidRDefault="002700B9" w:rsidP="002700B9">
      <w:pPr>
        <w:rPr>
          <w:sz w:val="40"/>
        </w:rPr>
      </w:pPr>
    </w:p>
    <w:p w14:paraId="3450D1A7" w14:textId="77777777" w:rsidR="002700B9" w:rsidRDefault="002700B9" w:rsidP="002700B9">
      <w:pPr>
        <w:rPr>
          <w:sz w:val="40"/>
        </w:rPr>
      </w:pPr>
    </w:p>
    <w:p w14:paraId="401DF15A" w14:textId="77777777" w:rsidR="002700B9" w:rsidRDefault="002700B9" w:rsidP="002700B9">
      <w:pPr>
        <w:rPr>
          <w:sz w:val="40"/>
        </w:rPr>
      </w:pPr>
    </w:p>
    <w:p w14:paraId="1E5E8B03" w14:textId="77777777" w:rsidR="002700B9" w:rsidRDefault="002700B9" w:rsidP="002700B9">
      <w:pPr>
        <w:rPr>
          <w:sz w:val="40"/>
        </w:rPr>
      </w:pPr>
    </w:p>
    <w:p w14:paraId="3F24DDCB" w14:textId="77777777" w:rsidR="002700B9" w:rsidRDefault="002700B9" w:rsidP="002700B9">
      <w:pPr>
        <w:rPr>
          <w:sz w:val="40"/>
        </w:rPr>
      </w:pPr>
    </w:p>
    <w:p w14:paraId="12EC30E9" w14:textId="77777777" w:rsidR="002700B9" w:rsidRDefault="002700B9" w:rsidP="002700B9">
      <w:pPr>
        <w:rPr>
          <w:sz w:val="40"/>
        </w:rPr>
      </w:pPr>
    </w:p>
    <w:p w14:paraId="190C7D6B" w14:textId="77777777" w:rsidR="002700B9" w:rsidRDefault="002700B9" w:rsidP="002700B9">
      <w:pPr>
        <w:rPr>
          <w:sz w:val="40"/>
        </w:rPr>
      </w:pPr>
    </w:p>
    <w:p w14:paraId="5F195289" w14:textId="77777777" w:rsidR="002700B9" w:rsidRDefault="002700B9" w:rsidP="002700B9">
      <w:pPr>
        <w:rPr>
          <w:sz w:val="40"/>
        </w:rPr>
      </w:pPr>
    </w:p>
    <w:p w14:paraId="78A22879" w14:textId="77777777" w:rsidR="002700B9" w:rsidRDefault="002700B9" w:rsidP="002700B9">
      <w:pPr>
        <w:rPr>
          <w:sz w:val="40"/>
        </w:rPr>
      </w:pPr>
    </w:p>
    <w:p w14:paraId="5B86F5CB" w14:textId="77777777" w:rsidR="002700B9" w:rsidRDefault="002700B9" w:rsidP="002700B9">
      <w:pPr>
        <w:rPr>
          <w:sz w:val="40"/>
        </w:rPr>
      </w:pPr>
    </w:p>
    <w:p w14:paraId="3596C4A0" w14:textId="77777777" w:rsidR="002700B9" w:rsidRDefault="002700B9" w:rsidP="002700B9">
      <w:pPr>
        <w:rPr>
          <w:sz w:val="40"/>
        </w:rPr>
      </w:pPr>
    </w:p>
    <w:p w14:paraId="0A2F807B" w14:textId="77777777" w:rsidR="002700B9" w:rsidRDefault="002700B9" w:rsidP="002700B9">
      <w:pPr>
        <w:rPr>
          <w:sz w:val="40"/>
        </w:rPr>
      </w:pPr>
    </w:p>
    <w:p w14:paraId="231D68E2" w14:textId="77777777" w:rsidR="002700B9" w:rsidRDefault="002700B9" w:rsidP="002700B9">
      <w:pPr>
        <w:rPr>
          <w:sz w:val="40"/>
        </w:rPr>
      </w:pPr>
    </w:p>
    <w:p w14:paraId="45808848" w14:textId="77777777" w:rsidR="002700B9" w:rsidRPr="002700B9" w:rsidRDefault="002700B9" w:rsidP="002700B9">
      <w:pPr>
        <w:rPr>
          <w:sz w:val="40"/>
        </w:rPr>
      </w:pPr>
    </w:p>
    <w:p w14:paraId="7AA29014" w14:textId="4AF08C71" w:rsidR="002700B9" w:rsidRPr="000C1E13" w:rsidRDefault="002700B9" w:rsidP="002700B9">
      <w:pPr>
        <w:rPr>
          <w:b/>
          <w:bCs/>
          <w:sz w:val="40"/>
        </w:rPr>
      </w:pPr>
      <w:r w:rsidRPr="002700B9">
        <w:rPr>
          <w:rFonts w:ascii="Segoe UI Emoji" w:hAnsi="Segoe UI Emoji" w:cs="Segoe UI Emoji"/>
          <w:b/>
          <w:bCs/>
          <w:sz w:val="40"/>
          <w:highlight w:val="yellow"/>
        </w:rPr>
        <w:lastRenderedPageBreak/>
        <w:t>📘</w:t>
      </w:r>
      <w:r w:rsidRPr="002700B9">
        <w:rPr>
          <w:b/>
          <w:bCs/>
          <w:sz w:val="40"/>
          <w:highlight w:val="yellow"/>
        </w:rPr>
        <w:t xml:space="preserve"> </w:t>
      </w:r>
      <w:r>
        <w:rPr>
          <w:b/>
          <w:bCs/>
          <w:sz w:val="40"/>
          <w:highlight w:val="yellow"/>
        </w:rPr>
        <w:t xml:space="preserve">Chapter </w:t>
      </w:r>
      <w:r w:rsidRPr="002700B9">
        <w:rPr>
          <w:b/>
          <w:bCs/>
          <w:sz w:val="40"/>
          <w:highlight w:val="yellow"/>
        </w:rPr>
        <w:t>6. Advanced Mongoose Concepts</w:t>
      </w:r>
    </w:p>
    <w:p w14:paraId="497E44FA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pict w14:anchorId="374155D3">
          <v:rect id="_x0000_i1091" style="width:0;height:.75pt" o:hralign="center" o:hrstd="t" o:hrnoshade="t" o:hr="t" fillcolor="#ccc" stroked="f"/>
        </w:pict>
      </w:r>
    </w:p>
    <w:p w14:paraId="0C291273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1. Aggregation Pipeline in Mongoose</w:t>
      </w:r>
    </w:p>
    <w:p w14:paraId="1EB58146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The </w:t>
      </w:r>
      <w:r w:rsidRPr="000C1E13">
        <w:rPr>
          <w:b/>
          <w:bCs/>
          <w:sz w:val="40"/>
        </w:rPr>
        <w:t>aggregation pipeline</w:t>
      </w:r>
      <w:r w:rsidRPr="000C1E13">
        <w:rPr>
          <w:sz w:val="40"/>
        </w:rPr>
        <w:t> is used to process and transform data using stages like $match, $group, $project, etc.</w:t>
      </w:r>
    </w:p>
    <w:p w14:paraId="342D1673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🔸</w:t>
      </w:r>
      <w:r w:rsidRPr="000C1E13">
        <w:rPr>
          <w:b/>
          <w:bCs/>
          <w:sz w:val="40"/>
        </w:rPr>
        <w:t xml:space="preserve"> Example</w:t>
      </w:r>
    </w:p>
    <w:p w14:paraId="40C30036" w14:textId="77777777" w:rsidR="002700B9" w:rsidRPr="000C1E13" w:rsidRDefault="002700B9" w:rsidP="002700B9">
      <w:pPr>
        <w:rPr>
          <w:sz w:val="40"/>
        </w:rPr>
      </w:pPr>
      <w:proofErr w:type="spellStart"/>
      <w:r w:rsidRPr="000C1E13">
        <w:rPr>
          <w:sz w:val="40"/>
        </w:rPr>
        <w:t>User.aggregate</w:t>
      </w:r>
      <w:proofErr w:type="spellEnd"/>
      <w:r w:rsidRPr="000C1E13">
        <w:rPr>
          <w:sz w:val="40"/>
        </w:rPr>
        <w:t>([</w:t>
      </w:r>
    </w:p>
    <w:p w14:paraId="13EBE792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</w:t>
      </w:r>
      <w:proofErr w:type="gramStart"/>
      <w:r w:rsidRPr="000C1E13">
        <w:rPr>
          <w:sz w:val="40"/>
        </w:rPr>
        <w:t>{ $</w:t>
      </w:r>
      <w:proofErr w:type="gramEnd"/>
      <w:r w:rsidRPr="000C1E13">
        <w:rPr>
          <w:sz w:val="40"/>
        </w:rPr>
        <w:t xml:space="preserve">match: </w:t>
      </w:r>
      <w:proofErr w:type="gramStart"/>
      <w:r w:rsidRPr="000C1E13">
        <w:rPr>
          <w:sz w:val="40"/>
        </w:rPr>
        <w:t>{ age</w:t>
      </w:r>
      <w:proofErr w:type="gram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{ $</w:t>
      </w:r>
      <w:proofErr w:type="spellStart"/>
      <w:proofErr w:type="gramEnd"/>
      <w:r w:rsidRPr="000C1E13">
        <w:rPr>
          <w:sz w:val="40"/>
        </w:rPr>
        <w:t>gte</w:t>
      </w:r>
      <w:proofErr w:type="spell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18 }</w:t>
      </w:r>
      <w:proofErr w:type="gramEnd"/>
      <w:r w:rsidRPr="000C1E13">
        <w:rPr>
          <w:sz w:val="40"/>
        </w:rPr>
        <w:t xml:space="preserve"> </w:t>
      </w:r>
      <w:proofErr w:type="gramStart"/>
      <w:r w:rsidRPr="000C1E13">
        <w:rPr>
          <w:sz w:val="40"/>
        </w:rPr>
        <w:t>} }</w:t>
      </w:r>
      <w:proofErr w:type="gramEnd"/>
      <w:r w:rsidRPr="000C1E13">
        <w:rPr>
          <w:sz w:val="40"/>
        </w:rPr>
        <w:t>,</w:t>
      </w:r>
    </w:p>
    <w:p w14:paraId="5C1F783F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</w:t>
      </w:r>
      <w:proofErr w:type="gramStart"/>
      <w:r w:rsidRPr="000C1E13">
        <w:rPr>
          <w:sz w:val="40"/>
        </w:rPr>
        <w:t>{ $</w:t>
      </w:r>
      <w:proofErr w:type="gramEnd"/>
      <w:r w:rsidRPr="000C1E13">
        <w:rPr>
          <w:sz w:val="40"/>
        </w:rPr>
        <w:t xml:space="preserve">group: </w:t>
      </w:r>
      <w:proofErr w:type="gramStart"/>
      <w:r w:rsidRPr="000C1E13">
        <w:rPr>
          <w:sz w:val="40"/>
        </w:rPr>
        <w:t>{ _</w:t>
      </w:r>
      <w:proofErr w:type="gramEnd"/>
      <w:r w:rsidRPr="000C1E13">
        <w:rPr>
          <w:sz w:val="40"/>
        </w:rPr>
        <w:t>id: "$</w:t>
      </w:r>
      <w:proofErr w:type="spellStart"/>
      <w:r w:rsidRPr="000C1E13">
        <w:rPr>
          <w:sz w:val="40"/>
        </w:rPr>
        <w:t>isAdmin</w:t>
      </w:r>
      <w:proofErr w:type="spellEnd"/>
      <w:r w:rsidRPr="000C1E13">
        <w:rPr>
          <w:sz w:val="40"/>
        </w:rPr>
        <w:t xml:space="preserve">", total: </w:t>
      </w:r>
      <w:proofErr w:type="gramStart"/>
      <w:r w:rsidRPr="000C1E13">
        <w:rPr>
          <w:sz w:val="40"/>
        </w:rPr>
        <w:t>{ $</w:t>
      </w:r>
      <w:proofErr w:type="gramEnd"/>
      <w:r w:rsidRPr="000C1E13">
        <w:rPr>
          <w:sz w:val="40"/>
        </w:rPr>
        <w:t xml:space="preserve">sum: </w:t>
      </w:r>
      <w:proofErr w:type="gramStart"/>
      <w:r w:rsidRPr="000C1E13">
        <w:rPr>
          <w:sz w:val="40"/>
        </w:rPr>
        <w:t>1 }</w:t>
      </w:r>
      <w:proofErr w:type="gramEnd"/>
      <w:r w:rsidRPr="000C1E13">
        <w:rPr>
          <w:sz w:val="40"/>
        </w:rPr>
        <w:t xml:space="preserve"> </w:t>
      </w:r>
      <w:proofErr w:type="gramStart"/>
      <w:r w:rsidRPr="000C1E13">
        <w:rPr>
          <w:sz w:val="40"/>
        </w:rPr>
        <w:t>} }</w:t>
      </w:r>
      <w:proofErr w:type="gramEnd"/>
      <w:r w:rsidRPr="000C1E13">
        <w:rPr>
          <w:sz w:val="40"/>
        </w:rPr>
        <w:t>,</w:t>
      </w:r>
    </w:p>
    <w:p w14:paraId="3E54E92C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</w:t>
      </w:r>
      <w:proofErr w:type="gramStart"/>
      <w:r w:rsidRPr="000C1E13">
        <w:rPr>
          <w:sz w:val="40"/>
        </w:rPr>
        <w:t>{ $</w:t>
      </w:r>
      <w:proofErr w:type="gramEnd"/>
      <w:r w:rsidRPr="000C1E13">
        <w:rPr>
          <w:sz w:val="40"/>
        </w:rPr>
        <w:t xml:space="preserve">sort: </w:t>
      </w:r>
      <w:proofErr w:type="gramStart"/>
      <w:r w:rsidRPr="000C1E13">
        <w:rPr>
          <w:sz w:val="40"/>
        </w:rPr>
        <w:t>{ total</w:t>
      </w:r>
      <w:proofErr w:type="gramEnd"/>
      <w:r w:rsidRPr="000C1E13">
        <w:rPr>
          <w:sz w:val="40"/>
        </w:rPr>
        <w:t>: -</w:t>
      </w:r>
      <w:proofErr w:type="gramStart"/>
      <w:r w:rsidRPr="000C1E13">
        <w:rPr>
          <w:sz w:val="40"/>
        </w:rPr>
        <w:t>1 }</w:t>
      </w:r>
      <w:proofErr w:type="gramEnd"/>
      <w:r w:rsidRPr="000C1E13">
        <w:rPr>
          <w:sz w:val="40"/>
        </w:rPr>
        <w:t xml:space="preserve"> }</w:t>
      </w:r>
    </w:p>
    <w:p w14:paraId="5A82001E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]);</w:t>
      </w:r>
    </w:p>
    <w:p w14:paraId="484B7582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Use cases:</w:t>
      </w:r>
    </w:p>
    <w:p w14:paraId="11E7EAAD" w14:textId="77777777" w:rsidR="002700B9" w:rsidRPr="000C1E13" w:rsidRDefault="002700B9" w:rsidP="002700B9">
      <w:pPr>
        <w:numPr>
          <w:ilvl w:val="0"/>
          <w:numId w:val="68"/>
        </w:numPr>
        <w:rPr>
          <w:sz w:val="40"/>
        </w:rPr>
      </w:pPr>
      <w:r w:rsidRPr="000C1E13">
        <w:rPr>
          <w:sz w:val="40"/>
        </w:rPr>
        <w:t>Grouping &amp; counting</w:t>
      </w:r>
    </w:p>
    <w:p w14:paraId="09229849" w14:textId="77777777" w:rsidR="002700B9" w:rsidRPr="000C1E13" w:rsidRDefault="002700B9" w:rsidP="002700B9">
      <w:pPr>
        <w:numPr>
          <w:ilvl w:val="0"/>
          <w:numId w:val="68"/>
        </w:numPr>
        <w:rPr>
          <w:sz w:val="40"/>
        </w:rPr>
      </w:pPr>
      <w:r w:rsidRPr="000C1E13">
        <w:rPr>
          <w:sz w:val="40"/>
        </w:rPr>
        <w:t>Calculating averages</w:t>
      </w:r>
    </w:p>
    <w:p w14:paraId="0F38ED28" w14:textId="77777777" w:rsidR="002700B9" w:rsidRPr="000C1E13" w:rsidRDefault="002700B9" w:rsidP="002700B9">
      <w:pPr>
        <w:numPr>
          <w:ilvl w:val="0"/>
          <w:numId w:val="68"/>
        </w:numPr>
        <w:rPr>
          <w:sz w:val="40"/>
        </w:rPr>
      </w:pPr>
      <w:r w:rsidRPr="000C1E13">
        <w:rPr>
          <w:sz w:val="40"/>
        </w:rPr>
        <w:t>Filtering before/after transformations</w:t>
      </w:r>
    </w:p>
    <w:p w14:paraId="15EED9B2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pict w14:anchorId="60864423">
          <v:rect id="_x0000_i1092" style="width:0;height:.75pt" o:hralign="center" o:hrstd="t" o:hrnoshade="t" o:hr="t" fillcolor="#ccc" stroked="f"/>
        </w:pict>
      </w:r>
    </w:p>
    <w:p w14:paraId="0722440E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2. </w:t>
      </w:r>
      <w:proofErr w:type="spellStart"/>
      <w:r w:rsidRPr="000C1E13">
        <w:rPr>
          <w:b/>
          <w:bCs/>
          <w:sz w:val="40"/>
        </w:rPr>
        <w:t>Virtuals</w:t>
      </w:r>
      <w:proofErr w:type="spellEnd"/>
    </w:p>
    <w:p w14:paraId="48997E04" w14:textId="77777777" w:rsidR="002700B9" w:rsidRPr="000C1E13" w:rsidRDefault="002700B9" w:rsidP="002700B9">
      <w:pPr>
        <w:rPr>
          <w:sz w:val="40"/>
        </w:rPr>
      </w:pPr>
      <w:proofErr w:type="spellStart"/>
      <w:r w:rsidRPr="000C1E13">
        <w:rPr>
          <w:b/>
          <w:bCs/>
          <w:sz w:val="40"/>
        </w:rPr>
        <w:t>Virtuals</w:t>
      </w:r>
      <w:proofErr w:type="spellEnd"/>
      <w:r w:rsidRPr="000C1E13">
        <w:rPr>
          <w:sz w:val="40"/>
        </w:rPr>
        <w:t> are fields </w:t>
      </w:r>
      <w:r w:rsidRPr="000C1E13">
        <w:rPr>
          <w:b/>
          <w:bCs/>
          <w:sz w:val="40"/>
        </w:rPr>
        <w:t>not stored in MongoDB</w:t>
      </w:r>
      <w:r w:rsidRPr="000C1E13">
        <w:rPr>
          <w:sz w:val="40"/>
        </w:rPr>
        <w:t>, but </w:t>
      </w:r>
      <w:r w:rsidRPr="000C1E13">
        <w:rPr>
          <w:b/>
          <w:bCs/>
          <w:sz w:val="40"/>
        </w:rPr>
        <w:t>computed</w:t>
      </w:r>
      <w:r w:rsidRPr="000C1E13">
        <w:rPr>
          <w:sz w:val="40"/>
        </w:rPr>
        <w:t> at runtime.</w:t>
      </w:r>
    </w:p>
    <w:p w14:paraId="43842A62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🔸</w:t>
      </w:r>
      <w:r w:rsidRPr="000C1E13">
        <w:rPr>
          <w:b/>
          <w:bCs/>
          <w:sz w:val="40"/>
        </w:rPr>
        <w:t xml:space="preserve"> Example: </w:t>
      </w:r>
      <w:proofErr w:type="spellStart"/>
      <w:r w:rsidRPr="000C1E13">
        <w:rPr>
          <w:b/>
          <w:bCs/>
          <w:sz w:val="40"/>
        </w:rPr>
        <w:t>fullName</w:t>
      </w:r>
      <w:proofErr w:type="spellEnd"/>
      <w:r w:rsidRPr="000C1E13">
        <w:rPr>
          <w:b/>
          <w:bCs/>
          <w:sz w:val="40"/>
        </w:rPr>
        <w:t xml:space="preserve"> virtual</w:t>
      </w:r>
    </w:p>
    <w:p w14:paraId="405ABDA7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lastRenderedPageBreak/>
        <w:t xml:space="preserve">const </w:t>
      </w:r>
      <w:proofErr w:type="spellStart"/>
      <w:r w:rsidRPr="000C1E13">
        <w:rPr>
          <w:sz w:val="40"/>
        </w:rPr>
        <w:t>userSchema</w:t>
      </w:r>
      <w:proofErr w:type="spellEnd"/>
      <w:r w:rsidRPr="000C1E13">
        <w:rPr>
          <w:sz w:val="40"/>
        </w:rPr>
        <w:t xml:space="preserve"> = new </w:t>
      </w:r>
      <w:proofErr w:type="spellStart"/>
      <w:proofErr w:type="gramStart"/>
      <w:r w:rsidRPr="000C1E13">
        <w:rPr>
          <w:sz w:val="40"/>
        </w:rPr>
        <w:t>mongoose.Schema</w:t>
      </w:r>
      <w:proofErr w:type="spellEnd"/>
      <w:proofErr w:type="gramEnd"/>
      <w:r w:rsidRPr="000C1E13">
        <w:rPr>
          <w:sz w:val="40"/>
        </w:rPr>
        <w:t>({</w:t>
      </w:r>
    </w:p>
    <w:p w14:paraId="742A9784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</w:t>
      </w:r>
      <w:proofErr w:type="spellStart"/>
      <w:r w:rsidRPr="000C1E13">
        <w:rPr>
          <w:sz w:val="40"/>
        </w:rPr>
        <w:t>firstName</w:t>
      </w:r>
      <w:proofErr w:type="spellEnd"/>
      <w:r w:rsidRPr="000C1E13">
        <w:rPr>
          <w:sz w:val="40"/>
        </w:rPr>
        <w:t>: String,</w:t>
      </w:r>
    </w:p>
    <w:p w14:paraId="210399B7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</w:t>
      </w:r>
      <w:proofErr w:type="spellStart"/>
      <w:r w:rsidRPr="000C1E13">
        <w:rPr>
          <w:sz w:val="40"/>
        </w:rPr>
        <w:t>lastName</w:t>
      </w:r>
      <w:proofErr w:type="spellEnd"/>
      <w:r w:rsidRPr="000C1E13">
        <w:rPr>
          <w:sz w:val="40"/>
        </w:rPr>
        <w:t>: String</w:t>
      </w:r>
    </w:p>
    <w:p w14:paraId="222CD793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});</w:t>
      </w:r>
    </w:p>
    <w:p w14:paraId="2D56F0EE" w14:textId="77777777" w:rsidR="002700B9" w:rsidRPr="000C1E13" w:rsidRDefault="002700B9" w:rsidP="002700B9">
      <w:pPr>
        <w:rPr>
          <w:sz w:val="40"/>
        </w:rPr>
      </w:pPr>
    </w:p>
    <w:p w14:paraId="7B659BB8" w14:textId="77777777" w:rsidR="002700B9" w:rsidRPr="000C1E13" w:rsidRDefault="002700B9" w:rsidP="002700B9">
      <w:pPr>
        <w:rPr>
          <w:sz w:val="40"/>
        </w:rPr>
      </w:pPr>
      <w:proofErr w:type="spellStart"/>
      <w:r w:rsidRPr="000C1E13">
        <w:rPr>
          <w:sz w:val="40"/>
        </w:rPr>
        <w:t>userSchema.virtual</w:t>
      </w:r>
      <w:proofErr w:type="spellEnd"/>
      <w:r w:rsidRPr="000C1E13">
        <w:rPr>
          <w:sz w:val="40"/>
        </w:rPr>
        <w:t>('</w:t>
      </w:r>
      <w:proofErr w:type="spellStart"/>
      <w:r w:rsidRPr="000C1E13">
        <w:rPr>
          <w:sz w:val="40"/>
        </w:rPr>
        <w:t>fullName</w:t>
      </w:r>
      <w:proofErr w:type="spellEnd"/>
      <w:r w:rsidRPr="000C1E13">
        <w:rPr>
          <w:sz w:val="40"/>
        </w:rPr>
        <w:t>'</w:t>
      </w:r>
      <w:proofErr w:type="gramStart"/>
      <w:r w:rsidRPr="000C1E13">
        <w:rPr>
          <w:sz w:val="40"/>
        </w:rPr>
        <w:t>).get</w:t>
      </w:r>
      <w:proofErr w:type="gramEnd"/>
      <w:r w:rsidRPr="000C1E13">
        <w:rPr>
          <w:sz w:val="40"/>
        </w:rPr>
        <w:t>(function () {</w:t>
      </w:r>
    </w:p>
    <w:p w14:paraId="0413EA11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return `${</w:t>
      </w:r>
      <w:proofErr w:type="spellStart"/>
      <w:proofErr w:type="gramStart"/>
      <w:r w:rsidRPr="000C1E13">
        <w:rPr>
          <w:sz w:val="40"/>
        </w:rPr>
        <w:t>this.firstName</w:t>
      </w:r>
      <w:proofErr w:type="spellEnd"/>
      <w:proofErr w:type="gramEnd"/>
      <w:r w:rsidRPr="000C1E13">
        <w:rPr>
          <w:sz w:val="40"/>
        </w:rPr>
        <w:t>} ${</w:t>
      </w:r>
      <w:proofErr w:type="spellStart"/>
      <w:proofErr w:type="gramStart"/>
      <w:r w:rsidRPr="000C1E13">
        <w:rPr>
          <w:sz w:val="40"/>
        </w:rPr>
        <w:t>this.lastName</w:t>
      </w:r>
      <w:proofErr w:type="spellEnd"/>
      <w:proofErr w:type="gramEnd"/>
      <w:r w:rsidRPr="000C1E13">
        <w:rPr>
          <w:sz w:val="40"/>
        </w:rPr>
        <w:t>}`;</w:t>
      </w:r>
    </w:p>
    <w:p w14:paraId="0B074A59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});</w:t>
      </w:r>
    </w:p>
    <w:p w14:paraId="31BBE657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Enable </w:t>
      </w:r>
      <w:proofErr w:type="spellStart"/>
      <w:r w:rsidRPr="000C1E13">
        <w:rPr>
          <w:sz w:val="40"/>
        </w:rPr>
        <w:t>virtuals</w:t>
      </w:r>
      <w:proofErr w:type="spellEnd"/>
      <w:r w:rsidRPr="000C1E13">
        <w:rPr>
          <w:sz w:val="40"/>
        </w:rPr>
        <w:t xml:space="preserve"> in output:</w:t>
      </w:r>
    </w:p>
    <w:p w14:paraId="10805F51" w14:textId="77777777" w:rsidR="002700B9" w:rsidRPr="000C1E13" w:rsidRDefault="002700B9" w:rsidP="002700B9">
      <w:pPr>
        <w:rPr>
          <w:sz w:val="40"/>
        </w:rPr>
      </w:pPr>
      <w:proofErr w:type="spellStart"/>
      <w:proofErr w:type="gramStart"/>
      <w:r w:rsidRPr="000C1E13">
        <w:rPr>
          <w:sz w:val="40"/>
        </w:rPr>
        <w:t>userSchema.set</w:t>
      </w:r>
      <w:proofErr w:type="spellEnd"/>
      <w:r w:rsidRPr="000C1E13">
        <w:rPr>
          <w:sz w:val="40"/>
        </w:rPr>
        <w:t>(</w:t>
      </w:r>
      <w:proofErr w:type="gramEnd"/>
      <w:r w:rsidRPr="000C1E13">
        <w:rPr>
          <w:sz w:val="40"/>
        </w:rPr>
        <w:t>'</w:t>
      </w:r>
      <w:proofErr w:type="spellStart"/>
      <w:r w:rsidRPr="000C1E13">
        <w:rPr>
          <w:sz w:val="40"/>
        </w:rPr>
        <w:t>toJSON</w:t>
      </w:r>
      <w:proofErr w:type="spellEnd"/>
      <w:r w:rsidRPr="000C1E13">
        <w:rPr>
          <w:sz w:val="40"/>
        </w:rPr>
        <w:t xml:space="preserve">', </w:t>
      </w:r>
      <w:proofErr w:type="gramStart"/>
      <w:r w:rsidRPr="000C1E13">
        <w:rPr>
          <w:sz w:val="40"/>
        </w:rPr>
        <w:t xml:space="preserve">{ </w:t>
      </w:r>
      <w:proofErr w:type="spellStart"/>
      <w:r w:rsidRPr="000C1E13">
        <w:rPr>
          <w:sz w:val="40"/>
        </w:rPr>
        <w:t>virtuals</w:t>
      </w:r>
      <w:proofErr w:type="spellEnd"/>
      <w:proofErr w:type="gram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true }</w:t>
      </w:r>
      <w:proofErr w:type="gramEnd"/>
      <w:r w:rsidRPr="000C1E13">
        <w:rPr>
          <w:sz w:val="40"/>
        </w:rPr>
        <w:t>);</w:t>
      </w:r>
    </w:p>
    <w:p w14:paraId="27D55362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pict w14:anchorId="19F0CD4E">
          <v:rect id="_x0000_i1093" style="width:0;height:.75pt" o:hralign="center" o:hrstd="t" o:hrnoshade="t" o:hr="t" fillcolor="#ccc" stroked="f"/>
        </w:pict>
      </w:r>
    </w:p>
    <w:p w14:paraId="3DECAFD7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3. Discriminators</w:t>
      </w:r>
    </w:p>
    <w:p w14:paraId="3C22B1C2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Discriminators allow you to create </w:t>
      </w:r>
      <w:r w:rsidRPr="000C1E13">
        <w:rPr>
          <w:b/>
          <w:bCs/>
          <w:sz w:val="40"/>
        </w:rPr>
        <w:t>multiple models with different schemas</w:t>
      </w:r>
      <w:r w:rsidRPr="000C1E13">
        <w:rPr>
          <w:sz w:val="40"/>
        </w:rPr>
        <w:t> based on a common parent — useful for Single Collection Inheritance.</w:t>
      </w:r>
    </w:p>
    <w:p w14:paraId="1A0A3379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🔸</w:t>
      </w:r>
      <w:r w:rsidRPr="000C1E13">
        <w:rPr>
          <w:b/>
          <w:bCs/>
          <w:sz w:val="40"/>
        </w:rPr>
        <w:t xml:space="preserve"> Base + Subtype Models</w:t>
      </w:r>
    </w:p>
    <w:p w14:paraId="14657430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const options = </w:t>
      </w:r>
      <w:proofErr w:type="gramStart"/>
      <w:r w:rsidRPr="000C1E13">
        <w:rPr>
          <w:sz w:val="40"/>
        </w:rPr>
        <w:t xml:space="preserve">{ </w:t>
      </w:r>
      <w:proofErr w:type="spellStart"/>
      <w:r w:rsidRPr="000C1E13">
        <w:rPr>
          <w:sz w:val="40"/>
        </w:rPr>
        <w:t>discriminatorKey</w:t>
      </w:r>
      <w:proofErr w:type="spellEnd"/>
      <w:proofErr w:type="gramEnd"/>
      <w:r w:rsidRPr="000C1E13">
        <w:rPr>
          <w:sz w:val="40"/>
        </w:rPr>
        <w:t>: 'kind', collection: 'users</w:t>
      </w:r>
      <w:proofErr w:type="gramStart"/>
      <w:r w:rsidRPr="000C1E13">
        <w:rPr>
          <w:sz w:val="40"/>
        </w:rPr>
        <w:t>' }</w:t>
      </w:r>
      <w:proofErr w:type="gramEnd"/>
      <w:r w:rsidRPr="000C1E13">
        <w:rPr>
          <w:sz w:val="40"/>
        </w:rPr>
        <w:t>;</w:t>
      </w:r>
    </w:p>
    <w:p w14:paraId="13271701" w14:textId="77777777" w:rsidR="002700B9" w:rsidRPr="000C1E13" w:rsidRDefault="002700B9" w:rsidP="002700B9">
      <w:pPr>
        <w:rPr>
          <w:sz w:val="40"/>
        </w:rPr>
      </w:pPr>
    </w:p>
    <w:p w14:paraId="5DAA325D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const </w:t>
      </w:r>
      <w:proofErr w:type="spellStart"/>
      <w:r w:rsidRPr="000C1E13">
        <w:rPr>
          <w:sz w:val="40"/>
        </w:rPr>
        <w:t>BaseUser</w:t>
      </w:r>
      <w:proofErr w:type="spellEnd"/>
      <w:r w:rsidRPr="000C1E13">
        <w:rPr>
          <w:sz w:val="40"/>
        </w:rPr>
        <w:t xml:space="preserve"> = </w:t>
      </w:r>
      <w:proofErr w:type="spellStart"/>
      <w:proofErr w:type="gramStart"/>
      <w:r w:rsidRPr="000C1E13">
        <w:rPr>
          <w:sz w:val="40"/>
        </w:rPr>
        <w:t>mongoose.model</w:t>
      </w:r>
      <w:proofErr w:type="spellEnd"/>
      <w:proofErr w:type="gramEnd"/>
      <w:r w:rsidRPr="000C1E13">
        <w:rPr>
          <w:sz w:val="40"/>
        </w:rPr>
        <w:t xml:space="preserve">('User', new </w:t>
      </w:r>
      <w:proofErr w:type="spellStart"/>
      <w:proofErr w:type="gramStart"/>
      <w:r w:rsidRPr="000C1E13">
        <w:rPr>
          <w:sz w:val="40"/>
        </w:rPr>
        <w:t>mongoose.Schema</w:t>
      </w:r>
      <w:proofErr w:type="spellEnd"/>
      <w:proofErr w:type="gramEnd"/>
      <w:r w:rsidRPr="000C1E13">
        <w:rPr>
          <w:sz w:val="40"/>
        </w:rPr>
        <w:t>({</w:t>
      </w:r>
    </w:p>
    <w:p w14:paraId="655B120B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lastRenderedPageBreak/>
        <w:t xml:space="preserve">  name: String</w:t>
      </w:r>
    </w:p>
    <w:p w14:paraId="71D01E4A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}, options));</w:t>
      </w:r>
    </w:p>
    <w:p w14:paraId="5826E51B" w14:textId="77777777" w:rsidR="002700B9" w:rsidRPr="000C1E13" w:rsidRDefault="002700B9" w:rsidP="002700B9">
      <w:pPr>
        <w:rPr>
          <w:sz w:val="40"/>
        </w:rPr>
      </w:pPr>
    </w:p>
    <w:p w14:paraId="6730301F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const Admin = </w:t>
      </w:r>
      <w:proofErr w:type="spellStart"/>
      <w:r w:rsidRPr="000C1E13">
        <w:rPr>
          <w:sz w:val="40"/>
        </w:rPr>
        <w:t>BaseUser.discriminator</w:t>
      </w:r>
      <w:proofErr w:type="spellEnd"/>
      <w:r w:rsidRPr="000C1E13">
        <w:rPr>
          <w:sz w:val="40"/>
        </w:rPr>
        <w:t xml:space="preserve">('Admin', new </w:t>
      </w:r>
      <w:proofErr w:type="spellStart"/>
      <w:proofErr w:type="gramStart"/>
      <w:r w:rsidRPr="000C1E13">
        <w:rPr>
          <w:sz w:val="40"/>
        </w:rPr>
        <w:t>mongoose.Schema</w:t>
      </w:r>
      <w:proofErr w:type="spellEnd"/>
      <w:proofErr w:type="gramEnd"/>
      <w:r w:rsidRPr="000C1E13">
        <w:rPr>
          <w:sz w:val="40"/>
        </w:rPr>
        <w:t>({</w:t>
      </w:r>
    </w:p>
    <w:p w14:paraId="3EB30402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</w:t>
      </w:r>
      <w:proofErr w:type="spellStart"/>
      <w:r w:rsidRPr="000C1E13">
        <w:rPr>
          <w:sz w:val="40"/>
        </w:rPr>
        <w:t>accessLevel</w:t>
      </w:r>
      <w:proofErr w:type="spellEnd"/>
      <w:r w:rsidRPr="000C1E13">
        <w:rPr>
          <w:sz w:val="40"/>
        </w:rPr>
        <w:t>: Number</w:t>
      </w:r>
    </w:p>
    <w:p w14:paraId="74AD8608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}));</w:t>
      </w:r>
    </w:p>
    <w:p w14:paraId="3FFBE1C9" w14:textId="77777777" w:rsidR="002700B9" w:rsidRPr="000C1E13" w:rsidRDefault="002700B9" w:rsidP="002700B9">
      <w:pPr>
        <w:rPr>
          <w:sz w:val="40"/>
        </w:rPr>
      </w:pPr>
    </w:p>
    <w:p w14:paraId="3D119FAE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const Customer = </w:t>
      </w:r>
      <w:proofErr w:type="spellStart"/>
      <w:r w:rsidRPr="000C1E13">
        <w:rPr>
          <w:sz w:val="40"/>
        </w:rPr>
        <w:t>BaseUser.discriminator</w:t>
      </w:r>
      <w:proofErr w:type="spellEnd"/>
      <w:r w:rsidRPr="000C1E13">
        <w:rPr>
          <w:sz w:val="40"/>
        </w:rPr>
        <w:t xml:space="preserve">('Customer', new </w:t>
      </w:r>
      <w:proofErr w:type="spellStart"/>
      <w:proofErr w:type="gramStart"/>
      <w:r w:rsidRPr="000C1E13">
        <w:rPr>
          <w:sz w:val="40"/>
        </w:rPr>
        <w:t>mongoose.Schema</w:t>
      </w:r>
      <w:proofErr w:type="spellEnd"/>
      <w:proofErr w:type="gramEnd"/>
      <w:r w:rsidRPr="000C1E13">
        <w:rPr>
          <w:sz w:val="40"/>
        </w:rPr>
        <w:t>({</w:t>
      </w:r>
    </w:p>
    <w:p w14:paraId="6827B0DF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</w:t>
      </w:r>
      <w:proofErr w:type="spellStart"/>
      <w:r w:rsidRPr="000C1E13">
        <w:rPr>
          <w:sz w:val="40"/>
        </w:rPr>
        <w:t>loyaltyPoints</w:t>
      </w:r>
      <w:proofErr w:type="spellEnd"/>
      <w:r w:rsidRPr="000C1E13">
        <w:rPr>
          <w:sz w:val="40"/>
        </w:rPr>
        <w:t>: Number</w:t>
      </w:r>
    </w:p>
    <w:p w14:paraId="55B952F9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}));</w:t>
      </w:r>
    </w:p>
    <w:p w14:paraId="41B0ECE1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Now both Admin and Customer will be saved in the same </w:t>
      </w:r>
      <w:proofErr w:type="gramStart"/>
      <w:r w:rsidRPr="000C1E13">
        <w:rPr>
          <w:sz w:val="40"/>
        </w:rPr>
        <w:t>users</w:t>
      </w:r>
      <w:proofErr w:type="gramEnd"/>
      <w:r w:rsidRPr="000C1E13">
        <w:rPr>
          <w:sz w:val="40"/>
        </w:rPr>
        <w:t> collection.</w:t>
      </w:r>
    </w:p>
    <w:p w14:paraId="3B7C4616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pict w14:anchorId="4600F3F7">
          <v:rect id="_x0000_i1094" style="width:0;height:.75pt" o:hralign="center" o:hrstd="t" o:hrnoshade="t" o:hr="t" fillcolor="#ccc" stroked="f"/>
        </w:pict>
      </w:r>
    </w:p>
    <w:p w14:paraId="2999855F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✅</w:t>
      </w:r>
      <w:r w:rsidRPr="000C1E13">
        <w:rPr>
          <w:b/>
          <w:bCs/>
          <w:sz w:val="40"/>
        </w:rPr>
        <w:t xml:space="preserve"> 4. Transactions</w:t>
      </w:r>
    </w:p>
    <w:p w14:paraId="019E5D04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Mongoose supports </w:t>
      </w:r>
      <w:r w:rsidRPr="000C1E13">
        <w:rPr>
          <w:b/>
          <w:bCs/>
          <w:sz w:val="40"/>
        </w:rPr>
        <w:t>ACID transactions</w:t>
      </w:r>
      <w:r w:rsidRPr="000C1E13">
        <w:rPr>
          <w:sz w:val="40"/>
        </w:rPr>
        <w:t> when using MongoDB </w:t>
      </w:r>
      <w:r w:rsidRPr="000C1E13">
        <w:rPr>
          <w:b/>
          <w:bCs/>
          <w:sz w:val="40"/>
        </w:rPr>
        <w:t>replica sets</w:t>
      </w:r>
      <w:r w:rsidRPr="000C1E13">
        <w:rPr>
          <w:sz w:val="40"/>
        </w:rPr>
        <w:t>.</w:t>
      </w:r>
    </w:p>
    <w:p w14:paraId="33630B37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🔸</w:t>
      </w:r>
      <w:r w:rsidRPr="000C1E13">
        <w:rPr>
          <w:b/>
          <w:bCs/>
          <w:sz w:val="40"/>
        </w:rPr>
        <w:t xml:space="preserve"> Example: Transaction using session</w:t>
      </w:r>
    </w:p>
    <w:p w14:paraId="79B20FA0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const session = await </w:t>
      </w:r>
      <w:proofErr w:type="spellStart"/>
      <w:proofErr w:type="gramStart"/>
      <w:r w:rsidRPr="000C1E13">
        <w:rPr>
          <w:sz w:val="40"/>
        </w:rPr>
        <w:t>mongoose.startSession</w:t>
      </w:r>
      <w:proofErr w:type="spellEnd"/>
      <w:proofErr w:type="gramEnd"/>
      <w:r w:rsidRPr="000C1E13">
        <w:rPr>
          <w:sz w:val="40"/>
        </w:rPr>
        <w:t>();</w:t>
      </w:r>
    </w:p>
    <w:p w14:paraId="3F0E5FE1" w14:textId="77777777" w:rsidR="002700B9" w:rsidRPr="000C1E13" w:rsidRDefault="002700B9" w:rsidP="002700B9">
      <w:pPr>
        <w:rPr>
          <w:sz w:val="40"/>
        </w:rPr>
      </w:pPr>
      <w:proofErr w:type="spellStart"/>
      <w:proofErr w:type="gramStart"/>
      <w:r w:rsidRPr="000C1E13">
        <w:rPr>
          <w:sz w:val="40"/>
        </w:rPr>
        <w:lastRenderedPageBreak/>
        <w:t>session.startTransaction</w:t>
      </w:r>
      <w:proofErr w:type="spellEnd"/>
      <w:proofErr w:type="gramEnd"/>
      <w:r w:rsidRPr="000C1E13">
        <w:rPr>
          <w:sz w:val="40"/>
        </w:rPr>
        <w:t>();</w:t>
      </w:r>
    </w:p>
    <w:p w14:paraId="25810871" w14:textId="77777777" w:rsidR="002700B9" w:rsidRPr="000C1E13" w:rsidRDefault="002700B9" w:rsidP="002700B9">
      <w:pPr>
        <w:rPr>
          <w:sz w:val="40"/>
        </w:rPr>
      </w:pPr>
    </w:p>
    <w:p w14:paraId="622D9863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try {</w:t>
      </w:r>
    </w:p>
    <w:p w14:paraId="0A3BF6CB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await </w:t>
      </w:r>
      <w:proofErr w:type="spellStart"/>
      <w:r w:rsidRPr="000C1E13">
        <w:rPr>
          <w:sz w:val="40"/>
        </w:rPr>
        <w:t>User.create</w:t>
      </w:r>
      <w:proofErr w:type="spellEnd"/>
      <w:r w:rsidRPr="000C1E13">
        <w:rPr>
          <w:sz w:val="40"/>
        </w:rPr>
        <w:t>(</w:t>
      </w:r>
      <w:proofErr w:type="gramStart"/>
      <w:r w:rsidRPr="000C1E13">
        <w:rPr>
          <w:sz w:val="40"/>
        </w:rPr>
        <w:t>[{ name</w:t>
      </w:r>
      <w:proofErr w:type="gramEnd"/>
      <w:r w:rsidRPr="000C1E13">
        <w:rPr>
          <w:sz w:val="40"/>
        </w:rPr>
        <w:t>: 'Alice</w:t>
      </w:r>
      <w:proofErr w:type="gramStart"/>
      <w:r w:rsidRPr="000C1E13">
        <w:rPr>
          <w:sz w:val="40"/>
        </w:rPr>
        <w:t>' }</w:t>
      </w:r>
      <w:proofErr w:type="gramEnd"/>
      <w:r w:rsidRPr="000C1E13">
        <w:rPr>
          <w:sz w:val="40"/>
        </w:rPr>
        <w:t xml:space="preserve">], </w:t>
      </w:r>
      <w:proofErr w:type="gramStart"/>
      <w:r w:rsidRPr="000C1E13">
        <w:rPr>
          <w:sz w:val="40"/>
        </w:rPr>
        <w:t>{ session</w:t>
      </w:r>
      <w:proofErr w:type="gramEnd"/>
      <w:r w:rsidRPr="000C1E13">
        <w:rPr>
          <w:sz w:val="40"/>
        </w:rPr>
        <w:t xml:space="preserve"> });</w:t>
      </w:r>
    </w:p>
    <w:p w14:paraId="397781A5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await </w:t>
      </w:r>
      <w:proofErr w:type="spellStart"/>
      <w:r w:rsidRPr="000C1E13">
        <w:rPr>
          <w:sz w:val="40"/>
        </w:rPr>
        <w:t>Order.create</w:t>
      </w:r>
      <w:proofErr w:type="spellEnd"/>
      <w:r w:rsidRPr="000C1E13">
        <w:rPr>
          <w:sz w:val="40"/>
        </w:rPr>
        <w:t>(</w:t>
      </w:r>
      <w:proofErr w:type="gramStart"/>
      <w:r w:rsidRPr="000C1E13">
        <w:rPr>
          <w:sz w:val="40"/>
        </w:rPr>
        <w:t>[{ item</w:t>
      </w:r>
      <w:proofErr w:type="gramEnd"/>
      <w:r w:rsidRPr="000C1E13">
        <w:rPr>
          <w:sz w:val="40"/>
        </w:rPr>
        <w:t xml:space="preserve">: 'Book', </w:t>
      </w:r>
      <w:proofErr w:type="spellStart"/>
      <w:r w:rsidRPr="000C1E13">
        <w:rPr>
          <w:sz w:val="40"/>
        </w:rPr>
        <w:t>userId</w:t>
      </w:r>
      <w:proofErr w:type="spellEnd"/>
      <w:r w:rsidRPr="000C1E13">
        <w:rPr>
          <w:sz w:val="40"/>
        </w:rPr>
        <w:t xml:space="preserve">: </w:t>
      </w:r>
      <w:proofErr w:type="spellStart"/>
      <w:proofErr w:type="gramStart"/>
      <w:r w:rsidRPr="000C1E13">
        <w:rPr>
          <w:sz w:val="40"/>
        </w:rPr>
        <w:t>someId</w:t>
      </w:r>
      <w:proofErr w:type="spellEnd"/>
      <w:r w:rsidRPr="000C1E13">
        <w:rPr>
          <w:sz w:val="40"/>
        </w:rPr>
        <w:t xml:space="preserve"> }</w:t>
      </w:r>
      <w:proofErr w:type="gramEnd"/>
      <w:r w:rsidRPr="000C1E13">
        <w:rPr>
          <w:sz w:val="40"/>
        </w:rPr>
        <w:t xml:space="preserve">], </w:t>
      </w:r>
      <w:proofErr w:type="gramStart"/>
      <w:r w:rsidRPr="000C1E13">
        <w:rPr>
          <w:sz w:val="40"/>
        </w:rPr>
        <w:t>{ session</w:t>
      </w:r>
      <w:proofErr w:type="gramEnd"/>
      <w:r w:rsidRPr="000C1E13">
        <w:rPr>
          <w:sz w:val="40"/>
        </w:rPr>
        <w:t xml:space="preserve"> });</w:t>
      </w:r>
    </w:p>
    <w:p w14:paraId="38B55DC0" w14:textId="77777777" w:rsidR="002700B9" w:rsidRPr="000C1E13" w:rsidRDefault="002700B9" w:rsidP="002700B9">
      <w:pPr>
        <w:rPr>
          <w:sz w:val="40"/>
        </w:rPr>
      </w:pPr>
    </w:p>
    <w:p w14:paraId="20DA5B2E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await </w:t>
      </w:r>
      <w:proofErr w:type="spellStart"/>
      <w:proofErr w:type="gramStart"/>
      <w:r w:rsidRPr="000C1E13">
        <w:rPr>
          <w:sz w:val="40"/>
        </w:rPr>
        <w:t>session.commitTransaction</w:t>
      </w:r>
      <w:proofErr w:type="spellEnd"/>
      <w:proofErr w:type="gramEnd"/>
      <w:r w:rsidRPr="000C1E13">
        <w:rPr>
          <w:sz w:val="40"/>
        </w:rPr>
        <w:t>();</w:t>
      </w:r>
    </w:p>
    <w:p w14:paraId="73E8B1AC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} catch (err) {</w:t>
      </w:r>
    </w:p>
    <w:p w14:paraId="40F51C01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await </w:t>
      </w:r>
      <w:proofErr w:type="spellStart"/>
      <w:proofErr w:type="gramStart"/>
      <w:r w:rsidRPr="000C1E13">
        <w:rPr>
          <w:sz w:val="40"/>
        </w:rPr>
        <w:t>session.abortTransaction</w:t>
      </w:r>
      <w:proofErr w:type="spellEnd"/>
      <w:proofErr w:type="gramEnd"/>
      <w:r w:rsidRPr="000C1E13">
        <w:rPr>
          <w:sz w:val="40"/>
        </w:rPr>
        <w:t>();</w:t>
      </w:r>
    </w:p>
    <w:p w14:paraId="16402A68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} finally {</w:t>
      </w:r>
    </w:p>
    <w:p w14:paraId="36A79BAB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</w:t>
      </w:r>
      <w:proofErr w:type="spellStart"/>
      <w:proofErr w:type="gramStart"/>
      <w:r w:rsidRPr="000C1E13">
        <w:rPr>
          <w:sz w:val="40"/>
        </w:rPr>
        <w:t>session.endSession</w:t>
      </w:r>
      <w:proofErr w:type="spellEnd"/>
      <w:proofErr w:type="gramEnd"/>
      <w:r w:rsidRPr="000C1E13">
        <w:rPr>
          <w:sz w:val="40"/>
        </w:rPr>
        <w:t>();</w:t>
      </w:r>
    </w:p>
    <w:p w14:paraId="570BB853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}</w:t>
      </w:r>
    </w:p>
    <w:p w14:paraId="77AB33BF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Note: Transactions require MongoDB </w:t>
      </w:r>
      <w:r w:rsidRPr="000C1E13">
        <w:rPr>
          <w:b/>
          <w:bCs/>
          <w:sz w:val="40"/>
        </w:rPr>
        <w:t>replica set or Atlas cluster</w:t>
      </w:r>
    </w:p>
    <w:p w14:paraId="7DED204B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pict w14:anchorId="2D9C2146">
          <v:rect id="_x0000_i1095" style="width:0;height:.75pt" o:hralign="center" o:hrstd="t" o:hrnoshade="t" o:hr="t" fillcolor="#ccc" stroked="f"/>
        </w:pict>
      </w:r>
    </w:p>
    <w:p w14:paraId="0CFCCB78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🧠</w:t>
      </w:r>
      <w:r w:rsidRPr="000C1E13">
        <w:rPr>
          <w:b/>
          <w:bCs/>
          <w:sz w:val="40"/>
        </w:rPr>
        <w:t xml:space="preserve">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5"/>
        <w:gridCol w:w="7480"/>
      </w:tblGrid>
      <w:tr w:rsidR="002700B9" w:rsidRPr="000C1E13" w14:paraId="64A3A012" w14:textId="77777777" w:rsidTr="0018417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167590" w14:textId="77777777" w:rsidR="002700B9" w:rsidRPr="000C1E13" w:rsidRDefault="002700B9" w:rsidP="0018417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Feature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A8ED47" w14:textId="77777777" w:rsidR="002700B9" w:rsidRPr="000C1E13" w:rsidRDefault="002700B9" w:rsidP="0018417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Purpose</w:t>
            </w:r>
          </w:p>
        </w:tc>
      </w:tr>
      <w:tr w:rsidR="002700B9" w:rsidRPr="000C1E13" w14:paraId="7A233662" w14:textId="77777777" w:rsidTr="0018417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40C63A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Aggregation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018A4A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Transform/filter/group data</w:t>
            </w:r>
          </w:p>
        </w:tc>
      </w:tr>
      <w:tr w:rsidR="002700B9" w:rsidRPr="000C1E13" w14:paraId="4A268B7E" w14:textId="77777777" w:rsidTr="0018417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EA5765" w14:textId="77777777" w:rsidR="002700B9" w:rsidRPr="000C1E13" w:rsidRDefault="002700B9" w:rsidP="00184173">
            <w:pPr>
              <w:rPr>
                <w:sz w:val="40"/>
              </w:rPr>
            </w:pPr>
            <w:proofErr w:type="spellStart"/>
            <w:r w:rsidRPr="000C1E13">
              <w:rPr>
                <w:sz w:val="40"/>
              </w:rPr>
              <w:t>Virtuals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279908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Computed fields not stored in DB</w:t>
            </w:r>
          </w:p>
        </w:tc>
      </w:tr>
      <w:tr w:rsidR="002700B9" w:rsidRPr="000C1E13" w14:paraId="682F901B" w14:textId="77777777" w:rsidTr="0018417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C23478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lastRenderedPageBreak/>
              <w:t>Discriminators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63B551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Subclassed models using a single collection</w:t>
            </w:r>
          </w:p>
        </w:tc>
      </w:tr>
      <w:tr w:rsidR="002700B9" w:rsidRPr="000C1E13" w14:paraId="3E2C1606" w14:textId="77777777" w:rsidTr="0018417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B8580B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Transactions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16579D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ACID-compliant, multi-document operations</w:t>
            </w:r>
          </w:p>
        </w:tc>
      </w:tr>
    </w:tbl>
    <w:p w14:paraId="41700B97" w14:textId="303B80F0" w:rsidR="002700B9" w:rsidRDefault="002700B9" w:rsidP="002700B9">
      <w:pPr>
        <w:rPr>
          <w:sz w:val="40"/>
        </w:rPr>
      </w:pPr>
    </w:p>
    <w:p w14:paraId="02CB9BFA" w14:textId="77777777" w:rsidR="002700B9" w:rsidRDefault="002700B9" w:rsidP="002700B9">
      <w:pPr>
        <w:rPr>
          <w:sz w:val="40"/>
        </w:rPr>
      </w:pPr>
    </w:p>
    <w:p w14:paraId="13E80C2C" w14:textId="77777777" w:rsidR="002700B9" w:rsidRDefault="002700B9" w:rsidP="002700B9">
      <w:pPr>
        <w:rPr>
          <w:sz w:val="40"/>
        </w:rPr>
      </w:pPr>
    </w:p>
    <w:p w14:paraId="32C65D42" w14:textId="77777777" w:rsidR="002700B9" w:rsidRDefault="002700B9" w:rsidP="002700B9">
      <w:pPr>
        <w:rPr>
          <w:sz w:val="40"/>
        </w:rPr>
      </w:pPr>
    </w:p>
    <w:p w14:paraId="0432C521" w14:textId="77777777" w:rsidR="002700B9" w:rsidRDefault="002700B9" w:rsidP="002700B9">
      <w:pPr>
        <w:rPr>
          <w:sz w:val="40"/>
        </w:rPr>
      </w:pPr>
    </w:p>
    <w:p w14:paraId="5289B6EF" w14:textId="77777777" w:rsidR="002700B9" w:rsidRDefault="002700B9" w:rsidP="002700B9">
      <w:pPr>
        <w:rPr>
          <w:sz w:val="40"/>
        </w:rPr>
      </w:pPr>
    </w:p>
    <w:p w14:paraId="7AC719D2" w14:textId="77777777" w:rsidR="002700B9" w:rsidRDefault="002700B9" w:rsidP="002700B9">
      <w:pPr>
        <w:rPr>
          <w:sz w:val="40"/>
        </w:rPr>
      </w:pPr>
    </w:p>
    <w:p w14:paraId="1D40FF25" w14:textId="77777777" w:rsidR="002700B9" w:rsidRDefault="002700B9" w:rsidP="002700B9">
      <w:pPr>
        <w:rPr>
          <w:sz w:val="40"/>
        </w:rPr>
      </w:pPr>
    </w:p>
    <w:p w14:paraId="5EFBBBC0" w14:textId="77777777" w:rsidR="002700B9" w:rsidRDefault="002700B9" w:rsidP="002700B9">
      <w:pPr>
        <w:rPr>
          <w:sz w:val="40"/>
        </w:rPr>
      </w:pPr>
    </w:p>
    <w:p w14:paraId="1D84AF7F" w14:textId="77777777" w:rsidR="002700B9" w:rsidRDefault="002700B9" w:rsidP="002700B9">
      <w:pPr>
        <w:rPr>
          <w:sz w:val="40"/>
        </w:rPr>
      </w:pPr>
    </w:p>
    <w:p w14:paraId="625A05D7" w14:textId="77777777" w:rsidR="002700B9" w:rsidRDefault="002700B9" w:rsidP="002700B9">
      <w:pPr>
        <w:rPr>
          <w:sz w:val="40"/>
        </w:rPr>
      </w:pPr>
    </w:p>
    <w:p w14:paraId="14B46CBE" w14:textId="77777777" w:rsidR="002700B9" w:rsidRDefault="002700B9" w:rsidP="002700B9">
      <w:pPr>
        <w:rPr>
          <w:sz w:val="40"/>
        </w:rPr>
      </w:pPr>
    </w:p>
    <w:p w14:paraId="22999ECA" w14:textId="77777777" w:rsidR="002700B9" w:rsidRDefault="002700B9" w:rsidP="002700B9">
      <w:pPr>
        <w:rPr>
          <w:sz w:val="40"/>
        </w:rPr>
      </w:pPr>
    </w:p>
    <w:p w14:paraId="546386FC" w14:textId="77777777" w:rsidR="002700B9" w:rsidRDefault="002700B9" w:rsidP="002700B9">
      <w:pPr>
        <w:rPr>
          <w:sz w:val="40"/>
        </w:rPr>
      </w:pPr>
    </w:p>
    <w:p w14:paraId="375A5591" w14:textId="77777777" w:rsidR="002700B9" w:rsidRDefault="002700B9" w:rsidP="002700B9">
      <w:pPr>
        <w:rPr>
          <w:sz w:val="40"/>
        </w:rPr>
      </w:pPr>
    </w:p>
    <w:p w14:paraId="293C674D" w14:textId="77777777" w:rsidR="002700B9" w:rsidRPr="002700B9" w:rsidRDefault="002700B9" w:rsidP="002700B9">
      <w:pPr>
        <w:rPr>
          <w:sz w:val="40"/>
        </w:rPr>
      </w:pPr>
    </w:p>
    <w:p w14:paraId="02797DBF" w14:textId="26048735" w:rsidR="002700B9" w:rsidRPr="002700B9" w:rsidRDefault="002700B9" w:rsidP="002700B9">
      <w:pPr>
        <w:rPr>
          <w:b/>
          <w:bCs/>
          <w:sz w:val="40"/>
        </w:rPr>
      </w:pPr>
      <w:r w:rsidRPr="002700B9">
        <w:rPr>
          <w:rFonts w:ascii="Segoe UI Emoji" w:hAnsi="Segoe UI Emoji" w:cs="Segoe UI Emoji"/>
          <w:b/>
          <w:bCs/>
          <w:sz w:val="40"/>
          <w:highlight w:val="yellow"/>
        </w:rPr>
        <w:lastRenderedPageBreak/>
        <w:t>📘</w:t>
      </w:r>
      <w:r w:rsidRPr="002700B9">
        <w:rPr>
          <w:rFonts w:ascii="Segoe UI Emoji" w:hAnsi="Segoe UI Emoji" w:cs="Segoe UI Emoji"/>
          <w:b/>
          <w:bCs/>
          <w:sz w:val="40"/>
          <w:highlight w:val="yellow"/>
        </w:rPr>
        <w:t>Chapter 7.</w:t>
      </w:r>
      <w:r w:rsidRPr="002700B9">
        <w:rPr>
          <w:b/>
          <w:bCs/>
          <w:sz w:val="40"/>
          <w:highlight w:val="yellow"/>
        </w:rPr>
        <w:t xml:space="preserve"> Practice &amp; Application</w:t>
      </w:r>
    </w:p>
    <w:p w14:paraId="09D9AC5B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pict w14:anchorId="1B40DA52">
          <v:rect id="_x0000_i1097" style="width:0;height:.75pt" o:hralign="center" o:hrstd="t" o:hrnoshade="t" o:hr="t" fillcolor="#ccc" stroked="f"/>
        </w:pict>
      </w:r>
    </w:p>
    <w:p w14:paraId="7EB5D9BA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🔸</w:t>
      </w:r>
      <w:r w:rsidRPr="000C1E13">
        <w:rPr>
          <w:b/>
          <w:bCs/>
          <w:sz w:val="40"/>
        </w:rPr>
        <w:t> Exercises</w:t>
      </w:r>
    </w:p>
    <w:p w14:paraId="216EAE06" w14:textId="350A5C59" w:rsidR="002700B9" w:rsidRPr="000C1E13" w:rsidRDefault="002700B9" w:rsidP="002700B9">
      <w:pPr>
        <w:numPr>
          <w:ilvl w:val="0"/>
          <w:numId w:val="69"/>
        </w:numPr>
        <w:rPr>
          <w:sz w:val="40"/>
        </w:rPr>
      </w:pPr>
      <w:r w:rsidRPr="000C1E13">
        <w:rPr>
          <w:b/>
          <w:bCs/>
          <w:sz w:val="40"/>
        </w:rPr>
        <w:t xml:space="preserve">Insert &amp; </w:t>
      </w:r>
      <w:proofErr w:type="spellStart"/>
      <w:r w:rsidRPr="000C1E13">
        <w:rPr>
          <w:b/>
          <w:bCs/>
          <w:sz w:val="40"/>
        </w:rPr>
        <w:t>UpdateData</w:t>
      </w:r>
      <w:proofErr w:type="spellEnd"/>
    </w:p>
    <w:p w14:paraId="2E16D14E" w14:textId="77777777" w:rsidR="002700B9" w:rsidRPr="000C1E13" w:rsidRDefault="002700B9" w:rsidP="002700B9">
      <w:pPr>
        <w:numPr>
          <w:ilvl w:val="1"/>
          <w:numId w:val="69"/>
        </w:numPr>
        <w:rPr>
          <w:sz w:val="40"/>
        </w:rPr>
      </w:pPr>
      <w:r w:rsidRPr="000C1E13">
        <w:rPr>
          <w:sz w:val="40"/>
        </w:rPr>
        <w:t>Insert multiple users with different roles and emails.</w:t>
      </w:r>
    </w:p>
    <w:p w14:paraId="3C686EDC" w14:textId="77777777" w:rsidR="002700B9" w:rsidRPr="000C1E13" w:rsidRDefault="002700B9" w:rsidP="002700B9">
      <w:pPr>
        <w:numPr>
          <w:ilvl w:val="1"/>
          <w:numId w:val="69"/>
        </w:numPr>
        <w:rPr>
          <w:sz w:val="40"/>
        </w:rPr>
      </w:pPr>
      <w:r w:rsidRPr="000C1E13">
        <w:rPr>
          <w:sz w:val="40"/>
        </w:rPr>
        <w:t>Add or update an </w:t>
      </w:r>
      <w:proofErr w:type="spellStart"/>
      <w:r w:rsidRPr="000C1E13">
        <w:rPr>
          <w:sz w:val="40"/>
        </w:rPr>
        <w:t>isActive</w:t>
      </w:r>
      <w:proofErr w:type="spellEnd"/>
      <w:r w:rsidRPr="000C1E13">
        <w:rPr>
          <w:sz w:val="40"/>
        </w:rPr>
        <w:t> flag to all documents.</w:t>
      </w:r>
    </w:p>
    <w:p w14:paraId="0D71B961" w14:textId="77777777" w:rsidR="002700B9" w:rsidRPr="000C1E13" w:rsidRDefault="002700B9" w:rsidP="002700B9">
      <w:pPr>
        <w:numPr>
          <w:ilvl w:val="0"/>
          <w:numId w:val="69"/>
        </w:numPr>
        <w:tabs>
          <w:tab w:val="clear" w:pos="720"/>
        </w:tabs>
        <w:rPr>
          <w:sz w:val="40"/>
        </w:rPr>
      </w:pPr>
      <w:r w:rsidRPr="000C1E13">
        <w:rPr>
          <w:sz w:val="40"/>
        </w:rPr>
        <w:t xml:space="preserve">await </w:t>
      </w:r>
      <w:proofErr w:type="spellStart"/>
      <w:r w:rsidRPr="000C1E13">
        <w:rPr>
          <w:sz w:val="40"/>
        </w:rPr>
        <w:t>User.insertMany</w:t>
      </w:r>
      <w:proofErr w:type="spellEnd"/>
      <w:r w:rsidRPr="000C1E13">
        <w:rPr>
          <w:sz w:val="40"/>
        </w:rPr>
        <w:t>([</w:t>
      </w:r>
    </w:p>
    <w:p w14:paraId="5EE16E57" w14:textId="77777777" w:rsidR="002700B9" w:rsidRPr="000C1E13" w:rsidRDefault="002700B9" w:rsidP="002700B9">
      <w:pPr>
        <w:numPr>
          <w:ilvl w:val="0"/>
          <w:numId w:val="69"/>
        </w:numPr>
        <w:tabs>
          <w:tab w:val="clear" w:pos="720"/>
        </w:tabs>
        <w:rPr>
          <w:sz w:val="40"/>
        </w:rPr>
      </w:pPr>
      <w:r w:rsidRPr="000C1E13">
        <w:rPr>
          <w:sz w:val="40"/>
        </w:rPr>
        <w:t xml:space="preserve">  </w:t>
      </w:r>
      <w:proofErr w:type="gramStart"/>
      <w:r w:rsidRPr="000C1E13">
        <w:rPr>
          <w:sz w:val="40"/>
        </w:rPr>
        <w:t>{ name</w:t>
      </w:r>
      <w:proofErr w:type="gramEnd"/>
      <w:r w:rsidRPr="000C1E13">
        <w:rPr>
          <w:sz w:val="40"/>
        </w:rPr>
        <w:t>: 'John', role: 'admin', email: 'john@mail.com</w:t>
      </w:r>
      <w:proofErr w:type="gramStart"/>
      <w:r w:rsidRPr="000C1E13">
        <w:rPr>
          <w:sz w:val="40"/>
        </w:rPr>
        <w:t>' }</w:t>
      </w:r>
      <w:proofErr w:type="gramEnd"/>
      <w:r w:rsidRPr="000C1E13">
        <w:rPr>
          <w:sz w:val="40"/>
        </w:rPr>
        <w:t>,</w:t>
      </w:r>
    </w:p>
    <w:p w14:paraId="0952F0FA" w14:textId="77777777" w:rsidR="002700B9" w:rsidRPr="000C1E13" w:rsidRDefault="002700B9" w:rsidP="002700B9">
      <w:pPr>
        <w:numPr>
          <w:ilvl w:val="0"/>
          <w:numId w:val="69"/>
        </w:numPr>
        <w:tabs>
          <w:tab w:val="clear" w:pos="720"/>
        </w:tabs>
        <w:rPr>
          <w:sz w:val="40"/>
        </w:rPr>
      </w:pPr>
      <w:r w:rsidRPr="000C1E13">
        <w:rPr>
          <w:sz w:val="40"/>
        </w:rPr>
        <w:t xml:space="preserve">  </w:t>
      </w:r>
      <w:proofErr w:type="gramStart"/>
      <w:r w:rsidRPr="000C1E13">
        <w:rPr>
          <w:sz w:val="40"/>
        </w:rPr>
        <w:t>{ name</w:t>
      </w:r>
      <w:proofErr w:type="gramEnd"/>
      <w:r w:rsidRPr="000C1E13">
        <w:rPr>
          <w:sz w:val="40"/>
        </w:rPr>
        <w:t>: 'Jane', role: 'editor', email: 'jane@mail.com</w:t>
      </w:r>
      <w:proofErr w:type="gramStart"/>
      <w:r w:rsidRPr="000C1E13">
        <w:rPr>
          <w:sz w:val="40"/>
        </w:rPr>
        <w:t>' }</w:t>
      </w:r>
      <w:proofErr w:type="gramEnd"/>
    </w:p>
    <w:p w14:paraId="4DF3537A" w14:textId="77777777" w:rsidR="002700B9" w:rsidRPr="000C1E13" w:rsidRDefault="002700B9" w:rsidP="002700B9">
      <w:pPr>
        <w:numPr>
          <w:ilvl w:val="0"/>
          <w:numId w:val="69"/>
        </w:numPr>
        <w:tabs>
          <w:tab w:val="clear" w:pos="720"/>
        </w:tabs>
        <w:rPr>
          <w:sz w:val="40"/>
        </w:rPr>
      </w:pPr>
      <w:r w:rsidRPr="000C1E13">
        <w:rPr>
          <w:sz w:val="40"/>
        </w:rPr>
        <w:t>]);</w:t>
      </w:r>
    </w:p>
    <w:p w14:paraId="0AD6530E" w14:textId="77777777" w:rsidR="002700B9" w:rsidRPr="000C1E13" w:rsidRDefault="002700B9" w:rsidP="002700B9">
      <w:pPr>
        <w:numPr>
          <w:ilvl w:val="0"/>
          <w:numId w:val="69"/>
        </w:numPr>
        <w:tabs>
          <w:tab w:val="clear" w:pos="720"/>
        </w:tabs>
        <w:rPr>
          <w:sz w:val="40"/>
        </w:rPr>
      </w:pPr>
    </w:p>
    <w:p w14:paraId="5B3CEA7E" w14:textId="77777777" w:rsidR="002700B9" w:rsidRPr="000C1E13" w:rsidRDefault="002700B9" w:rsidP="002700B9">
      <w:pPr>
        <w:numPr>
          <w:ilvl w:val="0"/>
          <w:numId w:val="69"/>
        </w:numPr>
        <w:tabs>
          <w:tab w:val="clear" w:pos="720"/>
        </w:tabs>
        <w:rPr>
          <w:sz w:val="40"/>
        </w:rPr>
      </w:pPr>
      <w:r w:rsidRPr="000C1E13">
        <w:rPr>
          <w:sz w:val="40"/>
        </w:rPr>
        <w:t xml:space="preserve">await </w:t>
      </w:r>
      <w:proofErr w:type="spellStart"/>
      <w:r w:rsidRPr="000C1E13">
        <w:rPr>
          <w:sz w:val="40"/>
        </w:rPr>
        <w:t>User.updateMany</w:t>
      </w:r>
      <w:proofErr w:type="spellEnd"/>
      <w:r w:rsidRPr="000C1E13">
        <w:rPr>
          <w:sz w:val="40"/>
        </w:rPr>
        <w:t xml:space="preserve">({}, </w:t>
      </w:r>
      <w:proofErr w:type="gramStart"/>
      <w:r w:rsidRPr="000C1E13">
        <w:rPr>
          <w:sz w:val="40"/>
        </w:rPr>
        <w:t>{ $</w:t>
      </w:r>
      <w:proofErr w:type="gramEnd"/>
      <w:r w:rsidRPr="000C1E13">
        <w:rPr>
          <w:sz w:val="40"/>
        </w:rPr>
        <w:t xml:space="preserve">set: </w:t>
      </w:r>
      <w:proofErr w:type="gramStart"/>
      <w:r w:rsidRPr="000C1E13">
        <w:rPr>
          <w:sz w:val="40"/>
        </w:rPr>
        <w:t xml:space="preserve">{ </w:t>
      </w:r>
      <w:proofErr w:type="spellStart"/>
      <w:r w:rsidRPr="000C1E13">
        <w:rPr>
          <w:sz w:val="40"/>
        </w:rPr>
        <w:t>isActive</w:t>
      </w:r>
      <w:proofErr w:type="spellEnd"/>
      <w:proofErr w:type="gram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true }</w:t>
      </w:r>
      <w:proofErr w:type="gramEnd"/>
      <w:r w:rsidRPr="000C1E13">
        <w:rPr>
          <w:sz w:val="40"/>
        </w:rPr>
        <w:t xml:space="preserve"> });</w:t>
      </w:r>
    </w:p>
    <w:p w14:paraId="4AFCDCA2" w14:textId="77777777" w:rsidR="002700B9" w:rsidRPr="000C1E13" w:rsidRDefault="002700B9" w:rsidP="002700B9">
      <w:pPr>
        <w:numPr>
          <w:ilvl w:val="0"/>
          <w:numId w:val="69"/>
        </w:numPr>
        <w:rPr>
          <w:sz w:val="40"/>
        </w:rPr>
      </w:pPr>
      <w:r w:rsidRPr="000C1E13">
        <w:rPr>
          <w:b/>
          <w:bCs/>
          <w:sz w:val="40"/>
        </w:rPr>
        <w:t>Write Queries</w:t>
      </w:r>
    </w:p>
    <w:p w14:paraId="61A90C2A" w14:textId="77777777" w:rsidR="002700B9" w:rsidRPr="000C1E13" w:rsidRDefault="002700B9" w:rsidP="002700B9">
      <w:pPr>
        <w:numPr>
          <w:ilvl w:val="1"/>
          <w:numId w:val="69"/>
        </w:numPr>
        <w:rPr>
          <w:sz w:val="40"/>
        </w:rPr>
      </w:pPr>
      <w:r w:rsidRPr="000C1E13">
        <w:rPr>
          <w:sz w:val="40"/>
        </w:rPr>
        <w:t>Find all users with role admin</w:t>
      </w:r>
    </w:p>
    <w:p w14:paraId="2D4494E1" w14:textId="77777777" w:rsidR="002700B9" w:rsidRPr="000C1E13" w:rsidRDefault="002700B9" w:rsidP="002700B9">
      <w:pPr>
        <w:numPr>
          <w:ilvl w:val="1"/>
          <w:numId w:val="69"/>
        </w:numPr>
        <w:rPr>
          <w:sz w:val="40"/>
        </w:rPr>
      </w:pPr>
      <w:r w:rsidRPr="000C1E13">
        <w:rPr>
          <w:sz w:val="40"/>
        </w:rPr>
        <w:t>Find users who registered in the last 7 days</w:t>
      </w:r>
    </w:p>
    <w:p w14:paraId="3B104B9D" w14:textId="77777777" w:rsidR="002700B9" w:rsidRPr="000C1E13" w:rsidRDefault="002700B9" w:rsidP="002700B9">
      <w:pPr>
        <w:numPr>
          <w:ilvl w:val="1"/>
          <w:numId w:val="69"/>
        </w:numPr>
        <w:rPr>
          <w:sz w:val="40"/>
        </w:rPr>
      </w:pPr>
      <w:r w:rsidRPr="000C1E13">
        <w:rPr>
          <w:sz w:val="40"/>
        </w:rPr>
        <w:t>Count users grouped by role</w:t>
      </w:r>
    </w:p>
    <w:p w14:paraId="7B3191A2" w14:textId="77777777" w:rsidR="002700B9" w:rsidRPr="000C1E13" w:rsidRDefault="002700B9" w:rsidP="002700B9">
      <w:pPr>
        <w:numPr>
          <w:ilvl w:val="0"/>
          <w:numId w:val="69"/>
        </w:numPr>
        <w:tabs>
          <w:tab w:val="clear" w:pos="720"/>
        </w:tabs>
        <w:rPr>
          <w:sz w:val="40"/>
        </w:rPr>
      </w:pPr>
      <w:r w:rsidRPr="000C1E13">
        <w:rPr>
          <w:sz w:val="40"/>
        </w:rPr>
        <w:t xml:space="preserve">const admins = await </w:t>
      </w:r>
      <w:proofErr w:type="spellStart"/>
      <w:r w:rsidRPr="000C1E13">
        <w:rPr>
          <w:sz w:val="40"/>
        </w:rPr>
        <w:t>User.find</w:t>
      </w:r>
      <w:proofErr w:type="spellEnd"/>
      <w:proofErr w:type="gramStart"/>
      <w:r w:rsidRPr="000C1E13">
        <w:rPr>
          <w:sz w:val="40"/>
        </w:rPr>
        <w:t>({ role</w:t>
      </w:r>
      <w:proofErr w:type="gramEnd"/>
      <w:r w:rsidRPr="000C1E13">
        <w:rPr>
          <w:sz w:val="40"/>
        </w:rPr>
        <w:t>: 'admin</w:t>
      </w:r>
      <w:proofErr w:type="gramStart"/>
      <w:r w:rsidRPr="000C1E13">
        <w:rPr>
          <w:sz w:val="40"/>
        </w:rPr>
        <w:t>' }</w:t>
      </w:r>
      <w:proofErr w:type="gramEnd"/>
      <w:r w:rsidRPr="000C1E13">
        <w:rPr>
          <w:sz w:val="40"/>
        </w:rPr>
        <w:t>);</w:t>
      </w:r>
    </w:p>
    <w:p w14:paraId="37ACFE9F" w14:textId="77777777" w:rsidR="002700B9" w:rsidRPr="000C1E13" w:rsidRDefault="002700B9" w:rsidP="002700B9">
      <w:pPr>
        <w:numPr>
          <w:ilvl w:val="0"/>
          <w:numId w:val="69"/>
        </w:numPr>
        <w:tabs>
          <w:tab w:val="clear" w:pos="720"/>
        </w:tabs>
        <w:rPr>
          <w:sz w:val="40"/>
        </w:rPr>
      </w:pPr>
    </w:p>
    <w:p w14:paraId="02B0DC87" w14:textId="77777777" w:rsidR="002700B9" w:rsidRPr="000C1E13" w:rsidRDefault="002700B9" w:rsidP="002700B9">
      <w:pPr>
        <w:numPr>
          <w:ilvl w:val="0"/>
          <w:numId w:val="69"/>
        </w:numPr>
        <w:tabs>
          <w:tab w:val="clear" w:pos="720"/>
        </w:tabs>
        <w:rPr>
          <w:sz w:val="40"/>
        </w:rPr>
      </w:pPr>
      <w:r w:rsidRPr="000C1E13">
        <w:rPr>
          <w:sz w:val="40"/>
        </w:rPr>
        <w:t xml:space="preserve">const recent = await </w:t>
      </w:r>
      <w:proofErr w:type="spellStart"/>
      <w:r w:rsidRPr="000C1E13">
        <w:rPr>
          <w:sz w:val="40"/>
        </w:rPr>
        <w:t>User.find</w:t>
      </w:r>
      <w:proofErr w:type="spellEnd"/>
      <w:r w:rsidRPr="000C1E13">
        <w:rPr>
          <w:sz w:val="40"/>
        </w:rPr>
        <w:t>({</w:t>
      </w:r>
    </w:p>
    <w:p w14:paraId="5608D473" w14:textId="77777777" w:rsidR="002700B9" w:rsidRPr="000C1E13" w:rsidRDefault="002700B9" w:rsidP="002700B9">
      <w:pPr>
        <w:numPr>
          <w:ilvl w:val="0"/>
          <w:numId w:val="69"/>
        </w:numPr>
        <w:tabs>
          <w:tab w:val="clear" w:pos="720"/>
        </w:tabs>
        <w:rPr>
          <w:sz w:val="40"/>
        </w:rPr>
      </w:pPr>
      <w:r w:rsidRPr="000C1E13">
        <w:rPr>
          <w:sz w:val="40"/>
        </w:rPr>
        <w:lastRenderedPageBreak/>
        <w:t xml:space="preserve">  </w:t>
      </w:r>
      <w:proofErr w:type="spellStart"/>
      <w:r w:rsidRPr="000C1E13">
        <w:rPr>
          <w:sz w:val="40"/>
        </w:rPr>
        <w:t>createdAt</w:t>
      </w:r>
      <w:proofErr w:type="spellEnd"/>
      <w:r w:rsidRPr="000C1E13">
        <w:rPr>
          <w:sz w:val="40"/>
        </w:rPr>
        <w:t xml:space="preserve">: </w:t>
      </w:r>
      <w:proofErr w:type="gramStart"/>
      <w:r w:rsidRPr="000C1E13">
        <w:rPr>
          <w:sz w:val="40"/>
        </w:rPr>
        <w:t>{ $</w:t>
      </w:r>
      <w:proofErr w:type="spellStart"/>
      <w:proofErr w:type="gramEnd"/>
      <w:r w:rsidRPr="000C1E13">
        <w:rPr>
          <w:sz w:val="40"/>
        </w:rPr>
        <w:t>gte</w:t>
      </w:r>
      <w:proofErr w:type="spellEnd"/>
      <w:r w:rsidRPr="000C1E13">
        <w:rPr>
          <w:sz w:val="40"/>
        </w:rPr>
        <w:t xml:space="preserve">: new </w:t>
      </w:r>
      <w:proofErr w:type="gramStart"/>
      <w:r w:rsidRPr="000C1E13">
        <w:rPr>
          <w:sz w:val="40"/>
        </w:rPr>
        <w:t>Date(</w:t>
      </w:r>
      <w:proofErr w:type="spellStart"/>
      <w:r w:rsidRPr="000C1E13">
        <w:rPr>
          <w:sz w:val="40"/>
        </w:rPr>
        <w:t>Date.now</w:t>
      </w:r>
      <w:proofErr w:type="spellEnd"/>
      <w:r w:rsidRPr="000C1E13">
        <w:rPr>
          <w:sz w:val="40"/>
        </w:rPr>
        <w:t>(</w:t>
      </w:r>
      <w:proofErr w:type="gramEnd"/>
      <w:r w:rsidRPr="000C1E13">
        <w:rPr>
          <w:sz w:val="40"/>
        </w:rPr>
        <w:t>) - 7 * 24 * 60 * 60 * 1000</w:t>
      </w:r>
      <w:proofErr w:type="gramStart"/>
      <w:r w:rsidRPr="000C1E13">
        <w:rPr>
          <w:sz w:val="40"/>
        </w:rPr>
        <w:t>) }</w:t>
      </w:r>
      <w:proofErr w:type="gramEnd"/>
    </w:p>
    <w:p w14:paraId="2BCB1C78" w14:textId="77777777" w:rsidR="002700B9" w:rsidRPr="000C1E13" w:rsidRDefault="002700B9" w:rsidP="002700B9">
      <w:pPr>
        <w:numPr>
          <w:ilvl w:val="0"/>
          <w:numId w:val="69"/>
        </w:numPr>
        <w:tabs>
          <w:tab w:val="clear" w:pos="720"/>
        </w:tabs>
        <w:rPr>
          <w:sz w:val="40"/>
        </w:rPr>
      </w:pPr>
      <w:r w:rsidRPr="000C1E13">
        <w:rPr>
          <w:sz w:val="40"/>
        </w:rPr>
        <w:t>});</w:t>
      </w:r>
    </w:p>
    <w:p w14:paraId="2A0FE629" w14:textId="77777777" w:rsidR="002700B9" w:rsidRPr="000C1E13" w:rsidRDefault="002700B9" w:rsidP="002700B9">
      <w:pPr>
        <w:numPr>
          <w:ilvl w:val="0"/>
          <w:numId w:val="69"/>
        </w:numPr>
        <w:tabs>
          <w:tab w:val="clear" w:pos="720"/>
        </w:tabs>
        <w:rPr>
          <w:sz w:val="40"/>
        </w:rPr>
      </w:pPr>
    </w:p>
    <w:p w14:paraId="3EFD8012" w14:textId="77777777" w:rsidR="002700B9" w:rsidRPr="000C1E13" w:rsidRDefault="002700B9" w:rsidP="002700B9">
      <w:pPr>
        <w:numPr>
          <w:ilvl w:val="0"/>
          <w:numId w:val="69"/>
        </w:numPr>
        <w:tabs>
          <w:tab w:val="clear" w:pos="720"/>
        </w:tabs>
        <w:rPr>
          <w:sz w:val="40"/>
        </w:rPr>
      </w:pPr>
      <w:r w:rsidRPr="000C1E13">
        <w:rPr>
          <w:sz w:val="40"/>
        </w:rPr>
        <w:t xml:space="preserve">const grouped = await </w:t>
      </w:r>
      <w:proofErr w:type="spellStart"/>
      <w:r w:rsidRPr="000C1E13">
        <w:rPr>
          <w:sz w:val="40"/>
        </w:rPr>
        <w:t>User.aggregate</w:t>
      </w:r>
      <w:proofErr w:type="spellEnd"/>
      <w:r w:rsidRPr="000C1E13">
        <w:rPr>
          <w:sz w:val="40"/>
        </w:rPr>
        <w:t>([</w:t>
      </w:r>
    </w:p>
    <w:p w14:paraId="1E270FD4" w14:textId="77777777" w:rsidR="002700B9" w:rsidRPr="000C1E13" w:rsidRDefault="002700B9" w:rsidP="002700B9">
      <w:pPr>
        <w:numPr>
          <w:ilvl w:val="0"/>
          <w:numId w:val="69"/>
        </w:numPr>
        <w:tabs>
          <w:tab w:val="clear" w:pos="720"/>
        </w:tabs>
        <w:rPr>
          <w:sz w:val="40"/>
        </w:rPr>
      </w:pPr>
      <w:r w:rsidRPr="000C1E13">
        <w:rPr>
          <w:sz w:val="40"/>
        </w:rPr>
        <w:t xml:space="preserve">  </w:t>
      </w:r>
      <w:proofErr w:type="gramStart"/>
      <w:r w:rsidRPr="000C1E13">
        <w:rPr>
          <w:sz w:val="40"/>
        </w:rPr>
        <w:t>{ $</w:t>
      </w:r>
      <w:proofErr w:type="gramEnd"/>
      <w:r w:rsidRPr="000C1E13">
        <w:rPr>
          <w:sz w:val="40"/>
        </w:rPr>
        <w:t xml:space="preserve">group: </w:t>
      </w:r>
      <w:proofErr w:type="gramStart"/>
      <w:r w:rsidRPr="000C1E13">
        <w:rPr>
          <w:sz w:val="40"/>
        </w:rPr>
        <w:t>{ _</w:t>
      </w:r>
      <w:proofErr w:type="gramEnd"/>
      <w:r w:rsidRPr="000C1E13">
        <w:rPr>
          <w:sz w:val="40"/>
        </w:rPr>
        <w:t xml:space="preserve">id: "$role", count: </w:t>
      </w:r>
      <w:proofErr w:type="gramStart"/>
      <w:r w:rsidRPr="000C1E13">
        <w:rPr>
          <w:sz w:val="40"/>
        </w:rPr>
        <w:t>{ $</w:t>
      </w:r>
      <w:proofErr w:type="gramEnd"/>
      <w:r w:rsidRPr="000C1E13">
        <w:rPr>
          <w:sz w:val="40"/>
        </w:rPr>
        <w:t xml:space="preserve">sum: </w:t>
      </w:r>
      <w:proofErr w:type="gramStart"/>
      <w:r w:rsidRPr="000C1E13">
        <w:rPr>
          <w:sz w:val="40"/>
        </w:rPr>
        <w:t>1 }</w:t>
      </w:r>
      <w:proofErr w:type="gramEnd"/>
      <w:r w:rsidRPr="000C1E13">
        <w:rPr>
          <w:sz w:val="40"/>
        </w:rPr>
        <w:t xml:space="preserve"> </w:t>
      </w:r>
      <w:proofErr w:type="gramStart"/>
      <w:r w:rsidRPr="000C1E13">
        <w:rPr>
          <w:sz w:val="40"/>
        </w:rPr>
        <w:t>} }</w:t>
      </w:r>
      <w:proofErr w:type="gramEnd"/>
    </w:p>
    <w:p w14:paraId="5B96F0F6" w14:textId="77777777" w:rsidR="002700B9" w:rsidRPr="000C1E13" w:rsidRDefault="002700B9" w:rsidP="002700B9">
      <w:pPr>
        <w:numPr>
          <w:ilvl w:val="0"/>
          <w:numId w:val="69"/>
        </w:numPr>
        <w:tabs>
          <w:tab w:val="clear" w:pos="720"/>
        </w:tabs>
        <w:rPr>
          <w:sz w:val="40"/>
        </w:rPr>
      </w:pPr>
      <w:r w:rsidRPr="000C1E13">
        <w:rPr>
          <w:sz w:val="40"/>
        </w:rPr>
        <w:t>]);</w:t>
      </w:r>
    </w:p>
    <w:p w14:paraId="48A6E901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pict w14:anchorId="22043988">
          <v:rect id="_x0000_i1098" style="width:0;height:.75pt" o:hralign="center" o:hrstd="t" o:hrnoshade="t" o:hr="t" fillcolor="#ccc" stroked="f"/>
        </w:pict>
      </w:r>
    </w:p>
    <w:p w14:paraId="4645AAD2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🔸</w:t>
      </w:r>
      <w:r w:rsidRPr="000C1E13">
        <w:rPr>
          <w:b/>
          <w:bCs/>
          <w:sz w:val="40"/>
        </w:rPr>
        <w:t> Mini Project: Blog DB with Comment System</w:t>
      </w:r>
    </w:p>
    <w:p w14:paraId="79B723DC" w14:textId="77777777" w:rsidR="002700B9" w:rsidRPr="000C1E13" w:rsidRDefault="002700B9" w:rsidP="002700B9">
      <w:pPr>
        <w:rPr>
          <w:sz w:val="40"/>
        </w:rPr>
      </w:pPr>
      <w:r w:rsidRPr="000C1E13">
        <w:rPr>
          <w:rFonts w:ascii="Segoe UI Emoji" w:hAnsi="Segoe UI Emoji" w:cs="Segoe UI Emoji"/>
          <w:sz w:val="40"/>
        </w:rPr>
        <w:t>🧩</w:t>
      </w:r>
      <w:r w:rsidRPr="000C1E13">
        <w:rPr>
          <w:sz w:val="40"/>
        </w:rPr>
        <w:t> </w:t>
      </w:r>
      <w:r w:rsidRPr="000C1E13">
        <w:rPr>
          <w:b/>
          <w:bCs/>
          <w:sz w:val="40"/>
        </w:rPr>
        <w:t>Structure:</w:t>
      </w:r>
    </w:p>
    <w:p w14:paraId="01E7AC81" w14:textId="77777777" w:rsidR="002700B9" w:rsidRPr="000C1E13" w:rsidRDefault="002700B9" w:rsidP="002700B9">
      <w:pPr>
        <w:numPr>
          <w:ilvl w:val="0"/>
          <w:numId w:val="70"/>
        </w:numPr>
        <w:rPr>
          <w:sz w:val="40"/>
        </w:rPr>
      </w:pPr>
      <w:r w:rsidRPr="000C1E13">
        <w:rPr>
          <w:sz w:val="40"/>
        </w:rPr>
        <w:t>User</w:t>
      </w:r>
    </w:p>
    <w:p w14:paraId="2FD194D3" w14:textId="77777777" w:rsidR="002700B9" w:rsidRPr="000C1E13" w:rsidRDefault="002700B9" w:rsidP="002700B9">
      <w:pPr>
        <w:numPr>
          <w:ilvl w:val="0"/>
          <w:numId w:val="70"/>
        </w:numPr>
        <w:rPr>
          <w:sz w:val="40"/>
        </w:rPr>
      </w:pPr>
      <w:proofErr w:type="spellStart"/>
      <w:r w:rsidRPr="000C1E13">
        <w:rPr>
          <w:sz w:val="40"/>
        </w:rPr>
        <w:t>BlogPost</w:t>
      </w:r>
      <w:proofErr w:type="spellEnd"/>
    </w:p>
    <w:p w14:paraId="164732D5" w14:textId="77777777" w:rsidR="002700B9" w:rsidRPr="000C1E13" w:rsidRDefault="002700B9" w:rsidP="002700B9">
      <w:pPr>
        <w:numPr>
          <w:ilvl w:val="0"/>
          <w:numId w:val="70"/>
        </w:numPr>
        <w:rPr>
          <w:sz w:val="40"/>
        </w:rPr>
      </w:pPr>
      <w:r w:rsidRPr="000C1E13">
        <w:rPr>
          <w:sz w:val="40"/>
        </w:rPr>
        <w:t>Comment</w:t>
      </w:r>
    </w:p>
    <w:p w14:paraId="4475C722" w14:textId="77777777" w:rsidR="002700B9" w:rsidRPr="000C1E13" w:rsidRDefault="002700B9" w:rsidP="002700B9">
      <w:pPr>
        <w:rPr>
          <w:sz w:val="40"/>
        </w:rPr>
      </w:pPr>
      <w:r w:rsidRPr="000C1E13">
        <w:rPr>
          <w:i/>
          <w:iCs/>
          <w:sz w:val="40"/>
        </w:rPr>
        <w:t>// User Schema</w:t>
      </w:r>
    </w:p>
    <w:p w14:paraId="75652E34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const User = </w:t>
      </w:r>
      <w:proofErr w:type="spellStart"/>
      <w:proofErr w:type="gramStart"/>
      <w:r w:rsidRPr="000C1E13">
        <w:rPr>
          <w:sz w:val="40"/>
        </w:rPr>
        <w:t>mongoose.model</w:t>
      </w:r>
      <w:proofErr w:type="spellEnd"/>
      <w:proofErr w:type="gramEnd"/>
      <w:r w:rsidRPr="000C1E13">
        <w:rPr>
          <w:sz w:val="40"/>
        </w:rPr>
        <w:t xml:space="preserve">("User", new </w:t>
      </w:r>
      <w:proofErr w:type="gramStart"/>
      <w:r w:rsidRPr="000C1E13">
        <w:rPr>
          <w:sz w:val="40"/>
        </w:rPr>
        <w:t>Schema(</w:t>
      </w:r>
      <w:proofErr w:type="gramEnd"/>
      <w:r w:rsidRPr="000C1E13">
        <w:rPr>
          <w:sz w:val="40"/>
        </w:rPr>
        <w:t>{</w:t>
      </w:r>
    </w:p>
    <w:p w14:paraId="45AA6C56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name: String,</w:t>
      </w:r>
    </w:p>
    <w:p w14:paraId="360B0B5D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email: String</w:t>
      </w:r>
    </w:p>
    <w:p w14:paraId="60BFCCBE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}));</w:t>
      </w:r>
    </w:p>
    <w:p w14:paraId="391E8CAF" w14:textId="77777777" w:rsidR="002700B9" w:rsidRPr="000C1E13" w:rsidRDefault="002700B9" w:rsidP="002700B9">
      <w:pPr>
        <w:rPr>
          <w:sz w:val="40"/>
        </w:rPr>
      </w:pPr>
    </w:p>
    <w:p w14:paraId="6407F27C" w14:textId="77777777" w:rsidR="002700B9" w:rsidRPr="000C1E13" w:rsidRDefault="002700B9" w:rsidP="002700B9">
      <w:pPr>
        <w:rPr>
          <w:sz w:val="40"/>
        </w:rPr>
      </w:pPr>
      <w:r w:rsidRPr="000C1E13">
        <w:rPr>
          <w:i/>
          <w:iCs/>
          <w:sz w:val="40"/>
        </w:rPr>
        <w:t xml:space="preserve">// </w:t>
      </w:r>
      <w:proofErr w:type="spellStart"/>
      <w:r w:rsidRPr="000C1E13">
        <w:rPr>
          <w:i/>
          <w:iCs/>
          <w:sz w:val="40"/>
        </w:rPr>
        <w:t>BlogPost</w:t>
      </w:r>
      <w:proofErr w:type="spellEnd"/>
      <w:r w:rsidRPr="000C1E13">
        <w:rPr>
          <w:i/>
          <w:iCs/>
          <w:sz w:val="40"/>
        </w:rPr>
        <w:t xml:space="preserve"> Schema</w:t>
      </w:r>
    </w:p>
    <w:p w14:paraId="1FEE61E1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lastRenderedPageBreak/>
        <w:t xml:space="preserve">const </w:t>
      </w:r>
      <w:proofErr w:type="spellStart"/>
      <w:r w:rsidRPr="000C1E13">
        <w:rPr>
          <w:sz w:val="40"/>
        </w:rPr>
        <w:t>BlogPost</w:t>
      </w:r>
      <w:proofErr w:type="spellEnd"/>
      <w:r w:rsidRPr="000C1E13">
        <w:rPr>
          <w:sz w:val="40"/>
        </w:rPr>
        <w:t xml:space="preserve"> = </w:t>
      </w:r>
      <w:proofErr w:type="spellStart"/>
      <w:proofErr w:type="gramStart"/>
      <w:r w:rsidRPr="000C1E13">
        <w:rPr>
          <w:sz w:val="40"/>
        </w:rPr>
        <w:t>mongoose.model</w:t>
      </w:r>
      <w:proofErr w:type="spellEnd"/>
      <w:proofErr w:type="gramEnd"/>
      <w:r w:rsidRPr="000C1E13">
        <w:rPr>
          <w:sz w:val="40"/>
        </w:rPr>
        <w:t xml:space="preserve">("Post", new </w:t>
      </w:r>
      <w:proofErr w:type="gramStart"/>
      <w:r w:rsidRPr="000C1E13">
        <w:rPr>
          <w:sz w:val="40"/>
        </w:rPr>
        <w:t>Schema(</w:t>
      </w:r>
      <w:proofErr w:type="gramEnd"/>
      <w:r w:rsidRPr="000C1E13">
        <w:rPr>
          <w:sz w:val="40"/>
        </w:rPr>
        <w:t>{</w:t>
      </w:r>
    </w:p>
    <w:p w14:paraId="172DBE9F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title: String,</w:t>
      </w:r>
    </w:p>
    <w:p w14:paraId="50F690FC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content: String,</w:t>
      </w:r>
    </w:p>
    <w:p w14:paraId="1E24E85E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author: </w:t>
      </w:r>
      <w:proofErr w:type="gramStart"/>
      <w:r w:rsidRPr="000C1E13">
        <w:rPr>
          <w:sz w:val="40"/>
        </w:rPr>
        <w:t>{ type</w:t>
      </w:r>
      <w:proofErr w:type="gramEnd"/>
      <w:r w:rsidRPr="000C1E13">
        <w:rPr>
          <w:sz w:val="40"/>
        </w:rPr>
        <w:t xml:space="preserve">: </w:t>
      </w:r>
      <w:proofErr w:type="spellStart"/>
      <w:proofErr w:type="gramStart"/>
      <w:r w:rsidRPr="000C1E13">
        <w:rPr>
          <w:sz w:val="40"/>
        </w:rPr>
        <w:t>mongoose.Schema.Types</w:t>
      </w:r>
      <w:proofErr w:type="gramEnd"/>
      <w:r w:rsidRPr="000C1E13">
        <w:rPr>
          <w:sz w:val="40"/>
        </w:rPr>
        <w:t>.ObjectId</w:t>
      </w:r>
      <w:proofErr w:type="spellEnd"/>
      <w:r w:rsidRPr="000C1E13">
        <w:rPr>
          <w:sz w:val="40"/>
        </w:rPr>
        <w:t>, ref: 'User</w:t>
      </w:r>
      <w:proofErr w:type="gramStart"/>
      <w:r w:rsidRPr="000C1E13">
        <w:rPr>
          <w:sz w:val="40"/>
        </w:rPr>
        <w:t>' }</w:t>
      </w:r>
      <w:proofErr w:type="gramEnd"/>
    </w:p>
    <w:p w14:paraId="08F3294E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}));</w:t>
      </w:r>
    </w:p>
    <w:p w14:paraId="73844FED" w14:textId="77777777" w:rsidR="002700B9" w:rsidRPr="000C1E13" w:rsidRDefault="002700B9" w:rsidP="002700B9">
      <w:pPr>
        <w:rPr>
          <w:sz w:val="40"/>
        </w:rPr>
      </w:pPr>
    </w:p>
    <w:p w14:paraId="35FB38F3" w14:textId="77777777" w:rsidR="002700B9" w:rsidRPr="000C1E13" w:rsidRDefault="002700B9" w:rsidP="002700B9">
      <w:pPr>
        <w:rPr>
          <w:sz w:val="40"/>
        </w:rPr>
      </w:pPr>
      <w:r w:rsidRPr="000C1E13">
        <w:rPr>
          <w:i/>
          <w:iCs/>
          <w:sz w:val="40"/>
        </w:rPr>
        <w:t>// Comment Schema</w:t>
      </w:r>
    </w:p>
    <w:p w14:paraId="01C493E1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const Comment = </w:t>
      </w:r>
      <w:proofErr w:type="spellStart"/>
      <w:proofErr w:type="gramStart"/>
      <w:r w:rsidRPr="000C1E13">
        <w:rPr>
          <w:sz w:val="40"/>
        </w:rPr>
        <w:t>mongoose.model</w:t>
      </w:r>
      <w:proofErr w:type="spellEnd"/>
      <w:proofErr w:type="gramEnd"/>
      <w:r w:rsidRPr="000C1E13">
        <w:rPr>
          <w:sz w:val="40"/>
        </w:rPr>
        <w:t xml:space="preserve">("Comment", new </w:t>
      </w:r>
      <w:proofErr w:type="gramStart"/>
      <w:r w:rsidRPr="000C1E13">
        <w:rPr>
          <w:sz w:val="40"/>
        </w:rPr>
        <w:t>Schema(</w:t>
      </w:r>
      <w:proofErr w:type="gramEnd"/>
      <w:r w:rsidRPr="000C1E13">
        <w:rPr>
          <w:sz w:val="40"/>
        </w:rPr>
        <w:t>{</w:t>
      </w:r>
    </w:p>
    <w:p w14:paraId="6D69CACB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content: String,</w:t>
      </w:r>
    </w:p>
    <w:p w14:paraId="0E95C676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post: </w:t>
      </w:r>
      <w:proofErr w:type="gramStart"/>
      <w:r w:rsidRPr="000C1E13">
        <w:rPr>
          <w:sz w:val="40"/>
        </w:rPr>
        <w:t>{ type</w:t>
      </w:r>
      <w:proofErr w:type="gramEnd"/>
      <w:r w:rsidRPr="000C1E13">
        <w:rPr>
          <w:sz w:val="40"/>
        </w:rPr>
        <w:t xml:space="preserve">: </w:t>
      </w:r>
      <w:proofErr w:type="spellStart"/>
      <w:proofErr w:type="gramStart"/>
      <w:r w:rsidRPr="000C1E13">
        <w:rPr>
          <w:sz w:val="40"/>
        </w:rPr>
        <w:t>mongoose.Schema.Types</w:t>
      </w:r>
      <w:proofErr w:type="gramEnd"/>
      <w:r w:rsidRPr="000C1E13">
        <w:rPr>
          <w:sz w:val="40"/>
        </w:rPr>
        <w:t>.ObjectId</w:t>
      </w:r>
      <w:proofErr w:type="spellEnd"/>
      <w:r w:rsidRPr="000C1E13">
        <w:rPr>
          <w:sz w:val="40"/>
        </w:rPr>
        <w:t>, ref: 'Post</w:t>
      </w:r>
      <w:proofErr w:type="gramStart"/>
      <w:r w:rsidRPr="000C1E13">
        <w:rPr>
          <w:sz w:val="40"/>
        </w:rPr>
        <w:t>' }</w:t>
      </w:r>
      <w:proofErr w:type="gramEnd"/>
      <w:r w:rsidRPr="000C1E13">
        <w:rPr>
          <w:sz w:val="40"/>
        </w:rPr>
        <w:t>,</w:t>
      </w:r>
    </w:p>
    <w:p w14:paraId="22EB58E3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author: </w:t>
      </w:r>
      <w:proofErr w:type="gramStart"/>
      <w:r w:rsidRPr="000C1E13">
        <w:rPr>
          <w:sz w:val="40"/>
        </w:rPr>
        <w:t>{ type</w:t>
      </w:r>
      <w:proofErr w:type="gramEnd"/>
      <w:r w:rsidRPr="000C1E13">
        <w:rPr>
          <w:sz w:val="40"/>
        </w:rPr>
        <w:t xml:space="preserve">: </w:t>
      </w:r>
      <w:proofErr w:type="spellStart"/>
      <w:proofErr w:type="gramStart"/>
      <w:r w:rsidRPr="000C1E13">
        <w:rPr>
          <w:sz w:val="40"/>
        </w:rPr>
        <w:t>mongoose.Schema.Types</w:t>
      </w:r>
      <w:proofErr w:type="gramEnd"/>
      <w:r w:rsidRPr="000C1E13">
        <w:rPr>
          <w:sz w:val="40"/>
        </w:rPr>
        <w:t>.ObjectId</w:t>
      </w:r>
      <w:proofErr w:type="spellEnd"/>
      <w:r w:rsidRPr="000C1E13">
        <w:rPr>
          <w:sz w:val="40"/>
        </w:rPr>
        <w:t>, ref: 'User</w:t>
      </w:r>
      <w:proofErr w:type="gramStart"/>
      <w:r w:rsidRPr="000C1E13">
        <w:rPr>
          <w:sz w:val="40"/>
        </w:rPr>
        <w:t>' }</w:t>
      </w:r>
      <w:proofErr w:type="gramEnd"/>
    </w:p>
    <w:p w14:paraId="39BDC2E6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>}));</w:t>
      </w:r>
    </w:p>
    <w:p w14:paraId="3FEAC181" w14:textId="77777777" w:rsidR="002700B9" w:rsidRPr="000C1E13" w:rsidRDefault="002700B9" w:rsidP="002700B9">
      <w:pPr>
        <w:rPr>
          <w:sz w:val="40"/>
        </w:rPr>
      </w:pPr>
      <w:r w:rsidRPr="000C1E13">
        <w:rPr>
          <w:rFonts w:ascii="Segoe UI Emoji" w:hAnsi="Segoe UI Emoji" w:cs="Segoe UI Emoji"/>
          <w:sz w:val="40"/>
        </w:rPr>
        <w:t>✅</w:t>
      </w:r>
      <w:r w:rsidRPr="000C1E13">
        <w:rPr>
          <w:sz w:val="40"/>
        </w:rPr>
        <w:t xml:space="preserve"> Features:</w:t>
      </w:r>
    </w:p>
    <w:p w14:paraId="2C0E4470" w14:textId="77777777" w:rsidR="002700B9" w:rsidRPr="000C1E13" w:rsidRDefault="002700B9" w:rsidP="002700B9">
      <w:pPr>
        <w:numPr>
          <w:ilvl w:val="0"/>
          <w:numId w:val="71"/>
        </w:numPr>
        <w:rPr>
          <w:sz w:val="40"/>
        </w:rPr>
      </w:pPr>
      <w:r w:rsidRPr="000C1E13">
        <w:rPr>
          <w:sz w:val="40"/>
        </w:rPr>
        <w:t>Add users, posts, and comments</w:t>
      </w:r>
    </w:p>
    <w:p w14:paraId="3A64369C" w14:textId="77777777" w:rsidR="002700B9" w:rsidRPr="000C1E13" w:rsidRDefault="002700B9" w:rsidP="002700B9">
      <w:pPr>
        <w:numPr>
          <w:ilvl w:val="0"/>
          <w:numId w:val="71"/>
        </w:numPr>
        <w:rPr>
          <w:sz w:val="40"/>
        </w:rPr>
      </w:pPr>
      <w:r w:rsidRPr="000C1E13">
        <w:rPr>
          <w:sz w:val="40"/>
        </w:rPr>
        <w:t>Populate posts with authors and comments</w:t>
      </w:r>
    </w:p>
    <w:p w14:paraId="318FC1CF" w14:textId="77777777" w:rsidR="002700B9" w:rsidRPr="000C1E13" w:rsidRDefault="002700B9" w:rsidP="002700B9">
      <w:pPr>
        <w:numPr>
          <w:ilvl w:val="0"/>
          <w:numId w:val="71"/>
        </w:numPr>
        <w:rPr>
          <w:sz w:val="40"/>
        </w:rPr>
      </w:pPr>
      <w:r w:rsidRPr="000C1E13">
        <w:rPr>
          <w:sz w:val="40"/>
        </w:rPr>
        <w:t>Query comments by post or user</w:t>
      </w:r>
    </w:p>
    <w:p w14:paraId="730AF272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const posts = await </w:t>
      </w:r>
      <w:proofErr w:type="spellStart"/>
      <w:r w:rsidRPr="000C1E13">
        <w:rPr>
          <w:sz w:val="40"/>
        </w:rPr>
        <w:t>BlogPost.find</w:t>
      </w:r>
      <w:proofErr w:type="spellEnd"/>
      <w:r w:rsidRPr="000C1E13">
        <w:rPr>
          <w:sz w:val="40"/>
        </w:rPr>
        <w:t>(</w:t>
      </w:r>
      <w:proofErr w:type="gramStart"/>
      <w:r w:rsidRPr="000C1E13">
        <w:rPr>
          <w:sz w:val="40"/>
        </w:rPr>
        <w:t>).populate</w:t>
      </w:r>
      <w:proofErr w:type="gramEnd"/>
      <w:r w:rsidRPr="000C1E13">
        <w:rPr>
          <w:sz w:val="40"/>
        </w:rPr>
        <w:t>('author'</w:t>
      </w:r>
      <w:proofErr w:type="gramStart"/>
      <w:r w:rsidRPr="000C1E13">
        <w:rPr>
          <w:sz w:val="40"/>
        </w:rPr>
        <w:t>).populate</w:t>
      </w:r>
      <w:proofErr w:type="gramEnd"/>
      <w:r w:rsidRPr="000C1E13">
        <w:rPr>
          <w:sz w:val="40"/>
        </w:rPr>
        <w:t>({</w:t>
      </w:r>
    </w:p>
    <w:p w14:paraId="0603EDDD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path: 'comments',</w:t>
      </w:r>
    </w:p>
    <w:p w14:paraId="5FC8E0DE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t xml:space="preserve">  populate: </w:t>
      </w:r>
      <w:proofErr w:type="gramStart"/>
      <w:r w:rsidRPr="000C1E13">
        <w:rPr>
          <w:sz w:val="40"/>
        </w:rPr>
        <w:t>{ path</w:t>
      </w:r>
      <w:proofErr w:type="gramEnd"/>
      <w:r w:rsidRPr="000C1E13">
        <w:rPr>
          <w:sz w:val="40"/>
        </w:rPr>
        <w:t>: 'author</w:t>
      </w:r>
      <w:proofErr w:type="gramStart"/>
      <w:r w:rsidRPr="000C1E13">
        <w:rPr>
          <w:sz w:val="40"/>
        </w:rPr>
        <w:t>' }</w:t>
      </w:r>
      <w:proofErr w:type="gramEnd"/>
    </w:p>
    <w:p w14:paraId="38679D95" w14:textId="77777777" w:rsidR="002700B9" w:rsidRPr="000C1E13" w:rsidRDefault="002700B9" w:rsidP="002700B9">
      <w:pPr>
        <w:rPr>
          <w:sz w:val="40"/>
        </w:rPr>
      </w:pPr>
      <w:r w:rsidRPr="000C1E13">
        <w:rPr>
          <w:sz w:val="40"/>
        </w:rPr>
        <w:lastRenderedPageBreak/>
        <w:t>});</w:t>
      </w:r>
    </w:p>
    <w:p w14:paraId="7A153D69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pict w14:anchorId="171FE3A9">
          <v:rect id="_x0000_i1099" style="width:0;height:.75pt" o:hralign="center" o:hrstd="t" o:hrnoshade="t" o:hr="t" fillcolor="#ccc" stroked="f"/>
        </w:pict>
      </w:r>
    </w:p>
    <w:p w14:paraId="1BE1CEA5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t>🔸</w:t>
      </w:r>
      <w:r w:rsidRPr="000C1E13">
        <w:rPr>
          <w:b/>
          <w:bCs/>
          <w:sz w:val="40"/>
        </w:rPr>
        <w:t> Interview Questions</w:t>
      </w:r>
    </w:p>
    <w:p w14:paraId="40C16031" w14:textId="77777777" w:rsidR="002700B9" w:rsidRPr="000C1E13" w:rsidRDefault="002700B9" w:rsidP="002700B9">
      <w:pPr>
        <w:numPr>
          <w:ilvl w:val="0"/>
          <w:numId w:val="72"/>
        </w:numPr>
        <w:rPr>
          <w:sz w:val="40"/>
        </w:rPr>
      </w:pPr>
      <w:r w:rsidRPr="000C1E13">
        <w:rPr>
          <w:b/>
          <w:bCs/>
          <w:sz w:val="40"/>
        </w:rPr>
        <w:t xml:space="preserve">How </w:t>
      </w:r>
      <w:proofErr w:type="gramStart"/>
      <w:r w:rsidRPr="000C1E13">
        <w:rPr>
          <w:b/>
          <w:bCs/>
          <w:sz w:val="40"/>
        </w:rPr>
        <w:t>does .populate</w:t>
      </w:r>
      <w:proofErr w:type="gramEnd"/>
      <w:r w:rsidRPr="000C1E13">
        <w:rPr>
          <w:b/>
          <w:bCs/>
          <w:sz w:val="40"/>
        </w:rPr>
        <w:t>() work in Mongoose?</w:t>
      </w:r>
    </w:p>
    <w:p w14:paraId="5593FFE1" w14:textId="77777777" w:rsidR="002700B9" w:rsidRPr="000C1E13" w:rsidRDefault="002700B9" w:rsidP="002700B9">
      <w:pPr>
        <w:numPr>
          <w:ilvl w:val="1"/>
          <w:numId w:val="72"/>
        </w:numPr>
        <w:rPr>
          <w:sz w:val="40"/>
        </w:rPr>
      </w:pPr>
      <w:r w:rsidRPr="000C1E13">
        <w:rPr>
          <w:sz w:val="40"/>
        </w:rPr>
        <w:t>It </w:t>
      </w:r>
      <w:r w:rsidRPr="000C1E13">
        <w:rPr>
          <w:b/>
          <w:bCs/>
          <w:sz w:val="40"/>
        </w:rPr>
        <w:t xml:space="preserve">replaces the </w:t>
      </w:r>
      <w:proofErr w:type="spellStart"/>
      <w:r w:rsidRPr="000C1E13">
        <w:rPr>
          <w:b/>
          <w:bCs/>
          <w:sz w:val="40"/>
        </w:rPr>
        <w:t>ObjectId</w:t>
      </w:r>
      <w:proofErr w:type="spellEnd"/>
      <w:r w:rsidRPr="000C1E13">
        <w:rPr>
          <w:b/>
          <w:bCs/>
          <w:sz w:val="40"/>
        </w:rPr>
        <w:t xml:space="preserve"> field</w:t>
      </w:r>
      <w:r w:rsidRPr="000C1E13">
        <w:rPr>
          <w:sz w:val="40"/>
        </w:rPr>
        <w:t> in a document with the full document from the referenced collection.</w:t>
      </w:r>
    </w:p>
    <w:p w14:paraId="29CC50E7" w14:textId="77777777" w:rsidR="002700B9" w:rsidRPr="000C1E13" w:rsidRDefault="002700B9" w:rsidP="002700B9">
      <w:pPr>
        <w:numPr>
          <w:ilvl w:val="1"/>
          <w:numId w:val="72"/>
        </w:numPr>
        <w:rPr>
          <w:sz w:val="40"/>
        </w:rPr>
      </w:pPr>
      <w:r w:rsidRPr="000C1E13">
        <w:rPr>
          <w:sz w:val="40"/>
        </w:rPr>
        <w:t>Example:</w:t>
      </w:r>
    </w:p>
    <w:p w14:paraId="1E48728E" w14:textId="77777777" w:rsidR="002700B9" w:rsidRPr="000C1E13" w:rsidRDefault="002700B9" w:rsidP="002700B9">
      <w:pPr>
        <w:numPr>
          <w:ilvl w:val="1"/>
          <w:numId w:val="72"/>
        </w:numPr>
        <w:tabs>
          <w:tab w:val="clear" w:pos="1440"/>
        </w:tabs>
        <w:rPr>
          <w:sz w:val="40"/>
        </w:rPr>
      </w:pPr>
      <w:proofErr w:type="spellStart"/>
      <w:r w:rsidRPr="000C1E13">
        <w:rPr>
          <w:sz w:val="40"/>
        </w:rPr>
        <w:t>Post.find</w:t>
      </w:r>
      <w:proofErr w:type="spellEnd"/>
      <w:r w:rsidRPr="000C1E13">
        <w:rPr>
          <w:sz w:val="40"/>
        </w:rPr>
        <w:t>(</w:t>
      </w:r>
      <w:proofErr w:type="gramStart"/>
      <w:r w:rsidRPr="000C1E13">
        <w:rPr>
          <w:sz w:val="40"/>
        </w:rPr>
        <w:t>).populate</w:t>
      </w:r>
      <w:proofErr w:type="gramEnd"/>
      <w:r w:rsidRPr="000C1E13">
        <w:rPr>
          <w:sz w:val="40"/>
        </w:rPr>
        <w:t>('author', 'name email');</w:t>
      </w:r>
    </w:p>
    <w:p w14:paraId="5C5F73BF" w14:textId="77777777" w:rsidR="002700B9" w:rsidRPr="000C1E13" w:rsidRDefault="002700B9" w:rsidP="002700B9">
      <w:pPr>
        <w:numPr>
          <w:ilvl w:val="1"/>
          <w:numId w:val="72"/>
        </w:numPr>
        <w:rPr>
          <w:sz w:val="40"/>
        </w:rPr>
      </w:pPr>
      <w:r w:rsidRPr="000C1E13">
        <w:rPr>
          <w:sz w:val="40"/>
        </w:rPr>
        <w:t>Behind the scenes, Mongoose performs an additional query using the referenced _id.</w:t>
      </w:r>
    </w:p>
    <w:p w14:paraId="54E84F23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pict w14:anchorId="3D6D8849">
          <v:rect id="_x0000_i1100" style="width:0;height:.75pt" o:hralign="center" o:hrstd="t" o:hrnoshade="t" o:hr="t" fillcolor="#ccc" stroked="f"/>
        </w:pict>
      </w:r>
    </w:p>
    <w:p w14:paraId="6F30C901" w14:textId="77777777" w:rsidR="002700B9" w:rsidRPr="000C1E13" w:rsidRDefault="002700B9" w:rsidP="002700B9">
      <w:pPr>
        <w:numPr>
          <w:ilvl w:val="0"/>
          <w:numId w:val="73"/>
        </w:numPr>
        <w:rPr>
          <w:sz w:val="40"/>
        </w:rPr>
      </w:pPr>
      <w:r w:rsidRPr="000C1E13">
        <w:rPr>
          <w:b/>
          <w:bCs/>
          <w:sz w:val="40"/>
        </w:rPr>
        <w:t>When should you use indexes in MongoDB?</w:t>
      </w:r>
    </w:p>
    <w:p w14:paraId="3D9C1CA8" w14:textId="77777777" w:rsidR="002700B9" w:rsidRPr="000C1E13" w:rsidRDefault="002700B9" w:rsidP="002700B9">
      <w:pPr>
        <w:numPr>
          <w:ilvl w:val="1"/>
          <w:numId w:val="73"/>
        </w:numPr>
        <w:rPr>
          <w:sz w:val="40"/>
        </w:rPr>
      </w:pPr>
      <w:r w:rsidRPr="000C1E13">
        <w:rPr>
          <w:sz w:val="40"/>
        </w:rPr>
        <w:t>Use indexes when:</w:t>
      </w:r>
    </w:p>
    <w:p w14:paraId="29042516" w14:textId="77777777" w:rsidR="002700B9" w:rsidRPr="000C1E13" w:rsidRDefault="002700B9" w:rsidP="002700B9">
      <w:pPr>
        <w:numPr>
          <w:ilvl w:val="2"/>
          <w:numId w:val="73"/>
        </w:numPr>
        <w:rPr>
          <w:sz w:val="40"/>
        </w:rPr>
      </w:pPr>
      <w:r w:rsidRPr="000C1E13">
        <w:rPr>
          <w:sz w:val="40"/>
        </w:rPr>
        <w:t>A field is </w:t>
      </w:r>
      <w:r w:rsidRPr="000C1E13">
        <w:rPr>
          <w:b/>
          <w:bCs/>
          <w:sz w:val="40"/>
        </w:rPr>
        <w:t>frequently used in find, sort, or join operations</w:t>
      </w:r>
    </w:p>
    <w:p w14:paraId="1F0F7E7B" w14:textId="77777777" w:rsidR="002700B9" w:rsidRPr="000C1E13" w:rsidRDefault="002700B9" w:rsidP="002700B9">
      <w:pPr>
        <w:numPr>
          <w:ilvl w:val="2"/>
          <w:numId w:val="73"/>
        </w:numPr>
        <w:rPr>
          <w:sz w:val="40"/>
        </w:rPr>
      </w:pPr>
      <w:r w:rsidRPr="000C1E13">
        <w:rPr>
          <w:sz w:val="40"/>
        </w:rPr>
        <w:t>For </w:t>
      </w:r>
      <w:r w:rsidRPr="000C1E13">
        <w:rPr>
          <w:b/>
          <w:bCs/>
          <w:sz w:val="40"/>
        </w:rPr>
        <w:t>uniqueness enforcement</w:t>
      </w:r>
      <w:r w:rsidRPr="000C1E13">
        <w:rPr>
          <w:sz w:val="40"/>
        </w:rPr>
        <w:t> (e.g., emails)</w:t>
      </w:r>
    </w:p>
    <w:p w14:paraId="30740515" w14:textId="77777777" w:rsidR="002700B9" w:rsidRPr="000C1E13" w:rsidRDefault="002700B9" w:rsidP="002700B9">
      <w:pPr>
        <w:numPr>
          <w:ilvl w:val="2"/>
          <w:numId w:val="73"/>
        </w:numPr>
        <w:rPr>
          <w:sz w:val="40"/>
        </w:rPr>
      </w:pPr>
      <w:r w:rsidRPr="000C1E13">
        <w:rPr>
          <w:sz w:val="40"/>
        </w:rPr>
        <w:t>To improve </w:t>
      </w:r>
      <w:r w:rsidRPr="000C1E13">
        <w:rPr>
          <w:b/>
          <w:bCs/>
          <w:sz w:val="40"/>
        </w:rPr>
        <w:t>query performance</w:t>
      </w:r>
      <w:r w:rsidRPr="000C1E13">
        <w:rPr>
          <w:sz w:val="40"/>
        </w:rPr>
        <w:t> in large collections</w:t>
      </w:r>
    </w:p>
    <w:p w14:paraId="6DF3CCA5" w14:textId="77777777" w:rsidR="002700B9" w:rsidRPr="000C1E13" w:rsidRDefault="002700B9" w:rsidP="002700B9">
      <w:pPr>
        <w:numPr>
          <w:ilvl w:val="1"/>
          <w:numId w:val="73"/>
        </w:numPr>
        <w:rPr>
          <w:sz w:val="40"/>
        </w:rPr>
      </w:pPr>
      <w:r w:rsidRPr="000C1E13">
        <w:rPr>
          <w:sz w:val="40"/>
        </w:rPr>
        <w:t>Avoid over-indexing—it slows down writes and consumes space.</w:t>
      </w:r>
    </w:p>
    <w:p w14:paraId="3CFEC3DD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pict w14:anchorId="2E1233B5">
          <v:rect id="_x0000_i1101" style="width:0;height:.75pt" o:hralign="center" o:hrstd="t" o:hrnoshade="t" o:hr="t" fillcolor="#ccc" stroked="f"/>
        </w:pict>
      </w:r>
    </w:p>
    <w:p w14:paraId="14ACBABF" w14:textId="77777777" w:rsidR="002700B9" w:rsidRPr="000C1E13" w:rsidRDefault="002700B9" w:rsidP="002700B9">
      <w:pPr>
        <w:rPr>
          <w:b/>
          <w:bCs/>
          <w:sz w:val="40"/>
        </w:rPr>
      </w:pPr>
      <w:r w:rsidRPr="000C1E13">
        <w:rPr>
          <w:rFonts w:ascii="Segoe UI Emoji" w:hAnsi="Segoe UI Emoji" w:cs="Segoe UI Emoji"/>
          <w:b/>
          <w:bCs/>
          <w:sz w:val="40"/>
        </w:rPr>
        <w:lastRenderedPageBreak/>
        <w:t>✅</w:t>
      </w:r>
      <w:r w:rsidRPr="000C1E13">
        <w:rPr>
          <w:b/>
          <w:bCs/>
          <w:sz w:val="40"/>
        </w:rPr>
        <w:t xml:space="preserve"> Summary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5198"/>
      </w:tblGrid>
      <w:tr w:rsidR="002700B9" w:rsidRPr="000C1E13" w14:paraId="75A91012" w14:textId="77777777" w:rsidTr="0018417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84F379" w14:textId="77777777" w:rsidR="002700B9" w:rsidRPr="000C1E13" w:rsidRDefault="002700B9" w:rsidP="0018417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Practice Area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7D4ABE" w14:textId="77777777" w:rsidR="002700B9" w:rsidRPr="000C1E13" w:rsidRDefault="002700B9" w:rsidP="00184173">
            <w:pPr>
              <w:rPr>
                <w:b/>
                <w:bCs/>
                <w:sz w:val="40"/>
              </w:rPr>
            </w:pPr>
            <w:r w:rsidRPr="000C1E13">
              <w:rPr>
                <w:b/>
                <w:bCs/>
                <w:sz w:val="40"/>
              </w:rPr>
              <w:t>Task</w:t>
            </w:r>
          </w:p>
        </w:tc>
      </w:tr>
      <w:tr w:rsidR="002700B9" w:rsidRPr="000C1E13" w14:paraId="6E93F84D" w14:textId="77777777" w:rsidTr="0018417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DA7374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Exercises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8C1F27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Insert, update, filter, group</w:t>
            </w:r>
          </w:p>
        </w:tc>
      </w:tr>
      <w:tr w:rsidR="002700B9" w:rsidRPr="000C1E13" w14:paraId="30441D4E" w14:textId="77777777" w:rsidTr="0018417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A999B5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Mini Project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7A98C9" w14:textId="77777777" w:rsidR="002700B9" w:rsidRPr="000C1E13" w:rsidRDefault="002700B9" w:rsidP="00184173">
            <w:pPr>
              <w:rPr>
                <w:sz w:val="40"/>
              </w:rPr>
            </w:pPr>
            <w:proofErr w:type="spellStart"/>
            <w:r w:rsidRPr="000C1E13">
              <w:rPr>
                <w:sz w:val="40"/>
              </w:rPr>
              <w:t>BlogPost</w:t>
            </w:r>
            <w:proofErr w:type="spellEnd"/>
            <w:r w:rsidRPr="000C1E13">
              <w:rPr>
                <w:sz w:val="40"/>
              </w:rPr>
              <w:t xml:space="preserve"> + Comments + Users</w:t>
            </w:r>
          </w:p>
        </w:tc>
      </w:tr>
      <w:tr w:rsidR="002700B9" w:rsidRPr="000C1E13" w14:paraId="46344AFA" w14:textId="77777777" w:rsidTr="0018417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24FB59" w14:textId="77777777" w:rsidR="002700B9" w:rsidRPr="000C1E13" w:rsidRDefault="002700B9" w:rsidP="00184173">
            <w:pPr>
              <w:rPr>
                <w:sz w:val="40"/>
              </w:rPr>
            </w:pPr>
            <w:r w:rsidRPr="000C1E13">
              <w:rPr>
                <w:sz w:val="40"/>
              </w:rPr>
              <w:t>Interview Focus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CB6025" w14:textId="77777777" w:rsidR="002700B9" w:rsidRPr="000C1E13" w:rsidRDefault="002700B9" w:rsidP="00184173">
            <w:pPr>
              <w:rPr>
                <w:sz w:val="40"/>
              </w:rPr>
            </w:pPr>
            <w:proofErr w:type="gramStart"/>
            <w:r w:rsidRPr="000C1E13">
              <w:rPr>
                <w:sz w:val="40"/>
              </w:rPr>
              <w:t>populate(</w:t>
            </w:r>
            <w:proofErr w:type="gramEnd"/>
            <w:r w:rsidRPr="000C1E13">
              <w:rPr>
                <w:sz w:val="40"/>
              </w:rPr>
              <w:t>), Index optimization</w:t>
            </w:r>
          </w:p>
        </w:tc>
      </w:tr>
    </w:tbl>
    <w:p w14:paraId="5F2D22FF" w14:textId="77777777" w:rsidR="002700B9" w:rsidRPr="000C1E13" w:rsidRDefault="002700B9" w:rsidP="002700B9">
      <w:pPr>
        <w:rPr>
          <w:sz w:val="40"/>
        </w:rPr>
      </w:pPr>
      <w:r>
        <w:rPr>
          <w:sz w:val="40"/>
        </w:rPr>
        <w:pict w14:anchorId="0B5682C5">
          <v:rect id="_x0000_i1102" style="width:0;height:.75pt" o:hralign="center" o:hrstd="t" o:hrnoshade="t" o:hr="t" fillcolor="#ccc" stroked="f"/>
        </w:pict>
      </w:r>
    </w:p>
    <w:p w14:paraId="61A48A18" w14:textId="77777777" w:rsidR="002700B9" w:rsidRDefault="002700B9" w:rsidP="002700B9">
      <w:pPr>
        <w:rPr>
          <w:sz w:val="40"/>
        </w:rPr>
      </w:pPr>
    </w:p>
    <w:p w14:paraId="0052A56C" w14:textId="77777777" w:rsidR="002700B9" w:rsidRDefault="002700B9" w:rsidP="002700B9">
      <w:pPr>
        <w:rPr>
          <w:sz w:val="40"/>
        </w:rPr>
      </w:pPr>
    </w:p>
    <w:p w14:paraId="7DA0C685" w14:textId="77777777" w:rsidR="002700B9" w:rsidRDefault="002700B9" w:rsidP="002700B9">
      <w:pPr>
        <w:rPr>
          <w:sz w:val="40"/>
        </w:rPr>
      </w:pPr>
    </w:p>
    <w:p w14:paraId="1BECD58E" w14:textId="77777777" w:rsidR="002700B9" w:rsidRDefault="002700B9" w:rsidP="002700B9">
      <w:pPr>
        <w:rPr>
          <w:sz w:val="40"/>
        </w:rPr>
      </w:pPr>
    </w:p>
    <w:p w14:paraId="67C96666" w14:textId="77777777" w:rsidR="002700B9" w:rsidRDefault="002700B9" w:rsidP="002700B9">
      <w:pPr>
        <w:rPr>
          <w:sz w:val="40"/>
        </w:rPr>
      </w:pPr>
    </w:p>
    <w:p w14:paraId="346A51A3" w14:textId="77777777" w:rsidR="002700B9" w:rsidRDefault="002700B9" w:rsidP="002700B9">
      <w:pPr>
        <w:rPr>
          <w:sz w:val="40"/>
        </w:rPr>
      </w:pPr>
    </w:p>
    <w:p w14:paraId="6DCABA58" w14:textId="77777777" w:rsidR="002700B9" w:rsidRDefault="002700B9" w:rsidP="002700B9">
      <w:pPr>
        <w:rPr>
          <w:sz w:val="40"/>
        </w:rPr>
      </w:pPr>
    </w:p>
    <w:p w14:paraId="6F4A274C" w14:textId="77777777" w:rsidR="002700B9" w:rsidRDefault="002700B9" w:rsidP="002700B9">
      <w:pPr>
        <w:rPr>
          <w:sz w:val="40"/>
        </w:rPr>
      </w:pPr>
    </w:p>
    <w:p w14:paraId="48CC49C2" w14:textId="77777777" w:rsidR="002700B9" w:rsidRDefault="002700B9" w:rsidP="002700B9">
      <w:pPr>
        <w:rPr>
          <w:sz w:val="40"/>
        </w:rPr>
      </w:pPr>
    </w:p>
    <w:p w14:paraId="2347265E" w14:textId="77777777" w:rsidR="002700B9" w:rsidRDefault="002700B9" w:rsidP="002700B9">
      <w:pPr>
        <w:rPr>
          <w:sz w:val="40"/>
        </w:rPr>
      </w:pPr>
    </w:p>
    <w:p w14:paraId="04B1637F" w14:textId="77777777" w:rsidR="002700B9" w:rsidRDefault="002700B9" w:rsidP="002700B9">
      <w:pPr>
        <w:rPr>
          <w:sz w:val="40"/>
        </w:rPr>
      </w:pPr>
    </w:p>
    <w:p w14:paraId="155BC3E6" w14:textId="77777777" w:rsidR="002700B9" w:rsidRDefault="002700B9" w:rsidP="002700B9">
      <w:pPr>
        <w:rPr>
          <w:sz w:val="40"/>
        </w:rPr>
      </w:pPr>
    </w:p>
    <w:p w14:paraId="7C7700D4" w14:textId="77777777" w:rsidR="002700B9" w:rsidRPr="007F3099" w:rsidRDefault="002700B9" w:rsidP="002700B9">
      <w:pPr>
        <w:rPr>
          <w:sz w:val="40"/>
        </w:rPr>
      </w:pPr>
      <w:r w:rsidRPr="007F3099">
        <w:rPr>
          <w:b/>
          <w:bCs/>
          <w:sz w:val="40"/>
          <w:highlight w:val="yellow"/>
        </w:rPr>
        <w:lastRenderedPageBreak/>
        <w:t>Top 50 Backend Interview Questions</w:t>
      </w:r>
      <w:r w:rsidRPr="007F3099">
        <w:rPr>
          <w:sz w:val="40"/>
          <w:highlight w:val="yellow"/>
        </w:rPr>
        <w:t xml:space="preserve"> on </w:t>
      </w:r>
      <w:r w:rsidRPr="007F3099">
        <w:rPr>
          <w:b/>
          <w:bCs/>
          <w:sz w:val="40"/>
          <w:highlight w:val="yellow"/>
        </w:rPr>
        <w:t>Node.js</w:t>
      </w:r>
      <w:r w:rsidRPr="007F3099">
        <w:rPr>
          <w:sz w:val="40"/>
          <w:highlight w:val="yellow"/>
        </w:rPr>
        <w:t xml:space="preserve">, </w:t>
      </w:r>
      <w:r w:rsidRPr="007F3099">
        <w:rPr>
          <w:b/>
          <w:bCs/>
          <w:sz w:val="40"/>
          <w:highlight w:val="yellow"/>
        </w:rPr>
        <w:t>Express.js</w:t>
      </w:r>
      <w:r w:rsidRPr="007F3099">
        <w:rPr>
          <w:sz w:val="40"/>
          <w:highlight w:val="yellow"/>
        </w:rPr>
        <w:t xml:space="preserve">, and </w:t>
      </w:r>
      <w:r w:rsidRPr="007F3099">
        <w:rPr>
          <w:b/>
          <w:bCs/>
          <w:sz w:val="40"/>
          <w:highlight w:val="yellow"/>
        </w:rPr>
        <w:t>MongoDB</w:t>
      </w:r>
      <w:r w:rsidRPr="007F3099">
        <w:rPr>
          <w:sz w:val="40"/>
          <w:highlight w:val="yellow"/>
        </w:rPr>
        <w:t>, covering basics to advanced topics:</w:t>
      </w:r>
    </w:p>
    <w:p w14:paraId="7C67C0A5" w14:textId="77777777" w:rsidR="002700B9" w:rsidRPr="007F3099" w:rsidRDefault="002700B9" w:rsidP="002700B9">
      <w:pPr>
        <w:rPr>
          <w:sz w:val="40"/>
        </w:rPr>
      </w:pPr>
      <w:r>
        <w:rPr>
          <w:sz w:val="40"/>
        </w:rPr>
        <w:pict w14:anchorId="10E37525">
          <v:rect id="_x0000_i1103" style="width:0;height:1.5pt" o:hralign="center" o:hrstd="t" o:hr="t" fillcolor="#a0a0a0" stroked="f"/>
        </w:pict>
      </w:r>
    </w:p>
    <w:p w14:paraId="33566F0E" w14:textId="77777777" w:rsidR="002700B9" w:rsidRPr="007F3099" w:rsidRDefault="002700B9" w:rsidP="002700B9">
      <w:pPr>
        <w:rPr>
          <w:b/>
          <w:bCs/>
          <w:sz w:val="40"/>
        </w:rPr>
      </w:pPr>
      <w:r w:rsidRPr="007F3099">
        <w:rPr>
          <w:rFonts w:ascii="Segoe UI Emoji" w:hAnsi="Segoe UI Emoji" w:cs="Segoe UI Emoji"/>
          <w:b/>
          <w:bCs/>
          <w:sz w:val="40"/>
        </w:rPr>
        <w:t>🔵</w:t>
      </w:r>
      <w:r w:rsidRPr="007F3099">
        <w:rPr>
          <w:b/>
          <w:bCs/>
          <w:sz w:val="40"/>
        </w:rPr>
        <w:t xml:space="preserve"> Node.js (18 Questions)</w:t>
      </w:r>
    </w:p>
    <w:p w14:paraId="15EF4255" w14:textId="77777777" w:rsidR="002700B9" w:rsidRPr="007F3099" w:rsidRDefault="002700B9" w:rsidP="002700B9">
      <w:pPr>
        <w:numPr>
          <w:ilvl w:val="0"/>
          <w:numId w:val="74"/>
        </w:numPr>
        <w:rPr>
          <w:sz w:val="40"/>
        </w:rPr>
      </w:pPr>
      <w:r w:rsidRPr="007F3099">
        <w:rPr>
          <w:sz w:val="40"/>
        </w:rPr>
        <w:t>What is Node.js? Why is it popular for backend development?</w:t>
      </w:r>
    </w:p>
    <w:p w14:paraId="16D06CFB" w14:textId="77777777" w:rsidR="002700B9" w:rsidRPr="007F3099" w:rsidRDefault="002700B9" w:rsidP="002700B9">
      <w:pPr>
        <w:numPr>
          <w:ilvl w:val="0"/>
          <w:numId w:val="74"/>
        </w:numPr>
        <w:rPr>
          <w:sz w:val="40"/>
        </w:rPr>
      </w:pPr>
      <w:r w:rsidRPr="007F3099">
        <w:rPr>
          <w:sz w:val="40"/>
        </w:rPr>
        <w:t>Explain the Node.js architecture. What is the Event Loop?</w:t>
      </w:r>
    </w:p>
    <w:p w14:paraId="54F19234" w14:textId="77777777" w:rsidR="002700B9" w:rsidRPr="007F3099" w:rsidRDefault="002700B9" w:rsidP="002700B9">
      <w:pPr>
        <w:numPr>
          <w:ilvl w:val="0"/>
          <w:numId w:val="74"/>
        </w:numPr>
        <w:rPr>
          <w:sz w:val="40"/>
        </w:rPr>
      </w:pPr>
      <w:r w:rsidRPr="007F3099">
        <w:rPr>
          <w:sz w:val="40"/>
        </w:rPr>
        <w:t>What is the difference between Node.js and traditional server-side platforms like PHP?</w:t>
      </w:r>
    </w:p>
    <w:p w14:paraId="5282B77F" w14:textId="77777777" w:rsidR="002700B9" w:rsidRPr="007F3099" w:rsidRDefault="002700B9" w:rsidP="002700B9">
      <w:pPr>
        <w:numPr>
          <w:ilvl w:val="0"/>
          <w:numId w:val="74"/>
        </w:numPr>
        <w:rPr>
          <w:sz w:val="40"/>
        </w:rPr>
      </w:pPr>
      <w:r w:rsidRPr="007F3099">
        <w:rPr>
          <w:sz w:val="40"/>
        </w:rPr>
        <w:t>What are global objects in Node.js?</w:t>
      </w:r>
    </w:p>
    <w:p w14:paraId="7BC65E79" w14:textId="77777777" w:rsidR="002700B9" w:rsidRPr="007F3099" w:rsidRDefault="002700B9" w:rsidP="002700B9">
      <w:pPr>
        <w:numPr>
          <w:ilvl w:val="0"/>
          <w:numId w:val="74"/>
        </w:numPr>
        <w:rPr>
          <w:sz w:val="40"/>
        </w:rPr>
      </w:pPr>
      <w:r w:rsidRPr="007F3099">
        <w:rPr>
          <w:sz w:val="40"/>
        </w:rPr>
        <w:t>How does the require system work in Node.js?</w:t>
      </w:r>
    </w:p>
    <w:p w14:paraId="042331E9" w14:textId="77777777" w:rsidR="002700B9" w:rsidRPr="007F3099" w:rsidRDefault="002700B9" w:rsidP="002700B9">
      <w:pPr>
        <w:numPr>
          <w:ilvl w:val="0"/>
          <w:numId w:val="74"/>
        </w:numPr>
        <w:rPr>
          <w:sz w:val="40"/>
        </w:rPr>
      </w:pPr>
      <w:r w:rsidRPr="007F3099">
        <w:rPr>
          <w:sz w:val="40"/>
        </w:rPr>
        <w:t xml:space="preserve">What is the difference between </w:t>
      </w:r>
      <w:proofErr w:type="spellStart"/>
      <w:r w:rsidRPr="007F3099">
        <w:rPr>
          <w:sz w:val="40"/>
        </w:rPr>
        <w:t>CommonJS</w:t>
      </w:r>
      <w:proofErr w:type="spellEnd"/>
      <w:r w:rsidRPr="007F3099">
        <w:rPr>
          <w:sz w:val="40"/>
        </w:rPr>
        <w:t xml:space="preserve"> and ES Modules in Node?</w:t>
      </w:r>
    </w:p>
    <w:p w14:paraId="553E6520" w14:textId="77777777" w:rsidR="002700B9" w:rsidRPr="007F3099" w:rsidRDefault="002700B9" w:rsidP="002700B9">
      <w:pPr>
        <w:numPr>
          <w:ilvl w:val="0"/>
          <w:numId w:val="74"/>
        </w:numPr>
        <w:rPr>
          <w:sz w:val="40"/>
        </w:rPr>
      </w:pPr>
      <w:r w:rsidRPr="007F3099">
        <w:rPr>
          <w:sz w:val="40"/>
        </w:rPr>
        <w:t>How do you handle asynchronous operations in Node.js?</w:t>
      </w:r>
    </w:p>
    <w:p w14:paraId="55BA6047" w14:textId="77777777" w:rsidR="002700B9" w:rsidRPr="007F3099" w:rsidRDefault="002700B9" w:rsidP="002700B9">
      <w:pPr>
        <w:numPr>
          <w:ilvl w:val="0"/>
          <w:numId w:val="74"/>
        </w:numPr>
        <w:rPr>
          <w:sz w:val="40"/>
        </w:rPr>
      </w:pPr>
      <w:r w:rsidRPr="007F3099">
        <w:rPr>
          <w:sz w:val="40"/>
        </w:rPr>
        <w:t>Explain callbacks, promises, and async/await.</w:t>
      </w:r>
    </w:p>
    <w:p w14:paraId="6A0C73F5" w14:textId="77777777" w:rsidR="002700B9" w:rsidRPr="007F3099" w:rsidRDefault="002700B9" w:rsidP="002700B9">
      <w:pPr>
        <w:numPr>
          <w:ilvl w:val="0"/>
          <w:numId w:val="74"/>
        </w:numPr>
        <w:rPr>
          <w:sz w:val="40"/>
        </w:rPr>
      </w:pPr>
      <w:r w:rsidRPr="007F3099">
        <w:rPr>
          <w:sz w:val="40"/>
        </w:rPr>
        <w:t>What are Streams and Buffers in Node.js?</w:t>
      </w:r>
    </w:p>
    <w:p w14:paraId="7AC97AFB" w14:textId="77777777" w:rsidR="002700B9" w:rsidRPr="007F3099" w:rsidRDefault="002700B9" w:rsidP="002700B9">
      <w:pPr>
        <w:numPr>
          <w:ilvl w:val="0"/>
          <w:numId w:val="74"/>
        </w:numPr>
        <w:rPr>
          <w:sz w:val="40"/>
        </w:rPr>
      </w:pPr>
      <w:r w:rsidRPr="007F3099">
        <w:rPr>
          <w:sz w:val="40"/>
        </w:rPr>
        <w:t>How do you handle file operations in Node using the fs module?</w:t>
      </w:r>
    </w:p>
    <w:p w14:paraId="1E7FEE7D" w14:textId="77777777" w:rsidR="002700B9" w:rsidRPr="007F3099" w:rsidRDefault="002700B9" w:rsidP="002700B9">
      <w:pPr>
        <w:numPr>
          <w:ilvl w:val="0"/>
          <w:numId w:val="74"/>
        </w:numPr>
        <w:rPr>
          <w:sz w:val="40"/>
        </w:rPr>
      </w:pPr>
      <w:r w:rsidRPr="007F3099">
        <w:rPr>
          <w:sz w:val="40"/>
        </w:rPr>
        <w:t>What is the process object in Node.js?</w:t>
      </w:r>
    </w:p>
    <w:p w14:paraId="2CECFC44" w14:textId="77777777" w:rsidR="002700B9" w:rsidRPr="007F3099" w:rsidRDefault="002700B9" w:rsidP="002700B9">
      <w:pPr>
        <w:numPr>
          <w:ilvl w:val="0"/>
          <w:numId w:val="74"/>
        </w:numPr>
        <w:rPr>
          <w:sz w:val="40"/>
        </w:rPr>
      </w:pPr>
      <w:r w:rsidRPr="007F3099">
        <w:rPr>
          <w:sz w:val="40"/>
        </w:rPr>
        <w:t xml:space="preserve">What is the role of </w:t>
      </w:r>
      <w:proofErr w:type="spellStart"/>
      <w:proofErr w:type="gramStart"/>
      <w:r w:rsidRPr="007F3099">
        <w:rPr>
          <w:sz w:val="40"/>
        </w:rPr>
        <w:t>package.json</w:t>
      </w:r>
      <w:proofErr w:type="spellEnd"/>
      <w:proofErr w:type="gramEnd"/>
      <w:r w:rsidRPr="007F3099">
        <w:rPr>
          <w:sz w:val="40"/>
        </w:rPr>
        <w:t xml:space="preserve"> and package-</w:t>
      </w:r>
      <w:proofErr w:type="spellStart"/>
      <w:proofErr w:type="gramStart"/>
      <w:r w:rsidRPr="007F3099">
        <w:rPr>
          <w:sz w:val="40"/>
        </w:rPr>
        <w:t>lock.json</w:t>
      </w:r>
      <w:proofErr w:type="spellEnd"/>
      <w:proofErr w:type="gramEnd"/>
      <w:r w:rsidRPr="007F3099">
        <w:rPr>
          <w:sz w:val="40"/>
        </w:rPr>
        <w:t>?</w:t>
      </w:r>
    </w:p>
    <w:p w14:paraId="1A9681CA" w14:textId="77777777" w:rsidR="002700B9" w:rsidRPr="007F3099" w:rsidRDefault="002700B9" w:rsidP="002700B9">
      <w:pPr>
        <w:numPr>
          <w:ilvl w:val="0"/>
          <w:numId w:val="74"/>
        </w:numPr>
        <w:rPr>
          <w:sz w:val="40"/>
        </w:rPr>
      </w:pPr>
      <w:r w:rsidRPr="007F3099">
        <w:rPr>
          <w:sz w:val="40"/>
        </w:rPr>
        <w:lastRenderedPageBreak/>
        <w:t xml:space="preserve">What are </w:t>
      </w:r>
      <w:proofErr w:type="spellStart"/>
      <w:r w:rsidRPr="007F3099">
        <w:rPr>
          <w:sz w:val="40"/>
        </w:rPr>
        <w:t>devDependencies</w:t>
      </w:r>
      <w:proofErr w:type="spellEnd"/>
      <w:r w:rsidRPr="007F3099">
        <w:rPr>
          <w:sz w:val="40"/>
        </w:rPr>
        <w:t xml:space="preserve"> vs dependencies in </w:t>
      </w:r>
      <w:proofErr w:type="spellStart"/>
      <w:r w:rsidRPr="007F3099">
        <w:rPr>
          <w:sz w:val="40"/>
        </w:rPr>
        <w:t>npm</w:t>
      </w:r>
      <w:proofErr w:type="spellEnd"/>
      <w:r w:rsidRPr="007F3099">
        <w:rPr>
          <w:sz w:val="40"/>
        </w:rPr>
        <w:t>?</w:t>
      </w:r>
    </w:p>
    <w:p w14:paraId="1AFDE7FE" w14:textId="77777777" w:rsidR="002700B9" w:rsidRPr="007F3099" w:rsidRDefault="002700B9" w:rsidP="002700B9">
      <w:pPr>
        <w:numPr>
          <w:ilvl w:val="0"/>
          <w:numId w:val="74"/>
        </w:numPr>
        <w:rPr>
          <w:sz w:val="40"/>
        </w:rPr>
      </w:pPr>
      <w:r w:rsidRPr="007F3099">
        <w:rPr>
          <w:sz w:val="40"/>
        </w:rPr>
        <w:t>How do you debug Node.js applications?</w:t>
      </w:r>
    </w:p>
    <w:p w14:paraId="19B9CB4D" w14:textId="77777777" w:rsidR="002700B9" w:rsidRPr="007F3099" w:rsidRDefault="002700B9" w:rsidP="002700B9">
      <w:pPr>
        <w:numPr>
          <w:ilvl w:val="0"/>
          <w:numId w:val="74"/>
        </w:numPr>
        <w:rPr>
          <w:sz w:val="40"/>
        </w:rPr>
      </w:pPr>
      <w:r w:rsidRPr="007F3099">
        <w:rPr>
          <w:sz w:val="40"/>
        </w:rPr>
        <w:t>What is middleware in Node.js?</w:t>
      </w:r>
    </w:p>
    <w:p w14:paraId="07B8FC27" w14:textId="77777777" w:rsidR="002700B9" w:rsidRPr="007F3099" w:rsidRDefault="002700B9" w:rsidP="002700B9">
      <w:pPr>
        <w:numPr>
          <w:ilvl w:val="0"/>
          <w:numId w:val="74"/>
        </w:numPr>
        <w:rPr>
          <w:sz w:val="40"/>
        </w:rPr>
      </w:pPr>
      <w:r w:rsidRPr="007F3099">
        <w:rPr>
          <w:sz w:val="40"/>
        </w:rPr>
        <w:t>What are the different ways to create a server in Node.js?</w:t>
      </w:r>
    </w:p>
    <w:p w14:paraId="5EAE19F7" w14:textId="77777777" w:rsidR="002700B9" w:rsidRPr="007F3099" w:rsidRDefault="002700B9" w:rsidP="002700B9">
      <w:pPr>
        <w:numPr>
          <w:ilvl w:val="0"/>
          <w:numId w:val="74"/>
        </w:numPr>
        <w:rPr>
          <w:sz w:val="40"/>
        </w:rPr>
      </w:pPr>
      <w:r w:rsidRPr="007F3099">
        <w:rPr>
          <w:sz w:val="40"/>
        </w:rPr>
        <w:t>What are environment variables, and how do you use them?</w:t>
      </w:r>
    </w:p>
    <w:p w14:paraId="5827029A" w14:textId="77777777" w:rsidR="002700B9" w:rsidRPr="007F3099" w:rsidRDefault="002700B9" w:rsidP="002700B9">
      <w:pPr>
        <w:numPr>
          <w:ilvl w:val="0"/>
          <w:numId w:val="74"/>
        </w:numPr>
        <w:rPr>
          <w:sz w:val="40"/>
        </w:rPr>
      </w:pPr>
      <w:r w:rsidRPr="007F3099">
        <w:rPr>
          <w:sz w:val="40"/>
        </w:rPr>
        <w:t>What is event-driven programming in Node.js?</w:t>
      </w:r>
    </w:p>
    <w:p w14:paraId="6B9BC108" w14:textId="77777777" w:rsidR="002700B9" w:rsidRPr="007F3099" w:rsidRDefault="002700B9" w:rsidP="002700B9">
      <w:pPr>
        <w:rPr>
          <w:sz w:val="40"/>
        </w:rPr>
      </w:pPr>
      <w:r>
        <w:rPr>
          <w:sz w:val="40"/>
        </w:rPr>
        <w:pict w14:anchorId="0111BB0D">
          <v:rect id="_x0000_i1104" style="width:0;height:1.5pt" o:hralign="center" o:hrstd="t" o:hr="t" fillcolor="#a0a0a0" stroked="f"/>
        </w:pict>
      </w:r>
    </w:p>
    <w:p w14:paraId="5149501C" w14:textId="77777777" w:rsidR="002700B9" w:rsidRPr="007F3099" w:rsidRDefault="002700B9" w:rsidP="002700B9">
      <w:pPr>
        <w:rPr>
          <w:b/>
          <w:bCs/>
          <w:sz w:val="40"/>
        </w:rPr>
      </w:pPr>
      <w:r w:rsidRPr="007F3099">
        <w:rPr>
          <w:rFonts w:ascii="Segoe UI Emoji" w:hAnsi="Segoe UI Emoji" w:cs="Segoe UI Emoji"/>
          <w:b/>
          <w:bCs/>
          <w:sz w:val="40"/>
        </w:rPr>
        <w:t>🟠</w:t>
      </w:r>
      <w:r w:rsidRPr="007F3099">
        <w:rPr>
          <w:b/>
          <w:bCs/>
          <w:sz w:val="40"/>
        </w:rPr>
        <w:t xml:space="preserve"> Express.js (16 Questions)</w:t>
      </w:r>
    </w:p>
    <w:p w14:paraId="049313EC" w14:textId="77777777" w:rsidR="002700B9" w:rsidRPr="007F3099" w:rsidRDefault="002700B9" w:rsidP="002700B9">
      <w:pPr>
        <w:numPr>
          <w:ilvl w:val="0"/>
          <w:numId w:val="75"/>
        </w:numPr>
        <w:rPr>
          <w:sz w:val="40"/>
        </w:rPr>
      </w:pPr>
      <w:r w:rsidRPr="007F3099">
        <w:rPr>
          <w:sz w:val="40"/>
        </w:rPr>
        <w:t>What is Express.js? How does it work with Node.js?</w:t>
      </w:r>
    </w:p>
    <w:p w14:paraId="196FFEBB" w14:textId="77777777" w:rsidR="002700B9" w:rsidRPr="007F3099" w:rsidRDefault="002700B9" w:rsidP="002700B9">
      <w:pPr>
        <w:numPr>
          <w:ilvl w:val="0"/>
          <w:numId w:val="75"/>
        </w:numPr>
        <w:rPr>
          <w:sz w:val="40"/>
        </w:rPr>
      </w:pPr>
      <w:r w:rsidRPr="007F3099">
        <w:rPr>
          <w:sz w:val="40"/>
        </w:rPr>
        <w:t>How do you set up a basic Express server?</w:t>
      </w:r>
    </w:p>
    <w:p w14:paraId="788C1609" w14:textId="77777777" w:rsidR="002700B9" w:rsidRPr="007F3099" w:rsidRDefault="002700B9" w:rsidP="002700B9">
      <w:pPr>
        <w:numPr>
          <w:ilvl w:val="0"/>
          <w:numId w:val="75"/>
        </w:numPr>
        <w:rPr>
          <w:sz w:val="40"/>
        </w:rPr>
      </w:pPr>
      <w:r w:rsidRPr="007F3099">
        <w:rPr>
          <w:sz w:val="40"/>
        </w:rPr>
        <w:t>What are routes in Express? How are they defined?</w:t>
      </w:r>
    </w:p>
    <w:p w14:paraId="313649C3" w14:textId="77777777" w:rsidR="002700B9" w:rsidRPr="007F3099" w:rsidRDefault="002700B9" w:rsidP="002700B9">
      <w:pPr>
        <w:numPr>
          <w:ilvl w:val="0"/>
          <w:numId w:val="75"/>
        </w:numPr>
        <w:rPr>
          <w:sz w:val="40"/>
        </w:rPr>
      </w:pPr>
      <w:r w:rsidRPr="007F3099">
        <w:rPr>
          <w:sz w:val="40"/>
        </w:rPr>
        <w:t>How do you handle dynamic route parameters in Express?</w:t>
      </w:r>
    </w:p>
    <w:p w14:paraId="0AB8864D" w14:textId="77777777" w:rsidR="002700B9" w:rsidRPr="007F3099" w:rsidRDefault="002700B9" w:rsidP="002700B9">
      <w:pPr>
        <w:numPr>
          <w:ilvl w:val="0"/>
          <w:numId w:val="75"/>
        </w:numPr>
        <w:rPr>
          <w:sz w:val="40"/>
        </w:rPr>
      </w:pPr>
      <w:r w:rsidRPr="007F3099">
        <w:rPr>
          <w:sz w:val="40"/>
        </w:rPr>
        <w:t xml:space="preserve">What is the use of </w:t>
      </w:r>
      <w:proofErr w:type="spellStart"/>
      <w:proofErr w:type="gramStart"/>
      <w:r w:rsidRPr="007F3099">
        <w:rPr>
          <w:sz w:val="40"/>
        </w:rPr>
        <w:t>req.query</w:t>
      </w:r>
      <w:proofErr w:type="spellEnd"/>
      <w:proofErr w:type="gramEnd"/>
      <w:r w:rsidRPr="007F3099">
        <w:rPr>
          <w:sz w:val="40"/>
        </w:rPr>
        <w:t xml:space="preserve"> vs </w:t>
      </w:r>
      <w:proofErr w:type="spellStart"/>
      <w:proofErr w:type="gramStart"/>
      <w:r w:rsidRPr="007F3099">
        <w:rPr>
          <w:sz w:val="40"/>
        </w:rPr>
        <w:t>req.params</w:t>
      </w:r>
      <w:proofErr w:type="spellEnd"/>
      <w:proofErr w:type="gramEnd"/>
      <w:r w:rsidRPr="007F3099">
        <w:rPr>
          <w:sz w:val="40"/>
        </w:rPr>
        <w:t>?</w:t>
      </w:r>
    </w:p>
    <w:p w14:paraId="6404DDE2" w14:textId="77777777" w:rsidR="002700B9" w:rsidRPr="007F3099" w:rsidRDefault="002700B9" w:rsidP="002700B9">
      <w:pPr>
        <w:numPr>
          <w:ilvl w:val="0"/>
          <w:numId w:val="75"/>
        </w:numPr>
        <w:rPr>
          <w:sz w:val="40"/>
        </w:rPr>
      </w:pPr>
      <w:r w:rsidRPr="007F3099">
        <w:rPr>
          <w:sz w:val="40"/>
        </w:rPr>
        <w:t>What is middleware in Express? Difference between built-in, third-party, and custom middleware?</w:t>
      </w:r>
    </w:p>
    <w:p w14:paraId="29C123DC" w14:textId="77777777" w:rsidR="002700B9" w:rsidRPr="007F3099" w:rsidRDefault="002700B9" w:rsidP="002700B9">
      <w:pPr>
        <w:numPr>
          <w:ilvl w:val="0"/>
          <w:numId w:val="75"/>
        </w:numPr>
        <w:rPr>
          <w:sz w:val="40"/>
        </w:rPr>
      </w:pPr>
      <w:r w:rsidRPr="007F3099">
        <w:rPr>
          <w:sz w:val="40"/>
        </w:rPr>
        <w:t xml:space="preserve">What is the role of </w:t>
      </w:r>
      <w:proofErr w:type="gramStart"/>
      <w:r w:rsidRPr="007F3099">
        <w:rPr>
          <w:sz w:val="40"/>
        </w:rPr>
        <w:t>next(</w:t>
      </w:r>
      <w:proofErr w:type="gramEnd"/>
      <w:r w:rsidRPr="007F3099">
        <w:rPr>
          <w:sz w:val="40"/>
        </w:rPr>
        <w:t>) in middleware?</w:t>
      </w:r>
    </w:p>
    <w:p w14:paraId="718972F4" w14:textId="77777777" w:rsidR="002700B9" w:rsidRPr="007F3099" w:rsidRDefault="002700B9" w:rsidP="002700B9">
      <w:pPr>
        <w:numPr>
          <w:ilvl w:val="0"/>
          <w:numId w:val="75"/>
        </w:numPr>
        <w:rPr>
          <w:sz w:val="40"/>
        </w:rPr>
      </w:pPr>
      <w:r w:rsidRPr="007F3099">
        <w:rPr>
          <w:sz w:val="40"/>
        </w:rPr>
        <w:t>How do you serve static files in Express?</w:t>
      </w:r>
    </w:p>
    <w:p w14:paraId="410BF825" w14:textId="77777777" w:rsidR="002700B9" w:rsidRPr="007F3099" w:rsidRDefault="002700B9" w:rsidP="002700B9">
      <w:pPr>
        <w:numPr>
          <w:ilvl w:val="0"/>
          <w:numId w:val="75"/>
        </w:numPr>
        <w:rPr>
          <w:sz w:val="40"/>
        </w:rPr>
      </w:pPr>
      <w:r w:rsidRPr="007F3099">
        <w:rPr>
          <w:sz w:val="40"/>
        </w:rPr>
        <w:lastRenderedPageBreak/>
        <w:t>How do you structure an Express app using the MVC pattern?</w:t>
      </w:r>
    </w:p>
    <w:p w14:paraId="033B86E0" w14:textId="77777777" w:rsidR="002700B9" w:rsidRPr="007F3099" w:rsidRDefault="002700B9" w:rsidP="002700B9">
      <w:pPr>
        <w:numPr>
          <w:ilvl w:val="0"/>
          <w:numId w:val="75"/>
        </w:numPr>
        <w:rPr>
          <w:sz w:val="40"/>
        </w:rPr>
      </w:pPr>
      <w:r w:rsidRPr="007F3099">
        <w:rPr>
          <w:sz w:val="40"/>
        </w:rPr>
        <w:t>What are Express routers and how do you modularize routes?</w:t>
      </w:r>
    </w:p>
    <w:p w14:paraId="1DB1F447" w14:textId="77777777" w:rsidR="002700B9" w:rsidRPr="007F3099" w:rsidRDefault="002700B9" w:rsidP="002700B9">
      <w:pPr>
        <w:numPr>
          <w:ilvl w:val="0"/>
          <w:numId w:val="75"/>
        </w:numPr>
        <w:rPr>
          <w:sz w:val="40"/>
        </w:rPr>
      </w:pPr>
      <w:r w:rsidRPr="007F3099">
        <w:rPr>
          <w:sz w:val="40"/>
        </w:rPr>
        <w:t>How do you handle errors and send custom error messages in Express?</w:t>
      </w:r>
    </w:p>
    <w:p w14:paraId="4EF50469" w14:textId="77777777" w:rsidR="002700B9" w:rsidRPr="007F3099" w:rsidRDefault="002700B9" w:rsidP="002700B9">
      <w:pPr>
        <w:numPr>
          <w:ilvl w:val="0"/>
          <w:numId w:val="75"/>
        </w:numPr>
        <w:rPr>
          <w:sz w:val="40"/>
        </w:rPr>
      </w:pPr>
      <w:r w:rsidRPr="007F3099">
        <w:rPr>
          <w:sz w:val="40"/>
        </w:rPr>
        <w:t>How do you secure an Express app (helmet, rate-limiting, etc.)?</w:t>
      </w:r>
    </w:p>
    <w:p w14:paraId="28B71EF7" w14:textId="77777777" w:rsidR="002700B9" w:rsidRPr="007F3099" w:rsidRDefault="002700B9" w:rsidP="002700B9">
      <w:pPr>
        <w:numPr>
          <w:ilvl w:val="0"/>
          <w:numId w:val="75"/>
        </w:numPr>
        <w:rPr>
          <w:sz w:val="40"/>
        </w:rPr>
      </w:pPr>
      <w:r w:rsidRPr="007F3099">
        <w:rPr>
          <w:sz w:val="40"/>
        </w:rPr>
        <w:t>What is CORS and how do you handle it in Express?</w:t>
      </w:r>
    </w:p>
    <w:p w14:paraId="142BB603" w14:textId="77777777" w:rsidR="002700B9" w:rsidRPr="007F3099" w:rsidRDefault="002700B9" w:rsidP="002700B9">
      <w:pPr>
        <w:numPr>
          <w:ilvl w:val="0"/>
          <w:numId w:val="75"/>
        </w:numPr>
        <w:rPr>
          <w:sz w:val="40"/>
        </w:rPr>
      </w:pPr>
      <w:r w:rsidRPr="007F3099">
        <w:rPr>
          <w:sz w:val="40"/>
        </w:rPr>
        <w:t>How do you build a RESTful API using Express?</w:t>
      </w:r>
    </w:p>
    <w:p w14:paraId="6BF2411E" w14:textId="77777777" w:rsidR="002700B9" w:rsidRPr="007F3099" w:rsidRDefault="002700B9" w:rsidP="002700B9">
      <w:pPr>
        <w:numPr>
          <w:ilvl w:val="0"/>
          <w:numId w:val="75"/>
        </w:numPr>
        <w:rPr>
          <w:sz w:val="40"/>
        </w:rPr>
      </w:pPr>
      <w:r w:rsidRPr="007F3099">
        <w:rPr>
          <w:sz w:val="40"/>
        </w:rPr>
        <w:t>What tools can be used to test Express APIs (e.g., Postman, Jest)?</w:t>
      </w:r>
    </w:p>
    <w:p w14:paraId="47B9064C" w14:textId="77777777" w:rsidR="002700B9" w:rsidRPr="007F3099" w:rsidRDefault="002700B9" w:rsidP="002700B9">
      <w:pPr>
        <w:numPr>
          <w:ilvl w:val="0"/>
          <w:numId w:val="75"/>
        </w:numPr>
        <w:rPr>
          <w:sz w:val="40"/>
        </w:rPr>
      </w:pPr>
      <w:r w:rsidRPr="007F3099">
        <w:rPr>
          <w:sz w:val="40"/>
        </w:rPr>
        <w:t>How do you use sessions or JWT for authentication in Express?</w:t>
      </w:r>
    </w:p>
    <w:p w14:paraId="203368C1" w14:textId="77777777" w:rsidR="002700B9" w:rsidRPr="007F3099" w:rsidRDefault="002700B9" w:rsidP="002700B9">
      <w:pPr>
        <w:rPr>
          <w:sz w:val="40"/>
        </w:rPr>
      </w:pPr>
      <w:r>
        <w:rPr>
          <w:sz w:val="40"/>
        </w:rPr>
        <w:pict w14:anchorId="20419474">
          <v:rect id="_x0000_i1105" style="width:0;height:1.5pt" o:hralign="center" o:hrstd="t" o:hr="t" fillcolor="#a0a0a0" stroked="f"/>
        </w:pict>
      </w:r>
    </w:p>
    <w:p w14:paraId="6F46711A" w14:textId="77777777" w:rsidR="002700B9" w:rsidRPr="007F3099" w:rsidRDefault="002700B9" w:rsidP="002700B9">
      <w:pPr>
        <w:rPr>
          <w:b/>
          <w:bCs/>
          <w:sz w:val="40"/>
        </w:rPr>
      </w:pPr>
      <w:r w:rsidRPr="007F3099">
        <w:rPr>
          <w:rFonts w:ascii="Segoe UI Emoji" w:hAnsi="Segoe UI Emoji" w:cs="Segoe UI Emoji"/>
          <w:b/>
          <w:bCs/>
          <w:sz w:val="40"/>
        </w:rPr>
        <w:t>🟢</w:t>
      </w:r>
      <w:r w:rsidRPr="007F3099">
        <w:rPr>
          <w:b/>
          <w:bCs/>
          <w:sz w:val="40"/>
        </w:rPr>
        <w:t xml:space="preserve"> MongoDB + Mongoose (16 Questions)</w:t>
      </w:r>
    </w:p>
    <w:p w14:paraId="7C6DED19" w14:textId="77777777" w:rsidR="002700B9" w:rsidRPr="007F3099" w:rsidRDefault="002700B9" w:rsidP="002700B9">
      <w:pPr>
        <w:numPr>
          <w:ilvl w:val="0"/>
          <w:numId w:val="76"/>
        </w:numPr>
        <w:rPr>
          <w:sz w:val="40"/>
        </w:rPr>
      </w:pPr>
      <w:r w:rsidRPr="007F3099">
        <w:rPr>
          <w:sz w:val="40"/>
        </w:rPr>
        <w:t>What is MongoDB and how is it different from SQL databases?</w:t>
      </w:r>
    </w:p>
    <w:p w14:paraId="202DE5A0" w14:textId="77777777" w:rsidR="002700B9" w:rsidRPr="007F3099" w:rsidRDefault="002700B9" w:rsidP="002700B9">
      <w:pPr>
        <w:numPr>
          <w:ilvl w:val="0"/>
          <w:numId w:val="76"/>
        </w:numPr>
        <w:rPr>
          <w:sz w:val="40"/>
        </w:rPr>
      </w:pPr>
      <w:r w:rsidRPr="007F3099">
        <w:rPr>
          <w:sz w:val="40"/>
        </w:rPr>
        <w:t>What are documents and collections in MongoDB?</w:t>
      </w:r>
    </w:p>
    <w:p w14:paraId="1BCEE340" w14:textId="77777777" w:rsidR="002700B9" w:rsidRPr="007F3099" w:rsidRDefault="002700B9" w:rsidP="002700B9">
      <w:pPr>
        <w:numPr>
          <w:ilvl w:val="0"/>
          <w:numId w:val="76"/>
        </w:numPr>
        <w:rPr>
          <w:sz w:val="40"/>
        </w:rPr>
      </w:pPr>
      <w:r w:rsidRPr="007F3099">
        <w:rPr>
          <w:sz w:val="40"/>
        </w:rPr>
        <w:t>What is BSON?</w:t>
      </w:r>
    </w:p>
    <w:p w14:paraId="6AF0C399" w14:textId="77777777" w:rsidR="002700B9" w:rsidRPr="007F3099" w:rsidRDefault="002700B9" w:rsidP="002700B9">
      <w:pPr>
        <w:numPr>
          <w:ilvl w:val="0"/>
          <w:numId w:val="76"/>
        </w:numPr>
        <w:rPr>
          <w:sz w:val="40"/>
        </w:rPr>
      </w:pPr>
      <w:r w:rsidRPr="007F3099">
        <w:rPr>
          <w:sz w:val="40"/>
        </w:rPr>
        <w:lastRenderedPageBreak/>
        <w:t>How do you insert, update, and delete data in MongoDB?</w:t>
      </w:r>
    </w:p>
    <w:p w14:paraId="318CAB03" w14:textId="77777777" w:rsidR="002700B9" w:rsidRPr="007F3099" w:rsidRDefault="002700B9" w:rsidP="002700B9">
      <w:pPr>
        <w:numPr>
          <w:ilvl w:val="0"/>
          <w:numId w:val="76"/>
        </w:numPr>
        <w:rPr>
          <w:sz w:val="40"/>
        </w:rPr>
      </w:pPr>
      <w:r w:rsidRPr="007F3099">
        <w:rPr>
          <w:sz w:val="40"/>
        </w:rPr>
        <w:t>What are the common query operators ($in, $</w:t>
      </w:r>
      <w:proofErr w:type="spellStart"/>
      <w:r w:rsidRPr="007F3099">
        <w:rPr>
          <w:sz w:val="40"/>
        </w:rPr>
        <w:t>gte</w:t>
      </w:r>
      <w:proofErr w:type="spellEnd"/>
      <w:r w:rsidRPr="007F3099">
        <w:rPr>
          <w:sz w:val="40"/>
        </w:rPr>
        <w:t>, $or, etc.)?</w:t>
      </w:r>
    </w:p>
    <w:p w14:paraId="7C895140" w14:textId="77777777" w:rsidR="002700B9" w:rsidRPr="007F3099" w:rsidRDefault="002700B9" w:rsidP="002700B9">
      <w:pPr>
        <w:numPr>
          <w:ilvl w:val="0"/>
          <w:numId w:val="76"/>
        </w:numPr>
        <w:rPr>
          <w:sz w:val="40"/>
        </w:rPr>
      </w:pPr>
      <w:r w:rsidRPr="007F3099">
        <w:rPr>
          <w:sz w:val="40"/>
        </w:rPr>
        <w:t>How do you filter, sort, and project data in MongoDB?</w:t>
      </w:r>
    </w:p>
    <w:p w14:paraId="3AFF092C" w14:textId="77777777" w:rsidR="002700B9" w:rsidRPr="007F3099" w:rsidRDefault="002700B9" w:rsidP="002700B9">
      <w:pPr>
        <w:numPr>
          <w:ilvl w:val="0"/>
          <w:numId w:val="76"/>
        </w:numPr>
        <w:rPr>
          <w:sz w:val="40"/>
        </w:rPr>
      </w:pPr>
      <w:r w:rsidRPr="007F3099">
        <w:rPr>
          <w:sz w:val="40"/>
        </w:rPr>
        <w:t>What is Mongoose and why do we use it?</w:t>
      </w:r>
    </w:p>
    <w:p w14:paraId="650FBFD0" w14:textId="77777777" w:rsidR="002700B9" w:rsidRPr="007F3099" w:rsidRDefault="002700B9" w:rsidP="002700B9">
      <w:pPr>
        <w:numPr>
          <w:ilvl w:val="0"/>
          <w:numId w:val="76"/>
        </w:numPr>
        <w:rPr>
          <w:sz w:val="40"/>
        </w:rPr>
      </w:pPr>
      <w:r w:rsidRPr="007F3099">
        <w:rPr>
          <w:sz w:val="40"/>
        </w:rPr>
        <w:t>What is a Mongoose schema and model?</w:t>
      </w:r>
    </w:p>
    <w:p w14:paraId="283E7ECF" w14:textId="77777777" w:rsidR="002700B9" w:rsidRPr="007F3099" w:rsidRDefault="002700B9" w:rsidP="002700B9">
      <w:pPr>
        <w:numPr>
          <w:ilvl w:val="0"/>
          <w:numId w:val="76"/>
        </w:numPr>
        <w:rPr>
          <w:sz w:val="40"/>
        </w:rPr>
      </w:pPr>
      <w:r w:rsidRPr="007F3099">
        <w:rPr>
          <w:sz w:val="40"/>
        </w:rPr>
        <w:t>How do you perform CRUD operations using Mongoose?</w:t>
      </w:r>
    </w:p>
    <w:p w14:paraId="0093826D" w14:textId="77777777" w:rsidR="002700B9" w:rsidRPr="007F3099" w:rsidRDefault="002700B9" w:rsidP="002700B9">
      <w:pPr>
        <w:numPr>
          <w:ilvl w:val="0"/>
          <w:numId w:val="76"/>
        </w:numPr>
        <w:rPr>
          <w:sz w:val="40"/>
        </w:rPr>
      </w:pPr>
      <w:r w:rsidRPr="007F3099">
        <w:rPr>
          <w:sz w:val="40"/>
        </w:rPr>
        <w:t xml:space="preserve">What is the use of Mongoose </w:t>
      </w:r>
      <w:proofErr w:type="spellStart"/>
      <w:r w:rsidRPr="007F3099">
        <w:rPr>
          <w:sz w:val="40"/>
        </w:rPr>
        <w:t>virtuals</w:t>
      </w:r>
      <w:proofErr w:type="spellEnd"/>
      <w:r w:rsidRPr="007F3099">
        <w:rPr>
          <w:sz w:val="40"/>
        </w:rPr>
        <w:t>?</w:t>
      </w:r>
    </w:p>
    <w:p w14:paraId="35FF3E0E" w14:textId="77777777" w:rsidR="002700B9" w:rsidRPr="007F3099" w:rsidRDefault="002700B9" w:rsidP="002700B9">
      <w:pPr>
        <w:numPr>
          <w:ilvl w:val="0"/>
          <w:numId w:val="76"/>
        </w:numPr>
        <w:rPr>
          <w:sz w:val="40"/>
        </w:rPr>
      </w:pPr>
      <w:r w:rsidRPr="007F3099">
        <w:rPr>
          <w:sz w:val="40"/>
        </w:rPr>
        <w:t xml:space="preserve">How does </w:t>
      </w:r>
      <w:proofErr w:type="gramStart"/>
      <w:r w:rsidRPr="007F3099">
        <w:rPr>
          <w:sz w:val="40"/>
        </w:rPr>
        <w:t>the .populate</w:t>
      </w:r>
      <w:proofErr w:type="gramEnd"/>
      <w:r w:rsidRPr="007F3099">
        <w:rPr>
          <w:sz w:val="40"/>
        </w:rPr>
        <w:t>() method work in Mongoose?</w:t>
      </w:r>
    </w:p>
    <w:p w14:paraId="1BFC6A3E" w14:textId="77777777" w:rsidR="002700B9" w:rsidRPr="007F3099" w:rsidRDefault="002700B9" w:rsidP="002700B9">
      <w:pPr>
        <w:numPr>
          <w:ilvl w:val="0"/>
          <w:numId w:val="76"/>
        </w:numPr>
        <w:rPr>
          <w:sz w:val="40"/>
        </w:rPr>
      </w:pPr>
      <w:r w:rsidRPr="007F3099">
        <w:rPr>
          <w:sz w:val="40"/>
        </w:rPr>
        <w:t>What are indexes in MongoDB? When should you use them?</w:t>
      </w:r>
    </w:p>
    <w:p w14:paraId="3D849295" w14:textId="77777777" w:rsidR="002700B9" w:rsidRPr="007F3099" w:rsidRDefault="002700B9" w:rsidP="002700B9">
      <w:pPr>
        <w:numPr>
          <w:ilvl w:val="0"/>
          <w:numId w:val="76"/>
        </w:numPr>
        <w:rPr>
          <w:sz w:val="40"/>
        </w:rPr>
      </w:pPr>
      <w:r w:rsidRPr="007F3099">
        <w:rPr>
          <w:sz w:val="40"/>
        </w:rPr>
        <w:t>What is the aggregation pipeline? Use cases?</w:t>
      </w:r>
    </w:p>
    <w:p w14:paraId="21F8319A" w14:textId="77777777" w:rsidR="002700B9" w:rsidRPr="007F3099" w:rsidRDefault="002700B9" w:rsidP="002700B9">
      <w:pPr>
        <w:numPr>
          <w:ilvl w:val="0"/>
          <w:numId w:val="76"/>
        </w:numPr>
        <w:rPr>
          <w:sz w:val="40"/>
        </w:rPr>
      </w:pPr>
      <w:r w:rsidRPr="007F3099">
        <w:rPr>
          <w:sz w:val="40"/>
        </w:rPr>
        <w:t xml:space="preserve">What </w:t>
      </w:r>
      <w:proofErr w:type="gramStart"/>
      <w:r w:rsidRPr="007F3099">
        <w:rPr>
          <w:sz w:val="40"/>
        </w:rPr>
        <w:t>are</w:t>
      </w:r>
      <w:proofErr w:type="gramEnd"/>
      <w:r w:rsidRPr="007F3099">
        <w:rPr>
          <w:sz w:val="40"/>
        </w:rPr>
        <w:t xml:space="preserve"> Mongoose middleware/hooks?</w:t>
      </w:r>
    </w:p>
    <w:p w14:paraId="4993A1C2" w14:textId="77777777" w:rsidR="002700B9" w:rsidRPr="007F3099" w:rsidRDefault="002700B9" w:rsidP="002700B9">
      <w:pPr>
        <w:numPr>
          <w:ilvl w:val="0"/>
          <w:numId w:val="76"/>
        </w:numPr>
        <w:rPr>
          <w:sz w:val="40"/>
        </w:rPr>
      </w:pPr>
      <w:r w:rsidRPr="007F3099">
        <w:rPr>
          <w:sz w:val="40"/>
        </w:rPr>
        <w:t>How do you implement one-to-many or many-to-many relationships in MongoDB?</w:t>
      </w:r>
    </w:p>
    <w:p w14:paraId="3FB16DE3" w14:textId="77777777" w:rsidR="002700B9" w:rsidRPr="007F3099" w:rsidRDefault="002700B9" w:rsidP="002700B9">
      <w:pPr>
        <w:numPr>
          <w:ilvl w:val="0"/>
          <w:numId w:val="76"/>
        </w:numPr>
        <w:rPr>
          <w:sz w:val="40"/>
        </w:rPr>
      </w:pPr>
      <w:r w:rsidRPr="007F3099">
        <w:rPr>
          <w:sz w:val="40"/>
        </w:rPr>
        <w:t>How do transactions work in MongoDB, and how are they used in Mongoose?</w:t>
      </w:r>
    </w:p>
    <w:p w14:paraId="14D17236" w14:textId="77777777" w:rsidR="002700B9" w:rsidRPr="007F3099" w:rsidRDefault="002700B9" w:rsidP="002700B9">
      <w:pPr>
        <w:rPr>
          <w:sz w:val="40"/>
        </w:rPr>
      </w:pPr>
      <w:r>
        <w:rPr>
          <w:sz w:val="40"/>
        </w:rPr>
        <w:pict w14:anchorId="0EE8D87F">
          <v:rect id="_x0000_i1106" style="width:0;height:1.5pt" o:hralign="center" o:hrstd="t" o:hr="t" fillcolor="#a0a0a0" stroked="f"/>
        </w:pict>
      </w:r>
    </w:p>
    <w:p w14:paraId="421745CD" w14:textId="77777777" w:rsidR="002700B9" w:rsidRDefault="002700B9" w:rsidP="002700B9">
      <w:pPr>
        <w:rPr>
          <w:sz w:val="40"/>
        </w:rPr>
      </w:pPr>
    </w:p>
    <w:p w14:paraId="11DDAE8E" w14:textId="77777777" w:rsidR="002700B9" w:rsidRDefault="002700B9" w:rsidP="002700B9">
      <w:pPr>
        <w:rPr>
          <w:sz w:val="40"/>
        </w:rPr>
      </w:pPr>
    </w:p>
    <w:p w14:paraId="007E3257" w14:textId="77777777" w:rsidR="002700B9" w:rsidRPr="007F3099" w:rsidRDefault="002700B9" w:rsidP="002700B9">
      <w:pPr>
        <w:rPr>
          <w:sz w:val="40"/>
        </w:rPr>
      </w:pPr>
      <w:r w:rsidRPr="007F3099">
        <w:rPr>
          <w:b/>
          <w:bCs/>
          <w:sz w:val="40"/>
          <w:highlight w:val="yellow"/>
        </w:rPr>
        <w:lastRenderedPageBreak/>
        <w:t>30 Top Backend Exercise Questions</w:t>
      </w:r>
      <w:r w:rsidRPr="007F3099">
        <w:rPr>
          <w:sz w:val="40"/>
          <w:highlight w:val="yellow"/>
        </w:rPr>
        <w:t xml:space="preserve"> focused on </w:t>
      </w:r>
      <w:r w:rsidRPr="007F3099">
        <w:rPr>
          <w:b/>
          <w:bCs/>
          <w:sz w:val="40"/>
          <w:highlight w:val="yellow"/>
        </w:rPr>
        <w:t>Node.js, Express.js, and MongoDB</w:t>
      </w:r>
      <w:r w:rsidRPr="007F3099">
        <w:rPr>
          <w:sz w:val="40"/>
          <w:highlight w:val="yellow"/>
        </w:rPr>
        <w:t xml:space="preserve"> — ideal for practice, interviews, and project readiness:</w:t>
      </w:r>
    </w:p>
    <w:p w14:paraId="045DE24A" w14:textId="77777777" w:rsidR="002700B9" w:rsidRPr="007F3099" w:rsidRDefault="002700B9" w:rsidP="002700B9">
      <w:pPr>
        <w:rPr>
          <w:sz w:val="40"/>
        </w:rPr>
      </w:pPr>
      <w:r>
        <w:rPr>
          <w:sz w:val="40"/>
        </w:rPr>
        <w:pict w14:anchorId="15C64184">
          <v:rect id="_x0000_i1107" style="width:0;height:1.5pt" o:hralign="center" o:hrstd="t" o:hr="t" fillcolor="#a0a0a0" stroked="f"/>
        </w:pict>
      </w:r>
    </w:p>
    <w:p w14:paraId="20BEEA95" w14:textId="77777777" w:rsidR="002700B9" w:rsidRPr="007F3099" w:rsidRDefault="002700B9" w:rsidP="002700B9">
      <w:pPr>
        <w:rPr>
          <w:b/>
          <w:bCs/>
          <w:sz w:val="40"/>
        </w:rPr>
      </w:pPr>
      <w:r w:rsidRPr="007F3099">
        <w:rPr>
          <w:rFonts w:ascii="Segoe UI Emoji" w:hAnsi="Segoe UI Emoji" w:cs="Segoe UI Emoji"/>
          <w:b/>
          <w:bCs/>
          <w:sz w:val="40"/>
        </w:rPr>
        <w:t>🔵</w:t>
      </w:r>
      <w:r w:rsidRPr="007F3099">
        <w:rPr>
          <w:b/>
          <w:bCs/>
          <w:sz w:val="40"/>
        </w:rPr>
        <w:t xml:space="preserve"> Node.js (10 Exercise Questions)</w:t>
      </w:r>
    </w:p>
    <w:p w14:paraId="573A0FDB" w14:textId="77777777" w:rsidR="002700B9" w:rsidRPr="007F3099" w:rsidRDefault="002700B9" w:rsidP="002700B9">
      <w:pPr>
        <w:numPr>
          <w:ilvl w:val="0"/>
          <w:numId w:val="77"/>
        </w:numPr>
        <w:rPr>
          <w:sz w:val="40"/>
        </w:rPr>
      </w:pPr>
      <w:r w:rsidRPr="007F3099">
        <w:rPr>
          <w:sz w:val="40"/>
        </w:rPr>
        <w:t>Create a Node.js script that reads a file and displays its content in the console.</w:t>
      </w:r>
    </w:p>
    <w:p w14:paraId="697F282C" w14:textId="77777777" w:rsidR="002700B9" w:rsidRPr="007F3099" w:rsidRDefault="002700B9" w:rsidP="002700B9">
      <w:pPr>
        <w:numPr>
          <w:ilvl w:val="0"/>
          <w:numId w:val="77"/>
        </w:numPr>
        <w:rPr>
          <w:sz w:val="40"/>
        </w:rPr>
      </w:pPr>
      <w:r w:rsidRPr="007F3099">
        <w:rPr>
          <w:sz w:val="40"/>
        </w:rPr>
        <w:t>Build a CLI tool in Node.js that takes input from the terminal and saves it to a file.</w:t>
      </w:r>
    </w:p>
    <w:p w14:paraId="4E351FD0" w14:textId="77777777" w:rsidR="002700B9" w:rsidRPr="007F3099" w:rsidRDefault="002700B9" w:rsidP="002700B9">
      <w:pPr>
        <w:numPr>
          <w:ilvl w:val="0"/>
          <w:numId w:val="77"/>
        </w:numPr>
        <w:rPr>
          <w:sz w:val="40"/>
        </w:rPr>
      </w:pPr>
      <w:r w:rsidRPr="007F3099">
        <w:rPr>
          <w:sz w:val="40"/>
        </w:rPr>
        <w:t>Create a module that exports a function to add two numbers and another function to subtract.</w:t>
      </w:r>
    </w:p>
    <w:p w14:paraId="671243C1" w14:textId="77777777" w:rsidR="002700B9" w:rsidRPr="007F3099" w:rsidRDefault="002700B9" w:rsidP="002700B9">
      <w:pPr>
        <w:numPr>
          <w:ilvl w:val="0"/>
          <w:numId w:val="77"/>
        </w:numPr>
        <w:rPr>
          <w:sz w:val="40"/>
        </w:rPr>
      </w:pPr>
      <w:r w:rsidRPr="007F3099">
        <w:rPr>
          <w:sz w:val="40"/>
        </w:rPr>
        <w:t xml:space="preserve">Set up a timer using </w:t>
      </w:r>
      <w:proofErr w:type="spellStart"/>
      <w:r w:rsidRPr="007F3099">
        <w:rPr>
          <w:sz w:val="40"/>
        </w:rPr>
        <w:t>setInterval</w:t>
      </w:r>
      <w:proofErr w:type="spellEnd"/>
      <w:r w:rsidRPr="007F3099">
        <w:rPr>
          <w:sz w:val="40"/>
        </w:rPr>
        <w:t xml:space="preserve"> and </w:t>
      </w:r>
      <w:proofErr w:type="spellStart"/>
      <w:r w:rsidRPr="007F3099">
        <w:rPr>
          <w:sz w:val="40"/>
        </w:rPr>
        <w:t>clearInterval</w:t>
      </w:r>
      <w:proofErr w:type="spellEnd"/>
      <w:r w:rsidRPr="007F3099">
        <w:rPr>
          <w:sz w:val="40"/>
        </w:rPr>
        <w:t>.</w:t>
      </w:r>
    </w:p>
    <w:p w14:paraId="42BE311C" w14:textId="77777777" w:rsidR="002700B9" w:rsidRPr="007F3099" w:rsidRDefault="002700B9" w:rsidP="002700B9">
      <w:pPr>
        <w:numPr>
          <w:ilvl w:val="0"/>
          <w:numId w:val="77"/>
        </w:numPr>
        <w:rPr>
          <w:sz w:val="40"/>
        </w:rPr>
      </w:pPr>
      <w:r w:rsidRPr="007F3099">
        <w:rPr>
          <w:sz w:val="40"/>
        </w:rPr>
        <w:t xml:space="preserve">Write a program that reads environment variables using </w:t>
      </w:r>
      <w:proofErr w:type="spellStart"/>
      <w:r w:rsidRPr="007F3099">
        <w:rPr>
          <w:sz w:val="40"/>
        </w:rPr>
        <w:t>process.env</w:t>
      </w:r>
      <w:proofErr w:type="spellEnd"/>
      <w:r w:rsidRPr="007F3099">
        <w:rPr>
          <w:sz w:val="40"/>
        </w:rPr>
        <w:t>.</w:t>
      </w:r>
    </w:p>
    <w:p w14:paraId="156ECB87" w14:textId="77777777" w:rsidR="002700B9" w:rsidRPr="007F3099" w:rsidRDefault="002700B9" w:rsidP="002700B9">
      <w:pPr>
        <w:numPr>
          <w:ilvl w:val="0"/>
          <w:numId w:val="77"/>
        </w:numPr>
        <w:rPr>
          <w:sz w:val="40"/>
        </w:rPr>
      </w:pPr>
      <w:r w:rsidRPr="007F3099">
        <w:rPr>
          <w:sz w:val="40"/>
        </w:rPr>
        <w:t>Create a logging module with levels like info, warn, and error.</w:t>
      </w:r>
    </w:p>
    <w:p w14:paraId="5682B10A" w14:textId="77777777" w:rsidR="002700B9" w:rsidRPr="007F3099" w:rsidRDefault="002700B9" w:rsidP="002700B9">
      <w:pPr>
        <w:numPr>
          <w:ilvl w:val="0"/>
          <w:numId w:val="77"/>
        </w:numPr>
        <w:rPr>
          <w:sz w:val="40"/>
        </w:rPr>
      </w:pPr>
      <w:r w:rsidRPr="007F3099">
        <w:rPr>
          <w:sz w:val="40"/>
        </w:rPr>
        <w:t>Build a basic HTTP server that returns "Hello, World!".</w:t>
      </w:r>
    </w:p>
    <w:p w14:paraId="6ECEB2E8" w14:textId="77777777" w:rsidR="002700B9" w:rsidRPr="007F3099" w:rsidRDefault="002700B9" w:rsidP="002700B9">
      <w:pPr>
        <w:numPr>
          <w:ilvl w:val="0"/>
          <w:numId w:val="77"/>
        </w:numPr>
        <w:rPr>
          <w:sz w:val="40"/>
        </w:rPr>
      </w:pPr>
      <w:r w:rsidRPr="007F3099">
        <w:rPr>
          <w:sz w:val="40"/>
        </w:rPr>
        <w:t>Use fs to append data to a file every time the server is hit.</w:t>
      </w:r>
    </w:p>
    <w:p w14:paraId="0AB26C2A" w14:textId="77777777" w:rsidR="002700B9" w:rsidRPr="007F3099" w:rsidRDefault="002700B9" w:rsidP="002700B9">
      <w:pPr>
        <w:numPr>
          <w:ilvl w:val="0"/>
          <w:numId w:val="77"/>
        </w:numPr>
        <w:rPr>
          <w:sz w:val="40"/>
        </w:rPr>
      </w:pPr>
      <w:r w:rsidRPr="007F3099">
        <w:rPr>
          <w:sz w:val="40"/>
        </w:rPr>
        <w:t>Simulate async file read using both Promise and async/await.</w:t>
      </w:r>
    </w:p>
    <w:p w14:paraId="79EC40B9" w14:textId="77777777" w:rsidR="002700B9" w:rsidRPr="007F3099" w:rsidRDefault="002700B9" w:rsidP="002700B9">
      <w:pPr>
        <w:numPr>
          <w:ilvl w:val="0"/>
          <w:numId w:val="77"/>
        </w:numPr>
        <w:rPr>
          <w:sz w:val="40"/>
        </w:rPr>
      </w:pPr>
      <w:r w:rsidRPr="007F3099">
        <w:rPr>
          <w:sz w:val="40"/>
        </w:rPr>
        <w:t>Create a stream that reads a large file and writes it to another file.</w:t>
      </w:r>
    </w:p>
    <w:p w14:paraId="777C059F" w14:textId="77777777" w:rsidR="002700B9" w:rsidRPr="007F3099" w:rsidRDefault="002700B9" w:rsidP="002700B9">
      <w:pPr>
        <w:rPr>
          <w:sz w:val="40"/>
        </w:rPr>
      </w:pPr>
      <w:r>
        <w:rPr>
          <w:sz w:val="40"/>
        </w:rPr>
        <w:pict w14:anchorId="71CC17B7">
          <v:rect id="_x0000_i1108" style="width:0;height:1.5pt" o:hralign="center" o:hrstd="t" o:hr="t" fillcolor="#a0a0a0" stroked="f"/>
        </w:pict>
      </w:r>
    </w:p>
    <w:p w14:paraId="6BF08DE2" w14:textId="77777777" w:rsidR="002700B9" w:rsidRPr="007F3099" w:rsidRDefault="002700B9" w:rsidP="002700B9">
      <w:pPr>
        <w:rPr>
          <w:b/>
          <w:bCs/>
          <w:sz w:val="40"/>
        </w:rPr>
      </w:pPr>
      <w:r w:rsidRPr="007F3099">
        <w:rPr>
          <w:rFonts w:ascii="Segoe UI Emoji" w:hAnsi="Segoe UI Emoji" w:cs="Segoe UI Emoji"/>
          <w:b/>
          <w:bCs/>
          <w:sz w:val="40"/>
        </w:rPr>
        <w:lastRenderedPageBreak/>
        <w:t>🟠</w:t>
      </w:r>
      <w:r w:rsidRPr="007F3099">
        <w:rPr>
          <w:b/>
          <w:bCs/>
          <w:sz w:val="40"/>
        </w:rPr>
        <w:t xml:space="preserve"> Express.js (10 Exercise Questions)</w:t>
      </w:r>
    </w:p>
    <w:p w14:paraId="06801150" w14:textId="77777777" w:rsidR="002700B9" w:rsidRPr="007F3099" w:rsidRDefault="002700B9" w:rsidP="002700B9">
      <w:pPr>
        <w:numPr>
          <w:ilvl w:val="0"/>
          <w:numId w:val="78"/>
        </w:numPr>
        <w:rPr>
          <w:sz w:val="40"/>
        </w:rPr>
      </w:pPr>
      <w:r w:rsidRPr="007F3099">
        <w:rPr>
          <w:sz w:val="40"/>
        </w:rPr>
        <w:t>Set up a basic Express.js server with a / route returning JSON {message: "Welcome"}.</w:t>
      </w:r>
    </w:p>
    <w:p w14:paraId="7A24E76D" w14:textId="77777777" w:rsidR="002700B9" w:rsidRPr="007F3099" w:rsidRDefault="002700B9" w:rsidP="002700B9">
      <w:pPr>
        <w:numPr>
          <w:ilvl w:val="0"/>
          <w:numId w:val="78"/>
        </w:numPr>
        <w:rPr>
          <w:sz w:val="40"/>
        </w:rPr>
      </w:pPr>
      <w:r w:rsidRPr="007F3099">
        <w:rPr>
          <w:sz w:val="40"/>
        </w:rPr>
        <w:t>Create a RESTful API with routes: GET /users, POST /users, PUT /users/:id, DELETE /users/:id.</w:t>
      </w:r>
    </w:p>
    <w:p w14:paraId="74CF37BB" w14:textId="77777777" w:rsidR="002700B9" w:rsidRPr="007F3099" w:rsidRDefault="002700B9" w:rsidP="002700B9">
      <w:pPr>
        <w:numPr>
          <w:ilvl w:val="0"/>
          <w:numId w:val="78"/>
        </w:numPr>
        <w:rPr>
          <w:sz w:val="40"/>
        </w:rPr>
      </w:pPr>
      <w:r w:rsidRPr="007F3099">
        <w:rPr>
          <w:sz w:val="40"/>
        </w:rPr>
        <w:t>Handle route parameters and query strings (/</w:t>
      </w:r>
      <w:proofErr w:type="spellStart"/>
      <w:r w:rsidRPr="007F3099">
        <w:rPr>
          <w:sz w:val="40"/>
        </w:rPr>
        <w:t>search?name</w:t>
      </w:r>
      <w:proofErr w:type="spellEnd"/>
      <w:r w:rsidRPr="007F3099">
        <w:rPr>
          <w:sz w:val="40"/>
        </w:rPr>
        <w:t>=John).</w:t>
      </w:r>
    </w:p>
    <w:p w14:paraId="4C99F9F1" w14:textId="77777777" w:rsidR="002700B9" w:rsidRPr="007F3099" w:rsidRDefault="002700B9" w:rsidP="002700B9">
      <w:pPr>
        <w:numPr>
          <w:ilvl w:val="0"/>
          <w:numId w:val="78"/>
        </w:numPr>
        <w:rPr>
          <w:sz w:val="40"/>
        </w:rPr>
      </w:pPr>
      <w:r w:rsidRPr="007F3099">
        <w:rPr>
          <w:sz w:val="40"/>
        </w:rPr>
        <w:t>Implement middleware that logs the request method and path.</w:t>
      </w:r>
    </w:p>
    <w:p w14:paraId="4A1679E0" w14:textId="77777777" w:rsidR="002700B9" w:rsidRPr="007F3099" w:rsidRDefault="002700B9" w:rsidP="002700B9">
      <w:pPr>
        <w:numPr>
          <w:ilvl w:val="0"/>
          <w:numId w:val="78"/>
        </w:numPr>
        <w:rPr>
          <w:sz w:val="40"/>
        </w:rPr>
      </w:pPr>
      <w:r w:rsidRPr="007F3099">
        <w:rPr>
          <w:sz w:val="40"/>
        </w:rPr>
        <w:t>Create custom error-handling middleware and return JSON error messages.</w:t>
      </w:r>
    </w:p>
    <w:p w14:paraId="5B4E72B8" w14:textId="77777777" w:rsidR="002700B9" w:rsidRPr="007F3099" w:rsidRDefault="002700B9" w:rsidP="002700B9">
      <w:pPr>
        <w:numPr>
          <w:ilvl w:val="0"/>
          <w:numId w:val="78"/>
        </w:numPr>
        <w:rPr>
          <w:sz w:val="40"/>
        </w:rPr>
      </w:pPr>
      <w:r w:rsidRPr="007F3099">
        <w:rPr>
          <w:sz w:val="40"/>
        </w:rPr>
        <w:t>Build an Express app that serves static HTML/CSS files.</w:t>
      </w:r>
    </w:p>
    <w:p w14:paraId="6B93EFB5" w14:textId="77777777" w:rsidR="002700B9" w:rsidRPr="007F3099" w:rsidRDefault="002700B9" w:rsidP="002700B9">
      <w:pPr>
        <w:numPr>
          <w:ilvl w:val="0"/>
          <w:numId w:val="78"/>
        </w:numPr>
        <w:rPr>
          <w:sz w:val="40"/>
        </w:rPr>
      </w:pPr>
      <w:r w:rsidRPr="007F3099">
        <w:rPr>
          <w:sz w:val="40"/>
        </w:rPr>
        <w:t xml:space="preserve">Use </w:t>
      </w:r>
      <w:proofErr w:type="spellStart"/>
      <w:proofErr w:type="gramStart"/>
      <w:r w:rsidRPr="007F3099">
        <w:rPr>
          <w:sz w:val="40"/>
        </w:rPr>
        <w:t>express.json</w:t>
      </w:r>
      <w:proofErr w:type="spellEnd"/>
      <w:proofErr w:type="gramEnd"/>
      <w:r w:rsidRPr="007F3099">
        <w:rPr>
          <w:sz w:val="40"/>
        </w:rPr>
        <w:t>() to parse incoming JSON and respond with the data.</w:t>
      </w:r>
    </w:p>
    <w:p w14:paraId="255FDE0E" w14:textId="77777777" w:rsidR="002700B9" w:rsidRPr="007F3099" w:rsidRDefault="002700B9" w:rsidP="002700B9">
      <w:pPr>
        <w:numPr>
          <w:ilvl w:val="0"/>
          <w:numId w:val="78"/>
        </w:numPr>
        <w:rPr>
          <w:sz w:val="40"/>
        </w:rPr>
      </w:pPr>
      <w:r w:rsidRPr="007F3099">
        <w:rPr>
          <w:sz w:val="40"/>
        </w:rPr>
        <w:t xml:space="preserve">Modularize your routes using </w:t>
      </w:r>
      <w:proofErr w:type="spellStart"/>
      <w:r w:rsidRPr="007F3099">
        <w:rPr>
          <w:sz w:val="40"/>
        </w:rPr>
        <w:t>Express.Router</w:t>
      </w:r>
      <w:proofErr w:type="spellEnd"/>
      <w:r w:rsidRPr="007F3099">
        <w:rPr>
          <w:sz w:val="40"/>
        </w:rPr>
        <w:t>().</w:t>
      </w:r>
    </w:p>
    <w:p w14:paraId="69D676C1" w14:textId="77777777" w:rsidR="002700B9" w:rsidRPr="007F3099" w:rsidRDefault="002700B9" w:rsidP="002700B9">
      <w:pPr>
        <w:numPr>
          <w:ilvl w:val="0"/>
          <w:numId w:val="78"/>
        </w:numPr>
        <w:rPr>
          <w:sz w:val="40"/>
        </w:rPr>
      </w:pPr>
      <w:r w:rsidRPr="007F3099">
        <w:rPr>
          <w:sz w:val="40"/>
        </w:rPr>
        <w:t>Create authentication middleware that checks if a user token exists in headers.</w:t>
      </w:r>
    </w:p>
    <w:p w14:paraId="6396C8BE" w14:textId="77777777" w:rsidR="002700B9" w:rsidRPr="007F3099" w:rsidRDefault="002700B9" w:rsidP="002700B9">
      <w:pPr>
        <w:numPr>
          <w:ilvl w:val="0"/>
          <w:numId w:val="78"/>
        </w:numPr>
        <w:rPr>
          <w:sz w:val="40"/>
        </w:rPr>
      </w:pPr>
      <w:r w:rsidRPr="007F3099">
        <w:rPr>
          <w:sz w:val="40"/>
        </w:rPr>
        <w:t>Test your Express routes using Postman or Swagger.</w:t>
      </w:r>
    </w:p>
    <w:p w14:paraId="2A9FF9D1" w14:textId="77777777" w:rsidR="002700B9" w:rsidRPr="007F3099" w:rsidRDefault="002700B9" w:rsidP="002700B9">
      <w:pPr>
        <w:rPr>
          <w:sz w:val="40"/>
        </w:rPr>
      </w:pPr>
      <w:r>
        <w:rPr>
          <w:sz w:val="40"/>
        </w:rPr>
        <w:pict w14:anchorId="3DB6B6DD">
          <v:rect id="_x0000_i1109" style="width:0;height:1.5pt" o:hralign="center" o:hrstd="t" o:hr="t" fillcolor="#a0a0a0" stroked="f"/>
        </w:pict>
      </w:r>
    </w:p>
    <w:p w14:paraId="563F83C4" w14:textId="77777777" w:rsidR="002700B9" w:rsidRPr="007F3099" w:rsidRDefault="002700B9" w:rsidP="002700B9">
      <w:pPr>
        <w:rPr>
          <w:b/>
          <w:bCs/>
          <w:sz w:val="40"/>
        </w:rPr>
      </w:pPr>
      <w:r w:rsidRPr="007F3099">
        <w:rPr>
          <w:rFonts w:ascii="Segoe UI Emoji" w:hAnsi="Segoe UI Emoji" w:cs="Segoe UI Emoji"/>
          <w:b/>
          <w:bCs/>
          <w:sz w:val="40"/>
        </w:rPr>
        <w:t>🟢</w:t>
      </w:r>
      <w:r w:rsidRPr="007F3099">
        <w:rPr>
          <w:b/>
          <w:bCs/>
          <w:sz w:val="40"/>
        </w:rPr>
        <w:t xml:space="preserve"> MongoDB + Mongoose (10 Exercise Questions)</w:t>
      </w:r>
    </w:p>
    <w:p w14:paraId="5DAEE2EC" w14:textId="77777777" w:rsidR="002700B9" w:rsidRPr="007F3099" w:rsidRDefault="002700B9" w:rsidP="002700B9">
      <w:pPr>
        <w:numPr>
          <w:ilvl w:val="0"/>
          <w:numId w:val="79"/>
        </w:numPr>
        <w:rPr>
          <w:sz w:val="40"/>
        </w:rPr>
      </w:pPr>
      <w:r w:rsidRPr="007F3099">
        <w:rPr>
          <w:sz w:val="40"/>
        </w:rPr>
        <w:t>Connect to MongoDB Atlas using Mongoose.</w:t>
      </w:r>
    </w:p>
    <w:p w14:paraId="19446715" w14:textId="77777777" w:rsidR="002700B9" w:rsidRPr="007F3099" w:rsidRDefault="002700B9" w:rsidP="002700B9">
      <w:pPr>
        <w:numPr>
          <w:ilvl w:val="0"/>
          <w:numId w:val="79"/>
        </w:numPr>
        <w:rPr>
          <w:sz w:val="40"/>
        </w:rPr>
      </w:pPr>
      <w:r w:rsidRPr="007F3099">
        <w:rPr>
          <w:sz w:val="40"/>
        </w:rPr>
        <w:lastRenderedPageBreak/>
        <w:t xml:space="preserve">Create a </w:t>
      </w:r>
      <w:proofErr w:type="gramStart"/>
      <w:r w:rsidRPr="007F3099">
        <w:rPr>
          <w:sz w:val="40"/>
        </w:rPr>
        <w:t>User</w:t>
      </w:r>
      <w:proofErr w:type="gramEnd"/>
      <w:r w:rsidRPr="007F3099">
        <w:rPr>
          <w:sz w:val="40"/>
        </w:rPr>
        <w:t xml:space="preserve"> model with fields: name, email, password.</w:t>
      </w:r>
    </w:p>
    <w:p w14:paraId="703340F4" w14:textId="77777777" w:rsidR="002700B9" w:rsidRPr="007F3099" w:rsidRDefault="002700B9" w:rsidP="002700B9">
      <w:pPr>
        <w:numPr>
          <w:ilvl w:val="0"/>
          <w:numId w:val="79"/>
        </w:numPr>
        <w:rPr>
          <w:sz w:val="40"/>
        </w:rPr>
      </w:pPr>
      <w:r w:rsidRPr="007F3099">
        <w:rPr>
          <w:sz w:val="40"/>
        </w:rPr>
        <w:t xml:space="preserve">Insert multiple users into the database using </w:t>
      </w:r>
      <w:proofErr w:type="spellStart"/>
      <w:r w:rsidRPr="007F3099">
        <w:rPr>
          <w:sz w:val="40"/>
        </w:rPr>
        <w:t>insertMany</w:t>
      </w:r>
      <w:proofErr w:type="spellEnd"/>
      <w:r w:rsidRPr="007F3099">
        <w:rPr>
          <w:sz w:val="40"/>
        </w:rPr>
        <w:t>.</w:t>
      </w:r>
    </w:p>
    <w:p w14:paraId="794FD6E9" w14:textId="77777777" w:rsidR="002700B9" w:rsidRPr="007F3099" w:rsidRDefault="002700B9" w:rsidP="002700B9">
      <w:pPr>
        <w:numPr>
          <w:ilvl w:val="0"/>
          <w:numId w:val="79"/>
        </w:numPr>
        <w:rPr>
          <w:sz w:val="40"/>
        </w:rPr>
      </w:pPr>
      <w:r w:rsidRPr="007F3099">
        <w:rPr>
          <w:sz w:val="40"/>
        </w:rPr>
        <w:t>Create a GET route to fetch all users from MongoDB.</w:t>
      </w:r>
    </w:p>
    <w:p w14:paraId="06F495AB" w14:textId="77777777" w:rsidR="002700B9" w:rsidRPr="007F3099" w:rsidRDefault="002700B9" w:rsidP="002700B9">
      <w:pPr>
        <w:numPr>
          <w:ilvl w:val="0"/>
          <w:numId w:val="79"/>
        </w:numPr>
        <w:rPr>
          <w:sz w:val="40"/>
        </w:rPr>
      </w:pPr>
      <w:r w:rsidRPr="007F3099">
        <w:rPr>
          <w:sz w:val="40"/>
        </w:rPr>
        <w:t>Write a query to fetch users who have registered within the last 30 days.</w:t>
      </w:r>
    </w:p>
    <w:p w14:paraId="701E7FAF" w14:textId="77777777" w:rsidR="002700B9" w:rsidRPr="007F3099" w:rsidRDefault="002700B9" w:rsidP="002700B9">
      <w:pPr>
        <w:numPr>
          <w:ilvl w:val="0"/>
          <w:numId w:val="79"/>
        </w:numPr>
        <w:rPr>
          <w:sz w:val="40"/>
        </w:rPr>
      </w:pPr>
      <w:r w:rsidRPr="007F3099">
        <w:rPr>
          <w:sz w:val="40"/>
        </w:rPr>
        <w:t>Update a user’s name by their _id.</w:t>
      </w:r>
    </w:p>
    <w:p w14:paraId="5D15501D" w14:textId="77777777" w:rsidR="002700B9" w:rsidRPr="007F3099" w:rsidRDefault="002700B9" w:rsidP="002700B9">
      <w:pPr>
        <w:numPr>
          <w:ilvl w:val="0"/>
          <w:numId w:val="79"/>
        </w:numPr>
        <w:rPr>
          <w:sz w:val="40"/>
        </w:rPr>
      </w:pPr>
      <w:r w:rsidRPr="007F3099">
        <w:rPr>
          <w:sz w:val="40"/>
        </w:rPr>
        <w:t>Delete a user using their email.</w:t>
      </w:r>
    </w:p>
    <w:p w14:paraId="15AF45F9" w14:textId="77777777" w:rsidR="002700B9" w:rsidRPr="007F3099" w:rsidRDefault="002700B9" w:rsidP="002700B9">
      <w:pPr>
        <w:numPr>
          <w:ilvl w:val="0"/>
          <w:numId w:val="79"/>
        </w:numPr>
        <w:rPr>
          <w:sz w:val="40"/>
        </w:rPr>
      </w:pPr>
      <w:proofErr w:type="gramStart"/>
      <w:r w:rsidRPr="007F3099">
        <w:rPr>
          <w:sz w:val="40"/>
        </w:rPr>
        <w:t>Implement .populate</w:t>
      </w:r>
      <w:proofErr w:type="gramEnd"/>
      <w:r w:rsidRPr="007F3099">
        <w:rPr>
          <w:sz w:val="40"/>
        </w:rPr>
        <w:t>() to show posts with their author's details.</w:t>
      </w:r>
    </w:p>
    <w:p w14:paraId="001C2858" w14:textId="77777777" w:rsidR="002700B9" w:rsidRPr="007F3099" w:rsidRDefault="002700B9" w:rsidP="002700B9">
      <w:pPr>
        <w:numPr>
          <w:ilvl w:val="0"/>
          <w:numId w:val="79"/>
        </w:numPr>
        <w:rPr>
          <w:sz w:val="40"/>
        </w:rPr>
      </w:pPr>
      <w:r w:rsidRPr="007F3099">
        <w:rPr>
          <w:sz w:val="40"/>
        </w:rPr>
        <w:t>Create a blog post schema with embedded comments.</w:t>
      </w:r>
    </w:p>
    <w:p w14:paraId="53446500" w14:textId="77777777" w:rsidR="002700B9" w:rsidRPr="007F3099" w:rsidRDefault="002700B9" w:rsidP="002700B9">
      <w:pPr>
        <w:numPr>
          <w:ilvl w:val="0"/>
          <w:numId w:val="79"/>
        </w:numPr>
        <w:rPr>
          <w:sz w:val="40"/>
        </w:rPr>
      </w:pPr>
      <w:r w:rsidRPr="007F3099">
        <w:rPr>
          <w:sz w:val="40"/>
        </w:rPr>
        <w:t>Use the aggregation pipeline to count users grouped by roles.</w:t>
      </w:r>
    </w:p>
    <w:p w14:paraId="21B13060" w14:textId="2442A5BA" w:rsidR="003B775F" w:rsidRPr="002700B9" w:rsidRDefault="002700B9" w:rsidP="002700B9">
      <w:pPr>
        <w:rPr>
          <w:sz w:val="40"/>
        </w:rPr>
      </w:pPr>
      <w:r>
        <w:rPr>
          <w:sz w:val="40"/>
        </w:rPr>
        <w:pict w14:anchorId="25920365">
          <v:rect id="_x0000_i1110" style="width:0;height:1.5pt" o:hralign="center" o:hrstd="t" o:hr="t" fillcolor="#a0a0a0" stroked="f"/>
        </w:pict>
      </w:r>
      <w:bookmarkEnd w:id="0"/>
    </w:p>
    <w:sectPr w:rsidR="003B775F" w:rsidRPr="002700B9" w:rsidSect="00A30E50">
      <w:headerReference w:type="even" r:id="rId11"/>
      <w:headerReference w:type="default" r:id="rId12"/>
      <w:footerReference w:type="default" r:id="rId13"/>
      <w:headerReference w:type="first" r:id="rId14"/>
      <w:pgSz w:w="12240" w:h="15840" w:code="1"/>
      <w:pgMar w:top="720" w:right="720" w:bottom="720" w:left="720" w:header="144" w:footer="288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EAD289" w14:textId="77777777" w:rsidR="005B4A87" w:rsidRDefault="005B4A87" w:rsidP="00A30E50">
      <w:pPr>
        <w:spacing w:after="0" w:line="240" w:lineRule="auto"/>
      </w:pPr>
      <w:r>
        <w:separator/>
      </w:r>
    </w:p>
  </w:endnote>
  <w:endnote w:type="continuationSeparator" w:id="0">
    <w:p w14:paraId="6F55F0E6" w14:textId="77777777" w:rsidR="005B4A87" w:rsidRDefault="005B4A87" w:rsidP="00A3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DB454" w14:textId="77777777" w:rsidR="00A30E50" w:rsidRDefault="00A30E5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007DAD" w14:textId="77777777" w:rsidR="00A30E50" w:rsidRDefault="00A30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6A101A" w14:textId="77777777" w:rsidR="005B4A87" w:rsidRDefault="005B4A87" w:rsidP="00A30E50">
      <w:pPr>
        <w:spacing w:after="0" w:line="240" w:lineRule="auto"/>
      </w:pPr>
      <w:r>
        <w:separator/>
      </w:r>
    </w:p>
  </w:footnote>
  <w:footnote w:type="continuationSeparator" w:id="0">
    <w:p w14:paraId="614C8AC5" w14:textId="77777777" w:rsidR="005B4A87" w:rsidRDefault="005B4A87" w:rsidP="00A30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91CD3" w14:textId="6E718FB0" w:rsidR="00B8356C" w:rsidRDefault="00000000">
    <w:pPr>
      <w:pStyle w:val="Header"/>
    </w:pPr>
    <w:r>
      <w:rPr>
        <w:noProof/>
      </w:rPr>
      <w:pict w14:anchorId="00CDB3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4" o:spid="_x0000_s1026" type="#_x0000_t136" style="position:absolute;margin-left:0;margin-top:0;width:632.5pt;height:11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B83C2" w14:textId="7C6CFDF3" w:rsidR="00B8356C" w:rsidRDefault="00000000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r>
      <w:rPr>
        <w:noProof/>
      </w:rPr>
      <w:pict w14:anchorId="7BE788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5" o:spid="_x0000_s1027" type="#_x0000_t136" style="position:absolute;left:0;text-align:left;margin-left:0;margin-top:0;width:643.85pt;height:11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  <w:sdt>
      <w:sdtPr>
        <w:rPr>
          <w:color w:val="4472C4" w:themeColor="accent1"/>
        </w:rPr>
        <w:alias w:val="Title"/>
        <w:tag w:val=""/>
        <w:id w:val="664756013"/>
        <w:placeholder>
          <w:docPart w:val="72BF71242C7F4433BC412198633C92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8356C">
          <w:rPr>
            <w:color w:val="4472C4" w:themeColor="accent1"/>
          </w:rPr>
          <w:t>Notes</w:t>
        </w:r>
      </w:sdtContent>
    </w:sdt>
    <w:r w:rsidR="00B8356C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23D596E8FA14D51A5E312E0783D2D8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8356C">
          <w:rPr>
            <w:color w:val="4472C4" w:themeColor="accent1"/>
          </w:rPr>
          <w:t>Itmodem Pvt. Ltd.</w:t>
        </w:r>
      </w:sdtContent>
    </w:sdt>
  </w:p>
  <w:p w14:paraId="5E5C86CC" w14:textId="77777777" w:rsidR="00B8356C" w:rsidRDefault="00B835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11D36" w14:textId="393D1E4C" w:rsidR="00B8356C" w:rsidRDefault="00000000">
    <w:pPr>
      <w:pStyle w:val="Header"/>
    </w:pPr>
    <w:r>
      <w:rPr>
        <w:noProof/>
      </w:rPr>
      <w:pict w14:anchorId="11710E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3" o:spid="_x0000_s1025" type="#_x0000_t136" style="position:absolute;margin-left:0;margin-top:0;width:632.5pt;height:11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339"/>
    <w:multiLevelType w:val="multilevel"/>
    <w:tmpl w:val="B4F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A555A"/>
    <w:multiLevelType w:val="multilevel"/>
    <w:tmpl w:val="5A9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CDB"/>
    <w:multiLevelType w:val="multilevel"/>
    <w:tmpl w:val="C01A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50F3F"/>
    <w:multiLevelType w:val="multilevel"/>
    <w:tmpl w:val="36BE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132E73"/>
    <w:multiLevelType w:val="multilevel"/>
    <w:tmpl w:val="5F86EE2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2547F5"/>
    <w:multiLevelType w:val="multilevel"/>
    <w:tmpl w:val="6978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B147B"/>
    <w:multiLevelType w:val="multilevel"/>
    <w:tmpl w:val="B75E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25825"/>
    <w:multiLevelType w:val="multilevel"/>
    <w:tmpl w:val="AE74444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EC0793"/>
    <w:multiLevelType w:val="multilevel"/>
    <w:tmpl w:val="9876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06667C"/>
    <w:multiLevelType w:val="multilevel"/>
    <w:tmpl w:val="F34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855065"/>
    <w:multiLevelType w:val="multilevel"/>
    <w:tmpl w:val="F82EAB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5007BA"/>
    <w:multiLevelType w:val="multilevel"/>
    <w:tmpl w:val="3B94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D20D47"/>
    <w:multiLevelType w:val="multilevel"/>
    <w:tmpl w:val="0F9E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FC693E"/>
    <w:multiLevelType w:val="multilevel"/>
    <w:tmpl w:val="7CC2C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C757BA"/>
    <w:multiLevelType w:val="multilevel"/>
    <w:tmpl w:val="8A4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C90E99"/>
    <w:multiLevelType w:val="multilevel"/>
    <w:tmpl w:val="7FD4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796488"/>
    <w:multiLevelType w:val="multilevel"/>
    <w:tmpl w:val="EBF8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4F7990"/>
    <w:multiLevelType w:val="multilevel"/>
    <w:tmpl w:val="C72E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B915F33"/>
    <w:multiLevelType w:val="multilevel"/>
    <w:tmpl w:val="DA82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D61B6D"/>
    <w:multiLevelType w:val="multilevel"/>
    <w:tmpl w:val="97A2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007146"/>
    <w:multiLevelType w:val="multilevel"/>
    <w:tmpl w:val="98A4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3F5FD0"/>
    <w:multiLevelType w:val="multilevel"/>
    <w:tmpl w:val="D356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66345E"/>
    <w:multiLevelType w:val="multilevel"/>
    <w:tmpl w:val="7FCA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F9C1433"/>
    <w:multiLevelType w:val="multilevel"/>
    <w:tmpl w:val="4B2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F72D33"/>
    <w:multiLevelType w:val="multilevel"/>
    <w:tmpl w:val="8BB0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176C53"/>
    <w:multiLevelType w:val="multilevel"/>
    <w:tmpl w:val="FD7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DE1EF8"/>
    <w:multiLevelType w:val="multilevel"/>
    <w:tmpl w:val="7756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6011E6"/>
    <w:multiLevelType w:val="multilevel"/>
    <w:tmpl w:val="908A81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271300D"/>
    <w:multiLevelType w:val="multilevel"/>
    <w:tmpl w:val="315A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0B4BF0"/>
    <w:multiLevelType w:val="multilevel"/>
    <w:tmpl w:val="100E4B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13AC565E"/>
    <w:multiLevelType w:val="multilevel"/>
    <w:tmpl w:val="456CA9C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47877A3"/>
    <w:multiLevelType w:val="multilevel"/>
    <w:tmpl w:val="1764DB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60C0EA9"/>
    <w:multiLevelType w:val="multilevel"/>
    <w:tmpl w:val="1812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76D5ED0"/>
    <w:multiLevelType w:val="multilevel"/>
    <w:tmpl w:val="52E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7C34FCA"/>
    <w:multiLevelType w:val="multilevel"/>
    <w:tmpl w:val="6A44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8120EA1"/>
    <w:multiLevelType w:val="multilevel"/>
    <w:tmpl w:val="D488E2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6" w15:restartNumberingAfterBreak="0">
    <w:nsid w:val="18244A00"/>
    <w:multiLevelType w:val="multilevel"/>
    <w:tmpl w:val="2822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86A5C9E"/>
    <w:multiLevelType w:val="multilevel"/>
    <w:tmpl w:val="D8CA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A3B6C57"/>
    <w:multiLevelType w:val="multilevel"/>
    <w:tmpl w:val="40B60A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A9B6285"/>
    <w:multiLevelType w:val="multilevel"/>
    <w:tmpl w:val="8478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B9D024E"/>
    <w:multiLevelType w:val="multilevel"/>
    <w:tmpl w:val="4ADE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EF5995"/>
    <w:multiLevelType w:val="multilevel"/>
    <w:tmpl w:val="C902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BFE0E49"/>
    <w:multiLevelType w:val="multilevel"/>
    <w:tmpl w:val="67F0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C2B5A63"/>
    <w:multiLevelType w:val="multilevel"/>
    <w:tmpl w:val="81D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C7F5A5B"/>
    <w:multiLevelType w:val="multilevel"/>
    <w:tmpl w:val="4DF2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C8D0B2C"/>
    <w:multiLevelType w:val="multilevel"/>
    <w:tmpl w:val="8A10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CC60964"/>
    <w:multiLevelType w:val="multilevel"/>
    <w:tmpl w:val="CD9A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D6F61D1"/>
    <w:multiLevelType w:val="multilevel"/>
    <w:tmpl w:val="B62C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E8E6DF7"/>
    <w:multiLevelType w:val="multilevel"/>
    <w:tmpl w:val="BF9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ECD566F"/>
    <w:multiLevelType w:val="multilevel"/>
    <w:tmpl w:val="4E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EEB52BB"/>
    <w:multiLevelType w:val="multilevel"/>
    <w:tmpl w:val="25E630C8"/>
    <w:lvl w:ilvl="0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1" w15:restartNumberingAfterBreak="0">
    <w:nsid w:val="200C2F2C"/>
    <w:multiLevelType w:val="multilevel"/>
    <w:tmpl w:val="E9A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0906788"/>
    <w:multiLevelType w:val="multilevel"/>
    <w:tmpl w:val="408C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0C9656D"/>
    <w:multiLevelType w:val="multilevel"/>
    <w:tmpl w:val="9624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2751513"/>
    <w:multiLevelType w:val="multilevel"/>
    <w:tmpl w:val="3F0E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32F7833"/>
    <w:multiLevelType w:val="multilevel"/>
    <w:tmpl w:val="F91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3C73880"/>
    <w:multiLevelType w:val="multilevel"/>
    <w:tmpl w:val="AA20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3E94AE9"/>
    <w:multiLevelType w:val="multilevel"/>
    <w:tmpl w:val="FC68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4493F46"/>
    <w:multiLevelType w:val="multilevel"/>
    <w:tmpl w:val="58505A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6A65F75"/>
    <w:multiLevelType w:val="multilevel"/>
    <w:tmpl w:val="8B64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71A3C08"/>
    <w:multiLevelType w:val="multilevel"/>
    <w:tmpl w:val="A43E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7425237"/>
    <w:multiLevelType w:val="multilevel"/>
    <w:tmpl w:val="964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7C207E7"/>
    <w:multiLevelType w:val="multilevel"/>
    <w:tmpl w:val="C022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8463D62"/>
    <w:multiLevelType w:val="multilevel"/>
    <w:tmpl w:val="56F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85909CE"/>
    <w:multiLevelType w:val="multilevel"/>
    <w:tmpl w:val="B568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8C30AA4"/>
    <w:multiLevelType w:val="multilevel"/>
    <w:tmpl w:val="CF98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8DD593D"/>
    <w:multiLevelType w:val="multilevel"/>
    <w:tmpl w:val="8DEC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A2C1A8C"/>
    <w:multiLevelType w:val="multilevel"/>
    <w:tmpl w:val="5F0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A4B3536"/>
    <w:multiLevelType w:val="multilevel"/>
    <w:tmpl w:val="29F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AEC6322"/>
    <w:multiLevelType w:val="multilevel"/>
    <w:tmpl w:val="937E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B26130A"/>
    <w:multiLevelType w:val="multilevel"/>
    <w:tmpl w:val="3D16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BA045F7"/>
    <w:multiLevelType w:val="multilevel"/>
    <w:tmpl w:val="A488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BA34FD6"/>
    <w:multiLevelType w:val="multilevel"/>
    <w:tmpl w:val="0F34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BC858A9"/>
    <w:multiLevelType w:val="multilevel"/>
    <w:tmpl w:val="150E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BD1386C"/>
    <w:multiLevelType w:val="multilevel"/>
    <w:tmpl w:val="6CD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BE810F6"/>
    <w:multiLevelType w:val="multilevel"/>
    <w:tmpl w:val="A1E2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D3F741F"/>
    <w:multiLevelType w:val="multilevel"/>
    <w:tmpl w:val="373E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D4C6F1A"/>
    <w:multiLevelType w:val="multilevel"/>
    <w:tmpl w:val="1BA0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D6C4312"/>
    <w:multiLevelType w:val="multilevel"/>
    <w:tmpl w:val="ADFE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D7B7166"/>
    <w:multiLevelType w:val="multilevel"/>
    <w:tmpl w:val="7032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E3604FA"/>
    <w:multiLevelType w:val="multilevel"/>
    <w:tmpl w:val="280249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ECD290F"/>
    <w:multiLevelType w:val="multilevel"/>
    <w:tmpl w:val="C28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EE94AA3"/>
    <w:multiLevelType w:val="multilevel"/>
    <w:tmpl w:val="06DC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FB871AD"/>
    <w:multiLevelType w:val="multilevel"/>
    <w:tmpl w:val="AB9A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08233CB"/>
    <w:multiLevelType w:val="multilevel"/>
    <w:tmpl w:val="3C46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0BA1C6D"/>
    <w:multiLevelType w:val="multilevel"/>
    <w:tmpl w:val="94EC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1815A0A"/>
    <w:multiLevelType w:val="multilevel"/>
    <w:tmpl w:val="033C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1B5278E"/>
    <w:multiLevelType w:val="multilevel"/>
    <w:tmpl w:val="42D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1C17AA8"/>
    <w:multiLevelType w:val="multilevel"/>
    <w:tmpl w:val="AB44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37D7F87"/>
    <w:multiLevelType w:val="multilevel"/>
    <w:tmpl w:val="664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47F2A0A"/>
    <w:multiLevelType w:val="multilevel"/>
    <w:tmpl w:val="E44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58E5148"/>
    <w:multiLevelType w:val="multilevel"/>
    <w:tmpl w:val="E244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5967B63"/>
    <w:multiLevelType w:val="multilevel"/>
    <w:tmpl w:val="8AB8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59B37AE"/>
    <w:multiLevelType w:val="multilevel"/>
    <w:tmpl w:val="9D00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5DE4355"/>
    <w:multiLevelType w:val="multilevel"/>
    <w:tmpl w:val="CC7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6120C6B"/>
    <w:multiLevelType w:val="multilevel"/>
    <w:tmpl w:val="3F22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7160359"/>
    <w:multiLevelType w:val="multilevel"/>
    <w:tmpl w:val="527E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74E6ED8"/>
    <w:multiLevelType w:val="multilevel"/>
    <w:tmpl w:val="4740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7613B84"/>
    <w:multiLevelType w:val="multilevel"/>
    <w:tmpl w:val="0DAE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7E16F01"/>
    <w:multiLevelType w:val="multilevel"/>
    <w:tmpl w:val="78A2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8042B94"/>
    <w:multiLevelType w:val="multilevel"/>
    <w:tmpl w:val="21AE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87111CB"/>
    <w:multiLevelType w:val="multilevel"/>
    <w:tmpl w:val="A68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8A147AB"/>
    <w:multiLevelType w:val="multilevel"/>
    <w:tmpl w:val="5C44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8B52E82"/>
    <w:multiLevelType w:val="multilevel"/>
    <w:tmpl w:val="B53A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94A1B65"/>
    <w:multiLevelType w:val="multilevel"/>
    <w:tmpl w:val="3764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9D557F9"/>
    <w:multiLevelType w:val="multilevel"/>
    <w:tmpl w:val="759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AE242CE"/>
    <w:multiLevelType w:val="multilevel"/>
    <w:tmpl w:val="382C7C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7" w15:restartNumberingAfterBreak="0">
    <w:nsid w:val="3B2D72FD"/>
    <w:multiLevelType w:val="multilevel"/>
    <w:tmpl w:val="2B0A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B33501C"/>
    <w:multiLevelType w:val="multilevel"/>
    <w:tmpl w:val="2A60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BB42903"/>
    <w:multiLevelType w:val="multilevel"/>
    <w:tmpl w:val="206E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D150770"/>
    <w:multiLevelType w:val="multilevel"/>
    <w:tmpl w:val="069E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D6C21ED"/>
    <w:multiLevelType w:val="multilevel"/>
    <w:tmpl w:val="6D7A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E447362"/>
    <w:multiLevelType w:val="multilevel"/>
    <w:tmpl w:val="ACD4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E8E1300"/>
    <w:multiLevelType w:val="multilevel"/>
    <w:tmpl w:val="2896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ECC5E90"/>
    <w:multiLevelType w:val="multilevel"/>
    <w:tmpl w:val="FDC4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F137930"/>
    <w:multiLevelType w:val="multilevel"/>
    <w:tmpl w:val="054C825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F916254"/>
    <w:multiLevelType w:val="multilevel"/>
    <w:tmpl w:val="E62C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084458F"/>
    <w:multiLevelType w:val="multilevel"/>
    <w:tmpl w:val="74D44F0E"/>
    <w:lvl w:ilvl="0">
      <w:start w:val="9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8" w15:restartNumberingAfterBreak="0">
    <w:nsid w:val="40B2224B"/>
    <w:multiLevelType w:val="multilevel"/>
    <w:tmpl w:val="A50E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1407F7B"/>
    <w:multiLevelType w:val="multilevel"/>
    <w:tmpl w:val="E244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1CE4F27"/>
    <w:multiLevelType w:val="multilevel"/>
    <w:tmpl w:val="9BA4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2364579"/>
    <w:multiLevelType w:val="multilevel"/>
    <w:tmpl w:val="DC2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2AB6390"/>
    <w:multiLevelType w:val="multilevel"/>
    <w:tmpl w:val="8874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3B5469F"/>
    <w:multiLevelType w:val="multilevel"/>
    <w:tmpl w:val="1028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42872E6"/>
    <w:multiLevelType w:val="multilevel"/>
    <w:tmpl w:val="6182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49128BB"/>
    <w:multiLevelType w:val="multilevel"/>
    <w:tmpl w:val="A34A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5202B0F"/>
    <w:multiLevelType w:val="multilevel"/>
    <w:tmpl w:val="560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55A521F"/>
    <w:multiLevelType w:val="multilevel"/>
    <w:tmpl w:val="51A6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57277D7"/>
    <w:multiLevelType w:val="multilevel"/>
    <w:tmpl w:val="AB3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6735E63"/>
    <w:multiLevelType w:val="multilevel"/>
    <w:tmpl w:val="785E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6CB2084"/>
    <w:multiLevelType w:val="multilevel"/>
    <w:tmpl w:val="5BC6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7AD7387"/>
    <w:multiLevelType w:val="multilevel"/>
    <w:tmpl w:val="C0C2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8553930"/>
    <w:multiLevelType w:val="multilevel"/>
    <w:tmpl w:val="456A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8A2245C"/>
    <w:multiLevelType w:val="multilevel"/>
    <w:tmpl w:val="3002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94071D5"/>
    <w:multiLevelType w:val="multilevel"/>
    <w:tmpl w:val="95C4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9644183"/>
    <w:multiLevelType w:val="multilevel"/>
    <w:tmpl w:val="260C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966033E"/>
    <w:multiLevelType w:val="multilevel"/>
    <w:tmpl w:val="25B2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9EB6D93"/>
    <w:multiLevelType w:val="multilevel"/>
    <w:tmpl w:val="B998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9EC2C0C"/>
    <w:multiLevelType w:val="multilevel"/>
    <w:tmpl w:val="F156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A0445E5"/>
    <w:multiLevelType w:val="multilevel"/>
    <w:tmpl w:val="3A1A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A7A00B1"/>
    <w:multiLevelType w:val="multilevel"/>
    <w:tmpl w:val="4A76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ACB1316"/>
    <w:multiLevelType w:val="multilevel"/>
    <w:tmpl w:val="C42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B972F0B"/>
    <w:multiLevelType w:val="multilevel"/>
    <w:tmpl w:val="DB42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4C726BE5"/>
    <w:multiLevelType w:val="multilevel"/>
    <w:tmpl w:val="0CC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D0D246E"/>
    <w:multiLevelType w:val="multilevel"/>
    <w:tmpl w:val="7B78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F1F0B64"/>
    <w:multiLevelType w:val="multilevel"/>
    <w:tmpl w:val="3738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F64770A"/>
    <w:multiLevelType w:val="multilevel"/>
    <w:tmpl w:val="04E0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FA35943"/>
    <w:multiLevelType w:val="multilevel"/>
    <w:tmpl w:val="4278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0F808A5"/>
    <w:multiLevelType w:val="multilevel"/>
    <w:tmpl w:val="B6789AD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12E08BE"/>
    <w:multiLevelType w:val="multilevel"/>
    <w:tmpl w:val="19AE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15A390D"/>
    <w:multiLevelType w:val="multilevel"/>
    <w:tmpl w:val="B29C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1AC6CAE"/>
    <w:multiLevelType w:val="multilevel"/>
    <w:tmpl w:val="43FEB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1F6073A"/>
    <w:multiLevelType w:val="multilevel"/>
    <w:tmpl w:val="D5F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24D0D2B"/>
    <w:multiLevelType w:val="multilevel"/>
    <w:tmpl w:val="D09C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2A72631"/>
    <w:multiLevelType w:val="multilevel"/>
    <w:tmpl w:val="D9DC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2FB29FD"/>
    <w:multiLevelType w:val="multilevel"/>
    <w:tmpl w:val="0C4E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4FF7F00"/>
    <w:multiLevelType w:val="multilevel"/>
    <w:tmpl w:val="0B84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53A567C"/>
    <w:multiLevelType w:val="multilevel"/>
    <w:tmpl w:val="3710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54A4198"/>
    <w:multiLevelType w:val="multilevel"/>
    <w:tmpl w:val="44BE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5CD4F97"/>
    <w:multiLevelType w:val="multilevel"/>
    <w:tmpl w:val="49EE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5F31BE4"/>
    <w:multiLevelType w:val="multilevel"/>
    <w:tmpl w:val="77DA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61A628A"/>
    <w:multiLevelType w:val="multilevel"/>
    <w:tmpl w:val="3104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63737A7"/>
    <w:multiLevelType w:val="multilevel"/>
    <w:tmpl w:val="6E46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64D04A6"/>
    <w:multiLevelType w:val="multilevel"/>
    <w:tmpl w:val="E6F0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6E260C4"/>
    <w:multiLevelType w:val="multilevel"/>
    <w:tmpl w:val="1EC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76E6E92"/>
    <w:multiLevelType w:val="multilevel"/>
    <w:tmpl w:val="552A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90A147F"/>
    <w:multiLevelType w:val="multilevel"/>
    <w:tmpl w:val="E562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9CF21B3"/>
    <w:multiLevelType w:val="multilevel"/>
    <w:tmpl w:val="3646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A554348"/>
    <w:multiLevelType w:val="multilevel"/>
    <w:tmpl w:val="B8AA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BCD0EE1"/>
    <w:multiLevelType w:val="multilevel"/>
    <w:tmpl w:val="F40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D03736A"/>
    <w:multiLevelType w:val="multilevel"/>
    <w:tmpl w:val="D76C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E9B3573"/>
    <w:multiLevelType w:val="multilevel"/>
    <w:tmpl w:val="9A3A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F4A6673"/>
    <w:multiLevelType w:val="multilevel"/>
    <w:tmpl w:val="39F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F8422C5"/>
    <w:multiLevelType w:val="multilevel"/>
    <w:tmpl w:val="0AC2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0086397"/>
    <w:multiLevelType w:val="multilevel"/>
    <w:tmpl w:val="A300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0DC2D51"/>
    <w:multiLevelType w:val="multilevel"/>
    <w:tmpl w:val="7940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1233B22"/>
    <w:multiLevelType w:val="multilevel"/>
    <w:tmpl w:val="9E4C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18159E3"/>
    <w:multiLevelType w:val="multilevel"/>
    <w:tmpl w:val="2370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1DD2CB6"/>
    <w:multiLevelType w:val="multilevel"/>
    <w:tmpl w:val="212E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25F2024"/>
    <w:multiLevelType w:val="multilevel"/>
    <w:tmpl w:val="9F6C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2744AA7"/>
    <w:multiLevelType w:val="multilevel"/>
    <w:tmpl w:val="6AA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2BA3C31"/>
    <w:multiLevelType w:val="multilevel"/>
    <w:tmpl w:val="CD1A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3D12010"/>
    <w:multiLevelType w:val="multilevel"/>
    <w:tmpl w:val="945C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40614D0"/>
    <w:multiLevelType w:val="multilevel"/>
    <w:tmpl w:val="595A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45016DA"/>
    <w:multiLevelType w:val="multilevel"/>
    <w:tmpl w:val="DF1A9F0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5" w15:restartNumberingAfterBreak="0">
    <w:nsid w:val="65095226"/>
    <w:multiLevelType w:val="multilevel"/>
    <w:tmpl w:val="677C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5B80912"/>
    <w:multiLevelType w:val="multilevel"/>
    <w:tmpl w:val="2D12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6F767EA"/>
    <w:multiLevelType w:val="multilevel"/>
    <w:tmpl w:val="B90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78407D9"/>
    <w:multiLevelType w:val="multilevel"/>
    <w:tmpl w:val="7CA0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8CB77FD"/>
    <w:multiLevelType w:val="multilevel"/>
    <w:tmpl w:val="13F4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9D26FD9"/>
    <w:multiLevelType w:val="multilevel"/>
    <w:tmpl w:val="30BC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AC60A7F"/>
    <w:multiLevelType w:val="multilevel"/>
    <w:tmpl w:val="ABD8F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BFE369A"/>
    <w:multiLevelType w:val="multilevel"/>
    <w:tmpl w:val="CF94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C0671DD"/>
    <w:multiLevelType w:val="multilevel"/>
    <w:tmpl w:val="EF54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C287C10"/>
    <w:multiLevelType w:val="multilevel"/>
    <w:tmpl w:val="7C46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C5E22DA"/>
    <w:multiLevelType w:val="multilevel"/>
    <w:tmpl w:val="56F6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DB918F8"/>
    <w:multiLevelType w:val="multilevel"/>
    <w:tmpl w:val="0B58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E063C56"/>
    <w:multiLevelType w:val="multilevel"/>
    <w:tmpl w:val="E818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E9522CA"/>
    <w:multiLevelType w:val="multilevel"/>
    <w:tmpl w:val="9B20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EB14E13"/>
    <w:multiLevelType w:val="multilevel"/>
    <w:tmpl w:val="DC66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F1548BB"/>
    <w:multiLevelType w:val="multilevel"/>
    <w:tmpl w:val="E67E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F26591D"/>
    <w:multiLevelType w:val="multilevel"/>
    <w:tmpl w:val="FC18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6F6545B8"/>
    <w:multiLevelType w:val="multilevel"/>
    <w:tmpl w:val="BC8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FAF51F5"/>
    <w:multiLevelType w:val="multilevel"/>
    <w:tmpl w:val="E9D2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06E75E3"/>
    <w:multiLevelType w:val="multilevel"/>
    <w:tmpl w:val="9F5A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0914292"/>
    <w:multiLevelType w:val="multilevel"/>
    <w:tmpl w:val="317E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2574A78"/>
    <w:multiLevelType w:val="multilevel"/>
    <w:tmpl w:val="439E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2FD1CED"/>
    <w:multiLevelType w:val="multilevel"/>
    <w:tmpl w:val="B7DE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73820041"/>
    <w:multiLevelType w:val="multilevel"/>
    <w:tmpl w:val="CADA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39A2010"/>
    <w:multiLevelType w:val="multilevel"/>
    <w:tmpl w:val="95B8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39E35BF"/>
    <w:multiLevelType w:val="multilevel"/>
    <w:tmpl w:val="4C72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3A96356"/>
    <w:multiLevelType w:val="multilevel"/>
    <w:tmpl w:val="69A8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3BA75B4"/>
    <w:multiLevelType w:val="multilevel"/>
    <w:tmpl w:val="B508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49428D4"/>
    <w:multiLevelType w:val="multilevel"/>
    <w:tmpl w:val="0DC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4A706DB"/>
    <w:multiLevelType w:val="multilevel"/>
    <w:tmpl w:val="58CE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52C5C46"/>
    <w:multiLevelType w:val="multilevel"/>
    <w:tmpl w:val="8236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7886B61"/>
    <w:multiLevelType w:val="multilevel"/>
    <w:tmpl w:val="792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79618E4"/>
    <w:multiLevelType w:val="multilevel"/>
    <w:tmpl w:val="4C80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8227F81"/>
    <w:multiLevelType w:val="multilevel"/>
    <w:tmpl w:val="A162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829119B"/>
    <w:multiLevelType w:val="multilevel"/>
    <w:tmpl w:val="2E86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9A872E4"/>
    <w:multiLevelType w:val="multilevel"/>
    <w:tmpl w:val="E51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A670F1D"/>
    <w:multiLevelType w:val="multilevel"/>
    <w:tmpl w:val="FF8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BAA00DC"/>
    <w:multiLevelType w:val="multilevel"/>
    <w:tmpl w:val="63CE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BD0402E"/>
    <w:multiLevelType w:val="multilevel"/>
    <w:tmpl w:val="B47C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7CD67C1A"/>
    <w:multiLevelType w:val="multilevel"/>
    <w:tmpl w:val="65A2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D09055F"/>
    <w:multiLevelType w:val="multilevel"/>
    <w:tmpl w:val="95C6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D0E5FE6"/>
    <w:multiLevelType w:val="multilevel"/>
    <w:tmpl w:val="7A2A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D6B4BC1"/>
    <w:multiLevelType w:val="multilevel"/>
    <w:tmpl w:val="C5BE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DAD1B73"/>
    <w:multiLevelType w:val="multilevel"/>
    <w:tmpl w:val="863E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7DB7333F"/>
    <w:multiLevelType w:val="multilevel"/>
    <w:tmpl w:val="7D64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E2E0B5E"/>
    <w:multiLevelType w:val="multilevel"/>
    <w:tmpl w:val="7F50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E642383"/>
    <w:multiLevelType w:val="multilevel"/>
    <w:tmpl w:val="2C72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EED1806"/>
    <w:multiLevelType w:val="multilevel"/>
    <w:tmpl w:val="9EFA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F2D3414"/>
    <w:multiLevelType w:val="multilevel"/>
    <w:tmpl w:val="5B94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7F7B6D2A"/>
    <w:multiLevelType w:val="multilevel"/>
    <w:tmpl w:val="50A8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807472">
    <w:abstractNumId w:val="128"/>
  </w:num>
  <w:num w:numId="2" w16cid:durableId="1115174668">
    <w:abstractNumId w:val="28"/>
  </w:num>
  <w:num w:numId="3" w16cid:durableId="1874466060">
    <w:abstractNumId w:val="222"/>
  </w:num>
  <w:num w:numId="4" w16cid:durableId="1565413595">
    <w:abstractNumId w:val="68"/>
  </w:num>
  <w:num w:numId="5" w16cid:durableId="711539113">
    <w:abstractNumId w:val="81"/>
  </w:num>
  <w:num w:numId="6" w16cid:durableId="458034891">
    <w:abstractNumId w:val="151"/>
  </w:num>
  <w:num w:numId="7" w16cid:durableId="1184856579">
    <w:abstractNumId w:val="87"/>
  </w:num>
  <w:num w:numId="8" w16cid:durableId="2039505148">
    <w:abstractNumId w:val="12"/>
  </w:num>
  <w:num w:numId="9" w16cid:durableId="1584873242">
    <w:abstractNumId w:val="190"/>
  </w:num>
  <w:num w:numId="10" w16cid:durableId="986201174">
    <w:abstractNumId w:val="23"/>
  </w:num>
  <w:num w:numId="11" w16cid:durableId="999651062">
    <w:abstractNumId w:val="223"/>
  </w:num>
  <w:num w:numId="12" w16cid:durableId="939876200">
    <w:abstractNumId w:val="135"/>
  </w:num>
  <w:num w:numId="13" w16cid:durableId="448860295">
    <w:abstractNumId w:val="180"/>
  </w:num>
  <w:num w:numId="14" w16cid:durableId="977301120">
    <w:abstractNumId w:val="150"/>
  </w:num>
  <w:num w:numId="15" w16cid:durableId="1069620943">
    <w:abstractNumId w:val="225"/>
  </w:num>
  <w:num w:numId="16" w16cid:durableId="1097866177">
    <w:abstractNumId w:val="26"/>
  </w:num>
  <w:num w:numId="17" w16cid:durableId="1876623499">
    <w:abstractNumId w:val="200"/>
  </w:num>
  <w:num w:numId="18" w16cid:durableId="2048094084">
    <w:abstractNumId w:val="232"/>
  </w:num>
  <w:num w:numId="19" w16cid:durableId="1420058346">
    <w:abstractNumId w:val="221"/>
  </w:num>
  <w:num w:numId="20" w16cid:durableId="1971476075">
    <w:abstractNumId w:val="215"/>
  </w:num>
  <w:num w:numId="21" w16cid:durableId="842745526">
    <w:abstractNumId w:val="43"/>
  </w:num>
  <w:num w:numId="22" w16cid:durableId="1713529593">
    <w:abstractNumId w:val="188"/>
  </w:num>
  <w:num w:numId="23" w16cid:durableId="1511069493">
    <w:abstractNumId w:val="102"/>
  </w:num>
  <w:num w:numId="24" w16cid:durableId="598222500">
    <w:abstractNumId w:val="202"/>
  </w:num>
  <w:num w:numId="25" w16cid:durableId="1772243113">
    <w:abstractNumId w:val="76"/>
  </w:num>
  <w:num w:numId="26" w16cid:durableId="145631038">
    <w:abstractNumId w:val="141"/>
  </w:num>
  <w:num w:numId="27" w16cid:durableId="358970666">
    <w:abstractNumId w:val="114"/>
  </w:num>
  <w:num w:numId="28" w16cid:durableId="799107657">
    <w:abstractNumId w:val="55"/>
  </w:num>
  <w:num w:numId="29" w16cid:durableId="1778482636">
    <w:abstractNumId w:val="118"/>
  </w:num>
  <w:num w:numId="30" w16cid:durableId="1864321118">
    <w:abstractNumId w:val="143"/>
  </w:num>
  <w:num w:numId="31" w16cid:durableId="1824736994">
    <w:abstractNumId w:val="17"/>
  </w:num>
  <w:num w:numId="32" w16cid:durableId="1922064828">
    <w:abstractNumId w:val="24"/>
  </w:num>
  <w:num w:numId="33" w16cid:durableId="451442857">
    <w:abstractNumId w:val="83"/>
  </w:num>
  <w:num w:numId="34" w16cid:durableId="494037086">
    <w:abstractNumId w:val="6"/>
  </w:num>
  <w:num w:numId="35" w16cid:durableId="1316953550">
    <w:abstractNumId w:val="84"/>
  </w:num>
  <w:num w:numId="36" w16cid:durableId="316150304">
    <w:abstractNumId w:val="165"/>
  </w:num>
  <w:num w:numId="37" w16cid:durableId="1883397278">
    <w:abstractNumId w:val="31"/>
  </w:num>
  <w:num w:numId="38" w16cid:durableId="1901747970">
    <w:abstractNumId w:val="173"/>
  </w:num>
  <w:num w:numId="39" w16cid:durableId="1987051931">
    <w:abstractNumId w:val="69"/>
  </w:num>
  <w:num w:numId="40" w16cid:durableId="2102220681">
    <w:abstractNumId w:val="45"/>
  </w:num>
  <w:num w:numId="41" w16cid:durableId="1624385323">
    <w:abstractNumId w:val="218"/>
  </w:num>
  <w:num w:numId="42" w16cid:durableId="1462503826">
    <w:abstractNumId w:val="132"/>
  </w:num>
  <w:num w:numId="43" w16cid:durableId="622422154">
    <w:abstractNumId w:val="159"/>
  </w:num>
  <w:num w:numId="44" w16cid:durableId="1030106701">
    <w:abstractNumId w:val="164"/>
  </w:num>
  <w:num w:numId="45" w16cid:durableId="747338750">
    <w:abstractNumId w:val="176"/>
  </w:num>
  <w:num w:numId="46" w16cid:durableId="1439446968">
    <w:abstractNumId w:val="177"/>
  </w:num>
  <w:num w:numId="47" w16cid:durableId="1174611442">
    <w:abstractNumId w:val="0"/>
  </w:num>
  <w:num w:numId="48" w16cid:durableId="735586091">
    <w:abstractNumId w:val="208"/>
  </w:num>
  <w:num w:numId="49" w16cid:durableId="1497306072">
    <w:abstractNumId w:val="142"/>
  </w:num>
  <w:num w:numId="50" w16cid:durableId="1194273235">
    <w:abstractNumId w:val="219"/>
  </w:num>
  <w:num w:numId="51" w16cid:durableId="1274819830">
    <w:abstractNumId w:val="212"/>
  </w:num>
  <w:num w:numId="52" w16cid:durableId="474882169">
    <w:abstractNumId w:val="134"/>
  </w:num>
  <w:num w:numId="53" w16cid:durableId="765076663">
    <w:abstractNumId w:val="231"/>
  </w:num>
  <w:num w:numId="54" w16cid:durableId="1703749540">
    <w:abstractNumId w:val="122"/>
  </w:num>
  <w:num w:numId="55" w16cid:durableId="1063603146">
    <w:abstractNumId w:val="22"/>
  </w:num>
  <w:num w:numId="56" w16cid:durableId="1063454729">
    <w:abstractNumId w:val="41"/>
  </w:num>
  <w:num w:numId="57" w16cid:durableId="2138334540">
    <w:abstractNumId w:val="216"/>
  </w:num>
  <w:num w:numId="58" w16cid:durableId="585305191">
    <w:abstractNumId w:val="187"/>
  </w:num>
  <w:num w:numId="59" w16cid:durableId="481191130">
    <w:abstractNumId w:val="3"/>
  </w:num>
  <w:num w:numId="60" w16cid:durableId="1860780514">
    <w:abstractNumId w:val="178"/>
  </w:num>
  <w:num w:numId="61" w16cid:durableId="1274900628">
    <w:abstractNumId w:val="172"/>
  </w:num>
  <w:num w:numId="62" w16cid:durableId="1331712016">
    <w:abstractNumId w:val="105"/>
  </w:num>
  <w:num w:numId="63" w16cid:durableId="629439659">
    <w:abstractNumId w:val="70"/>
  </w:num>
  <w:num w:numId="64" w16cid:durableId="1858614162">
    <w:abstractNumId w:val="206"/>
  </w:num>
  <w:num w:numId="65" w16cid:durableId="1688210742">
    <w:abstractNumId w:val="197"/>
  </w:num>
  <w:num w:numId="66" w16cid:durableId="1030574672">
    <w:abstractNumId w:val="213"/>
  </w:num>
  <w:num w:numId="67" w16cid:durableId="1680084310">
    <w:abstractNumId w:val="71"/>
  </w:num>
  <w:num w:numId="68" w16cid:durableId="1067534241">
    <w:abstractNumId w:val="127"/>
  </w:num>
  <w:num w:numId="69" w16cid:durableId="42606628">
    <w:abstractNumId w:val="207"/>
  </w:num>
  <w:num w:numId="70" w16cid:durableId="153684319">
    <w:abstractNumId w:val="74"/>
  </w:num>
  <w:num w:numId="71" w16cid:durableId="1627394508">
    <w:abstractNumId w:val="52"/>
  </w:num>
  <w:num w:numId="72" w16cid:durableId="291131247">
    <w:abstractNumId w:val="204"/>
  </w:num>
  <w:num w:numId="73" w16cid:durableId="1727410542">
    <w:abstractNumId w:val="27"/>
  </w:num>
  <w:num w:numId="74" w16cid:durableId="1140532641">
    <w:abstractNumId w:val="44"/>
  </w:num>
  <w:num w:numId="75" w16cid:durableId="1646544119">
    <w:abstractNumId w:val="148"/>
  </w:num>
  <w:num w:numId="76" w16cid:durableId="1985039344">
    <w:abstractNumId w:val="4"/>
  </w:num>
  <w:num w:numId="77" w16cid:durableId="1725569283">
    <w:abstractNumId w:val="75"/>
  </w:num>
  <w:num w:numId="78" w16cid:durableId="350036327">
    <w:abstractNumId w:val="80"/>
  </w:num>
  <w:num w:numId="79" w16cid:durableId="1298680799">
    <w:abstractNumId w:val="58"/>
  </w:num>
  <w:num w:numId="80" w16cid:durableId="173811567">
    <w:abstractNumId w:val="155"/>
  </w:num>
  <w:num w:numId="81" w16cid:durableId="35855524">
    <w:abstractNumId w:val="20"/>
  </w:num>
  <w:num w:numId="82" w16cid:durableId="1798913280">
    <w:abstractNumId w:val="98"/>
  </w:num>
  <w:num w:numId="83" w16cid:durableId="175120390">
    <w:abstractNumId w:val="1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514412944">
    <w:abstractNumId w:val="5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621909215">
    <w:abstractNumId w:val="117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337467582">
    <w:abstractNumId w:val="29"/>
  </w:num>
  <w:num w:numId="87" w16cid:durableId="2138059686">
    <w:abstractNumId w:val="35"/>
  </w:num>
  <w:num w:numId="88" w16cid:durableId="2133789257">
    <w:abstractNumId w:val="184"/>
  </w:num>
  <w:num w:numId="89" w16cid:durableId="951352734">
    <w:abstractNumId w:val="162"/>
  </w:num>
  <w:num w:numId="90" w16cid:durableId="1741295691">
    <w:abstractNumId w:val="32"/>
  </w:num>
  <w:num w:numId="91" w16cid:durableId="892693181">
    <w:abstractNumId w:val="147"/>
  </w:num>
  <w:num w:numId="92" w16cid:durableId="1830974666">
    <w:abstractNumId w:val="154"/>
  </w:num>
  <w:num w:numId="93" w16cid:durableId="791553777">
    <w:abstractNumId w:val="78"/>
  </w:num>
  <w:num w:numId="94" w16cid:durableId="903031418">
    <w:abstractNumId w:val="201"/>
  </w:num>
  <w:num w:numId="95" w16cid:durableId="1879269848">
    <w:abstractNumId w:val="92"/>
  </w:num>
  <w:num w:numId="96" w16cid:durableId="688218540">
    <w:abstractNumId w:val="174"/>
  </w:num>
  <w:num w:numId="97" w16cid:durableId="1731491569">
    <w:abstractNumId w:val="156"/>
  </w:num>
  <w:num w:numId="98" w16cid:durableId="658462790">
    <w:abstractNumId w:val="140"/>
  </w:num>
  <w:num w:numId="99" w16cid:durableId="1159226327">
    <w:abstractNumId w:val="107"/>
  </w:num>
  <w:num w:numId="100" w16cid:durableId="366413457">
    <w:abstractNumId w:val="124"/>
  </w:num>
  <w:num w:numId="101" w16cid:durableId="1649017955">
    <w:abstractNumId w:val="14"/>
  </w:num>
  <w:num w:numId="102" w16cid:durableId="1578590882">
    <w:abstractNumId w:val="99"/>
  </w:num>
  <w:num w:numId="103" w16cid:durableId="1171987869">
    <w:abstractNumId w:val="166"/>
  </w:num>
  <w:num w:numId="104" w16cid:durableId="1520507445">
    <w:abstractNumId w:val="96"/>
  </w:num>
  <w:num w:numId="105" w16cid:durableId="2117434895">
    <w:abstractNumId w:val="39"/>
  </w:num>
  <w:num w:numId="106" w16cid:durableId="1975672198">
    <w:abstractNumId w:val="116"/>
  </w:num>
  <w:num w:numId="107" w16cid:durableId="166095535">
    <w:abstractNumId w:val="66"/>
  </w:num>
  <w:num w:numId="108" w16cid:durableId="267280608">
    <w:abstractNumId w:val="16"/>
  </w:num>
  <w:num w:numId="109" w16cid:durableId="1387682701">
    <w:abstractNumId w:val="203"/>
  </w:num>
  <w:num w:numId="110" w16cid:durableId="347409078">
    <w:abstractNumId w:val="214"/>
  </w:num>
  <w:num w:numId="111" w16cid:durableId="910694490">
    <w:abstractNumId w:val="21"/>
  </w:num>
  <w:num w:numId="112" w16cid:durableId="1942519181">
    <w:abstractNumId w:val="192"/>
  </w:num>
  <w:num w:numId="113" w16cid:durableId="1563372117">
    <w:abstractNumId w:val="169"/>
  </w:num>
  <w:num w:numId="114" w16cid:durableId="597058661">
    <w:abstractNumId w:val="64"/>
  </w:num>
  <w:num w:numId="115" w16cid:durableId="515971673">
    <w:abstractNumId w:val="136"/>
  </w:num>
  <w:num w:numId="116" w16cid:durableId="1694115596">
    <w:abstractNumId w:val="224"/>
  </w:num>
  <w:num w:numId="117" w16cid:durableId="1524711099">
    <w:abstractNumId w:val="73"/>
  </w:num>
  <w:num w:numId="118" w16cid:durableId="1299653271">
    <w:abstractNumId w:val="112"/>
  </w:num>
  <w:num w:numId="119" w16cid:durableId="1826628388">
    <w:abstractNumId w:val="53"/>
  </w:num>
  <w:num w:numId="120" w16cid:durableId="996222970">
    <w:abstractNumId w:val="183"/>
  </w:num>
  <w:num w:numId="121" w16cid:durableId="707024650">
    <w:abstractNumId w:val="181"/>
  </w:num>
  <w:num w:numId="122" w16cid:durableId="350033338">
    <w:abstractNumId w:val="211"/>
  </w:num>
  <w:num w:numId="123" w16cid:durableId="916088058">
    <w:abstractNumId w:val="85"/>
  </w:num>
  <w:num w:numId="124" w16cid:durableId="1217081943">
    <w:abstractNumId w:val="36"/>
  </w:num>
  <w:num w:numId="125" w16cid:durableId="185407634">
    <w:abstractNumId w:val="82"/>
  </w:num>
  <w:num w:numId="126" w16cid:durableId="1091127341">
    <w:abstractNumId w:val="131"/>
  </w:num>
  <w:num w:numId="127" w16cid:durableId="1658192599">
    <w:abstractNumId w:val="103"/>
  </w:num>
  <w:num w:numId="128" w16cid:durableId="1073046152">
    <w:abstractNumId w:val="89"/>
  </w:num>
  <w:num w:numId="129" w16cid:durableId="440271078">
    <w:abstractNumId w:val="220"/>
  </w:num>
  <w:num w:numId="130" w16cid:durableId="648091476">
    <w:abstractNumId w:val="90"/>
  </w:num>
  <w:num w:numId="131" w16cid:durableId="1015225490">
    <w:abstractNumId w:val="47"/>
  </w:num>
  <w:num w:numId="132" w16cid:durableId="1620069979">
    <w:abstractNumId w:val="160"/>
  </w:num>
  <w:num w:numId="133" w16cid:durableId="656107254">
    <w:abstractNumId w:val="88"/>
  </w:num>
  <w:num w:numId="134" w16cid:durableId="553659222">
    <w:abstractNumId w:val="130"/>
  </w:num>
  <w:num w:numId="135" w16cid:durableId="304749085">
    <w:abstractNumId w:val="119"/>
  </w:num>
  <w:num w:numId="136" w16cid:durableId="995449239">
    <w:abstractNumId w:val="198"/>
  </w:num>
  <w:num w:numId="137" w16cid:durableId="1188836020">
    <w:abstractNumId w:val="113"/>
  </w:num>
  <w:num w:numId="138" w16cid:durableId="881790897">
    <w:abstractNumId w:val="205"/>
  </w:num>
  <w:num w:numId="139" w16cid:durableId="569734748">
    <w:abstractNumId w:val="25"/>
  </w:num>
  <w:num w:numId="140" w16cid:durableId="840240896">
    <w:abstractNumId w:val="228"/>
  </w:num>
  <w:num w:numId="141" w16cid:durableId="317538255">
    <w:abstractNumId w:val="63"/>
  </w:num>
  <w:num w:numId="142" w16cid:durableId="1518960514">
    <w:abstractNumId w:val="56"/>
  </w:num>
  <w:num w:numId="143" w16cid:durableId="904680068">
    <w:abstractNumId w:val="9"/>
  </w:num>
  <w:num w:numId="144" w16cid:durableId="1648361753">
    <w:abstractNumId w:val="146"/>
  </w:num>
  <w:num w:numId="145" w16cid:durableId="135879568">
    <w:abstractNumId w:val="109"/>
  </w:num>
  <w:num w:numId="146" w16cid:durableId="575940888">
    <w:abstractNumId w:val="133"/>
  </w:num>
  <w:num w:numId="147" w16cid:durableId="60056407">
    <w:abstractNumId w:val="79"/>
  </w:num>
  <w:num w:numId="148" w16cid:durableId="1527674632">
    <w:abstractNumId w:val="163"/>
  </w:num>
  <w:num w:numId="149" w16cid:durableId="1262951319">
    <w:abstractNumId w:val="97"/>
  </w:num>
  <w:num w:numId="150" w16cid:durableId="104497061">
    <w:abstractNumId w:val="77"/>
  </w:num>
  <w:num w:numId="151" w16cid:durableId="509175222">
    <w:abstractNumId w:val="104"/>
  </w:num>
  <w:num w:numId="152" w16cid:durableId="356583889">
    <w:abstractNumId w:val="111"/>
  </w:num>
  <w:num w:numId="153" w16cid:durableId="2125339779">
    <w:abstractNumId w:val="161"/>
  </w:num>
  <w:num w:numId="154" w16cid:durableId="1455827918">
    <w:abstractNumId w:val="234"/>
  </w:num>
  <w:num w:numId="155" w16cid:durableId="1662805658">
    <w:abstractNumId w:val="59"/>
  </w:num>
  <w:num w:numId="156" w16cid:durableId="421686161">
    <w:abstractNumId w:val="1"/>
  </w:num>
  <w:num w:numId="157" w16cid:durableId="864289641">
    <w:abstractNumId w:val="210"/>
  </w:num>
  <w:num w:numId="158" w16cid:durableId="2102950339">
    <w:abstractNumId w:val="19"/>
  </w:num>
  <w:num w:numId="159" w16cid:durableId="2027361177">
    <w:abstractNumId w:val="95"/>
  </w:num>
  <w:num w:numId="160" w16cid:durableId="457334210">
    <w:abstractNumId w:val="227"/>
  </w:num>
  <w:num w:numId="161" w16cid:durableId="701319089">
    <w:abstractNumId w:val="51"/>
  </w:num>
  <w:num w:numId="162" w16cid:durableId="1848641106">
    <w:abstractNumId w:val="61"/>
  </w:num>
  <w:num w:numId="163" w16cid:durableId="447549034">
    <w:abstractNumId w:val="34"/>
  </w:num>
  <w:num w:numId="164" w16cid:durableId="1221016250">
    <w:abstractNumId w:val="60"/>
  </w:num>
  <w:num w:numId="165" w16cid:durableId="1045059207">
    <w:abstractNumId w:val="93"/>
  </w:num>
  <w:num w:numId="166" w16cid:durableId="1775125005">
    <w:abstractNumId w:val="126"/>
  </w:num>
  <w:num w:numId="167" w16cid:durableId="1123767997">
    <w:abstractNumId w:val="65"/>
  </w:num>
  <w:num w:numId="168" w16cid:durableId="809446180">
    <w:abstractNumId w:val="137"/>
  </w:num>
  <w:num w:numId="169" w16cid:durableId="255093842">
    <w:abstractNumId w:val="129"/>
  </w:num>
  <w:num w:numId="170" w16cid:durableId="1147161235">
    <w:abstractNumId w:val="120"/>
  </w:num>
  <w:num w:numId="171" w16cid:durableId="556666540">
    <w:abstractNumId w:val="101"/>
  </w:num>
  <w:num w:numId="172" w16cid:durableId="972515373">
    <w:abstractNumId w:val="18"/>
  </w:num>
  <w:num w:numId="173" w16cid:durableId="720901165">
    <w:abstractNumId w:val="152"/>
  </w:num>
  <w:num w:numId="174" w16cid:durableId="1242985838">
    <w:abstractNumId w:val="193"/>
  </w:num>
  <w:num w:numId="175" w16cid:durableId="778529738">
    <w:abstractNumId w:val="123"/>
  </w:num>
  <w:num w:numId="176" w16cid:durableId="804279487">
    <w:abstractNumId w:val="8"/>
  </w:num>
  <w:num w:numId="177" w16cid:durableId="676269985">
    <w:abstractNumId w:val="226"/>
  </w:num>
  <w:num w:numId="178" w16cid:durableId="205260685">
    <w:abstractNumId w:val="138"/>
  </w:num>
  <w:num w:numId="179" w16cid:durableId="1483690028">
    <w:abstractNumId w:val="175"/>
  </w:num>
  <w:num w:numId="180" w16cid:durableId="1901865911">
    <w:abstractNumId w:val="186"/>
  </w:num>
  <w:num w:numId="181" w16cid:durableId="109472159">
    <w:abstractNumId w:val="149"/>
  </w:num>
  <w:num w:numId="182" w16cid:durableId="1412660298">
    <w:abstractNumId w:val="167"/>
  </w:num>
  <w:num w:numId="183" w16cid:durableId="587277424">
    <w:abstractNumId w:val="195"/>
  </w:num>
  <w:num w:numId="184" w16cid:durableId="1097793981">
    <w:abstractNumId w:val="2"/>
  </w:num>
  <w:num w:numId="185" w16cid:durableId="761101316">
    <w:abstractNumId w:val="194"/>
  </w:num>
  <w:num w:numId="186" w16cid:durableId="790246560">
    <w:abstractNumId w:val="15"/>
  </w:num>
  <w:num w:numId="187" w16cid:durableId="1020592625">
    <w:abstractNumId w:val="49"/>
  </w:num>
  <w:num w:numId="188" w16cid:durableId="1018699438">
    <w:abstractNumId w:val="33"/>
  </w:num>
  <w:num w:numId="189" w16cid:durableId="1165826121">
    <w:abstractNumId w:val="94"/>
  </w:num>
  <w:num w:numId="190" w16cid:durableId="1511333336">
    <w:abstractNumId w:val="145"/>
  </w:num>
  <w:num w:numId="191" w16cid:durableId="754477265">
    <w:abstractNumId w:val="100"/>
  </w:num>
  <w:num w:numId="192" w16cid:durableId="1730838287">
    <w:abstractNumId w:val="157"/>
  </w:num>
  <w:num w:numId="193" w16cid:durableId="1875078724">
    <w:abstractNumId w:val="125"/>
  </w:num>
  <w:num w:numId="194" w16cid:durableId="1108235467">
    <w:abstractNumId w:val="209"/>
  </w:num>
  <w:num w:numId="195" w16cid:durableId="176967622">
    <w:abstractNumId w:val="110"/>
  </w:num>
  <w:num w:numId="196" w16cid:durableId="1986935537">
    <w:abstractNumId w:val="86"/>
  </w:num>
  <w:num w:numId="197" w16cid:durableId="331570849">
    <w:abstractNumId w:val="196"/>
  </w:num>
  <w:num w:numId="198" w16cid:durableId="1736272104">
    <w:abstractNumId w:val="57"/>
  </w:num>
  <w:num w:numId="199" w16cid:durableId="1983466885">
    <w:abstractNumId w:val="121"/>
  </w:num>
  <w:num w:numId="200" w16cid:durableId="1889610488">
    <w:abstractNumId w:val="67"/>
  </w:num>
  <w:num w:numId="201" w16cid:durableId="279841889">
    <w:abstractNumId w:val="48"/>
  </w:num>
  <w:num w:numId="202" w16cid:durableId="1063482474">
    <w:abstractNumId w:val="46"/>
  </w:num>
  <w:num w:numId="203" w16cid:durableId="355468599">
    <w:abstractNumId w:val="182"/>
  </w:num>
  <w:num w:numId="204" w16cid:durableId="784614103">
    <w:abstractNumId w:val="168"/>
  </w:num>
  <w:num w:numId="205" w16cid:durableId="2043431454">
    <w:abstractNumId w:val="233"/>
  </w:num>
  <w:num w:numId="206" w16cid:durableId="194083348">
    <w:abstractNumId w:val="91"/>
  </w:num>
  <w:num w:numId="207" w16cid:durableId="4747207">
    <w:abstractNumId w:val="38"/>
  </w:num>
  <w:num w:numId="208" w16cid:durableId="1973292763">
    <w:abstractNumId w:val="185"/>
  </w:num>
  <w:num w:numId="209" w16cid:durableId="1025979416">
    <w:abstractNumId w:val="30"/>
  </w:num>
  <w:num w:numId="210" w16cid:durableId="1602644758">
    <w:abstractNumId w:val="62"/>
  </w:num>
  <w:num w:numId="211" w16cid:durableId="1572885681">
    <w:abstractNumId w:val="10"/>
  </w:num>
  <w:num w:numId="212" w16cid:durableId="1315599719">
    <w:abstractNumId w:val="144"/>
  </w:num>
  <w:num w:numId="213" w16cid:durableId="886646781">
    <w:abstractNumId w:val="115"/>
  </w:num>
  <w:num w:numId="214" w16cid:durableId="1195388840">
    <w:abstractNumId w:val="171"/>
  </w:num>
  <w:num w:numId="215" w16cid:durableId="1794328483">
    <w:abstractNumId w:val="7"/>
  </w:num>
  <w:num w:numId="216" w16cid:durableId="351490171">
    <w:abstractNumId w:val="5"/>
  </w:num>
  <w:num w:numId="217" w16cid:durableId="1083917026">
    <w:abstractNumId w:val="37"/>
  </w:num>
  <w:num w:numId="218" w16cid:durableId="954597969">
    <w:abstractNumId w:val="139"/>
  </w:num>
  <w:num w:numId="219" w16cid:durableId="1688293013">
    <w:abstractNumId w:val="230"/>
  </w:num>
  <w:num w:numId="220" w16cid:durableId="1709834932">
    <w:abstractNumId w:val="191"/>
  </w:num>
  <w:num w:numId="221" w16cid:durableId="620040756">
    <w:abstractNumId w:val="158"/>
  </w:num>
  <w:num w:numId="222" w16cid:durableId="1579974501">
    <w:abstractNumId w:val="40"/>
  </w:num>
  <w:num w:numId="223" w16cid:durableId="998073079">
    <w:abstractNumId w:val="13"/>
  </w:num>
  <w:num w:numId="224" w16cid:durableId="1520779400">
    <w:abstractNumId w:val="108"/>
  </w:num>
  <w:num w:numId="225" w16cid:durableId="1411779545">
    <w:abstractNumId w:val="170"/>
  </w:num>
  <w:num w:numId="226" w16cid:durableId="1462265085">
    <w:abstractNumId w:val="72"/>
  </w:num>
  <w:num w:numId="227" w16cid:durableId="1826126789">
    <w:abstractNumId w:val="11"/>
  </w:num>
  <w:num w:numId="228" w16cid:durableId="1729764443">
    <w:abstractNumId w:val="229"/>
  </w:num>
  <w:num w:numId="229" w16cid:durableId="1174997905">
    <w:abstractNumId w:val="189"/>
  </w:num>
  <w:num w:numId="230" w16cid:durableId="1446459335">
    <w:abstractNumId w:val="179"/>
  </w:num>
  <w:num w:numId="231" w16cid:durableId="1277181304">
    <w:abstractNumId w:val="42"/>
  </w:num>
  <w:num w:numId="232" w16cid:durableId="914780174">
    <w:abstractNumId w:val="199"/>
  </w:num>
  <w:num w:numId="233" w16cid:durableId="970864432">
    <w:abstractNumId w:val="54"/>
  </w:num>
  <w:num w:numId="234" w16cid:durableId="1607350247">
    <w:abstractNumId w:val="217"/>
  </w:num>
  <w:num w:numId="235" w16cid:durableId="815610187">
    <w:abstractNumId w:val="1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50"/>
    <w:rsid w:val="00001F54"/>
    <w:rsid w:val="00005E34"/>
    <w:rsid w:val="00013BE8"/>
    <w:rsid w:val="00032F76"/>
    <w:rsid w:val="000374B4"/>
    <w:rsid w:val="00074DBB"/>
    <w:rsid w:val="000A1828"/>
    <w:rsid w:val="000C04F6"/>
    <w:rsid w:val="000C342F"/>
    <w:rsid w:val="000F4A4B"/>
    <w:rsid w:val="001116A1"/>
    <w:rsid w:val="00112B06"/>
    <w:rsid w:val="00133830"/>
    <w:rsid w:val="00135686"/>
    <w:rsid w:val="00163CB6"/>
    <w:rsid w:val="001721E1"/>
    <w:rsid w:val="00191601"/>
    <w:rsid w:val="001E5734"/>
    <w:rsid w:val="001F1A5B"/>
    <w:rsid w:val="002473E9"/>
    <w:rsid w:val="002677EE"/>
    <w:rsid w:val="002700B9"/>
    <w:rsid w:val="00271D04"/>
    <w:rsid w:val="00290088"/>
    <w:rsid w:val="002961A5"/>
    <w:rsid w:val="002A4C7A"/>
    <w:rsid w:val="002D6C19"/>
    <w:rsid w:val="002E08E8"/>
    <w:rsid w:val="002E0903"/>
    <w:rsid w:val="00300C72"/>
    <w:rsid w:val="00332692"/>
    <w:rsid w:val="00332E33"/>
    <w:rsid w:val="003573C9"/>
    <w:rsid w:val="003616E3"/>
    <w:rsid w:val="00367660"/>
    <w:rsid w:val="00394AB0"/>
    <w:rsid w:val="003A1B0C"/>
    <w:rsid w:val="003A4AF9"/>
    <w:rsid w:val="003B775F"/>
    <w:rsid w:val="003C59C5"/>
    <w:rsid w:val="003C7042"/>
    <w:rsid w:val="003E2D01"/>
    <w:rsid w:val="003E352C"/>
    <w:rsid w:val="003F2709"/>
    <w:rsid w:val="003F6E20"/>
    <w:rsid w:val="00404FF1"/>
    <w:rsid w:val="004637E2"/>
    <w:rsid w:val="00465DBD"/>
    <w:rsid w:val="004674B5"/>
    <w:rsid w:val="00493B3E"/>
    <w:rsid w:val="004B7F9B"/>
    <w:rsid w:val="004C3F45"/>
    <w:rsid w:val="00545726"/>
    <w:rsid w:val="005B4A87"/>
    <w:rsid w:val="005D1AC4"/>
    <w:rsid w:val="005E69E7"/>
    <w:rsid w:val="006440EF"/>
    <w:rsid w:val="006813B7"/>
    <w:rsid w:val="00682019"/>
    <w:rsid w:val="006E4EE7"/>
    <w:rsid w:val="007660F4"/>
    <w:rsid w:val="00776A6F"/>
    <w:rsid w:val="00790DC5"/>
    <w:rsid w:val="00792F49"/>
    <w:rsid w:val="007A3CAE"/>
    <w:rsid w:val="007F3DF7"/>
    <w:rsid w:val="00854ED4"/>
    <w:rsid w:val="00860733"/>
    <w:rsid w:val="008C6CC4"/>
    <w:rsid w:val="00904B61"/>
    <w:rsid w:val="00904BA7"/>
    <w:rsid w:val="00942B90"/>
    <w:rsid w:val="00994982"/>
    <w:rsid w:val="009E498B"/>
    <w:rsid w:val="009F1032"/>
    <w:rsid w:val="009F1A02"/>
    <w:rsid w:val="00A30E50"/>
    <w:rsid w:val="00A31334"/>
    <w:rsid w:val="00A75472"/>
    <w:rsid w:val="00A844A2"/>
    <w:rsid w:val="00AD69C5"/>
    <w:rsid w:val="00B10DC7"/>
    <w:rsid w:val="00B423A1"/>
    <w:rsid w:val="00B757F0"/>
    <w:rsid w:val="00B8356C"/>
    <w:rsid w:val="00B975A0"/>
    <w:rsid w:val="00BC5989"/>
    <w:rsid w:val="00C27537"/>
    <w:rsid w:val="00C46D2A"/>
    <w:rsid w:val="00C5270B"/>
    <w:rsid w:val="00C5402E"/>
    <w:rsid w:val="00C7758D"/>
    <w:rsid w:val="00C8512E"/>
    <w:rsid w:val="00C97796"/>
    <w:rsid w:val="00CA4C4C"/>
    <w:rsid w:val="00CA4C9D"/>
    <w:rsid w:val="00CC43AD"/>
    <w:rsid w:val="00D31F11"/>
    <w:rsid w:val="00D534B8"/>
    <w:rsid w:val="00D7138D"/>
    <w:rsid w:val="00DD2A84"/>
    <w:rsid w:val="00E1432E"/>
    <w:rsid w:val="00E302B8"/>
    <w:rsid w:val="00E350FA"/>
    <w:rsid w:val="00E4755E"/>
    <w:rsid w:val="00E62687"/>
    <w:rsid w:val="00E756F7"/>
    <w:rsid w:val="00EB0BEB"/>
    <w:rsid w:val="00EB3328"/>
    <w:rsid w:val="00EC0DF3"/>
    <w:rsid w:val="00ED073E"/>
    <w:rsid w:val="00EE241E"/>
    <w:rsid w:val="00F27FB4"/>
    <w:rsid w:val="00F44ABB"/>
    <w:rsid w:val="00F6396A"/>
    <w:rsid w:val="00FA4C7E"/>
    <w:rsid w:val="00FC08CC"/>
    <w:rsid w:val="00FE7584"/>
    <w:rsid w:val="00F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F2C520"/>
  <w15:chartTrackingRefBased/>
  <w15:docId w15:val="{88A4D188-2348-4EC3-BE39-A87F4EA34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0B9"/>
  </w:style>
  <w:style w:type="paragraph" w:styleId="Heading1">
    <w:name w:val="heading 1"/>
    <w:basedOn w:val="Normal"/>
    <w:next w:val="Normal"/>
    <w:link w:val="Heading1Char"/>
    <w:uiPriority w:val="9"/>
    <w:qFormat/>
    <w:rsid w:val="00A30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E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50"/>
  </w:style>
  <w:style w:type="paragraph" w:styleId="Footer">
    <w:name w:val="footer"/>
    <w:basedOn w:val="Normal"/>
    <w:link w:val="Foot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50"/>
  </w:style>
  <w:style w:type="character" w:styleId="Hyperlink">
    <w:name w:val="Hyperlink"/>
    <w:basedOn w:val="DefaultParagraphFont"/>
    <w:uiPriority w:val="99"/>
    <w:unhideWhenUsed/>
    <w:rsid w:val="00B97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7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try/download/community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mongodb.com/products/compa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ngodb.com/cloud/atlas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BF71242C7F4433BC412198633C9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A5EFF-B032-4ACF-9DDB-0D09933B725E}"/>
      </w:docPartPr>
      <w:docPartBody>
        <w:p w:rsidR="003A0922" w:rsidRDefault="00FE79CB" w:rsidP="00FE79CB">
          <w:pPr>
            <w:pStyle w:val="72BF71242C7F4433BC412198633C929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23D596E8FA14D51A5E312E0783D2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C8063-004F-4A6C-A2C6-D6C42232696C}"/>
      </w:docPartPr>
      <w:docPartBody>
        <w:p w:rsidR="003A0922" w:rsidRDefault="00FE79CB" w:rsidP="00FE79CB">
          <w:pPr>
            <w:pStyle w:val="123D596E8FA14D51A5E312E0783D2D8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CB"/>
    <w:rsid w:val="00013BE8"/>
    <w:rsid w:val="00032F76"/>
    <w:rsid w:val="000B0C88"/>
    <w:rsid w:val="000C692F"/>
    <w:rsid w:val="00191601"/>
    <w:rsid w:val="00271D04"/>
    <w:rsid w:val="00276B7C"/>
    <w:rsid w:val="00332E33"/>
    <w:rsid w:val="003A0922"/>
    <w:rsid w:val="004C3F45"/>
    <w:rsid w:val="00562906"/>
    <w:rsid w:val="005D1AC4"/>
    <w:rsid w:val="005D6512"/>
    <w:rsid w:val="006E73F1"/>
    <w:rsid w:val="009745EF"/>
    <w:rsid w:val="00AC7C78"/>
    <w:rsid w:val="00B10DC7"/>
    <w:rsid w:val="00B12821"/>
    <w:rsid w:val="00B423A1"/>
    <w:rsid w:val="00C52F4C"/>
    <w:rsid w:val="00D31F11"/>
    <w:rsid w:val="00D7138D"/>
    <w:rsid w:val="00DB0EBC"/>
    <w:rsid w:val="00E302B8"/>
    <w:rsid w:val="00FE79CB"/>
    <w:rsid w:val="00FF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9C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BF71242C7F4433BC412198633C9297">
    <w:name w:val="72BF71242C7F4433BC412198633C9297"/>
    <w:rsid w:val="00FE79CB"/>
  </w:style>
  <w:style w:type="paragraph" w:customStyle="1" w:styleId="123D596E8FA14D51A5E312E0783D2D84">
    <w:name w:val="123D596E8FA14D51A5E312E0783D2D84"/>
    <w:rsid w:val="00FE79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05B05-B5A7-457F-91D7-1ED3471A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8_MongoDB</Template>
  <TotalTime>1</TotalTime>
  <Pages>42</Pages>
  <Words>3057</Words>
  <Characters>17427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Writing Practice Progress Notes</vt:lpstr>
    </vt:vector>
  </TitlesOfParts>
  <Company/>
  <LinksUpToDate>false</LinksUpToDate>
  <CharactersWithSpaces>20444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</dc:title>
  <dc:subject/>
  <dc:creator>Itmodem Pvt. Ltd.</dc:creator>
  <cp:keywords/>
  <dc:description/>
  <cp:lastModifiedBy>Itmodem Solution</cp:lastModifiedBy>
  <cp:revision>2</cp:revision>
  <cp:lastPrinted>2025-08-23T10:06:00Z</cp:lastPrinted>
  <dcterms:created xsi:type="dcterms:W3CDTF">2025-09-02T02:18:00Z</dcterms:created>
  <dcterms:modified xsi:type="dcterms:W3CDTF">2025-09-02T02:18:00Z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fe9633d7-0dda-46a2-9ed7-59f6f41c7667</vt:lpwstr>
  </property>
</Properties>
</file>
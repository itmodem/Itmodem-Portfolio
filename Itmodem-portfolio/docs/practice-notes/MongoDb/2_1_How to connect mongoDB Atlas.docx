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DB96" w14:textId="77777777" w:rsidR="00844AAE" w:rsidRPr="00844AAE" w:rsidRDefault="00844AAE" w:rsidP="00844AAE">
      <w:pPr>
        <w:rPr>
          <w:sz w:val="40"/>
        </w:rPr>
      </w:pPr>
      <w:proofErr w:type="spellStart"/>
      <w:r w:rsidRPr="00844AAE">
        <w:rPr>
          <w:sz w:val="40"/>
        </w:rPr>
        <w:t>Bilkul</w:t>
      </w:r>
      <w:proofErr w:type="spellEnd"/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sahi</w:t>
      </w:r>
      <w:proofErr w:type="spellEnd"/>
      <w:r w:rsidRPr="00844AAE">
        <w:rPr>
          <w:sz w:val="40"/>
        </w:rPr>
        <w:t xml:space="preserve"> bhai </w:t>
      </w:r>
      <w:r w:rsidRPr="00844AAE">
        <w:rPr>
          <w:rFonts w:ascii="Segoe UI Emoji" w:hAnsi="Segoe UI Emoji" w:cs="Segoe UI Emoji"/>
          <w:sz w:val="40"/>
        </w:rPr>
        <w:t>😎</w:t>
      </w:r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pehle</w:t>
      </w:r>
      <w:proofErr w:type="spellEnd"/>
      <w:r w:rsidRPr="00844AAE">
        <w:rPr>
          <w:sz w:val="40"/>
        </w:rPr>
        <w:t xml:space="preserve"> </w:t>
      </w:r>
      <w:r w:rsidRPr="00844AAE">
        <w:rPr>
          <w:b/>
          <w:bCs/>
          <w:sz w:val="40"/>
        </w:rPr>
        <w:t xml:space="preserve">connect </w:t>
      </w:r>
      <w:proofErr w:type="spellStart"/>
      <w:r w:rsidRPr="00844AAE">
        <w:rPr>
          <w:b/>
          <w:bCs/>
          <w:sz w:val="40"/>
        </w:rPr>
        <w:t>karna</w:t>
      </w:r>
      <w:proofErr w:type="spellEnd"/>
      <w:r w:rsidRPr="00844AAE">
        <w:rPr>
          <w:sz w:val="40"/>
        </w:rPr>
        <w:t xml:space="preserve"> solid </w:t>
      </w:r>
      <w:proofErr w:type="spellStart"/>
      <w:r w:rsidRPr="00844AAE">
        <w:rPr>
          <w:sz w:val="40"/>
        </w:rPr>
        <w:t>karte</w:t>
      </w:r>
      <w:proofErr w:type="spellEnd"/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hain</w:t>
      </w:r>
      <w:proofErr w:type="spellEnd"/>
      <w:r w:rsidRPr="00844AAE">
        <w:rPr>
          <w:sz w:val="40"/>
        </w:rPr>
        <w:t xml:space="preserve">, </w:t>
      </w:r>
      <w:proofErr w:type="spellStart"/>
      <w:r w:rsidRPr="00844AAE">
        <w:rPr>
          <w:sz w:val="40"/>
        </w:rPr>
        <w:t>baaki</w:t>
      </w:r>
      <w:proofErr w:type="spellEnd"/>
      <w:r w:rsidRPr="00844AAE">
        <w:rPr>
          <w:sz w:val="40"/>
        </w:rPr>
        <w:t xml:space="preserve"> CRUD </w:t>
      </w:r>
      <w:proofErr w:type="spellStart"/>
      <w:r w:rsidRPr="00844AAE">
        <w:rPr>
          <w:sz w:val="40"/>
        </w:rPr>
        <w:t>baad</w:t>
      </w:r>
      <w:proofErr w:type="spellEnd"/>
      <w:r w:rsidRPr="00844AAE">
        <w:rPr>
          <w:sz w:val="40"/>
        </w:rPr>
        <w:t xml:space="preserve"> me </w:t>
      </w:r>
      <w:proofErr w:type="spellStart"/>
      <w:r w:rsidRPr="00844AAE">
        <w:rPr>
          <w:sz w:val="40"/>
        </w:rPr>
        <w:t>seekhenge</w:t>
      </w:r>
      <w:proofErr w:type="spellEnd"/>
      <w:r w:rsidRPr="00844AAE">
        <w:rPr>
          <w:sz w:val="40"/>
        </w:rPr>
        <w:t>.</w:t>
      </w:r>
      <w:r w:rsidRPr="00844AAE">
        <w:rPr>
          <w:sz w:val="40"/>
        </w:rPr>
        <w:br/>
        <w:t xml:space="preserve">Ye </w:t>
      </w:r>
      <w:proofErr w:type="spellStart"/>
      <w:r w:rsidRPr="00844AAE">
        <w:rPr>
          <w:sz w:val="40"/>
        </w:rPr>
        <w:t>raha</w:t>
      </w:r>
      <w:proofErr w:type="spellEnd"/>
      <w:r w:rsidRPr="00844AAE">
        <w:rPr>
          <w:sz w:val="40"/>
        </w:rPr>
        <w:t xml:space="preserve"> </w:t>
      </w:r>
      <w:proofErr w:type="spellStart"/>
      <w:r w:rsidRPr="00844AAE">
        <w:rPr>
          <w:b/>
          <w:bCs/>
          <w:sz w:val="40"/>
        </w:rPr>
        <w:t>sirf</w:t>
      </w:r>
      <w:proofErr w:type="spellEnd"/>
      <w:r w:rsidRPr="00844AAE">
        <w:rPr>
          <w:b/>
          <w:bCs/>
          <w:sz w:val="40"/>
        </w:rPr>
        <w:t xml:space="preserve"> connection ka code</w:t>
      </w:r>
      <w:r w:rsidRPr="00844AAE">
        <w:rPr>
          <w:sz w:val="40"/>
        </w:rPr>
        <w:t>:</w:t>
      </w:r>
    </w:p>
    <w:p w14:paraId="0E5BF2FF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pict w14:anchorId="0329D9A5">
          <v:rect id="_x0000_i1106" style="width:0;height:1.5pt" o:hralign="center" o:hrstd="t" o:hr="t" fillcolor="#a0a0a0" stroked="f"/>
        </w:pict>
      </w:r>
    </w:p>
    <w:p w14:paraId="7885CA85" w14:textId="77777777" w:rsidR="00844AAE" w:rsidRPr="00844AAE" w:rsidRDefault="00844AAE" w:rsidP="00844AAE">
      <w:pPr>
        <w:rPr>
          <w:b/>
          <w:bCs/>
          <w:sz w:val="40"/>
        </w:rPr>
      </w:pPr>
      <w:r w:rsidRPr="00844AAE">
        <w:rPr>
          <w:rFonts w:ascii="Segoe UI Emoji" w:hAnsi="Segoe UI Emoji" w:cs="Segoe UI Emoji"/>
          <w:b/>
          <w:bCs/>
          <w:sz w:val="40"/>
          <w:highlight w:val="red"/>
        </w:rPr>
        <w:t>✅</w:t>
      </w:r>
      <w:r w:rsidRPr="00844AAE">
        <w:rPr>
          <w:b/>
          <w:bCs/>
          <w:sz w:val="40"/>
          <w:highlight w:val="red"/>
        </w:rPr>
        <w:t xml:space="preserve"> MongoDB Atlas Connect Code (index.js)</w:t>
      </w:r>
    </w:p>
    <w:p w14:paraId="3FB73EC3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t>const mongoose = require('mongoose');</w:t>
      </w:r>
    </w:p>
    <w:p w14:paraId="73EF8EC9" w14:textId="77777777" w:rsidR="00844AAE" w:rsidRPr="00844AAE" w:rsidRDefault="00844AAE" w:rsidP="00844AAE">
      <w:pPr>
        <w:rPr>
          <w:sz w:val="40"/>
        </w:rPr>
      </w:pPr>
    </w:p>
    <w:p w14:paraId="4845ADF4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t>// Apna Atlas connection string paste karo</w:t>
      </w:r>
    </w:p>
    <w:p w14:paraId="342F4A13" w14:textId="2A2295AF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t xml:space="preserve">const </w:t>
      </w:r>
      <w:proofErr w:type="spellStart"/>
      <w:r w:rsidRPr="00844AAE">
        <w:rPr>
          <w:sz w:val="40"/>
        </w:rPr>
        <w:t>ur</w:t>
      </w:r>
      <w:r w:rsidR="00720231">
        <w:rPr>
          <w:sz w:val="40"/>
        </w:rPr>
        <w:t>l</w:t>
      </w:r>
      <w:proofErr w:type="spellEnd"/>
      <w:r w:rsidRPr="00844AAE">
        <w:rPr>
          <w:sz w:val="40"/>
        </w:rPr>
        <w:t xml:space="preserve"> = "mongodb+srv://&lt;username&gt;:&lt;password&gt;@cluster0.xyz.mongodb.net/myDB?retryWrites=true&amp;w=majority";</w:t>
      </w:r>
    </w:p>
    <w:p w14:paraId="15398BFA" w14:textId="77777777" w:rsidR="00844AAE" w:rsidRPr="00844AAE" w:rsidRDefault="00844AAE" w:rsidP="00844AAE">
      <w:pPr>
        <w:rPr>
          <w:sz w:val="40"/>
        </w:rPr>
      </w:pPr>
    </w:p>
    <w:p w14:paraId="5BBBBDD3" w14:textId="553C258E" w:rsidR="00844AAE" w:rsidRPr="00844AAE" w:rsidRDefault="00844AAE" w:rsidP="00844AAE">
      <w:pPr>
        <w:rPr>
          <w:sz w:val="40"/>
        </w:rPr>
      </w:pPr>
      <w:proofErr w:type="spellStart"/>
      <w:r w:rsidRPr="00844AAE">
        <w:rPr>
          <w:sz w:val="40"/>
        </w:rPr>
        <w:t>mongoose.connect</w:t>
      </w:r>
      <w:proofErr w:type="spellEnd"/>
      <w:r w:rsidRPr="00844AAE">
        <w:rPr>
          <w:sz w:val="40"/>
        </w:rPr>
        <w:t>(</w:t>
      </w:r>
      <w:proofErr w:type="spellStart"/>
      <w:r w:rsidRPr="00844AAE">
        <w:rPr>
          <w:sz w:val="40"/>
        </w:rPr>
        <w:t>ur</w:t>
      </w:r>
      <w:r w:rsidR="00720231">
        <w:rPr>
          <w:sz w:val="40"/>
        </w:rPr>
        <w:t>l</w:t>
      </w:r>
      <w:proofErr w:type="spellEnd"/>
      <w:r w:rsidRPr="00844AAE">
        <w:rPr>
          <w:sz w:val="40"/>
        </w:rPr>
        <w:t>)</w:t>
      </w:r>
      <w:r w:rsidR="008C207B">
        <w:rPr>
          <w:sz w:val="40"/>
        </w:rPr>
        <w:t xml:space="preserve"> </w:t>
      </w:r>
    </w:p>
    <w:p w14:paraId="4C6E36D8" w14:textId="77777777" w:rsidR="00844AAE" w:rsidRPr="00844AAE" w:rsidRDefault="00844AAE" w:rsidP="00844AAE">
      <w:pPr>
        <w:rPr>
          <w:sz w:val="40"/>
        </w:rPr>
      </w:pPr>
      <w:proofErr w:type="gramStart"/>
      <w:r w:rsidRPr="00844AAE">
        <w:rPr>
          <w:sz w:val="40"/>
        </w:rPr>
        <w:t>.then</w:t>
      </w:r>
      <w:proofErr w:type="gramEnd"/>
      <w:r w:rsidRPr="00844AAE">
        <w:rPr>
          <w:sz w:val="40"/>
        </w:rPr>
        <w:t>(() =&gt; {</w:t>
      </w:r>
    </w:p>
    <w:p w14:paraId="3B3AEB97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t xml:space="preserve">    </w:t>
      </w:r>
      <w:proofErr w:type="gramStart"/>
      <w:r w:rsidRPr="00844AAE">
        <w:rPr>
          <w:sz w:val="40"/>
        </w:rPr>
        <w:t>console.log(</w:t>
      </w:r>
      <w:proofErr w:type="gramEnd"/>
      <w:r w:rsidRPr="00844AAE">
        <w:rPr>
          <w:sz w:val="40"/>
        </w:rPr>
        <w:t xml:space="preserve">"MongoDB Atlas se connection successful </w:t>
      </w:r>
      <w:r w:rsidRPr="00844AAE">
        <w:rPr>
          <w:rFonts w:ascii="Segoe UI Emoji" w:hAnsi="Segoe UI Emoji" w:cs="Segoe UI Emoji"/>
          <w:sz w:val="40"/>
        </w:rPr>
        <w:t>✅</w:t>
      </w:r>
      <w:r w:rsidRPr="00844AAE">
        <w:rPr>
          <w:sz w:val="40"/>
        </w:rPr>
        <w:t>");</w:t>
      </w:r>
    </w:p>
    <w:p w14:paraId="5E6CC1A4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t>})</w:t>
      </w:r>
    </w:p>
    <w:p w14:paraId="0D4D9CDA" w14:textId="77777777" w:rsidR="00844AAE" w:rsidRPr="00844AAE" w:rsidRDefault="00844AAE" w:rsidP="00844AAE">
      <w:pPr>
        <w:rPr>
          <w:sz w:val="40"/>
        </w:rPr>
      </w:pPr>
      <w:proofErr w:type="gramStart"/>
      <w:r w:rsidRPr="00844AAE">
        <w:rPr>
          <w:sz w:val="40"/>
        </w:rPr>
        <w:t>.catch</w:t>
      </w:r>
      <w:proofErr w:type="gramEnd"/>
      <w:r w:rsidRPr="00844AAE">
        <w:rPr>
          <w:sz w:val="40"/>
        </w:rPr>
        <w:t>(err =&gt; {</w:t>
      </w:r>
    </w:p>
    <w:p w14:paraId="75871CBA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t xml:space="preserve">    </w:t>
      </w:r>
      <w:proofErr w:type="spellStart"/>
      <w:proofErr w:type="gramStart"/>
      <w:r w:rsidRPr="00844AAE">
        <w:rPr>
          <w:sz w:val="40"/>
        </w:rPr>
        <w:t>console.error</w:t>
      </w:r>
      <w:proofErr w:type="spellEnd"/>
      <w:proofErr w:type="gramEnd"/>
      <w:r w:rsidRPr="00844AAE">
        <w:rPr>
          <w:sz w:val="40"/>
        </w:rPr>
        <w:t xml:space="preserve">("Connection me error </w:t>
      </w:r>
      <w:r w:rsidRPr="00844AAE">
        <w:rPr>
          <w:rFonts w:ascii="Segoe UI Emoji" w:hAnsi="Segoe UI Emoji" w:cs="Segoe UI Emoji"/>
          <w:sz w:val="40"/>
        </w:rPr>
        <w:t>❌</w:t>
      </w:r>
      <w:r w:rsidRPr="00844AAE">
        <w:rPr>
          <w:sz w:val="40"/>
        </w:rPr>
        <w:t>", err);</w:t>
      </w:r>
    </w:p>
    <w:p w14:paraId="5B65FAFD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t>});</w:t>
      </w:r>
    </w:p>
    <w:p w14:paraId="725A99A5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pict w14:anchorId="778F409E">
          <v:rect id="_x0000_i1107" style="width:0;height:1.5pt" o:hralign="center" o:hrstd="t" o:hr="t" fillcolor="#a0a0a0" stroked="f"/>
        </w:pict>
      </w:r>
    </w:p>
    <w:p w14:paraId="18C531B3" w14:textId="77777777" w:rsidR="00844AAE" w:rsidRPr="00844AAE" w:rsidRDefault="00844AAE" w:rsidP="00844AAE">
      <w:pPr>
        <w:rPr>
          <w:b/>
          <w:bCs/>
          <w:sz w:val="40"/>
        </w:rPr>
      </w:pPr>
      <w:r w:rsidRPr="00844AAE">
        <w:rPr>
          <w:rFonts w:ascii="Segoe UI Symbol" w:hAnsi="Segoe UI Symbol" w:cs="Segoe UI Symbol"/>
          <w:b/>
          <w:bCs/>
          <w:sz w:val="40"/>
        </w:rPr>
        <w:t>🛠</w:t>
      </w:r>
      <w:r w:rsidRPr="00844AAE">
        <w:rPr>
          <w:b/>
          <w:bCs/>
          <w:sz w:val="40"/>
        </w:rPr>
        <w:t xml:space="preserve"> Steps:</w:t>
      </w:r>
    </w:p>
    <w:p w14:paraId="60106316" w14:textId="77777777" w:rsidR="00844AAE" w:rsidRPr="00844AAE" w:rsidRDefault="00844AAE" w:rsidP="00844AAE">
      <w:pPr>
        <w:numPr>
          <w:ilvl w:val="0"/>
          <w:numId w:val="268"/>
        </w:numPr>
        <w:rPr>
          <w:sz w:val="40"/>
        </w:rPr>
      </w:pPr>
      <w:r w:rsidRPr="00844AAE">
        <w:rPr>
          <w:sz w:val="40"/>
        </w:rPr>
        <w:t>Apna Atlas URI copy karo aur &lt;username&gt;, &lt;password&gt;, &lt;</w:t>
      </w:r>
      <w:proofErr w:type="spellStart"/>
      <w:r w:rsidRPr="00844AAE">
        <w:rPr>
          <w:sz w:val="40"/>
        </w:rPr>
        <w:t>myDB</w:t>
      </w:r>
      <w:proofErr w:type="spellEnd"/>
      <w:r w:rsidRPr="00844AAE">
        <w:rPr>
          <w:sz w:val="40"/>
        </w:rPr>
        <w:t>&gt; replace karo.</w:t>
      </w:r>
      <w:r w:rsidRPr="00844AAE">
        <w:rPr>
          <w:sz w:val="40"/>
        </w:rPr>
        <w:br/>
        <w:t>Example:</w:t>
      </w:r>
    </w:p>
    <w:p w14:paraId="6FB632A2" w14:textId="77777777" w:rsidR="00844AAE" w:rsidRPr="00844AAE" w:rsidRDefault="00844AAE" w:rsidP="00844AAE">
      <w:pPr>
        <w:numPr>
          <w:ilvl w:val="0"/>
          <w:numId w:val="268"/>
        </w:numPr>
        <w:tabs>
          <w:tab w:val="clear" w:pos="720"/>
        </w:tabs>
        <w:rPr>
          <w:sz w:val="40"/>
        </w:rPr>
      </w:pPr>
      <w:proofErr w:type="spellStart"/>
      <w:r w:rsidRPr="00844AAE">
        <w:rPr>
          <w:sz w:val="40"/>
        </w:rPr>
        <w:t>mongodb+srv</w:t>
      </w:r>
      <w:proofErr w:type="spellEnd"/>
      <w:r w:rsidRPr="00844AAE">
        <w:rPr>
          <w:sz w:val="40"/>
        </w:rPr>
        <w:t>://rakesh:12345@cluster0.abcd.mongodb.net/</w:t>
      </w:r>
      <w:proofErr w:type="spellStart"/>
      <w:r w:rsidRPr="00844AAE">
        <w:rPr>
          <w:sz w:val="40"/>
        </w:rPr>
        <w:t>testDB</w:t>
      </w:r>
      <w:proofErr w:type="spellEnd"/>
    </w:p>
    <w:p w14:paraId="3BC1636B" w14:textId="77777777" w:rsidR="00844AAE" w:rsidRPr="00844AAE" w:rsidRDefault="00844AAE" w:rsidP="00844AAE">
      <w:pPr>
        <w:numPr>
          <w:ilvl w:val="0"/>
          <w:numId w:val="268"/>
        </w:numPr>
        <w:rPr>
          <w:sz w:val="40"/>
        </w:rPr>
      </w:pPr>
      <w:r w:rsidRPr="00844AAE">
        <w:rPr>
          <w:sz w:val="40"/>
        </w:rPr>
        <w:t>File save karo (index.js).</w:t>
      </w:r>
    </w:p>
    <w:p w14:paraId="050FCF60" w14:textId="77777777" w:rsidR="00844AAE" w:rsidRPr="00844AAE" w:rsidRDefault="00844AAE" w:rsidP="00844AAE">
      <w:pPr>
        <w:numPr>
          <w:ilvl w:val="0"/>
          <w:numId w:val="268"/>
        </w:numPr>
        <w:rPr>
          <w:sz w:val="40"/>
        </w:rPr>
      </w:pPr>
      <w:r w:rsidRPr="00844AAE">
        <w:rPr>
          <w:sz w:val="40"/>
        </w:rPr>
        <w:t>Terminal me run karo:</w:t>
      </w:r>
    </w:p>
    <w:p w14:paraId="4A933EA3" w14:textId="77777777" w:rsidR="00844AAE" w:rsidRPr="00844AAE" w:rsidRDefault="00844AAE" w:rsidP="00844AAE">
      <w:pPr>
        <w:numPr>
          <w:ilvl w:val="0"/>
          <w:numId w:val="268"/>
        </w:numPr>
        <w:tabs>
          <w:tab w:val="clear" w:pos="720"/>
        </w:tabs>
        <w:rPr>
          <w:sz w:val="40"/>
        </w:rPr>
      </w:pPr>
      <w:r w:rsidRPr="00844AAE">
        <w:rPr>
          <w:sz w:val="40"/>
        </w:rPr>
        <w:t>node index.js</w:t>
      </w:r>
    </w:p>
    <w:p w14:paraId="0DD6C5DD" w14:textId="77777777" w:rsidR="00844AAE" w:rsidRPr="00844AAE" w:rsidRDefault="00844AAE" w:rsidP="00844AAE">
      <w:pPr>
        <w:numPr>
          <w:ilvl w:val="0"/>
          <w:numId w:val="268"/>
        </w:numPr>
        <w:rPr>
          <w:sz w:val="40"/>
        </w:rPr>
      </w:pPr>
      <w:r w:rsidRPr="00844AAE">
        <w:rPr>
          <w:sz w:val="40"/>
        </w:rPr>
        <w:t xml:space="preserve">Agar sab </w:t>
      </w:r>
      <w:proofErr w:type="spellStart"/>
      <w:r w:rsidRPr="00844AAE">
        <w:rPr>
          <w:sz w:val="40"/>
        </w:rPr>
        <w:t>thik</w:t>
      </w:r>
      <w:proofErr w:type="spellEnd"/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hai</w:t>
      </w:r>
      <w:proofErr w:type="spellEnd"/>
      <w:r w:rsidRPr="00844AAE">
        <w:rPr>
          <w:sz w:val="40"/>
        </w:rPr>
        <w:t xml:space="preserve"> → output:</w:t>
      </w:r>
    </w:p>
    <w:p w14:paraId="0371702D" w14:textId="77777777" w:rsidR="00844AAE" w:rsidRPr="00844AAE" w:rsidRDefault="00844AAE" w:rsidP="00844AAE">
      <w:pPr>
        <w:numPr>
          <w:ilvl w:val="0"/>
          <w:numId w:val="268"/>
        </w:numPr>
        <w:tabs>
          <w:tab w:val="clear" w:pos="720"/>
        </w:tabs>
        <w:rPr>
          <w:sz w:val="40"/>
        </w:rPr>
      </w:pPr>
      <w:r w:rsidRPr="00844AAE">
        <w:rPr>
          <w:sz w:val="40"/>
        </w:rPr>
        <w:t xml:space="preserve">MongoDB Atlas se connection successful </w:t>
      </w:r>
      <w:r w:rsidRPr="00844AAE">
        <w:rPr>
          <w:rFonts w:ascii="Segoe UI Emoji" w:hAnsi="Segoe UI Emoji" w:cs="Segoe UI Emoji"/>
          <w:sz w:val="40"/>
        </w:rPr>
        <w:t>✅</w:t>
      </w:r>
    </w:p>
    <w:p w14:paraId="31E92D5D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pict w14:anchorId="4DAED7A6">
          <v:rect id="_x0000_i1108" style="width:0;height:1.5pt" o:hralign="center" o:hrstd="t" o:hr="t" fillcolor="#a0a0a0" stroked="f"/>
        </w:pict>
      </w:r>
    </w:p>
    <w:p w14:paraId="597E1968" w14:textId="77777777" w:rsidR="00844AAE" w:rsidRPr="00844AAE" w:rsidRDefault="00844AAE" w:rsidP="00844AAE">
      <w:pPr>
        <w:rPr>
          <w:sz w:val="40"/>
        </w:rPr>
      </w:pPr>
      <w:r w:rsidRPr="00844AAE">
        <w:rPr>
          <w:rFonts w:ascii="Segoe UI Emoji" w:hAnsi="Segoe UI Emoji" w:cs="Segoe UI Emoji"/>
          <w:sz w:val="40"/>
        </w:rPr>
        <w:t>👉</w:t>
      </w:r>
      <w:r w:rsidRPr="00844AAE">
        <w:rPr>
          <w:sz w:val="40"/>
        </w:rPr>
        <w:t xml:space="preserve"> Bhai, </w:t>
      </w:r>
      <w:proofErr w:type="spellStart"/>
      <w:r w:rsidRPr="00844AAE">
        <w:rPr>
          <w:sz w:val="40"/>
        </w:rPr>
        <w:t>pehle</w:t>
      </w:r>
      <w:proofErr w:type="spellEnd"/>
      <w:r w:rsidRPr="00844AAE">
        <w:rPr>
          <w:sz w:val="40"/>
        </w:rPr>
        <w:t xml:space="preserve"> ye try </w:t>
      </w:r>
      <w:proofErr w:type="spellStart"/>
      <w:r w:rsidRPr="00844AAE">
        <w:rPr>
          <w:sz w:val="40"/>
        </w:rPr>
        <w:t>kar</w:t>
      </w:r>
      <w:proofErr w:type="spellEnd"/>
      <w:r w:rsidRPr="00844AAE">
        <w:rPr>
          <w:sz w:val="40"/>
        </w:rPr>
        <w:t xml:space="preserve">. Agar connect ho </w:t>
      </w:r>
      <w:proofErr w:type="spellStart"/>
      <w:r w:rsidRPr="00844AAE">
        <w:rPr>
          <w:sz w:val="40"/>
        </w:rPr>
        <w:t>gaya</w:t>
      </w:r>
      <w:proofErr w:type="spellEnd"/>
      <w:r w:rsidRPr="00844AAE">
        <w:rPr>
          <w:sz w:val="40"/>
        </w:rPr>
        <w:t xml:space="preserve"> to next step me hum ek </w:t>
      </w:r>
      <w:proofErr w:type="spellStart"/>
      <w:r w:rsidRPr="00844AAE">
        <w:rPr>
          <w:sz w:val="40"/>
        </w:rPr>
        <w:t>chhoti</w:t>
      </w:r>
      <w:proofErr w:type="spellEnd"/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si</w:t>
      </w:r>
      <w:proofErr w:type="spellEnd"/>
      <w:r w:rsidRPr="00844AAE">
        <w:rPr>
          <w:sz w:val="40"/>
        </w:rPr>
        <w:t xml:space="preserve"> </w:t>
      </w:r>
      <w:r w:rsidRPr="00844AAE">
        <w:rPr>
          <w:b/>
          <w:bCs/>
          <w:sz w:val="40"/>
        </w:rPr>
        <w:t>collection + document insert</w:t>
      </w:r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seekhenge</w:t>
      </w:r>
      <w:proofErr w:type="spellEnd"/>
      <w:r w:rsidRPr="00844AAE">
        <w:rPr>
          <w:sz w:val="40"/>
        </w:rPr>
        <w:t>.</w:t>
      </w:r>
    </w:p>
    <w:p w14:paraId="55A195B4" w14:textId="77777777" w:rsidR="00844AAE" w:rsidRPr="00844AAE" w:rsidRDefault="00844AAE" w:rsidP="00844AAE">
      <w:pPr>
        <w:rPr>
          <w:sz w:val="40"/>
        </w:rPr>
      </w:pPr>
      <w:r w:rsidRPr="00844AAE">
        <w:rPr>
          <w:sz w:val="40"/>
        </w:rPr>
        <w:t xml:space="preserve">Bata, </w:t>
      </w:r>
      <w:proofErr w:type="spellStart"/>
      <w:r w:rsidRPr="00844AAE">
        <w:rPr>
          <w:sz w:val="40"/>
        </w:rPr>
        <w:t>kya</w:t>
      </w:r>
      <w:proofErr w:type="spellEnd"/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tu</w:t>
      </w:r>
      <w:proofErr w:type="spellEnd"/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chahata</w:t>
      </w:r>
      <w:proofErr w:type="spellEnd"/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hai</w:t>
      </w:r>
      <w:proofErr w:type="spellEnd"/>
      <w:r w:rsidRPr="00844AAE">
        <w:rPr>
          <w:sz w:val="40"/>
        </w:rPr>
        <w:t xml:space="preserve"> main </w:t>
      </w:r>
      <w:proofErr w:type="spellStart"/>
      <w:r w:rsidRPr="00844AAE">
        <w:rPr>
          <w:sz w:val="40"/>
        </w:rPr>
        <w:t>tujhe</w:t>
      </w:r>
      <w:proofErr w:type="spellEnd"/>
      <w:r w:rsidRPr="00844AAE">
        <w:rPr>
          <w:sz w:val="40"/>
        </w:rPr>
        <w:t xml:space="preserve"> </w:t>
      </w:r>
      <w:r w:rsidRPr="00844AAE">
        <w:rPr>
          <w:b/>
          <w:bCs/>
          <w:sz w:val="40"/>
        </w:rPr>
        <w:t xml:space="preserve">Atlas URI copy </w:t>
      </w:r>
      <w:proofErr w:type="spellStart"/>
      <w:r w:rsidRPr="00844AAE">
        <w:rPr>
          <w:b/>
          <w:bCs/>
          <w:sz w:val="40"/>
        </w:rPr>
        <w:t>karne</w:t>
      </w:r>
      <w:proofErr w:type="spellEnd"/>
      <w:r w:rsidRPr="00844AAE">
        <w:rPr>
          <w:b/>
          <w:bCs/>
          <w:sz w:val="40"/>
        </w:rPr>
        <w:t xml:space="preserve"> ka step-by-step screenshot style guide</w:t>
      </w:r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bana</w:t>
      </w:r>
      <w:proofErr w:type="spellEnd"/>
      <w:r w:rsidRPr="00844AAE">
        <w:rPr>
          <w:sz w:val="40"/>
        </w:rPr>
        <w:t xml:space="preserve"> </w:t>
      </w:r>
      <w:proofErr w:type="spellStart"/>
      <w:r w:rsidRPr="00844AAE">
        <w:rPr>
          <w:sz w:val="40"/>
        </w:rPr>
        <w:t>du</w:t>
      </w:r>
      <w:proofErr w:type="spellEnd"/>
      <w:r w:rsidRPr="00844AAE">
        <w:rPr>
          <w:sz w:val="40"/>
        </w:rPr>
        <w:t>?</w:t>
      </w:r>
    </w:p>
    <w:p w14:paraId="4FAA9EC3" w14:textId="77777777" w:rsidR="00857BEC" w:rsidRPr="00750B38" w:rsidRDefault="00857BEC" w:rsidP="00CD558B">
      <w:pPr>
        <w:rPr>
          <w:sz w:val="40"/>
        </w:rPr>
      </w:pPr>
    </w:p>
    <w:sectPr w:rsidR="00857BEC" w:rsidRPr="00750B38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63B9C" w14:textId="77777777" w:rsidR="001D640D" w:rsidRDefault="001D640D" w:rsidP="00A30E50">
      <w:pPr>
        <w:spacing w:after="0" w:line="240" w:lineRule="auto"/>
      </w:pPr>
      <w:r>
        <w:separator/>
      </w:r>
    </w:p>
  </w:endnote>
  <w:endnote w:type="continuationSeparator" w:id="0">
    <w:p w14:paraId="44634A2E" w14:textId="77777777" w:rsidR="001D640D" w:rsidRDefault="001D640D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8C291" w14:textId="77777777" w:rsidR="001D640D" w:rsidRDefault="001D640D" w:rsidP="00A30E50">
      <w:pPr>
        <w:spacing w:after="0" w:line="240" w:lineRule="auto"/>
      </w:pPr>
      <w:r>
        <w:separator/>
      </w:r>
    </w:p>
  </w:footnote>
  <w:footnote w:type="continuationSeparator" w:id="0">
    <w:p w14:paraId="36D0B3B5" w14:textId="77777777" w:rsidR="001D640D" w:rsidRDefault="001D640D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327747"/>
    <w:multiLevelType w:val="multilevel"/>
    <w:tmpl w:val="529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4C5299"/>
    <w:multiLevelType w:val="multilevel"/>
    <w:tmpl w:val="0BA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D10E34"/>
    <w:multiLevelType w:val="multilevel"/>
    <w:tmpl w:val="136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4D1986"/>
    <w:multiLevelType w:val="multilevel"/>
    <w:tmpl w:val="A286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062E2B"/>
    <w:multiLevelType w:val="multilevel"/>
    <w:tmpl w:val="A62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062539"/>
    <w:multiLevelType w:val="multilevel"/>
    <w:tmpl w:val="738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7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751513"/>
    <w:multiLevelType w:val="multilevel"/>
    <w:tmpl w:val="3F0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F7D7B91"/>
    <w:multiLevelType w:val="multilevel"/>
    <w:tmpl w:val="790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A25E50"/>
    <w:multiLevelType w:val="multilevel"/>
    <w:tmpl w:val="EFF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570892"/>
    <w:multiLevelType w:val="multilevel"/>
    <w:tmpl w:val="0F9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EC95A9F"/>
    <w:multiLevelType w:val="multilevel"/>
    <w:tmpl w:val="970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067C34"/>
    <w:multiLevelType w:val="multilevel"/>
    <w:tmpl w:val="778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F52625B"/>
    <w:multiLevelType w:val="multilevel"/>
    <w:tmpl w:val="F5E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FC8226A"/>
    <w:multiLevelType w:val="multilevel"/>
    <w:tmpl w:val="F2B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1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E75803"/>
    <w:multiLevelType w:val="multilevel"/>
    <w:tmpl w:val="885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F33906"/>
    <w:multiLevelType w:val="multilevel"/>
    <w:tmpl w:val="9F76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7E4AE8"/>
    <w:multiLevelType w:val="multilevel"/>
    <w:tmpl w:val="F86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E52FEF"/>
    <w:multiLevelType w:val="multilevel"/>
    <w:tmpl w:val="491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053080"/>
    <w:multiLevelType w:val="multilevel"/>
    <w:tmpl w:val="9A8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B3452FF"/>
    <w:multiLevelType w:val="multilevel"/>
    <w:tmpl w:val="ACCE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A74283"/>
    <w:multiLevelType w:val="multilevel"/>
    <w:tmpl w:val="D81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1543908"/>
    <w:multiLevelType w:val="multilevel"/>
    <w:tmpl w:val="2A8C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1E578CD"/>
    <w:multiLevelType w:val="multilevel"/>
    <w:tmpl w:val="5CB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4D0D2B"/>
    <w:multiLevelType w:val="multilevel"/>
    <w:tmpl w:val="D09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5B3236"/>
    <w:multiLevelType w:val="multilevel"/>
    <w:tmpl w:val="FCD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C41AAC"/>
    <w:multiLevelType w:val="multilevel"/>
    <w:tmpl w:val="BF7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3BF609B"/>
    <w:multiLevelType w:val="multilevel"/>
    <w:tmpl w:val="C72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125A7D"/>
    <w:multiLevelType w:val="multilevel"/>
    <w:tmpl w:val="815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1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771322A"/>
    <w:multiLevelType w:val="multilevel"/>
    <w:tmpl w:val="65C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8444696"/>
    <w:multiLevelType w:val="multilevel"/>
    <w:tmpl w:val="76E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35677D"/>
    <w:multiLevelType w:val="multilevel"/>
    <w:tmpl w:val="F2E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1A713C"/>
    <w:multiLevelType w:val="multilevel"/>
    <w:tmpl w:val="DA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C8578A6"/>
    <w:multiLevelType w:val="multilevel"/>
    <w:tmpl w:val="95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EB14E13"/>
    <w:multiLevelType w:val="multilevel"/>
    <w:tmpl w:val="DC66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3A67772"/>
    <w:multiLevelType w:val="multilevel"/>
    <w:tmpl w:val="222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79618E4"/>
    <w:multiLevelType w:val="multilevel"/>
    <w:tmpl w:val="4C8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F606CBA"/>
    <w:multiLevelType w:val="multilevel"/>
    <w:tmpl w:val="EE00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43"/>
  </w:num>
  <w:num w:numId="2" w16cid:durableId="1115174668">
    <w:abstractNumId w:val="30"/>
  </w:num>
  <w:num w:numId="3" w16cid:durableId="1874466060">
    <w:abstractNumId w:val="254"/>
  </w:num>
  <w:num w:numId="4" w16cid:durableId="1565413595">
    <w:abstractNumId w:val="74"/>
  </w:num>
  <w:num w:numId="5" w16cid:durableId="711539113">
    <w:abstractNumId w:val="87"/>
  </w:num>
  <w:num w:numId="6" w16cid:durableId="458034891">
    <w:abstractNumId w:val="172"/>
  </w:num>
  <w:num w:numId="7" w16cid:durableId="1184856579">
    <w:abstractNumId w:val="95"/>
  </w:num>
  <w:num w:numId="8" w16cid:durableId="2039505148">
    <w:abstractNumId w:val="12"/>
  </w:num>
  <w:num w:numId="9" w16cid:durableId="1584873242">
    <w:abstractNumId w:val="219"/>
  </w:num>
  <w:num w:numId="10" w16cid:durableId="986201174">
    <w:abstractNumId w:val="25"/>
  </w:num>
  <w:num w:numId="11" w16cid:durableId="999651062">
    <w:abstractNumId w:val="255"/>
  </w:num>
  <w:num w:numId="12" w16cid:durableId="939876200">
    <w:abstractNumId w:val="152"/>
  </w:num>
  <w:num w:numId="13" w16cid:durableId="448860295">
    <w:abstractNumId w:val="204"/>
  </w:num>
  <w:num w:numId="14" w16cid:durableId="977301120">
    <w:abstractNumId w:val="171"/>
  </w:num>
  <w:num w:numId="15" w16cid:durableId="1069620943">
    <w:abstractNumId w:val="257"/>
  </w:num>
  <w:num w:numId="16" w16cid:durableId="1097866177">
    <w:abstractNumId w:val="28"/>
  </w:num>
  <w:num w:numId="17" w16cid:durableId="1876623499">
    <w:abstractNumId w:val="231"/>
  </w:num>
  <w:num w:numId="18" w16cid:durableId="2048094084">
    <w:abstractNumId w:val="264"/>
  </w:num>
  <w:num w:numId="19" w16cid:durableId="1420058346">
    <w:abstractNumId w:val="253"/>
  </w:num>
  <w:num w:numId="20" w16cid:durableId="1971476075">
    <w:abstractNumId w:val="247"/>
  </w:num>
  <w:num w:numId="21" w16cid:durableId="842745526">
    <w:abstractNumId w:val="48"/>
  </w:num>
  <w:num w:numId="22" w16cid:durableId="1713529593">
    <w:abstractNumId w:val="215"/>
  </w:num>
  <w:num w:numId="23" w16cid:durableId="1511069493">
    <w:abstractNumId w:val="110"/>
  </w:num>
  <w:num w:numId="24" w16cid:durableId="598222500">
    <w:abstractNumId w:val="233"/>
  </w:num>
  <w:num w:numId="25" w16cid:durableId="1772243113">
    <w:abstractNumId w:val="82"/>
  </w:num>
  <w:num w:numId="26" w16cid:durableId="145631038">
    <w:abstractNumId w:val="158"/>
  </w:num>
  <w:num w:numId="27" w16cid:durableId="358970666">
    <w:abstractNumId w:val="124"/>
  </w:num>
  <w:num w:numId="28" w16cid:durableId="799107657">
    <w:abstractNumId w:val="61"/>
  </w:num>
  <w:num w:numId="29" w16cid:durableId="1778482636">
    <w:abstractNumId w:val="131"/>
  </w:num>
  <w:num w:numId="30" w16cid:durableId="1864321118">
    <w:abstractNumId w:val="162"/>
  </w:num>
  <w:num w:numId="31" w16cid:durableId="1824736994">
    <w:abstractNumId w:val="19"/>
  </w:num>
  <w:num w:numId="32" w16cid:durableId="1922064828">
    <w:abstractNumId w:val="26"/>
  </w:num>
  <w:num w:numId="33" w16cid:durableId="451442857">
    <w:abstractNumId w:val="90"/>
  </w:num>
  <w:num w:numId="34" w16cid:durableId="494037086">
    <w:abstractNumId w:val="6"/>
  </w:num>
  <w:num w:numId="35" w16cid:durableId="1316953550">
    <w:abstractNumId w:val="91"/>
  </w:num>
  <w:num w:numId="36" w16cid:durableId="316150304">
    <w:abstractNumId w:val="189"/>
  </w:num>
  <w:num w:numId="37" w16cid:durableId="1883397278">
    <w:abstractNumId w:val="33"/>
  </w:num>
  <w:num w:numId="38" w16cid:durableId="1901747970">
    <w:abstractNumId w:val="197"/>
  </w:num>
  <w:num w:numId="39" w16cid:durableId="1987051931">
    <w:abstractNumId w:val="75"/>
  </w:num>
  <w:num w:numId="40" w16cid:durableId="2102220681">
    <w:abstractNumId w:val="50"/>
  </w:num>
  <w:num w:numId="41" w16cid:durableId="1624385323">
    <w:abstractNumId w:val="250"/>
  </w:num>
  <w:num w:numId="42" w16cid:durableId="1462503826">
    <w:abstractNumId w:val="147"/>
  </w:num>
  <w:num w:numId="43" w16cid:durableId="622422154">
    <w:abstractNumId w:val="183"/>
  </w:num>
  <w:num w:numId="44" w16cid:durableId="1030106701">
    <w:abstractNumId w:val="188"/>
  </w:num>
  <w:num w:numId="45" w16cid:durableId="747338750">
    <w:abstractNumId w:val="200"/>
  </w:num>
  <w:num w:numId="46" w16cid:durableId="1439446968">
    <w:abstractNumId w:val="201"/>
  </w:num>
  <w:num w:numId="47" w16cid:durableId="1174611442">
    <w:abstractNumId w:val="0"/>
  </w:num>
  <w:num w:numId="48" w16cid:durableId="735586091">
    <w:abstractNumId w:val="239"/>
  </w:num>
  <w:num w:numId="49" w16cid:durableId="1497306072">
    <w:abstractNumId w:val="161"/>
  </w:num>
  <w:num w:numId="50" w16cid:durableId="1194273235">
    <w:abstractNumId w:val="251"/>
  </w:num>
  <w:num w:numId="51" w16cid:durableId="1274819830">
    <w:abstractNumId w:val="244"/>
  </w:num>
  <w:num w:numId="52" w16cid:durableId="474882169">
    <w:abstractNumId w:val="151"/>
  </w:num>
  <w:num w:numId="53" w16cid:durableId="765076663">
    <w:abstractNumId w:val="263"/>
  </w:num>
  <w:num w:numId="54" w16cid:durableId="1703749540">
    <w:abstractNumId w:val="135"/>
  </w:num>
  <w:num w:numId="55" w16cid:durableId="1063603146">
    <w:abstractNumId w:val="24"/>
  </w:num>
  <w:num w:numId="56" w16cid:durableId="1063454729">
    <w:abstractNumId w:val="46"/>
  </w:num>
  <w:num w:numId="57" w16cid:durableId="2138334540">
    <w:abstractNumId w:val="248"/>
  </w:num>
  <w:num w:numId="58" w16cid:durableId="585305191">
    <w:abstractNumId w:val="213"/>
  </w:num>
  <w:num w:numId="59" w16cid:durableId="481191130">
    <w:abstractNumId w:val="3"/>
  </w:num>
  <w:num w:numId="60" w16cid:durableId="1860780514">
    <w:abstractNumId w:val="202"/>
  </w:num>
  <w:num w:numId="61" w16cid:durableId="1274900628">
    <w:abstractNumId w:val="196"/>
  </w:num>
  <w:num w:numId="62" w16cid:durableId="1331712016">
    <w:abstractNumId w:val="113"/>
  </w:num>
  <w:num w:numId="63" w16cid:durableId="629439659">
    <w:abstractNumId w:val="76"/>
  </w:num>
  <w:num w:numId="64" w16cid:durableId="1858614162">
    <w:abstractNumId w:val="237"/>
  </w:num>
  <w:num w:numId="65" w16cid:durableId="1688210742">
    <w:abstractNumId w:val="228"/>
  </w:num>
  <w:num w:numId="66" w16cid:durableId="1030574672">
    <w:abstractNumId w:val="245"/>
  </w:num>
  <w:num w:numId="67" w16cid:durableId="1680084310">
    <w:abstractNumId w:val="77"/>
  </w:num>
  <w:num w:numId="68" w16cid:durableId="1067534241">
    <w:abstractNumId w:val="142"/>
  </w:num>
  <w:num w:numId="69" w16cid:durableId="42606628">
    <w:abstractNumId w:val="238"/>
  </w:num>
  <w:num w:numId="70" w16cid:durableId="153684319">
    <w:abstractNumId w:val="80"/>
  </w:num>
  <w:num w:numId="71" w16cid:durableId="1627394508">
    <w:abstractNumId w:val="58"/>
  </w:num>
  <w:num w:numId="72" w16cid:durableId="291131247">
    <w:abstractNumId w:val="235"/>
  </w:num>
  <w:num w:numId="73" w16cid:durableId="1727410542">
    <w:abstractNumId w:val="29"/>
  </w:num>
  <w:num w:numId="74" w16cid:durableId="1140532641">
    <w:abstractNumId w:val="49"/>
  </w:num>
  <w:num w:numId="75" w16cid:durableId="1646544119">
    <w:abstractNumId w:val="168"/>
  </w:num>
  <w:num w:numId="76" w16cid:durableId="1985039344">
    <w:abstractNumId w:val="4"/>
  </w:num>
  <w:num w:numId="77" w16cid:durableId="1725569283">
    <w:abstractNumId w:val="81"/>
  </w:num>
  <w:num w:numId="78" w16cid:durableId="350036327">
    <w:abstractNumId w:val="86"/>
  </w:num>
  <w:num w:numId="79" w16cid:durableId="1298680799">
    <w:abstractNumId w:val="64"/>
  </w:num>
  <w:num w:numId="80" w16cid:durableId="173811567">
    <w:abstractNumId w:val="178"/>
  </w:num>
  <w:num w:numId="81" w16cid:durableId="35855524">
    <w:abstractNumId w:val="22"/>
  </w:num>
  <w:num w:numId="82" w16cid:durableId="1798913280">
    <w:abstractNumId w:val="106"/>
  </w:num>
  <w:num w:numId="83" w16cid:durableId="175120390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3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1"/>
  </w:num>
  <w:num w:numId="87" w16cid:durableId="2138059686">
    <w:abstractNumId w:val="39"/>
  </w:num>
  <w:num w:numId="88" w16cid:durableId="2133789257">
    <w:abstractNumId w:val="210"/>
  </w:num>
  <w:num w:numId="89" w16cid:durableId="951352734">
    <w:abstractNumId w:val="186"/>
  </w:num>
  <w:num w:numId="90" w16cid:durableId="1741295691">
    <w:abstractNumId w:val="34"/>
  </w:num>
  <w:num w:numId="91" w16cid:durableId="892693181">
    <w:abstractNumId w:val="167"/>
  </w:num>
  <w:num w:numId="92" w16cid:durableId="1830974666">
    <w:abstractNumId w:val="177"/>
  </w:num>
  <w:num w:numId="93" w16cid:durableId="791553777">
    <w:abstractNumId w:val="84"/>
  </w:num>
  <w:num w:numId="94" w16cid:durableId="903031418">
    <w:abstractNumId w:val="232"/>
  </w:num>
  <w:num w:numId="95" w16cid:durableId="1879269848">
    <w:abstractNumId w:val="100"/>
  </w:num>
  <w:num w:numId="96" w16cid:durableId="688218540">
    <w:abstractNumId w:val="198"/>
  </w:num>
  <w:num w:numId="97" w16cid:durableId="1731491569">
    <w:abstractNumId w:val="180"/>
  </w:num>
  <w:num w:numId="98" w16cid:durableId="658462790">
    <w:abstractNumId w:val="157"/>
  </w:num>
  <w:num w:numId="99" w16cid:durableId="1159226327">
    <w:abstractNumId w:val="115"/>
  </w:num>
  <w:num w:numId="100" w16cid:durableId="366413457">
    <w:abstractNumId w:val="139"/>
  </w:num>
  <w:num w:numId="101" w16cid:durableId="1649017955">
    <w:abstractNumId w:val="16"/>
  </w:num>
  <w:num w:numId="102" w16cid:durableId="1578590882">
    <w:abstractNumId w:val="107"/>
  </w:num>
  <w:num w:numId="103" w16cid:durableId="1171987869">
    <w:abstractNumId w:val="190"/>
  </w:num>
  <w:num w:numId="104" w16cid:durableId="1520507445">
    <w:abstractNumId w:val="104"/>
  </w:num>
  <w:num w:numId="105" w16cid:durableId="2117434895">
    <w:abstractNumId w:val="44"/>
  </w:num>
  <w:num w:numId="106" w16cid:durableId="1975672198">
    <w:abstractNumId w:val="128"/>
  </w:num>
  <w:num w:numId="107" w16cid:durableId="166095535">
    <w:abstractNumId w:val="72"/>
  </w:num>
  <w:num w:numId="108" w16cid:durableId="267280608">
    <w:abstractNumId w:val="18"/>
  </w:num>
  <w:num w:numId="109" w16cid:durableId="1387682701">
    <w:abstractNumId w:val="234"/>
  </w:num>
  <w:num w:numId="110" w16cid:durableId="347409078">
    <w:abstractNumId w:val="246"/>
  </w:num>
  <w:num w:numId="111" w16cid:durableId="910694490">
    <w:abstractNumId w:val="23"/>
  </w:num>
  <w:num w:numId="112" w16cid:durableId="1942519181">
    <w:abstractNumId w:val="221"/>
  </w:num>
  <w:num w:numId="113" w16cid:durableId="1563372117">
    <w:abstractNumId w:val="193"/>
  </w:num>
  <w:num w:numId="114" w16cid:durableId="597058661">
    <w:abstractNumId w:val="70"/>
  </w:num>
  <w:num w:numId="115" w16cid:durableId="515971673">
    <w:abstractNumId w:val="153"/>
  </w:num>
  <w:num w:numId="116" w16cid:durableId="1694115596">
    <w:abstractNumId w:val="256"/>
  </w:num>
  <w:num w:numId="117" w16cid:durableId="1524711099">
    <w:abstractNumId w:val="79"/>
  </w:num>
  <w:num w:numId="118" w16cid:durableId="1299653271">
    <w:abstractNumId w:val="121"/>
  </w:num>
  <w:num w:numId="119" w16cid:durableId="1826628388">
    <w:abstractNumId w:val="59"/>
  </w:num>
  <w:num w:numId="120" w16cid:durableId="996222970">
    <w:abstractNumId w:val="208"/>
  </w:num>
  <w:num w:numId="121" w16cid:durableId="707024650">
    <w:abstractNumId w:val="205"/>
  </w:num>
  <w:num w:numId="122" w16cid:durableId="350033338">
    <w:abstractNumId w:val="243"/>
  </w:num>
  <w:num w:numId="123" w16cid:durableId="916088058">
    <w:abstractNumId w:val="92"/>
  </w:num>
  <w:num w:numId="124" w16cid:durableId="1217081943">
    <w:abstractNumId w:val="40"/>
  </w:num>
  <w:num w:numId="125" w16cid:durableId="185407634">
    <w:abstractNumId w:val="88"/>
  </w:num>
  <w:num w:numId="126" w16cid:durableId="1091127341">
    <w:abstractNumId w:val="146"/>
  </w:num>
  <w:num w:numId="127" w16cid:durableId="1658192599">
    <w:abstractNumId w:val="111"/>
  </w:num>
  <w:num w:numId="128" w16cid:durableId="1073046152">
    <w:abstractNumId w:val="97"/>
  </w:num>
  <w:num w:numId="129" w16cid:durableId="440271078">
    <w:abstractNumId w:val="252"/>
  </w:num>
  <w:num w:numId="130" w16cid:durableId="648091476">
    <w:abstractNumId w:val="98"/>
  </w:num>
  <w:num w:numId="131" w16cid:durableId="1015225490">
    <w:abstractNumId w:val="53"/>
  </w:num>
  <w:num w:numId="132" w16cid:durableId="1620069979">
    <w:abstractNumId w:val="184"/>
  </w:num>
  <w:num w:numId="133" w16cid:durableId="656107254">
    <w:abstractNumId w:val="96"/>
  </w:num>
  <w:num w:numId="134" w16cid:durableId="553659222">
    <w:abstractNumId w:val="145"/>
  </w:num>
  <w:num w:numId="135" w16cid:durableId="304749085">
    <w:abstractNumId w:val="132"/>
  </w:num>
  <w:num w:numId="136" w16cid:durableId="995449239">
    <w:abstractNumId w:val="229"/>
  </w:num>
  <w:num w:numId="137" w16cid:durableId="1188836020">
    <w:abstractNumId w:val="122"/>
  </w:num>
  <w:num w:numId="138" w16cid:durableId="881790897">
    <w:abstractNumId w:val="236"/>
  </w:num>
  <w:num w:numId="139" w16cid:durableId="569734748">
    <w:abstractNumId w:val="27"/>
  </w:num>
  <w:num w:numId="140" w16cid:durableId="840240896">
    <w:abstractNumId w:val="260"/>
  </w:num>
  <w:num w:numId="141" w16cid:durableId="317538255">
    <w:abstractNumId w:val="69"/>
  </w:num>
  <w:num w:numId="142" w16cid:durableId="1518960514">
    <w:abstractNumId w:val="62"/>
  </w:num>
  <w:num w:numId="143" w16cid:durableId="904680068">
    <w:abstractNumId w:val="9"/>
  </w:num>
  <w:num w:numId="144" w16cid:durableId="1648361753">
    <w:abstractNumId w:val="166"/>
  </w:num>
  <w:num w:numId="145" w16cid:durableId="135879568">
    <w:abstractNumId w:val="117"/>
  </w:num>
  <w:num w:numId="146" w16cid:durableId="575940888">
    <w:abstractNumId w:val="149"/>
  </w:num>
  <w:num w:numId="147" w16cid:durableId="60056407">
    <w:abstractNumId w:val="85"/>
  </w:num>
  <w:num w:numId="148" w16cid:durableId="1527674632">
    <w:abstractNumId w:val="187"/>
  </w:num>
  <w:num w:numId="149" w16cid:durableId="1262951319">
    <w:abstractNumId w:val="105"/>
  </w:num>
  <w:num w:numId="150" w16cid:durableId="104497061">
    <w:abstractNumId w:val="83"/>
  </w:num>
  <w:num w:numId="151" w16cid:durableId="509175222">
    <w:abstractNumId w:val="112"/>
  </w:num>
  <w:num w:numId="152" w16cid:durableId="356583889">
    <w:abstractNumId w:val="120"/>
  </w:num>
  <w:num w:numId="153" w16cid:durableId="2125339779">
    <w:abstractNumId w:val="185"/>
  </w:num>
  <w:num w:numId="154" w16cid:durableId="1455827918">
    <w:abstractNumId w:val="267"/>
  </w:num>
  <w:num w:numId="155" w16cid:durableId="1662805658">
    <w:abstractNumId w:val="65"/>
  </w:num>
  <w:num w:numId="156" w16cid:durableId="421686161">
    <w:abstractNumId w:val="1"/>
  </w:num>
  <w:num w:numId="157" w16cid:durableId="864289641">
    <w:abstractNumId w:val="241"/>
  </w:num>
  <w:num w:numId="158" w16cid:durableId="2102950339">
    <w:abstractNumId w:val="21"/>
  </w:num>
  <w:num w:numId="159" w16cid:durableId="2027361177">
    <w:abstractNumId w:val="103"/>
  </w:num>
  <w:num w:numId="160" w16cid:durableId="457334210">
    <w:abstractNumId w:val="259"/>
  </w:num>
  <w:num w:numId="161" w16cid:durableId="701319089">
    <w:abstractNumId w:val="57"/>
  </w:num>
  <w:num w:numId="162" w16cid:durableId="1848641106">
    <w:abstractNumId w:val="67"/>
  </w:num>
  <w:num w:numId="163" w16cid:durableId="447549034">
    <w:abstractNumId w:val="38"/>
  </w:num>
  <w:num w:numId="164" w16cid:durableId="1221016250">
    <w:abstractNumId w:val="66"/>
  </w:num>
  <w:num w:numId="165" w16cid:durableId="1045059207">
    <w:abstractNumId w:val="101"/>
  </w:num>
  <w:num w:numId="166" w16cid:durableId="1775125005">
    <w:abstractNumId w:val="141"/>
  </w:num>
  <w:num w:numId="167" w16cid:durableId="1123767997">
    <w:abstractNumId w:val="71"/>
  </w:num>
  <w:num w:numId="168" w16cid:durableId="809446180">
    <w:abstractNumId w:val="154"/>
  </w:num>
  <w:num w:numId="169" w16cid:durableId="255093842">
    <w:abstractNumId w:val="144"/>
  </w:num>
  <w:num w:numId="170" w16cid:durableId="1147161235">
    <w:abstractNumId w:val="133"/>
  </w:num>
  <w:num w:numId="171" w16cid:durableId="556666540">
    <w:abstractNumId w:val="109"/>
  </w:num>
  <w:num w:numId="172" w16cid:durableId="972515373">
    <w:abstractNumId w:val="20"/>
  </w:num>
  <w:num w:numId="173" w16cid:durableId="720901165">
    <w:abstractNumId w:val="174"/>
  </w:num>
  <w:num w:numId="174" w16cid:durableId="1242985838">
    <w:abstractNumId w:val="222"/>
  </w:num>
  <w:num w:numId="175" w16cid:durableId="778529738">
    <w:abstractNumId w:val="138"/>
  </w:num>
  <w:num w:numId="176" w16cid:durableId="804279487">
    <w:abstractNumId w:val="8"/>
  </w:num>
  <w:num w:numId="177" w16cid:durableId="676269985">
    <w:abstractNumId w:val="258"/>
  </w:num>
  <w:num w:numId="178" w16cid:durableId="205260685">
    <w:abstractNumId w:val="155"/>
  </w:num>
  <w:num w:numId="179" w16cid:durableId="1483690028">
    <w:abstractNumId w:val="199"/>
  </w:num>
  <w:num w:numId="180" w16cid:durableId="1901865911">
    <w:abstractNumId w:val="212"/>
  </w:num>
  <w:num w:numId="181" w16cid:durableId="109472159">
    <w:abstractNumId w:val="169"/>
  </w:num>
  <w:num w:numId="182" w16cid:durableId="1412660298">
    <w:abstractNumId w:val="191"/>
  </w:num>
  <w:num w:numId="183" w16cid:durableId="587277424">
    <w:abstractNumId w:val="225"/>
  </w:num>
  <w:num w:numId="184" w16cid:durableId="1097793981">
    <w:abstractNumId w:val="2"/>
  </w:num>
  <w:num w:numId="185" w16cid:durableId="761101316">
    <w:abstractNumId w:val="224"/>
  </w:num>
  <w:num w:numId="186" w16cid:durableId="790246560">
    <w:abstractNumId w:val="17"/>
  </w:num>
  <w:num w:numId="187" w16cid:durableId="1020592625">
    <w:abstractNumId w:val="55"/>
  </w:num>
  <w:num w:numId="188" w16cid:durableId="1018699438">
    <w:abstractNumId w:val="37"/>
  </w:num>
  <w:num w:numId="189" w16cid:durableId="1165826121">
    <w:abstractNumId w:val="102"/>
  </w:num>
  <w:num w:numId="190" w16cid:durableId="1511333336">
    <w:abstractNumId w:val="165"/>
  </w:num>
  <w:num w:numId="191" w16cid:durableId="754477265">
    <w:abstractNumId w:val="108"/>
  </w:num>
  <w:num w:numId="192" w16cid:durableId="1730838287">
    <w:abstractNumId w:val="181"/>
  </w:num>
  <w:num w:numId="193" w16cid:durableId="1875078724">
    <w:abstractNumId w:val="140"/>
  </w:num>
  <w:num w:numId="194" w16cid:durableId="1108235467">
    <w:abstractNumId w:val="240"/>
  </w:num>
  <w:num w:numId="195" w16cid:durableId="176967622">
    <w:abstractNumId w:val="119"/>
  </w:num>
  <w:num w:numId="196" w16cid:durableId="1986935537">
    <w:abstractNumId w:val="93"/>
  </w:num>
  <w:num w:numId="197" w16cid:durableId="331570849">
    <w:abstractNumId w:val="227"/>
  </w:num>
  <w:num w:numId="198" w16cid:durableId="1736272104">
    <w:abstractNumId w:val="63"/>
  </w:num>
  <w:num w:numId="199" w16cid:durableId="1983466885">
    <w:abstractNumId w:val="134"/>
  </w:num>
  <w:num w:numId="200" w16cid:durableId="1889610488">
    <w:abstractNumId w:val="73"/>
  </w:num>
  <w:num w:numId="201" w16cid:durableId="279841889">
    <w:abstractNumId w:val="54"/>
  </w:num>
  <w:num w:numId="202" w16cid:durableId="1063482474">
    <w:abstractNumId w:val="51"/>
  </w:num>
  <w:num w:numId="203" w16cid:durableId="355468599">
    <w:abstractNumId w:val="207"/>
  </w:num>
  <w:num w:numId="204" w16cid:durableId="784614103">
    <w:abstractNumId w:val="192"/>
  </w:num>
  <w:num w:numId="205" w16cid:durableId="2043431454">
    <w:abstractNumId w:val="265"/>
  </w:num>
  <w:num w:numId="206" w16cid:durableId="194083348">
    <w:abstractNumId w:val="99"/>
  </w:num>
  <w:num w:numId="207" w16cid:durableId="4747207">
    <w:abstractNumId w:val="43"/>
  </w:num>
  <w:num w:numId="208" w16cid:durableId="1973292763">
    <w:abstractNumId w:val="211"/>
  </w:num>
  <w:num w:numId="209" w16cid:durableId="1025979416">
    <w:abstractNumId w:val="32"/>
  </w:num>
  <w:num w:numId="210" w16cid:durableId="1602644758">
    <w:abstractNumId w:val="68"/>
  </w:num>
  <w:num w:numId="211" w16cid:durableId="1572885681">
    <w:abstractNumId w:val="10"/>
  </w:num>
  <w:num w:numId="212" w16cid:durableId="1315599719">
    <w:abstractNumId w:val="163"/>
  </w:num>
  <w:num w:numId="213" w16cid:durableId="886646781">
    <w:abstractNumId w:val="126"/>
  </w:num>
  <w:num w:numId="214" w16cid:durableId="1195388840">
    <w:abstractNumId w:val="195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41"/>
  </w:num>
  <w:num w:numId="218" w16cid:durableId="954597969">
    <w:abstractNumId w:val="156"/>
  </w:num>
  <w:num w:numId="219" w16cid:durableId="1688293013">
    <w:abstractNumId w:val="262"/>
  </w:num>
  <w:num w:numId="220" w16cid:durableId="1709834932">
    <w:abstractNumId w:val="220"/>
  </w:num>
  <w:num w:numId="221" w16cid:durableId="620040756">
    <w:abstractNumId w:val="182"/>
  </w:num>
  <w:num w:numId="222" w16cid:durableId="1579974501">
    <w:abstractNumId w:val="45"/>
  </w:num>
  <w:num w:numId="223" w16cid:durableId="998073079">
    <w:abstractNumId w:val="13"/>
  </w:num>
  <w:num w:numId="224" w16cid:durableId="1520779400">
    <w:abstractNumId w:val="116"/>
  </w:num>
  <w:num w:numId="225" w16cid:durableId="1411779545">
    <w:abstractNumId w:val="194"/>
  </w:num>
  <w:num w:numId="226" w16cid:durableId="1462265085">
    <w:abstractNumId w:val="78"/>
  </w:num>
  <w:num w:numId="227" w16cid:durableId="1826126789">
    <w:abstractNumId w:val="11"/>
  </w:num>
  <w:num w:numId="228" w16cid:durableId="1729764443">
    <w:abstractNumId w:val="261"/>
  </w:num>
  <w:num w:numId="229" w16cid:durableId="1174997905">
    <w:abstractNumId w:val="217"/>
  </w:num>
  <w:num w:numId="230" w16cid:durableId="1446459335">
    <w:abstractNumId w:val="203"/>
  </w:num>
  <w:num w:numId="231" w16cid:durableId="1277181304">
    <w:abstractNumId w:val="47"/>
  </w:num>
  <w:num w:numId="232" w16cid:durableId="914780174">
    <w:abstractNumId w:val="230"/>
  </w:num>
  <w:num w:numId="233" w16cid:durableId="970864432">
    <w:abstractNumId w:val="60"/>
  </w:num>
  <w:num w:numId="234" w16cid:durableId="1607350247">
    <w:abstractNumId w:val="249"/>
  </w:num>
  <w:num w:numId="235" w16cid:durableId="815610187">
    <w:abstractNumId w:val="175"/>
  </w:num>
  <w:num w:numId="236" w16cid:durableId="1594508822">
    <w:abstractNumId w:val="214"/>
  </w:num>
  <w:num w:numId="237" w16cid:durableId="684674938">
    <w:abstractNumId w:val="226"/>
  </w:num>
  <w:num w:numId="238" w16cid:durableId="1814248317">
    <w:abstractNumId w:val="266"/>
  </w:num>
  <w:num w:numId="239" w16cid:durableId="280190783">
    <w:abstractNumId w:val="216"/>
  </w:num>
  <w:num w:numId="240" w16cid:durableId="1076054476">
    <w:abstractNumId w:val="89"/>
  </w:num>
  <w:num w:numId="241" w16cid:durableId="2133282263">
    <w:abstractNumId w:val="164"/>
  </w:num>
  <w:num w:numId="242" w16cid:durableId="192614474">
    <w:abstractNumId w:val="206"/>
  </w:num>
  <w:num w:numId="243" w16cid:durableId="1454984675">
    <w:abstractNumId w:val="42"/>
  </w:num>
  <w:num w:numId="244" w16cid:durableId="1914967502">
    <w:abstractNumId w:val="179"/>
  </w:num>
  <w:num w:numId="245" w16cid:durableId="1652516219">
    <w:abstractNumId w:val="94"/>
  </w:num>
  <w:num w:numId="246" w16cid:durableId="1005325154">
    <w:abstractNumId w:val="223"/>
  </w:num>
  <w:num w:numId="247" w16cid:durableId="1131944649">
    <w:abstractNumId w:val="218"/>
  </w:num>
  <w:num w:numId="248" w16cid:durableId="37946812">
    <w:abstractNumId w:val="15"/>
  </w:num>
  <w:num w:numId="249" w16cid:durableId="1456171672">
    <w:abstractNumId w:val="118"/>
  </w:num>
  <w:num w:numId="250" w16cid:durableId="157383239">
    <w:abstractNumId w:val="52"/>
  </w:num>
  <w:num w:numId="251" w16cid:durableId="2096856558">
    <w:abstractNumId w:val="123"/>
  </w:num>
  <w:num w:numId="252" w16cid:durableId="514466379">
    <w:abstractNumId w:val="150"/>
  </w:num>
  <w:num w:numId="253" w16cid:durableId="83114906">
    <w:abstractNumId w:val="173"/>
  </w:num>
  <w:num w:numId="254" w16cid:durableId="377172079">
    <w:abstractNumId w:val="136"/>
  </w:num>
  <w:num w:numId="255" w16cid:durableId="1009527291">
    <w:abstractNumId w:val="129"/>
  </w:num>
  <w:num w:numId="256" w16cid:durableId="1740668677">
    <w:abstractNumId w:val="125"/>
  </w:num>
  <w:num w:numId="257" w16cid:durableId="160432539">
    <w:abstractNumId w:val="137"/>
  </w:num>
  <w:num w:numId="258" w16cid:durableId="582762822">
    <w:abstractNumId w:val="148"/>
  </w:num>
  <w:num w:numId="259" w16cid:durableId="650018065">
    <w:abstractNumId w:val="160"/>
  </w:num>
  <w:num w:numId="260" w16cid:durableId="2016495923">
    <w:abstractNumId w:val="159"/>
  </w:num>
  <w:num w:numId="261" w16cid:durableId="1454246644">
    <w:abstractNumId w:val="242"/>
  </w:num>
  <w:num w:numId="262" w16cid:durableId="466513283">
    <w:abstractNumId w:val="176"/>
  </w:num>
  <w:num w:numId="263" w16cid:durableId="331756730">
    <w:abstractNumId w:val="35"/>
  </w:num>
  <w:num w:numId="264" w16cid:durableId="331640004">
    <w:abstractNumId w:val="14"/>
  </w:num>
  <w:num w:numId="265" w16cid:durableId="1507984301">
    <w:abstractNumId w:val="209"/>
  </w:num>
  <w:num w:numId="266" w16cid:durableId="1753506065">
    <w:abstractNumId w:val="127"/>
  </w:num>
  <w:num w:numId="267" w16cid:durableId="1122116259">
    <w:abstractNumId w:val="36"/>
  </w:num>
  <w:num w:numId="268" w16cid:durableId="934436728">
    <w:abstractNumId w:val="1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2F76"/>
    <w:rsid w:val="00036C6C"/>
    <w:rsid w:val="000374B4"/>
    <w:rsid w:val="00074DBB"/>
    <w:rsid w:val="000911DB"/>
    <w:rsid w:val="000918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D640D"/>
    <w:rsid w:val="001E5734"/>
    <w:rsid w:val="001F1A5B"/>
    <w:rsid w:val="002473E9"/>
    <w:rsid w:val="002677EE"/>
    <w:rsid w:val="002700B9"/>
    <w:rsid w:val="00271D04"/>
    <w:rsid w:val="00290088"/>
    <w:rsid w:val="002961A5"/>
    <w:rsid w:val="002A4C7A"/>
    <w:rsid w:val="002D6C19"/>
    <w:rsid w:val="002E08E8"/>
    <w:rsid w:val="002E0903"/>
    <w:rsid w:val="002E5670"/>
    <w:rsid w:val="00300C72"/>
    <w:rsid w:val="00332692"/>
    <w:rsid w:val="00332E33"/>
    <w:rsid w:val="003573C9"/>
    <w:rsid w:val="003616E3"/>
    <w:rsid w:val="00367660"/>
    <w:rsid w:val="00394AB0"/>
    <w:rsid w:val="003A1B0C"/>
    <w:rsid w:val="003A1FAF"/>
    <w:rsid w:val="003A4AF9"/>
    <w:rsid w:val="003B6C00"/>
    <w:rsid w:val="003B775F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56CDF"/>
    <w:rsid w:val="005D1AC4"/>
    <w:rsid w:val="005E69E7"/>
    <w:rsid w:val="006078AD"/>
    <w:rsid w:val="00640073"/>
    <w:rsid w:val="006440EF"/>
    <w:rsid w:val="006813B7"/>
    <w:rsid w:val="00682019"/>
    <w:rsid w:val="006E4EE7"/>
    <w:rsid w:val="007031A9"/>
    <w:rsid w:val="00720231"/>
    <w:rsid w:val="00750B38"/>
    <w:rsid w:val="007660F4"/>
    <w:rsid w:val="00776A6F"/>
    <w:rsid w:val="00790DC5"/>
    <w:rsid w:val="00792F49"/>
    <w:rsid w:val="007A3CAE"/>
    <w:rsid w:val="007C4419"/>
    <w:rsid w:val="007D54F9"/>
    <w:rsid w:val="007F3DF7"/>
    <w:rsid w:val="00823A57"/>
    <w:rsid w:val="00844A47"/>
    <w:rsid w:val="00844AAE"/>
    <w:rsid w:val="00854ED4"/>
    <w:rsid w:val="00857BEC"/>
    <w:rsid w:val="00860733"/>
    <w:rsid w:val="008C207B"/>
    <w:rsid w:val="008C6CC4"/>
    <w:rsid w:val="00904B61"/>
    <w:rsid w:val="00904BA7"/>
    <w:rsid w:val="00942B90"/>
    <w:rsid w:val="00952F6D"/>
    <w:rsid w:val="00971605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10DC7"/>
    <w:rsid w:val="00B423A1"/>
    <w:rsid w:val="00B757F0"/>
    <w:rsid w:val="00B8356C"/>
    <w:rsid w:val="00B975A0"/>
    <w:rsid w:val="00BC5989"/>
    <w:rsid w:val="00BD4D87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B75ED"/>
    <w:rsid w:val="00CC34BF"/>
    <w:rsid w:val="00CC43AD"/>
    <w:rsid w:val="00CD558B"/>
    <w:rsid w:val="00D223A4"/>
    <w:rsid w:val="00D31F11"/>
    <w:rsid w:val="00D534B8"/>
    <w:rsid w:val="00D67807"/>
    <w:rsid w:val="00D7138D"/>
    <w:rsid w:val="00D958BE"/>
    <w:rsid w:val="00DA683A"/>
    <w:rsid w:val="00DD2A84"/>
    <w:rsid w:val="00DF79AE"/>
    <w:rsid w:val="00E1432E"/>
    <w:rsid w:val="00E302B8"/>
    <w:rsid w:val="00E350FA"/>
    <w:rsid w:val="00E4631D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286F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B41AE5DD-3563-4B01-9838-47059909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B0C88"/>
    <w:rsid w:val="000B7314"/>
    <w:rsid w:val="000C692F"/>
    <w:rsid w:val="00191601"/>
    <w:rsid w:val="00271D04"/>
    <w:rsid w:val="00276B7C"/>
    <w:rsid w:val="00291CED"/>
    <w:rsid w:val="00331512"/>
    <w:rsid w:val="00332E33"/>
    <w:rsid w:val="003A0922"/>
    <w:rsid w:val="003A1FAF"/>
    <w:rsid w:val="003E1BC9"/>
    <w:rsid w:val="0048402F"/>
    <w:rsid w:val="004C3F45"/>
    <w:rsid w:val="00556CDF"/>
    <w:rsid w:val="005D1AC4"/>
    <w:rsid w:val="005D6512"/>
    <w:rsid w:val="006E73F1"/>
    <w:rsid w:val="007031A9"/>
    <w:rsid w:val="007D54F9"/>
    <w:rsid w:val="008B6E26"/>
    <w:rsid w:val="009745EF"/>
    <w:rsid w:val="00A20544"/>
    <w:rsid w:val="00AC7C78"/>
    <w:rsid w:val="00B10DC7"/>
    <w:rsid w:val="00B12821"/>
    <w:rsid w:val="00B423A1"/>
    <w:rsid w:val="00B5504B"/>
    <w:rsid w:val="00C52F4C"/>
    <w:rsid w:val="00CC34BF"/>
    <w:rsid w:val="00D1435D"/>
    <w:rsid w:val="00D223A4"/>
    <w:rsid w:val="00D31F11"/>
    <w:rsid w:val="00D7138D"/>
    <w:rsid w:val="00D76BA2"/>
    <w:rsid w:val="00DB0EBC"/>
    <w:rsid w:val="00E302B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2_1_How to connect mongoDB Atlas</Template>
  <TotalTime>19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2025-09-10T04:35:00Z</dcterms:created>
  <dcterms:modified xsi:type="dcterms:W3CDTF">2025-09-10T04:35:00Z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
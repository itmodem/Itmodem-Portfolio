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59CD6" w14:textId="77777777" w:rsidR="00201652" w:rsidRPr="00201652" w:rsidRDefault="00201652" w:rsidP="00201652">
      <w:pPr>
        <w:rPr>
          <w:sz w:val="40"/>
        </w:rPr>
      </w:pPr>
      <w:r w:rsidRPr="00201652">
        <w:rPr>
          <w:sz w:val="40"/>
        </w:rPr>
        <w:t xml:space="preserve">Bhai </w:t>
      </w:r>
      <w:r w:rsidRPr="00201652">
        <w:rPr>
          <w:rFonts w:ascii="Segoe UI Emoji" w:hAnsi="Segoe UI Emoji" w:cs="Segoe UI Emoji"/>
          <w:sz w:val="40"/>
        </w:rPr>
        <w:t>😎</w:t>
      </w:r>
      <w:r w:rsidRPr="00201652">
        <w:rPr>
          <w:sz w:val="40"/>
        </w:rPr>
        <w:t xml:space="preserve"> </w:t>
      </w:r>
      <w:proofErr w:type="spellStart"/>
      <w:r w:rsidRPr="00201652">
        <w:rPr>
          <w:sz w:val="40"/>
        </w:rPr>
        <w:t>chalo</w:t>
      </w:r>
      <w:proofErr w:type="spellEnd"/>
      <w:r w:rsidRPr="00201652">
        <w:rPr>
          <w:sz w:val="40"/>
        </w:rPr>
        <w:t xml:space="preserve"> </w:t>
      </w:r>
      <w:proofErr w:type="spellStart"/>
      <w:r w:rsidRPr="00201652">
        <w:rPr>
          <w:sz w:val="40"/>
        </w:rPr>
        <w:t>aaj</w:t>
      </w:r>
      <w:proofErr w:type="spellEnd"/>
      <w:r w:rsidRPr="00201652">
        <w:rPr>
          <w:sz w:val="40"/>
        </w:rPr>
        <w:t xml:space="preserve"> ek mast topic </w:t>
      </w:r>
      <w:proofErr w:type="spellStart"/>
      <w:r w:rsidRPr="00201652">
        <w:rPr>
          <w:sz w:val="40"/>
        </w:rPr>
        <w:t>samajhte</w:t>
      </w:r>
      <w:proofErr w:type="spellEnd"/>
      <w:r w:rsidRPr="00201652">
        <w:rPr>
          <w:sz w:val="40"/>
        </w:rPr>
        <w:t xml:space="preserve"> </w:t>
      </w:r>
      <w:proofErr w:type="spellStart"/>
      <w:r w:rsidRPr="00201652">
        <w:rPr>
          <w:sz w:val="40"/>
        </w:rPr>
        <w:t>hain</w:t>
      </w:r>
      <w:proofErr w:type="spellEnd"/>
      <w:r w:rsidRPr="00201652">
        <w:rPr>
          <w:sz w:val="40"/>
        </w:rPr>
        <w:t xml:space="preserve"> → </w:t>
      </w:r>
      <w:r w:rsidRPr="00201652">
        <w:rPr>
          <w:b/>
          <w:bCs/>
          <w:sz w:val="40"/>
        </w:rPr>
        <w:t xml:space="preserve">Middleware Hooks in MongoDB (Mongoose </w:t>
      </w:r>
      <w:proofErr w:type="spellStart"/>
      <w:r w:rsidRPr="00201652">
        <w:rPr>
          <w:b/>
          <w:bCs/>
          <w:sz w:val="40"/>
        </w:rPr>
        <w:t>ke</w:t>
      </w:r>
      <w:proofErr w:type="spellEnd"/>
      <w:r w:rsidRPr="00201652">
        <w:rPr>
          <w:b/>
          <w:bCs/>
          <w:sz w:val="40"/>
        </w:rPr>
        <w:t xml:space="preserve"> through)</w:t>
      </w:r>
      <w:r w:rsidRPr="00201652">
        <w:rPr>
          <w:sz w:val="40"/>
        </w:rPr>
        <w:t>.</w:t>
      </w:r>
      <w:r w:rsidRPr="00201652">
        <w:rPr>
          <w:sz w:val="40"/>
        </w:rPr>
        <w:br/>
        <w:t xml:space="preserve">Isko hum </w:t>
      </w:r>
      <w:r w:rsidRPr="00201652">
        <w:rPr>
          <w:b/>
          <w:bCs/>
          <w:sz w:val="40"/>
        </w:rPr>
        <w:t>Desi Style</w:t>
      </w:r>
      <w:r w:rsidRPr="00201652">
        <w:rPr>
          <w:sz w:val="40"/>
        </w:rPr>
        <w:t xml:space="preserve"> me explain </w:t>
      </w:r>
      <w:proofErr w:type="spellStart"/>
      <w:r w:rsidRPr="00201652">
        <w:rPr>
          <w:sz w:val="40"/>
        </w:rPr>
        <w:t>karenge</w:t>
      </w:r>
      <w:proofErr w:type="spellEnd"/>
      <w:r w:rsidRPr="00201652">
        <w:rPr>
          <w:sz w:val="40"/>
        </w:rPr>
        <w:t xml:space="preserve"> → </w:t>
      </w:r>
      <w:proofErr w:type="spellStart"/>
      <w:r w:rsidRPr="00201652">
        <w:rPr>
          <w:sz w:val="40"/>
        </w:rPr>
        <w:t>samajh</w:t>
      </w:r>
      <w:proofErr w:type="spellEnd"/>
      <w:r w:rsidRPr="00201652">
        <w:rPr>
          <w:sz w:val="40"/>
        </w:rPr>
        <w:t xml:space="preserve"> + syntax + code + exercise.</w:t>
      </w:r>
    </w:p>
    <w:p w14:paraId="4FCE7BA2" w14:textId="77777777" w:rsidR="00201652" w:rsidRPr="00201652" w:rsidRDefault="00201652" w:rsidP="00201652">
      <w:pPr>
        <w:rPr>
          <w:sz w:val="40"/>
        </w:rPr>
      </w:pPr>
      <w:r w:rsidRPr="00201652">
        <w:rPr>
          <w:sz w:val="40"/>
        </w:rPr>
        <w:pict w14:anchorId="54441182">
          <v:rect id="_x0000_i1061" style="width:0;height:1.5pt" o:hralign="center" o:hrstd="t" o:hr="t" fillcolor="#a0a0a0" stroked="f"/>
        </w:pict>
      </w:r>
    </w:p>
    <w:p w14:paraId="3F69D10A" w14:textId="77777777" w:rsidR="00201652" w:rsidRPr="00201652" w:rsidRDefault="00201652" w:rsidP="00201652">
      <w:pPr>
        <w:rPr>
          <w:b/>
          <w:bCs/>
          <w:sz w:val="40"/>
        </w:rPr>
      </w:pPr>
      <w:r w:rsidRPr="00201652">
        <w:rPr>
          <w:rFonts w:ascii="Segoe UI Symbol" w:hAnsi="Segoe UI Symbol" w:cs="Segoe UI Symbol"/>
          <w:b/>
          <w:bCs/>
          <w:sz w:val="40"/>
        </w:rPr>
        <w:t>🛠</w:t>
      </w:r>
      <w:r w:rsidRPr="00201652">
        <w:rPr>
          <w:b/>
          <w:bCs/>
          <w:sz w:val="40"/>
        </w:rPr>
        <w:t xml:space="preserve"> 1. Concept </w:t>
      </w:r>
      <w:proofErr w:type="spellStart"/>
      <w:r w:rsidRPr="00201652">
        <w:rPr>
          <w:b/>
          <w:bCs/>
          <w:sz w:val="40"/>
        </w:rPr>
        <w:t>Samajh</w:t>
      </w:r>
      <w:proofErr w:type="spellEnd"/>
    </w:p>
    <w:p w14:paraId="598548A5" w14:textId="77777777" w:rsidR="00201652" w:rsidRPr="00201652" w:rsidRDefault="00201652" w:rsidP="00201652">
      <w:pPr>
        <w:rPr>
          <w:sz w:val="40"/>
        </w:rPr>
      </w:pPr>
      <w:proofErr w:type="spellStart"/>
      <w:r w:rsidRPr="00201652">
        <w:rPr>
          <w:sz w:val="40"/>
        </w:rPr>
        <w:t>Socho</w:t>
      </w:r>
      <w:proofErr w:type="spellEnd"/>
      <w:r w:rsidRPr="00201652">
        <w:rPr>
          <w:sz w:val="40"/>
        </w:rPr>
        <w:t xml:space="preserve"> tum ek </w:t>
      </w:r>
      <w:r w:rsidRPr="00201652">
        <w:rPr>
          <w:b/>
          <w:bCs/>
          <w:sz w:val="40"/>
        </w:rPr>
        <w:t>hotel</w:t>
      </w:r>
      <w:r w:rsidRPr="00201652">
        <w:rPr>
          <w:sz w:val="40"/>
        </w:rPr>
        <w:t xml:space="preserve"> </w:t>
      </w:r>
      <w:proofErr w:type="spellStart"/>
      <w:r w:rsidRPr="00201652">
        <w:rPr>
          <w:sz w:val="40"/>
        </w:rPr>
        <w:t>chalate</w:t>
      </w:r>
      <w:proofErr w:type="spellEnd"/>
      <w:r w:rsidRPr="00201652">
        <w:rPr>
          <w:sz w:val="40"/>
        </w:rPr>
        <w:t xml:space="preserve"> ho </w:t>
      </w:r>
      <w:r w:rsidRPr="00201652">
        <w:rPr>
          <w:rFonts w:ascii="Segoe UI Emoji" w:hAnsi="Segoe UI Emoji" w:cs="Segoe UI Emoji"/>
          <w:sz w:val="40"/>
        </w:rPr>
        <w:t>🍽️</w:t>
      </w:r>
      <w:r w:rsidRPr="00201652">
        <w:rPr>
          <w:sz w:val="40"/>
        </w:rPr>
        <w:t>. Ab:</w:t>
      </w:r>
    </w:p>
    <w:p w14:paraId="6940BDE0" w14:textId="77777777" w:rsidR="00201652" w:rsidRPr="00201652" w:rsidRDefault="00201652" w:rsidP="00201652">
      <w:pPr>
        <w:numPr>
          <w:ilvl w:val="0"/>
          <w:numId w:val="272"/>
        </w:numPr>
        <w:rPr>
          <w:sz w:val="40"/>
        </w:rPr>
      </w:pPr>
      <w:r w:rsidRPr="00201652">
        <w:rPr>
          <w:sz w:val="40"/>
        </w:rPr>
        <w:t xml:space="preserve">Customer </w:t>
      </w:r>
      <w:proofErr w:type="spellStart"/>
      <w:r w:rsidRPr="00201652">
        <w:rPr>
          <w:sz w:val="40"/>
        </w:rPr>
        <w:t>aaya</w:t>
      </w:r>
      <w:proofErr w:type="spellEnd"/>
      <w:r w:rsidRPr="00201652">
        <w:rPr>
          <w:sz w:val="40"/>
        </w:rPr>
        <w:t xml:space="preserve"> → </w:t>
      </w:r>
      <w:proofErr w:type="spellStart"/>
      <w:r w:rsidRPr="00201652">
        <w:rPr>
          <w:sz w:val="40"/>
        </w:rPr>
        <w:t>tumne</w:t>
      </w:r>
      <w:proofErr w:type="spellEnd"/>
      <w:r w:rsidRPr="00201652">
        <w:rPr>
          <w:sz w:val="40"/>
        </w:rPr>
        <w:t xml:space="preserve"> </w:t>
      </w:r>
      <w:proofErr w:type="spellStart"/>
      <w:r w:rsidRPr="00201652">
        <w:rPr>
          <w:sz w:val="40"/>
        </w:rPr>
        <w:t>pehle</w:t>
      </w:r>
      <w:proofErr w:type="spellEnd"/>
      <w:r w:rsidRPr="00201652">
        <w:rPr>
          <w:sz w:val="40"/>
        </w:rPr>
        <w:t xml:space="preserve"> </w:t>
      </w:r>
      <w:proofErr w:type="spellStart"/>
      <w:r w:rsidRPr="00201652">
        <w:rPr>
          <w:sz w:val="40"/>
        </w:rPr>
        <w:t>uska</w:t>
      </w:r>
      <w:proofErr w:type="spellEnd"/>
      <w:r w:rsidRPr="00201652">
        <w:rPr>
          <w:sz w:val="40"/>
        </w:rPr>
        <w:t xml:space="preserve"> </w:t>
      </w:r>
      <w:r w:rsidRPr="00201652">
        <w:rPr>
          <w:b/>
          <w:bCs/>
          <w:sz w:val="40"/>
        </w:rPr>
        <w:t>entry register</w:t>
      </w:r>
      <w:r w:rsidRPr="00201652">
        <w:rPr>
          <w:sz w:val="40"/>
        </w:rPr>
        <w:t xml:space="preserve"> </w:t>
      </w:r>
      <w:proofErr w:type="spellStart"/>
      <w:r w:rsidRPr="00201652">
        <w:rPr>
          <w:sz w:val="40"/>
        </w:rPr>
        <w:t>kiya</w:t>
      </w:r>
      <w:proofErr w:type="spellEnd"/>
      <w:r w:rsidRPr="00201652">
        <w:rPr>
          <w:sz w:val="40"/>
        </w:rPr>
        <w:t xml:space="preserve"> (before </w:t>
      </w:r>
      <w:proofErr w:type="spellStart"/>
      <w:r w:rsidRPr="00201652">
        <w:rPr>
          <w:sz w:val="40"/>
        </w:rPr>
        <w:t>kaam</w:t>
      </w:r>
      <w:proofErr w:type="spellEnd"/>
      <w:r w:rsidRPr="00201652">
        <w:rPr>
          <w:sz w:val="40"/>
        </w:rPr>
        <w:t xml:space="preserve"> start).</w:t>
      </w:r>
    </w:p>
    <w:p w14:paraId="73C135B4" w14:textId="77777777" w:rsidR="00201652" w:rsidRPr="00201652" w:rsidRDefault="00201652" w:rsidP="00201652">
      <w:pPr>
        <w:numPr>
          <w:ilvl w:val="0"/>
          <w:numId w:val="272"/>
        </w:numPr>
        <w:rPr>
          <w:sz w:val="40"/>
        </w:rPr>
      </w:pPr>
      <w:r w:rsidRPr="00201652">
        <w:rPr>
          <w:sz w:val="40"/>
        </w:rPr>
        <w:t xml:space="preserve">Customer </w:t>
      </w:r>
      <w:proofErr w:type="spellStart"/>
      <w:r w:rsidRPr="00201652">
        <w:rPr>
          <w:sz w:val="40"/>
        </w:rPr>
        <w:t>gaya</w:t>
      </w:r>
      <w:proofErr w:type="spellEnd"/>
      <w:r w:rsidRPr="00201652">
        <w:rPr>
          <w:sz w:val="40"/>
        </w:rPr>
        <w:t xml:space="preserve"> → </w:t>
      </w:r>
      <w:proofErr w:type="spellStart"/>
      <w:r w:rsidRPr="00201652">
        <w:rPr>
          <w:sz w:val="40"/>
        </w:rPr>
        <w:t>tumne</w:t>
      </w:r>
      <w:proofErr w:type="spellEnd"/>
      <w:r w:rsidRPr="00201652">
        <w:rPr>
          <w:sz w:val="40"/>
        </w:rPr>
        <w:t xml:space="preserve"> </w:t>
      </w:r>
      <w:proofErr w:type="spellStart"/>
      <w:r w:rsidRPr="00201652">
        <w:rPr>
          <w:sz w:val="40"/>
        </w:rPr>
        <w:t>uska</w:t>
      </w:r>
      <w:proofErr w:type="spellEnd"/>
      <w:r w:rsidRPr="00201652">
        <w:rPr>
          <w:sz w:val="40"/>
        </w:rPr>
        <w:t xml:space="preserve"> </w:t>
      </w:r>
      <w:r w:rsidRPr="00201652">
        <w:rPr>
          <w:b/>
          <w:bCs/>
          <w:sz w:val="40"/>
        </w:rPr>
        <w:t xml:space="preserve">bill print </w:t>
      </w:r>
      <w:proofErr w:type="spellStart"/>
      <w:r w:rsidRPr="00201652">
        <w:rPr>
          <w:b/>
          <w:bCs/>
          <w:sz w:val="40"/>
        </w:rPr>
        <w:t>karke</w:t>
      </w:r>
      <w:proofErr w:type="spellEnd"/>
      <w:r w:rsidRPr="00201652">
        <w:rPr>
          <w:b/>
          <w:bCs/>
          <w:sz w:val="40"/>
        </w:rPr>
        <w:t xml:space="preserve"> closing </w:t>
      </w:r>
      <w:proofErr w:type="spellStart"/>
      <w:r w:rsidRPr="00201652">
        <w:rPr>
          <w:b/>
          <w:bCs/>
          <w:sz w:val="40"/>
        </w:rPr>
        <w:t>kar</w:t>
      </w:r>
      <w:proofErr w:type="spellEnd"/>
      <w:r w:rsidRPr="00201652">
        <w:rPr>
          <w:b/>
          <w:bCs/>
          <w:sz w:val="40"/>
        </w:rPr>
        <w:t xml:space="preserve"> di</w:t>
      </w:r>
      <w:r w:rsidRPr="00201652">
        <w:rPr>
          <w:sz w:val="40"/>
        </w:rPr>
        <w:t xml:space="preserve"> (after </w:t>
      </w:r>
      <w:proofErr w:type="spellStart"/>
      <w:r w:rsidRPr="00201652">
        <w:rPr>
          <w:sz w:val="40"/>
        </w:rPr>
        <w:t>kaam</w:t>
      </w:r>
      <w:proofErr w:type="spellEnd"/>
      <w:r w:rsidRPr="00201652">
        <w:rPr>
          <w:sz w:val="40"/>
        </w:rPr>
        <w:t xml:space="preserve"> complete).</w:t>
      </w:r>
    </w:p>
    <w:p w14:paraId="563639D8" w14:textId="77777777" w:rsidR="00201652" w:rsidRPr="00201652" w:rsidRDefault="00201652" w:rsidP="00201652">
      <w:pPr>
        <w:rPr>
          <w:sz w:val="40"/>
        </w:rPr>
      </w:pPr>
      <w:r w:rsidRPr="00201652">
        <w:rPr>
          <w:rFonts w:ascii="Segoe UI Emoji" w:hAnsi="Segoe UI Emoji" w:cs="Segoe UI Emoji"/>
          <w:sz w:val="40"/>
        </w:rPr>
        <w:t>👉</w:t>
      </w:r>
      <w:r w:rsidRPr="00201652">
        <w:rPr>
          <w:sz w:val="40"/>
        </w:rPr>
        <w:t xml:space="preserve"> Ye hi logic MongoDB/Mongoose me </w:t>
      </w:r>
      <w:proofErr w:type="spellStart"/>
      <w:r w:rsidRPr="00201652">
        <w:rPr>
          <w:sz w:val="40"/>
        </w:rPr>
        <w:t>hota</w:t>
      </w:r>
      <w:proofErr w:type="spellEnd"/>
      <w:r w:rsidRPr="00201652">
        <w:rPr>
          <w:sz w:val="40"/>
        </w:rPr>
        <w:t xml:space="preserve"> </w:t>
      </w:r>
      <w:proofErr w:type="spellStart"/>
      <w:r w:rsidRPr="00201652">
        <w:rPr>
          <w:sz w:val="40"/>
        </w:rPr>
        <w:t>hai</w:t>
      </w:r>
      <w:proofErr w:type="spellEnd"/>
      <w:r w:rsidRPr="00201652">
        <w:rPr>
          <w:sz w:val="40"/>
        </w:rPr>
        <w:t>.</w:t>
      </w:r>
    </w:p>
    <w:p w14:paraId="7955EC41" w14:textId="77777777" w:rsidR="00201652" w:rsidRPr="00201652" w:rsidRDefault="00201652" w:rsidP="00201652">
      <w:pPr>
        <w:numPr>
          <w:ilvl w:val="0"/>
          <w:numId w:val="273"/>
        </w:numPr>
        <w:rPr>
          <w:sz w:val="40"/>
        </w:rPr>
      </w:pPr>
      <w:r w:rsidRPr="00201652">
        <w:rPr>
          <w:b/>
          <w:bCs/>
          <w:sz w:val="40"/>
        </w:rPr>
        <w:t>Pre Hook</w:t>
      </w:r>
      <w:r w:rsidRPr="00201652">
        <w:rPr>
          <w:sz w:val="40"/>
        </w:rPr>
        <w:t xml:space="preserve"> = Kaam hone se </w:t>
      </w:r>
      <w:proofErr w:type="spellStart"/>
      <w:r w:rsidRPr="00201652">
        <w:rPr>
          <w:sz w:val="40"/>
        </w:rPr>
        <w:t>pehle</w:t>
      </w:r>
      <w:proofErr w:type="spellEnd"/>
      <w:r w:rsidRPr="00201652">
        <w:rPr>
          <w:sz w:val="40"/>
        </w:rPr>
        <w:t xml:space="preserve"> </w:t>
      </w:r>
      <w:proofErr w:type="spellStart"/>
      <w:r w:rsidRPr="00201652">
        <w:rPr>
          <w:sz w:val="40"/>
        </w:rPr>
        <w:t>kuch</w:t>
      </w:r>
      <w:proofErr w:type="spellEnd"/>
      <w:r w:rsidRPr="00201652">
        <w:rPr>
          <w:sz w:val="40"/>
        </w:rPr>
        <w:t xml:space="preserve"> </w:t>
      </w:r>
      <w:proofErr w:type="spellStart"/>
      <w:r w:rsidRPr="00201652">
        <w:rPr>
          <w:sz w:val="40"/>
        </w:rPr>
        <w:t>karna</w:t>
      </w:r>
      <w:proofErr w:type="spellEnd"/>
      <w:r w:rsidRPr="00201652">
        <w:rPr>
          <w:sz w:val="40"/>
        </w:rPr>
        <w:t>.</w:t>
      </w:r>
    </w:p>
    <w:p w14:paraId="7055832E" w14:textId="77777777" w:rsidR="00201652" w:rsidRPr="00201652" w:rsidRDefault="00201652" w:rsidP="00201652">
      <w:pPr>
        <w:numPr>
          <w:ilvl w:val="0"/>
          <w:numId w:val="273"/>
        </w:numPr>
        <w:rPr>
          <w:sz w:val="40"/>
        </w:rPr>
      </w:pPr>
      <w:r w:rsidRPr="00201652">
        <w:rPr>
          <w:b/>
          <w:bCs/>
          <w:sz w:val="40"/>
        </w:rPr>
        <w:t>Post Hook</w:t>
      </w:r>
      <w:r w:rsidRPr="00201652">
        <w:rPr>
          <w:sz w:val="40"/>
        </w:rPr>
        <w:t xml:space="preserve"> = Kaam hone </w:t>
      </w:r>
      <w:proofErr w:type="spellStart"/>
      <w:r w:rsidRPr="00201652">
        <w:rPr>
          <w:sz w:val="40"/>
        </w:rPr>
        <w:t>ke</w:t>
      </w:r>
      <w:proofErr w:type="spellEnd"/>
      <w:r w:rsidRPr="00201652">
        <w:rPr>
          <w:sz w:val="40"/>
        </w:rPr>
        <w:t xml:space="preserve"> </w:t>
      </w:r>
      <w:proofErr w:type="spellStart"/>
      <w:r w:rsidRPr="00201652">
        <w:rPr>
          <w:sz w:val="40"/>
        </w:rPr>
        <w:t>baad</w:t>
      </w:r>
      <w:proofErr w:type="spellEnd"/>
      <w:r w:rsidRPr="00201652">
        <w:rPr>
          <w:sz w:val="40"/>
        </w:rPr>
        <w:t xml:space="preserve"> </w:t>
      </w:r>
      <w:proofErr w:type="spellStart"/>
      <w:r w:rsidRPr="00201652">
        <w:rPr>
          <w:sz w:val="40"/>
        </w:rPr>
        <w:t>kuch</w:t>
      </w:r>
      <w:proofErr w:type="spellEnd"/>
      <w:r w:rsidRPr="00201652">
        <w:rPr>
          <w:sz w:val="40"/>
        </w:rPr>
        <w:t xml:space="preserve"> </w:t>
      </w:r>
      <w:proofErr w:type="spellStart"/>
      <w:r w:rsidRPr="00201652">
        <w:rPr>
          <w:sz w:val="40"/>
        </w:rPr>
        <w:t>karna</w:t>
      </w:r>
      <w:proofErr w:type="spellEnd"/>
      <w:r w:rsidRPr="00201652">
        <w:rPr>
          <w:sz w:val="40"/>
        </w:rPr>
        <w:t>.</w:t>
      </w:r>
    </w:p>
    <w:p w14:paraId="1B96686F" w14:textId="77777777" w:rsidR="00201652" w:rsidRPr="00201652" w:rsidRDefault="00201652" w:rsidP="00201652">
      <w:pPr>
        <w:rPr>
          <w:sz w:val="40"/>
        </w:rPr>
      </w:pPr>
      <w:r w:rsidRPr="00201652">
        <w:rPr>
          <w:sz w:val="40"/>
        </w:rPr>
        <w:t xml:space="preserve">Mongoose me ye </w:t>
      </w:r>
      <w:r w:rsidRPr="00201652">
        <w:rPr>
          <w:b/>
          <w:bCs/>
          <w:sz w:val="40"/>
        </w:rPr>
        <w:t>hooks</w:t>
      </w:r>
      <w:r w:rsidRPr="00201652">
        <w:rPr>
          <w:sz w:val="40"/>
        </w:rPr>
        <w:t xml:space="preserve"> </w:t>
      </w:r>
      <w:proofErr w:type="spellStart"/>
      <w:r w:rsidRPr="00201652">
        <w:rPr>
          <w:sz w:val="40"/>
        </w:rPr>
        <w:t>lagte</w:t>
      </w:r>
      <w:proofErr w:type="spellEnd"/>
      <w:r w:rsidRPr="00201652">
        <w:rPr>
          <w:sz w:val="40"/>
        </w:rPr>
        <w:t xml:space="preserve"> </w:t>
      </w:r>
      <w:proofErr w:type="spellStart"/>
      <w:r w:rsidRPr="00201652">
        <w:rPr>
          <w:sz w:val="40"/>
        </w:rPr>
        <w:t>hain</w:t>
      </w:r>
      <w:proofErr w:type="spellEnd"/>
      <w:r w:rsidRPr="00201652">
        <w:rPr>
          <w:sz w:val="40"/>
        </w:rPr>
        <w:t xml:space="preserve"> save, update, remove, validate, etc. par.</w:t>
      </w:r>
    </w:p>
    <w:p w14:paraId="74313360" w14:textId="77777777" w:rsidR="00201652" w:rsidRPr="00201652" w:rsidRDefault="00201652" w:rsidP="00201652">
      <w:pPr>
        <w:rPr>
          <w:sz w:val="40"/>
        </w:rPr>
      </w:pPr>
      <w:r w:rsidRPr="00201652">
        <w:rPr>
          <w:sz w:val="40"/>
        </w:rPr>
        <w:pict w14:anchorId="52609938">
          <v:rect id="_x0000_i1062" style="width:0;height:1.5pt" o:hralign="center" o:hrstd="t" o:hr="t" fillcolor="#a0a0a0" stroked="f"/>
        </w:pict>
      </w:r>
    </w:p>
    <w:p w14:paraId="1E8CEDE7" w14:textId="77777777" w:rsidR="00201652" w:rsidRPr="00201652" w:rsidRDefault="00201652" w:rsidP="00201652">
      <w:pPr>
        <w:rPr>
          <w:b/>
          <w:bCs/>
          <w:sz w:val="40"/>
        </w:rPr>
      </w:pPr>
      <w:r w:rsidRPr="00201652">
        <w:rPr>
          <w:rFonts w:ascii="Segoe UI Symbol" w:hAnsi="Segoe UI Symbol" w:cs="Segoe UI Symbol"/>
          <w:b/>
          <w:bCs/>
          <w:sz w:val="40"/>
        </w:rPr>
        <w:t>🛠</w:t>
      </w:r>
      <w:r w:rsidRPr="00201652">
        <w:rPr>
          <w:b/>
          <w:bCs/>
          <w:sz w:val="40"/>
        </w:rPr>
        <w:t xml:space="preserve"> 2. Syntax / Code </w:t>
      </w:r>
      <w:proofErr w:type="spellStart"/>
      <w:r w:rsidRPr="00201652">
        <w:rPr>
          <w:b/>
          <w:bCs/>
          <w:sz w:val="40"/>
        </w:rPr>
        <w:t>Samajh</w:t>
      </w:r>
      <w:proofErr w:type="spellEnd"/>
    </w:p>
    <w:p w14:paraId="1F8F6C7E" w14:textId="77777777" w:rsidR="00201652" w:rsidRPr="00201652" w:rsidRDefault="00201652" w:rsidP="00201652">
      <w:pPr>
        <w:rPr>
          <w:sz w:val="40"/>
        </w:rPr>
      </w:pPr>
      <w:r w:rsidRPr="00201652">
        <w:rPr>
          <w:sz w:val="40"/>
        </w:rPr>
        <w:t xml:space="preserve">Mongoose schema </w:t>
      </w:r>
      <w:proofErr w:type="gramStart"/>
      <w:r w:rsidRPr="00201652">
        <w:rPr>
          <w:sz w:val="40"/>
        </w:rPr>
        <w:t>me .pre</w:t>
      </w:r>
      <w:proofErr w:type="gramEnd"/>
      <w:r w:rsidRPr="00201652">
        <w:rPr>
          <w:sz w:val="40"/>
        </w:rPr>
        <w:t xml:space="preserve">() </w:t>
      </w:r>
      <w:proofErr w:type="gramStart"/>
      <w:r w:rsidRPr="00201652">
        <w:rPr>
          <w:sz w:val="40"/>
        </w:rPr>
        <w:t>aur .post</w:t>
      </w:r>
      <w:proofErr w:type="gramEnd"/>
      <w:r w:rsidRPr="00201652">
        <w:rPr>
          <w:sz w:val="40"/>
        </w:rPr>
        <w:t xml:space="preserve">() functions </w:t>
      </w:r>
      <w:proofErr w:type="spellStart"/>
      <w:r w:rsidRPr="00201652">
        <w:rPr>
          <w:sz w:val="40"/>
        </w:rPr>
        <w:t>lagte</w:t>
      </w:r>
      <w:proofErr w:type="spellEnd"/>
      <w:r w:rsidRPr="00201652">
        <w:rPr>
          <w:sz w:val="40"/>
        </w:rPr>
        <w:t xml:space="preserve"> </w:t>
      </w:r>
      <w:proofErr w:type="spellStart"/>
      <w:r w:rsidRPr="00201652">
        <w:rPr>
          <w:sz w:val="40"/>
        </w:rPr>
        <w:t>hain</w:t>
      </w:r>
      <w:proofErr w:type="spellEnd"/>
      <w:r w:rsidRPr="00201652">
        <w:rPr>
          <w:sz w:val="40"/>
        </w:rPr>
        <w:t>.</w:t>
      </w:r>
    </w:p>
    <w:p w14:paraId="5C41F2BE" w14:textId="77777777" w:rsidR="00201652" w:rsidRPr="00201652" w:rsidRDefault="00201652" w:rsidP="00201652">
      <w:pPr>
        <w:rPr>
          <w:sz w:val="40"/>
        </w:rPr>
      </w:pPr>
      <w:proofErr w:type="spellStart"/>
      <w:proofErr w:type="gramStart"/>
      <w:r w:rsidRPr="00201652">
        <w:rPr>
          <w:sz w:val="40"/>
        </w:rPr>
        <w:t>UserSchema.pre</w:t>
      </w:r>
      <w:proofErr w:type="spellEnd"/>
      <w:r w:rsidRPr="00201652">
        <w:rPr>
          <w:sz w:val="40"/>
        </w:rPr>
        <w:t>(</w:t>
      </w:r>
      <w:proofErr w:type="gramEnd"/>
      <w:r w:rsidRPr="00201652">
        <w:rPr>
          <w:sz w:val="40"/>
        </w:rPr>
        <w:t>'save', function(next) {</w:t>
      </w:r>
    </w:p>
    <w:p w14:paraId="690A3C1C" w14:textId="77777777" w:rsidR="00201652" w:rsidRPr="00201652" w:rsidRDefault="00201652" w:rsidP="00201652">
      <w:pPr>
        <w:rPr>
          <w:sz w:val="40"/>
        </w:rPr>
      </w:pPr>
      <w:r w:rsidRPr="00201652">
        <w:rPr>
          <w:sz w:val="40"/>
        </w:rPr>
        <w:lastRenderedPageBreak/>
        <w:t xml:space="preserve">  </w:t>
      </w:r>
      <w:proofErr w:type="gramStart"/>
      <w:r w:rsidRPr="00201652">
        <w:rPr>
          <w:sz w:val="40"/>
        </w:rPr>
        <w:t>console.log(</w:t>
      </w:r>
      <w:proofErr w:type="gramEnd"/>
      <w:r w:rsidRPr="00201652">
        <w:rPr>
          <w:sz w:val="40"/>
        </w:rPr>
        <w:t xml:space="preserve">"User save hone se </w:t>
      </w:r>
      <w:proofErr w:type="spellStart"/>
      <w:r w:rsidRPr="00201652">
        <w:rPr>
          <w:sz w:val="40"/>
        </w:rPr>
        <w:t>pehle</w:t>
      </w:r>
      <w:proofErr w:type="spellEnd"/>
      <w:r w:rsidRPr="00201652">
        <w:rPr>
          <w:sz w:val="40"/>
        </w:rPr>
        <w:t xml:space="preserve"> </w:t>
      </w:r>
      <w:proofErr w:type="spellStart"/>
      <w:r w:rsidRPr="00201652">
        <w:rPr>
          <w:sz w:val="40"/>
        </w:rPr>
        <w:t>kaam</w:t>
      </w:r>
      <w:proofErr w:type="spellEnd"/>
      <w:r w:rsidRPr="00201652">
        <w:rPr>
          <w:sz w:val="40"/>
        </w:rPr>
        <w:t xml:space="preserve"> </w:t>
      </w:r>
      <w:proofErr w:type="spellStart"/>
      <w:r w:rsidRPr="00201652">
        <w:rPr>
          <w:sz w:val="40"/>
        </w:rPr>
        <w:t>chal</w:t>
      </w:r>
      <w:proofErr w:type="spellEnd"/>
      <w:r w:rsidRPr="00201652">
        <w:rPr>
          <w:sz w:val="40"/>
        </w:rPr>
        <w:t xml:space="preserve"> </w:t>
      </w:r>
      <w:proofErr w:type="spellStart"/>
      <w:r w:rsidRPr="00201652">
        <w:rPr>
          <w:sz w:val="40"/>
        </w:rPr>
        <w:t>raha</w:t>
      </w:r>
      <w:proofErr w:type="spellEnd"/>
      <w:r w:rsidRPr="00201652">
        <w:rPr>
          <w:sz w:val="40"/>
        </w:rPr>
        <w:t xml:space="preserve"> </w:t>
      </w:r>
      <w:proofErr w:type="spellStart"/>
      <w:r w:rsidRPr="00201652">
        <w:rPr>
          <w:sz w:val="40"/>
        </w:rPr>
        <w:t>hai</w:t>
      </w:r>
      <w:proofErr w:type="spellEnd"/>
      <w:r w:rsidRPr="00201652">
        <w:rPr>
          <w:sz w:val="40"/>
        </w:rPr>
        <w:t xml:space="preserve"> </w:t>
      </w:r>
      <w:r w:rsidRPr="00201652">
        <w:rPr>
          <w:rFonts w:ascii="Segoe UI Emoji" w:hAnsi="Segoe UI Emoji" w:cs="Segoe UI Emoji"/>
          <w:sz w:val="40"/>
        </w:rPr>
        <w:t>🛠️</w:t>
      </w:r>
      <w:r w:rsidRPr="00201652">
        <w:rPr>
          <w:sz w:val="40"/>
        </w:rPr>
        <w:t>");</w:t>
      </w:r>
    </w:p>
    <w:p w14:paraId="48B0FD40" w14:textId="77777777" w:rsidR="00201652" w:rsidRPr="00201652" w:rsidRDefault="00201652" w:rsidP="00201652">
      <w:pPr>
        <w:rPr>
          <w:sz w:val="40"/>
        </w:rPr>
      </w:pPr>
      <w:r w:rsidRPr="00201652">
        <w:rPr>
          <w:sz w:val="40"/>
        </w:rPr>
        <w:t xml:space="preserve">  </w:t>
      </w:r>
      <w:proofErr w:type="gramStart"/>
      <w:r w:rsidRPr="00201652">
        <w:rPr>
          <w:sz w:val="40"/>
        </w:rPr>
        <w:t>next(</w:t>
      </w:r>
      <w:proofErr w:type="gramEnd"/>
      <w:r w:rsidRPr="00201652">
        <w:rPr>
          <w:sz w:val="40"/>
        </w:rPr>
        <w:t xml:space="preserve">); // </w:t>
      </w:r>
      <w:proofErr w:type="gramStart"/>
      <w:r w:rsidRPr="00201652">
        <w:rPr>
          <w:sz w:val="40"/>
        </w:rPr>
        <w:t>next(</w:t>
      </w:r>
      <w:proofErr w:type="gramEnd"/>
      <w:r w:rsidRPr="00201652">
        <w:rPr>
          <w:sz w:val="40"/>
        </w:rPr>
        <w:t xml:space="preserve">) </w:t>
      </w:r>
      <w:proofErr w:type="spellStart"/>
      <w:r w:rsidRPr="00201652">
        <w:rPr>
          <w:sz w:val="40"/>
        </w:rPr>
        <w:t>jaruri</w:t>
      </w:r>
      <w:proofErr w:type="spellEnd"/>
      <w:r w:rsidRPr="00201652">
        <w:rPr>
          <w:sz w:val="40"/>
        </w:rPr>
        <w:t xml:space="preserve"> </w:t>
      </w:r>
      <w:proofErr w:type="spellStart"/>
      <w:r w:rsidRPr="00201652">
        <w:rPr>
          <w:sz w:val="40"/>
        </w:rPr>
        <w:t>hai</w:t>
      </w:r>
      <w:proofErr w:type="spellEnd"/>
      <w:r w:rsidRPr="00201652">
        <w:rPr>
          <w:sz w:val="40"/>
        </w:rPr>
        <w:t xml:space="preserve"> </w:t>
      </w:r>
      <w:proofErr w:type="spellStart"/>
      <w:r w:rsidRPr="00201652">
        <w:rPr>
          <w:sz w:val="40"/>
        </w:rPr>
        <w:t>taaki</w:t>
      </w:r>
      <w:proofErr w:type="spellEnd"/>
      <w:r w:rsidRPr="00201652">
        <w:rPr>
          <w:sz w:val="40"/>
        </w:rPr>
        <w:t xml:space="preserve"> process </w:t>
      </w:r>
      <w:proofErr w:type="spellStart"/>
      <w:r w:rsidRPr="00201652">
        <w:rPr>
          <w:sz w:val="40"/>
        </w:rPr>
        <w:t>aage</w:t>
      </w:r>
      <w:proofErr w:type="spellEnd"/>
      <w:r w:rsidRPr="00201652">
        <w:rPr>
          <w:sz w:val="40"/>
        </w:rPr>
        <w:t xml:space="preserve"> bade</w:t>
      </w:r>
    </w:p>
    <w:p w14:paraId="48F05C7D" w14:textId="77777777" w:rsidR="00201652" w:rsidRPr="00201652" w:rsidRDefault="00201652" w:rsidP="00201652">
      <w:pPr>
        <w:rPr>
          <w:sz w:val="40"/>
        </w:rPr>
      </w:pPr>
      <w:r w:rsidRPr="00201652">
        <w:rPr>
          <w:sz w:val="40"/>
        </w:rPr>
        <w:t>});</w:t>
      </w:r>
    </w:p>
    <w:p w14:paraId="4818F1E4" w14:textId="77777777" w:rsidR="00201652" w:rsidRPr="00201652" w:rsidRDefault="00201652" w:rsidP="00201652">
      <w:pPr>
        <w:rPr>
          <w:sz w:val="40"/>
        </w:rPr>
      </w:pPr>
    </w:p>
    <w:p w14:paraId="00048070" w14:textId="77777777" w:rsidR="00201652" w:rsidRPr="00201652" w:rsidRDefault="00201652" w:rsidP="00201652">
      <w:pPr>
        <w:rPr>
          <w:sz w:val="40"/>
        </w:rPr>
      </w:pPr>
      <w:proofErr w:type="spellStart"/>
      <w:proofErr w:type="gramStart"/>
      <w:r w:rsidRPr="00201652">
        <w:rPr>
          <w:sz w:val="40"/>
        </w:rPr>
        <w:t>UserSchema.post</w:t>
      </w:r>
      <w:proofErr w:type="spellEnd"/>
      <w:r w:rsidRPr="00201652">
        <w:rPr>
          <w:sz w:val="40"/>
        </w:rPr>
        <w:t>(</w:t>
      </w:r>
      <w:proofErr w:type="gramEnd"/>
      <w:r w:rsidRPr="00201652">
        <w:rPr>
          <w:sz w:val="40"/>
        </w:rPr>
        <w:t xml:space="preserve">'save', </w:t>
      </w:r>
      <w:proofErr w:type="gramStart"/>
      <w:r w:rsidRPr="00201652">
        <w:rPr>
          <w:sz w:val="40"/>
        </w:rPr>
        <w:t>function(</w:t>
      </w:r>
      <w:proofErr w:type="gramEnd"/>
      <w:r w:rsidRPr="00201652">
        <w:rPr>
          <w:sz w:val="40"/>
        </w:rPr>
        <w:t>doc, next) {</w:t>
      </w:r>
    </w:p>
    <w:p w14:paraId="47BFFC8A" w14:textId="77777777" w:rsidR="00201652" w:rsidRPr="00201652" w:rsidRDefault="00201652" w:rsidP="00201652">
      <w:pPr>
        <w:rPr>
          <w:sz w:val="40"/>
        </w:rPr>
      </w:pPr>
      <w:r w:rsidRPr="00201652">
        <w:rPr>
          <w:sz w:val="40"/>
        </w:rPr>
        <w:t xml:space="preserve">  </w:t>
      </w:r>
      <w:proofErr w:type="gramStart"/>
      <w:r w:rsidRPr="00201652">
        <w:rPr>
          <w:sz w:val="40"/>
        </w:rPr>
        <w:t>console.log(</w:t>
      </w:r>
      <w:proofErr w:type="gramEnd"/>
      <w:r w:rsidRPr="00201652">
        <w:rPr>
          <w:sz w:val="40"/>
        </w:rPr>
        <w:t xml:space="preserve">"User save ho </w:t>
      </w:r>
      <w:proofErr w:type="spellStart"/>
      <w:r w:rsidRPr="00201652">
        <w:rPr>
          <w:sz w:val="40"/>
        </w:rPr>
        <w:t>gaya</w:t>
      </w:r>
      <w:proofErr w:type="spellEnd"/>
      <w:r w:rsidRPr="00201652">
        <w:rPr>
          <w:sz w:val="40"/>
        </w:rPr>
        <w:t xml:space="preserve"> </w:t>
      </w:r>
      <w:r w:rsidRPr="00201652">
        <w:rPr>
          <w:rFonts w:ascii="Segoe UI Emoji" w:hAnsi="Segoe UI Emoji" w:cs="Segoe UI Emoji"/>
          <w:sz w:val="40"/>
        </w:rPr>
        <w:t>✅</w:t>
      </w:r>
      <w:r w:rsidRPr="00201652">
        <w:rPr>
          <w:sz w:val="40"/>
        </w:rPr>
        <w:t>:", doc);</w:t>
      </w:r>
    </w:p>
    <w:p w14:paraId="2B480849" w14:textId="77777777" w:rsidR="00201652" w:rsidRPr="00201652" w:rsidRDefault="00201652" w:rsidP="00201652">
      <w:pPr>
        <w:rPr>
          <w:sz w:val="40"/>
        </w:rPr>
      </w:pPr>
      <w:r w:rsidRPr="00201652">
        <w:rPr>
          <w:sz w:val="40"/>
        </w:rPr>
        <w:t xml:space="preserve">  </w:t>
      </w:r>
      <w:proofErr w:type="gramStart"/>
      <w:r w:rsidRPr="00201652">
        <w:rPr>
          <w:sz w:val="40"/>
        </w:rPr>
        <w:t>next(</w:t>
      </w:r>
      <w:proofErr w:type="gramEnd"/>
      <w:r w:rsidRPr="00201652">
        <w:rPr>
          <w:sz w:val="40"/>
        </w:rPr>
        <w:t>);</w:t>
      </w:r>
    </w:p>
    <w:p w14:paraId="0572AB2B" w14:textId="77777777" w:rsidR="00201652" w:rsidRDefault="00201652" w:rsidP="00201652">
      <w:pPr>
        <w:rPr>
          <w:sz w:val="40"/>
        </w:rPr>
      </w:pPr>
      <w:r w:rsidRPr="00201652">
        <w:rPr>
          <w:sz w:val="40"/>
        </w:rPr>
        <w:t>});</w:t>
      </w:r>
    </w:p>
    <w:p w14:paraId="7A8315EE" w14:textId="691E49E1" w:rsidR="00201652" w:rsidRPr="00201652" w:rsidRDefault="00201652" w:rsidP="00201652">
      <w:pPr>
        <w:rPr>
          <w:sz w:val="40"/>
        </w:rPr>
      </w:pPr>
      <w:r w:rsidRPr="00201652">
        <w:rPr>
          <w:sz w:val="40"/>
        </w:rPr>
        <w:drawing>
          <wp:inline distT="0" distB="0" distL="0" distR="0" wp14:anchorId="4A05244A" wp14:editId="4E585FE6">
            <wp:extent cx="6766560" cy="2454910"/>
            <wp:effectExtent l="0" t="0" r="0" b="2540"/>
            <wp:docPr id="28037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72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5183" w14:textId="77777777" w:rsidR="00201652" w:rsidRPr="00201652" w:rsidRDefault="00201652" w:rsidP="00201652">
      <w:pPr>
        <w:rPr>
          <w:sz w:val="40"/>
        </w:rPr>
      </w:pPr>
      <w:r w:rsidRPr="00201652">
        <w:rPr>
          <w:sz w:val="40"/>
        </w:rPr>
        <w:pict w14:anchorId="5EE2CFE2">
          <v:rect id="_x0000_i1063" style="width:0;height:1.5pt" o:hralign="center" o:hrstd="t" o:hr="t" fillcolor="#a0a0a0" stroked="f"/>
        </w:pict>
      </w:r>
    </w:p>
    <w:p w14:paraId="4ECCCD9B" w14:textId="77777777" w:rsidR="00201652" w:rsidRPr="00201652" w:rsidRDefault="00201652" w:rsidP="00201652">
      <w:pPr>
        <w:rPr>
          <w:b/>
          <w:bCs/>
          <w:sz w:val="40"/>
        </w:rPr>
      </w:pPr>
      <w:r w:rsidRPr="00201652">
        <w:rPr>
          <w:rFonts w:ascii="Segoe UI Symbol" w:hAnsi="Segoe UI Symbol" w:cs="Segoe UI Symbol"/>
          <w:b/>
          <w:bCs/>
          <w:sz w:val="40"/>
        </w:rPr>
        <w:t>🛠</w:t>
      </w:r>
      <w:r w:rsidRPr="00201652">
        <w:rPr>
          <w:b/>
          <w:bCs/>
          <w:sz w:val="40"/>
        </w:rPr>
        <w:t xml:space="preserve"> 3. Full Example Code (ES6 Style)</w:t>
      </w:r>
    </w:p>
    <w:p w14:paraId="21F883EF" w14:textId="77777777" w:rsidR="00201652" w:rsidRPr="00201652" w:rsidRDefault="00201652" w:rsidP="00201652">
      <w:pPr>
        <w:rPr>
          <w:sz w:val="40"/>
        </w:rPr>
      </w:pPr>
      <w:r w:rsidRPr="00201652">
        <w:rPr>
          <w:sz w:val="40"/>
        </w:rPr>
        <w:t>import mongoose from "mongoose";</w:t>
      </w:r>
    </w:p>
    <w:p w14:paraId="55EA2C62" w14:textId="77777777" w:rsidR="00201652" w:rsidRPr="00201652" w:rsidRDefault="00201652" w:rsidP="00201652">
      <w:pPr>
        <w:rPr>
          <w:sz w:val="40"/>
        </w:rPr>
      </w:pPr>
    </w:p>
    <w:p w14:paraId="13B58D29" w14:textId="77777777" w:rsidR="00201652" w:rsidRPr="00201652" w:rsidRDefault="00201652" w:rsidP="00201652">
      <w:pPr>
        <w:rPr>
          <w:sz w:val="40"/>
        </w:rPr>
      </w:pPr>
      <w:r w:rsidRPr="00201652">
        <w:rPr>
          <w:sz w:val="40"/>
        </w:rPr>
        <w:t xml:space="preserve">// Step 1: Schema </w:t>
      </w:r>
      <w:proofErr w:type="spellStart"/>
      <w:r w:rsidRPr="00201652">
        <w:rPr>
          <w:sz w:val="40"/>
        </w:rPr>
        <w:t>banao</w:t>
      </w:r>
      <w:proofErr w:type="spellEnd"/>
    </w:p>
    <w:p w14:paraId="36F52467" w14:textId="77777777" w:rsidR="00201652" w:rsidRPr="00201652" w:rsidRDefault="00201652" w:rsidP="00201652">
      <w:pPr>
        <w:rPr>
          <w:sz w:val="40"/>
        </w:rPr>
      </w:pPr>
      <w:r w:rsidRPr="00201652">
        <w:rPr>
          <w:sz w:val="40"/>
        </w:rPr>
        <w:t xml:space="preserve">const </w:t>
      </w:r>
      <w:proofErr w:type="spellStart"/>
      <w:r w:rsidRPr="00201652">
        <w:rPr>
          <w:sz w:val="40"/>
        </w:rPr>
        <w:t>UserSchema</w:t>
      </w:r>
      <w:proofErr w:type="spellEnd"/>
      <w:r w:rsidRPr="00201652">
        <w:rPr>
          <w:sz w:val="40"/>
        </w:rPr>
        <w:t xml:space="preserve"> = new </w:t>
      </w:r>
      <w:proofErr w:type="spellStart"/>
      <w:proofErr w:type="gramStart"/>
      <w:r w:rsidRPr="00201652">
        <w:rPr>
          <w:sz w:val="40"/>
        </w:rPr>
        <w:t>mongoose.Schema</w:t>
      </w:r>
      <w:proofErr w:type="spellEnd"/>
      <w:proofErr w:type="gramEnd"/>
      <w:r w:rsidRPr="00201652">
        <w:rPr>
          <w:sz w:val="40"/>
        </w:rPr>
        <w:t>({</w:t>
      </w:r>
    </w:p>
    <w:p w14:paraId="75825A55" w14:textId="77777777" w:rsidR="00201652" w:rsidRPr="00201652" w:rsidRDefault="00201652" w:rsidP="00201652">
      <w:pPr>
        <w:rPr>
          <w:sz w:val="40"/>
        </w:rPr>
      </w:pPr>
      <w:r w:rsidRPr="00201652">
        <w:rPr>
          <w:sz w:val="40"/>
        </w:rPr>
        <w:lastRenderedPageBreak/>
        <w:t xml:space="preserve">  name: String,</w:t>
      </w:r>
    </w:p>
    <w:p w14:paraId="24D063B2" w14:textId="77777777" w:rsidR="00201652" w:rsidRPr="00201652" w:rsidRDefault="00201652" w:rsidP="00201652">
      <w:pPr>
        <w:rPr>
          <w:sz w:val="40"/>
        </w:rPr>
      </w:pPr>
      <w:r w:rsidRPr="00201652">
        <w:rPr>
          <w:sz w:val="40"/>
        </w:rPr>
        <w:t xml:space="preserve">  email: String,</w:t>
      </w:r>
    </w:p>
    <w:p w14:paraId="698D5E08" w14:textId="77777777" w:rsidR="00201652" w:rsidRPr="00201652" w:rsidRDefault="00201652" w:rsidP="00201652">
      <w:pPr>
        <w:rPr>
          <w:sz w:val="40"/>
        </w:rPr>
      </w:pPr>
      <w:r w:rsidRPr="00201652">
        <w:rPr>
          <w:sz w:val="40"/>
        </w:rPr>
        <w:t xml:space="preserve">  role: String</w:t>
      </w:r>
    </w:p>
    <w:p w14:paraId="6F5D45D9" w14:textId="77777777" w:rsidR="00201652" w:rsidRPr="00201652" w:rsidRDefault="00201652" w:rsidP="00201652">
      <w:pPr>
        <w:rPr>
          <w:sz w:val="40"/>
        </w:rPr>
      </w:pPr>
      <w:r w:rsidRPr="00201652">
        <w:rPr>
          <w:sz w:val="40"/>
        </w:rPr>
        <w:t>});</w:t>
      </w:r>
    </w:p>
    <w:p w14:paraId="684D9A14" w14:textId="77777777" w:rsidR="00201652" w:rsidRPr="00201652" w:rsidRDefault="00201652" w:rsidP="00201652">
      <w:pPr>
        <w:rPr>
          <w:sz w:val="40"/>
        </w:rPr>
      </w:pPr>
    </w:p>
    <w:p w14:paraId="041CE209" w14:textId="77777777" w:rsidR="00201652" w:rsidRPr="00201652" w:rsidRDefault="00201652" w:rsidP="00201652">
      <w:pPr>
        <w:rPr>
          <w:sz w:val="40"/>
        </w:rPr>
      </w:pPr>
      <w:r w:rsidRPr="00201652">
        <w:rPr>
          <w:sz w:val="40"/>
        </w:rPr>
        <w:t>// Step 2: Pre Hook (before saving document)</w:t>
      </w:r>
    </w:p>
    <w:p w14:paraId="631834E8" w14:textId="77777777" w:rsidR="00201652" w:rsidRPr="00201652" w:rsidRDefault="00201652" w:rsidP="00201652">
      <w:pPr>
        <w:rPr>
          <w:sz w:val="40"/>
        </w:rPr>
      </w:pPr>
      <w:proofErr w:type="spellStart"/>
      <w:proofErr w:type="gramStart"/>
      <w:r w:rsidRPr="00201652">
        <w:rPr>
          <w:sz w:val="40"/>
        </w:rPr>
        <w:t>UserSchema.pre</w:t>
      </w:r>
      <w:proofErr w:type="spellEnd"/>
      <w:r w:rsidRPr="00201652">
        <w:rPr>
          <w:sz w:val="40"/>
        </w:rPr>
        <w:t>(</w:t>
      </w:r>
      <w:proofErr w:type="gramEnd"/>
      <w:r w:rsidRPr="00201652">
        <w:rPr>
          <w:sz w:val="40"/>
        </w:rPr>
        <w:t>"save", function(next) {</w:t>
      </w:r>
    </w:p>
    <w:p w14:paraId="32B2869E" w14:textId="77777777" w:rsidR="00201652" w:rsidRPr="00201652" w:rsidRDefault="00201652" w:rsidP="00201652">
      <w:pPr>
        <w:rPr>
          <w:sz w:val="40"/>
        </w:rPr>
      </w:pPr>
      <w:r w:rsidRPr="00201652">
        <w:rPr>
          <w:sz w:val="40"/>
        </w:rPr>
        <w:t xml:space="preserve">  </w:t>
      </w:r>
      <w:proofErr w:type="gramStart"/>
      <w:r w:rsidRPr="00201652">
        <w:rPr>
          <w:sz w:val="40"/>
        </w:rPr>
        <w:t>console.log(</w:t>
      </w:r>
      <w:proofErr w:type="gramEnd"/>
      <w:r w:rsidRPr="00201652">
        <w:rPr>
          <w:sz w:val="40"/>
        </w:rPr>
        <w:t>"</w:t>
      </w:r>
      <w:r w:rsidRPr="00201652">
        <w:rPr>
          <w:rFonts w:ascii="Segoe UI Emoji" w:hAnsi="Segoe UI Emoji" w:cs="Segoe UI Emoji"/>
          <w:sz w:val="40"/>
        </w:rPr>
        <w:t>🚀</w:t>
      </w:r>
      <w:r w:rsidRPr="00201652">
        <w:rPr>
          <w:sz w:val="40"/>
        </w:rPr>
        <w:t xml:space="preserve"> Pre Hook: User save hone se </w:t>
      </w:r>
      <w:proofErr w:type="spellStart"/>
      <w:r w:rsidRPr="00201652">
        <w:rPr>
          <w:sz w:val="40"/>
        </w:rPr>
        <w:t>pehle</w:t>
      </w:r>
      <w:proofErr w:type="spellEnd"/>
      <w:r w:rsidRPr="00201652">
        <w:rPr>
          <w:sz w:val="40"/>
        </w:rPr>
        <w:t xml:space="preserve"> ye </w:t>
      </w:r>
      <w:proofErr w:type="spellStart"/>
      <w:r w:rsidRPr="00201652">
        <w:rPr>
          <w:sz w:val="40"/>
        </w:rPr>
        <w:t>chalega</w:t>
      </w:r>
      <w:proofErr w:type="spellEnd"/>
      <w:r w:rsidRPr="00201652">
        <w:rPr>
          <w:sz w:val="40"/>
        </w:rPr>
        <w:t>");</w:t>
      </w:r>
    </w:p>
    <w:p w14:paraId="05E3292E" w14:textId="77777777" w:rsidR="00201652" w:rsidRPr="00201652" w:rsidRDefault="00201652" w:rsidP="00201652">
      <w:pPr>
        <w:rPr>
          <w:sz w:val="40"/>
        </w:rPr>
      </w:pPr>
      <w:r w:rsidRPr="00201652">
        <w:rPr>
          <w:sz w:val="40"/>
        </w:rPr>
        <w:t xml:space="preserve">  // Example: name ko uppercase </w:t>
      </w:r>
      <w:proofErr w:type="spellStart"/>
      <w:r w:rsidRPr="00201652">
        <w:rPr>
          <w:sz w:val="40"/>
        </w:rPr>
        <w:t>karna</w:t>
      </w:r>
      <w:proofErr w:type="spellEnd"/>
    </w:p>
    <w:p w14:paraId="76AF6BA7" w14:textId="77777777" w:rsidR="00201652" w:rsidRPr="00201652" w:rsidRDefault="00201652" w:rsidP="00201652">
      <w:pPr>
        <w:rPr>
          <w:sz w:val="40"/>
        </w:rPr>
      </w:pPr>
      <w:r w:rsidRPr="00201652">
        <w:rPr>
          <w:sz w:val="40"/>
        </w:rPr>
        <w:t xml:space="preserve">  this.name = </w:t>
      </w:r>
      <w:proofErr w:type="spellStart"/>
      <w:proofErr w:type="gramStart"/>
      <w:r w:rsidRPr="00201652">
        <w:rPr>
          <w:sz w:val="40"/>
        </w:rPr>
        <w:t>this.name.toUpperCase</w:t>
      </w:r>
      <w:proofErr w:type="spellEnd"/>
      <w:proofErr w:type="gramEnd"/>
      <w:r w:rsidRPr="00201652">
        <w:rPr>
          <w:sz w:val="40"/>
        </w:rPr>
        <w:t>();</w:t>
      </w:r>
    </w:p>
    <w:p w14:paraId="42C1CA5F" w14:textId="77777777" w:rsidR="00201652" w:rsidRPr="00201652" w:rsidRDefault="00201652" w:rsidP="00201652">
      <w:pPr>
        <w:rPr>
          <w:sz w:val="40"/>
        </w:rPr>
      </w:pPr>
      <w:r w:rsidRPr="00201652">
        <w:rPr>
          <w:sz w:val="40"/>
        </w:rPr>
        <w:t xml:space="preserve">  </w:t>
      </w:r>
      <w:proofErr w:type="gramStart"/>
      <w:r w:rsidRPr="00201652">
        <w:rPr>
          <w:sz w:val="40"/>
        </w:rPr>
        <w:t>next(</w:t>
      </w:r>
      <w:proofErr w:type="gramEnd"/>
      <w:r w:rsidRPr="00201652">
        <w:rPr>
          <w:sz w:val="40"/>
        </w:rPr>
        <w:t>);</w:t>
      </w:r>
    </w:p>
    <w:p w14:paraId="1F7D7D26" w14:textId="77777777" w:rsidR="00201652" w:rsidRPr="00201652" w:rsidRDefault="00201652" w:rsidP="00201652">
      <w:pPr>
        <w:rPr>
          <w:sz w:val="40"/>
        </w:rPr>
      </w:pPr>
      <w:r w:rsidRPr="00201652">
        <w:rPr>
          <w:sz w:val="40"/>
        </w:rPr>
        <w:t>});</w:t>
      </w:r>
    </w:p>
    <w:p w14:paraId="2C36DE18" w14:textId="77777777" w:rsidR="00201652" w:rsidRPr="00201652" w:rsidRDefault="00201652" w:rsidP="00201652">
      <w:pPr>
        <w:rPr>
          <w:sz w:val="40"/>
        </w:rPr>
      </w:pPr>
    </w:p>
    <w:p w14:paraId="4FF2F68A" w14:textId="77777777" w:rsidR="00201652" w:rsidRPr="00201652" w:rsidRDefault="00201652" w:rsidP="00201652">
      <w:pPr>
        <w:rPr>
          <w:sz w:val="40"/>
        </w:rPr>
      </w:pPr>
      <w:r w:rsidRPr="00201652">
        <w:rPr>
          <w:sz w:val="40"/>
        </w:rPr>
        <w:t>// Step 3: Post Hook (after saving document)</w:t>
      </w:r>
    </w:p>
    <w:p w14:paraId="36E8F256" w14:textId="77777777" w:rsidR="00201652" w:rsidRPr="00201652" w:rsidRDefault="00201652" w:rsidP="00201652">
      <w:pPr>
        <w:rPr>
          <w:sz w:val="40"/>
        </w:rPr>
      </w:pPr>
      <w:proofErr w:type="spellStart"/>
      <w:proofErr w:type="gramStart"/>
      <w:r w:rsidRPr="00201652">
        <w:rPr>
          <w:sz w:val="40"/>
        </w:rPr>
        <w:t>UserSchema.post</w:t>
      </w:r>
      <w:proofErr w:type="spellEnd"/>
      <w:r w:rsidRPr="00201652">
        <w:rPr>
          <w:sz w:val="40"/>
        </w:rPr>
        <w:t>(</w:t>
      </w:r>
      <w:proofErr w:type="gramEnd"/>
      <w:r w:rsidRPr="00201652">
        <w:rPr>
          <w:sz w:val="40"/>
        </w:rPr>
        <w:t xml:space="preserve">"save", </w:t>
      </w:r>
      <w:proofErr w:type="gramStart"/>
      <w:r w:rsidRPr="00201652">
        <w:rPr>
          <w:sz w:val="40"/>
        </w:rPr>
        <w:t>function(</w:t>
      </w:r>
      <w:proofErr w:type="gramEnd"/>
      <w:r w:rsidRPr="00201652">
        <w:rPr>
          <w:sz w:val="40"/>
        </w:rPr>
        <w:t>doc, next) {</w:t>
      </w:r>
    </w:p>
    <w:p w14:paraId="21A59DCB" w14:textId="77777777" w:rsidR="00201652" w:rsidRPr="00201652" w:rsidRDefault="00201652" w:rsidP="00201652">
      <w:pPr>
        <w:rPr>
          <w:sz w:val="40"/>
        </w:rPr>
      </w:pPr>
      <w:r w:rsidRPr="00201652">
        <w:rPr>
          <w:sz w:val="40"/>
        </w:rPr>
        <w:t xml:space="preserve">  </w:t>
      </w:r>
      <w:proofErr w:type="gramStart"/>
      <w:r w:rsidRPr="00201652">
        <w:rPr>
          <w:sz w:val="40"/>
        </w:rPr>
        <w:t>console.log(</w:t>
      </w:r>
      <w:proofErr w:type="gramEnd"/>
      <w:r w:rsidRPr="00201652">
        <w:rPr>
          <w:sz w:val="40"/>
        </w:rPr>
        <w:t>"</w:t>
      </w:r>
      <w:r w:rsidRPr="00201652">
        <w:rPr>
          <w:rFonts w:ascii="Segoe UI Emoji" w:hAnsi="Segoe UI Emoji" w:cs="Segoe UI Emoji"/>
          <w:sz w:val="40"/>
        </w:rPr>
        <w:t>✅</w:t>
      </w:r>
      <w:r w:rsidRPr="00201652">
        <w:rPr>
          <w:sz w:val="40"/>
        </w:rPr>
        <w:t xml:space="preserve"> Post Hook: User save ho </w:t>
      </w:r>
      <w:proofErr w:type="spellStart"/>
      <w:r w:rsidRPr="00201652">
        <w:rPr>
          <w:sz w:val="40"/>
        </w:rPr>
        <w:t>gaya</w:t>
      </w:r>
      <w:proofErr w:type="spellEnd"/>
      <w:r w:rsidRPr="00201652">
        <w:rPr>
          <w:sz w:val="40"/>
        </w:rPr>
        <w:t>. Data:", doc);</w:t>
      </w:r>
    </w:p>
    <w:p w14:paraId="69A33256" w14:textId="77777777" w:rsidR="00201652" w:rsidRPr="00201652" w:rsidRDefault="00201652" w:rsidP="00201652">
      <w:pPr>
        <w:rPr>
          <w:sz w:val="40"/>
        </w:rPr>
      </w:pPr>
      <w:r w:rsidRPr="00201652">
        <w:rPr>
          <w:sz w:val="40"/>
        </w:rPr>
        <w:t xml:space="preserve">  </w:t>
      </w:r>
      <w:proofErr w:type="gramStart"/>
      <w:r w:rsidRPr="00201652">
        <w:rPr>
          <w:sz w:val="40"/>
        </w:rPr>
        <w:t>next(</w:t>
      </w:r>
      <w:proofErr w:type="gramEnd"/>
      <w:r w:rsidRPr="00201652">
        <w:rPr>
          <w:sz w:val="40"/>
        </w:rPr>
        <w:t>);</w:t>
      </w:r>
    </w:p>
    <w:p w14:paraId="34CEF2EC" w14:textId="77777777" w:rsidR="00201652" w:rsidRPr="00201652" w:rsidRDefault="00201652" w:rsidP="00201652">
      <w:pPr>
        <w:rPr>
          <w:sz w:val="40"/>
        </w:rPr>
      </w:pPr>
      <w:r w:rsidRPr="00201652">
        <w:rPr>
          <w:sz w:val="40"/>
        </w:rPr>
        <w:t>});</w:t>
      </w:r>
    </w:p>
    <w:p w14:paraId="024A0DDF" w14:textId="77777777" w:rsidR="00201652" w:rsidRPr="00201652" w:rsidRDefault="00201652" w:rsidP="00201652">
      <w:pPr>
        <w:rPr>
          <w:sz w:val="40"/>
        </w:rPr>
      </w:pPr>
    </w:p>
    <w:p w14:paraId="6E02D816" w14:textId="77777777" w:rsidR="00201652" w:rsidRPr="00201652" w:rsidRDefault="00201652" w:rsidP="00201652">
      <w:pPr>
        <w:rPr>
          <w:sz w:val="40"/>
        </w:rPr>
      </w:pPr>
      <w:r w:rsidRPr="00201652">
        <w:rPr>
          <w:sz w:val="40"/>
        </w:rPr>
        <w:lastRenderedPageBreak/>
        <w:t>// Step 4: Model</w:t>
      </w:r>
    </w:p>
    <w:p w14:paraId="7E28A70C" w14:textId="77777777" w:rsidR="00201652" w:rsidRPr="00201652" w:rsidRDefault="00201652" w:rsidP="00201652">
      <w:pPr>
        <w:rPr>
          <w:sz w:val="40"/>
        </w:rPr>
      </w:pPr>
      <w:r w:rsidRPr="00201652">
        <w:rPr>
          <w:sz w:val="40"/>
        </w:rPr>
        <w:t xml:space="preserve">const User = </w:t>
      </w:r>
      <w:proofErr w:type="spellStart"/>
      <w:proofErr w:type="gramStart"/>
      <w:r w:rsidRPr="00201652">
        <w:rPr>
          <w:sz w:val="40"/>
        </w:rPr>
        <w:t>mongoose.model</w:t>
      </w:r>
      <w:proofErr w:type="spellEnd"/>
      <w:proofErr w:type="gramEnd"/>
      <w:r w:rsidRPr="00201652">
        <w:rPr>
          <w:sz w:val="40"/>
        </w:rPr>
        <w:t xml:space="preserve">("User", </w:t>
      </w:r>
      <w:proofErr w:type="spellStart"/>
      <w:r w:rsidRPr="00201652">
        <w:rPr>
          <w:sz w:val="40"/>
        </w:rPr>
        <w:t>UserSchema</w:t>
      </w:r>
      <w:proofErr w:type="spellEnd"/>
      <w:r w:rsidRPr="00201652">
        <w:rPr>
          <w:sz w:val="40"/>
        </w:rPr>
        <w:t>);</w:t>
      </w:r>
    </w:p>
    <w:p w14:paraId="789D6D38" w14:textId="77777777" w:rsidR="00201652" w:rsidRPr="00201652" w:rsidRDefault="00201652" w:rsidP="00201652">
      <w:pPr>
        <w:rPr>
          <w:sz w:val="40"/>
        </w:rPr>
      </w:pPr>
    </w:p>
    <w:p w14:paraId="4A73F2E8" w14:textId="77777777" w:rsidR="00201652" w:rsidRDefault="00201652" w:rsidP="00201652">
      <w:pPr>
        <w:rPr>
          <w:sz w:val="40"/>
        </w:rPr>
      </w:pPr>
      <w:r w:rsidRPr="00201652">
        <w:rPr>
          <w:sz w:val="40"/>
        </w:rPr>
        <w:t>export default User;</w:t>
      </w:r>
    </w:p>
    <w:p w14:paraId="2487507A" w14:textId="0D071094" w:rsidR="00201652" w:rsidRPr="00201652" w:rsidRDefault="00201652" w:rsidP="00201652">
      <w:pPr>
        <w:rPr>
          <w:sz w:val="40"/>
        </w:rPr>
      </w:pPr>
      <w:r w:rsidRPr="00201652">
        <w:rPr>
          <w:sz w:val="40"/>
        </w:rPr>
        <w:lastRenderedPageBreak/>
        <w:drawing>
          <wp:inline distT="0" distB="0" distL="0" distR="0" wp14:anchorId="6313A2A1" wp14:editId="207214F2">
            <wp:extent cx="6766560" cy="7781925"/>
            <wp:effectExtent l="0" t="0" r="0" b="9525"/>
            <wp:docPr id="1633639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39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87F8" w14:textId="77777777" w:rsidR="00201652" w:rsidRPr="00201652" w:rsidRDefault="00201652" w:rsidP="00201652">
      <w:pPr>
        <w:rPr>
          <w:sz w:val="40"/>
        </w:rPr>
      </w:pPr>
      <w:r w:rsidRPr="00201652">
        <w:rPr>
          <w:sz w:val="40"/>
        </w:rPr>
        <w:pict w14:anchorId="3E4E0970">
          <v:rect id="_x0000_i1064" style="width:0;height:1.5pt" o:hralign="center" o:hrstd="t" o:hr="t" fillcolor="#a0a0a0" stroked="f"/>
        </w:pict>
      </w:r>
    </w:p>
    <w:p w14:paraId="297F1F32" w14:textId="77777777" w:rsidR="00201652" w:rsidRPr="00201652" w:rsidRDefault="00201652" w:rsidP="00201652">
      <w:pPr>
        <w:rPr>
          <w:b/>
          <w:bCs/>
          <w:sz w:val="40"/>
        </w:rPr>
      </w:pPr>
      <w:r w:rsidRPr="00201652">
        <w:rPr>
          <w:rFonts w:ascii="Segoe UI Symbol" w:hAnsi="Segoe UI Symbol" w:cs="Segoe UI Symbol"/>
          <w:b/>
          <w:bCs/>
          <w:sz w:val="40"/>
        </w:rPr>
        <w:t>🛠</w:t>
      </w:r>
      <w:r w:rsidRPr="00201652">
        <w:rPr>
          <w:b/>
          <w:bCs/>
          <w:sz w:val="40"/>
        </w:rPr>
        <w:t xml:space="preserve"> 4. Exercise</w:t>
      </w:r>
    </w:p>
    <w:p w14:paraId="0CDC7C70" w14:textId="77777777" w:rsidR="00201652" w:rsidRPr="00201652" w:rsidRDefault="00201652" w:rsidP="00201652">
      <w:pPr>
        <w:rPr>
          <w:sz w:val="40"/>
        </w:rPr>
      </w:pPr>
      <w:r w:rsidRPr="00201652">
        <w:rPr>
          <w:rFonts w:ascii="Segoe UI Emoji" w:hAnsi="Segoe UI Emoji" w:cs="Segoe UI Emoji"/>
          <w:sz w:val="40"/>
        </w:rPr>
        <w:lastRenderedPageBreak/>
        <w:t>👉</w:t>
      </w:r>
      <w:r w:rsidRPr="00201652">
        <w:rPr>
          <w:sz w:val="40"/>
        </w:rPr>
        <w:t xml:space="preserve"> Postman se ek user create karo:</w:t>
      </w:r>
    </w:p>
    <w:p w14:paraId="019E7BCE" w14:textId="77777777" w:rsidR="00201652" w:rsidRPr="00201652" w:rsidRDefault="00201652" w:rsidP="00201652">
      <w:pPr>
        <w:rPr>
          <w:sz w:val="40"/>
        </w:rPr>
      </w:pPr>
      <w:r w:rsidRPr="00201652">
        <w:rPr>
          <w:b/>
          <w:bCs/>
          <w:sz w:val="40"/>
        </w:rPr>
        <w:t>POST</w:t>
      </w:r>
      <w:r w:rsidRPr="00201652">
        <w:rPr>
          <w:sz w:val="40"/>
        </w:rPr>
        <w:t xml:space="preserve"> http://localhost:5000/users</w:t>
      </w:r>
    </w:p>
    <w:p w14:paraId="38003A45" w14:textId="77777777" w:rsidR="00201652" w:rsidRPr="00201652" w:rsidRDefault="00201652" w:rsidP="00201652">
      <w:pPr>
        <w:rPr>
          <w:sz w:val="40"/>
        </w:rPr>
      </w:pPr>
      <w:r w:rsidRPr="00201652">
        <w:rPr>
          <w:sz w:val="40"/>
        </w:rPr>
        <w:t>{</w:t>
      </w:r>
    </w:p>
    <w:p w14:paraId="7BC837E4" w14:textId="77777777" w:rsidR="00201652" w:rsidRPr="00201652" w:rsidRDefault="00201652" w:rsidP="00201652">
      <w:pPr>
        <w:rPr>
          <w:sz w:val="40"/>
        </w:rPr>
      </w:pPr>
      <w:r w:rsidRPr="00201652">
        <w:rPr>
          <w:sz w:val="40"/>
        </w:rPr>
        <w:t xml:space="preserve">  "name": "Rahul Sharma",</w:t>
      </w:r>
    </w:p>
    <w:p w14:paraId="4B150E6D" w14:textId="77777777" w:rsidR="00201652" w:rsidRPr="00201652" w:rsidRDefault="00201652" w:rsidP="00201652">
      <w:pPr>
        <w:rPr>
          <w:sz w:val="40"/>
        </w:rPr>
      </w:pPr>
      <w:r w:rsidRPr="00201652">
        <w:rPr>
          <w:sz w:val="40"/>
        </w:rPr>
        <w:t xml:space="preserve">  "email": "rahul@example.com",</w:t>
      </w:r>
    </w:p>
    <w:p w14:paraId="01D75B52" w14:textId="77777777" w:rsidR="00201652" w:rsidRPr="00201652" w:rsidRDefault="00201652" w:rsidP="00201652">
      <w:pPr>
        <w:rPr>
          <w:sz w:val="40"/>
        </w:rPr>
      </w:pPr>
      <w:r w:rsidRPr="00201652">
        <w:rPr>
          <w:sz w:val="40"/>
        </w:rPr>
        <w:t xml:space="preserve">  "role": "Frontend Developer"</w:t>
      </w:r>
    </w:p>
    <w:p w14:paraId="3DD70599" w14:textId="77777777" w:rsidR="00201652" w:rsidRDefault="00201652" w:rsidP="00201652">
      <w:pPr>
        <w:rPr>
          <w:sz w:val="40"/>
        </w:rPr>
      </w:pPr>
      <w:r w:rsidRPr="00201652">
        <w:rPr>
          <w:sz w:val="40"/>
        </w:rPr>
        <w:t>}</w:t>
      </w:r>
    </w:p>
    <w:p w14:paraId="62D90F7A" w14:textId="3E35DBD9" w:rsidR="00201652" w:rsidRPr="00201652" w:rsidRDefault="00201652" w:rsidP="00201652">
      <w:pPr>
        <w:rPr>
          <w:sz w:val="40"/>
        </w:rPr>
      </w:pPr>
      <w:r w:rsidRPr="00201652">
        <w:rPr>
          <w:sz w:val="40"/>
        </w:rPr>
        <w:drawing>
          <wp:inline distT="0" distB="0" distL="0" distR="0" wp14:anchorId="333FF504" wp14:editId="3022EA13">
            <wp:extent cx="6766560" cy="1627505"/>
            <wp:effectExtent l="0" t="0" r="0" b="0"/>
            <wp:docPr id="110155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545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89E2" w14:textId="77777777" w:rsidR="00201652" w:rsidRPr="00201652" w:rsidRDefault="00201652" w:rsidP="00201652">
      <w:pPr>
        <w:rPr>
          <w:b/>
          <w:bCs/>
          <w:sz w:val="40"/>
        </w:rPr>
      </w:pPr>
      <w:r w:rsidRPr="00201652">
        <w:rPr>
          <w:b/>
          <w:bCs/>
          <w:sz w:val="40"/>
        </w:rPr>
        <w:t>Output Terminal me:</w:t>
      </w:r>
    </w:p>
    <w:p w14:paraId="4BFCA8FF" w14:textId="77777777" w:rsidR="00201652" w:rsidRPr="00201652" w:rsidRDefault="00201652" w:rsidP="00201652">
      <w:pPr>
        <w:rPr>
          <w:sz w:val="40"/>
        </w:rPr>
      </w:pPr>
      <w:r w:rsidRPr="00201652">
        <w:rPr>
          <w:rFonts w:ascii="Segoe UI Emoji" w:hAnsi="Segoe UI Emoji" w:cs="Segoe UI Emoji"/>
          <w:sz w:val="40"/>
        </w:rPr>
        <w:t>🚀</w:t>
      </w:r>
      <w:r w:rsidRPr="00201652">
        <w:rPr>
          <w:sz w:val="40"/>
        </w:rPr>
        <w:t xml:space="preserve"> Pre Hook: User save hone se </w:t>
      </w:r>
      <w:proofErr w:type="spellStart"/>
      <w:r w:rsidRPr="00201652">
        <w:rPr>
          <w:sz w:val="40"/>
        </w:rPr>
        <w:t>pehle</w:t>
      </w:r>
      <w:proofErr w:type="spellEnd"/>
      <w:r w:rsidRPr="00201652">
        <w:rPr>
          <w:sz w:val="40"/>
        </w:rPr>
        <w:t xml:space="preserve"> ye </w:t>
      </w:r>
      <w:proofErr w:type="spellStart"/>
      <w:r w:rsidRPr="00201652">
        <w:rPr>
          <w:sz w:val="40"/>
        </w:rPr>
        <w:t>chalega</w:t>
      </w:r>
      <w:proofErr w:type="spellEnd"/>
    </w:p>
    <w:p w14:paraId="36EC2F41" w14:textId="77777777" w:rsidR="00201652" w:rsidRPr="00201652" w:rsidRDefault="00201652" w:rsidP="00201652">
      <w:pPr>
        <w:rPr>
          <w:sz w:val="40"/>
        </w:rPr>
      </w:pPr>
      <w:r w:rsidRPr="00201652">
        <w:rPr>
          <w:rFonts w:ascii="Segoe UI Emoji" w:hAnsi="Segoe UI Emoji" w:cs="Segoe UI Emoji"/>
          <w:sz w:val="40"/>
        </w:rPr>
        <w:t>✅</w:t>
      </w:r>
      <w:r w:rsidRPr="00201652">
        <w:rPr>
          <w:sz w:val="40"/>
        </w:rPr>
        <w:t xml:space="preserve"> Post Hook: User save ho </w:t>
      </w:r>
      <w:proofErr w:type="spellStart"/>
      <w:r w:rsidRPr="00201652">
        <w:rPr>
          <w:sz w:val="40"/>
        </w:rPr>
        <w:t>gaya</w:t>
      </w:r>
      <w:proofErr w:type="spellEnd"/>
      <w:r w:rsidRPr="00201652">
        <w:rPr>
          <w:sz w:val="40"/>
        </w:rPr>
        <w:t xml:space="preserve">. Data: </w:t>
      </w:r>
      <w:proofErr w:type="gramStart"/>
      <w:r w:rsidRPr="00201652">
        <w:rPr>
          <w:sz w:val="40"/>
        </w:rPr>
        <w:t>{ _</w:t>
      </w:r>
      <w:proofErr w:type="gramEnd"/>
      <w:r w:rsidRPr="00201652">
        <w:rPr>
          <w:sz w:val="40"/>
        </w:rPr>
        <w:t>id: 123, name: "RAHUL SHARMA", email: "rahul@example.com", role: "Frontend Developer</w:t>
      </w:r>
      <w:proofErr w:type="gramStart"/>
      <w:r w:rsidRPr="00201652">
        <w:rPr>
          <w:sz w:val="40"/>
        </w:rPr>
        <w:t>" }</w:t>
      </w:r>
      <w:proofErr w:type="gramEnd"/>
    </w:p>
    <w:p w14:paraId="1DDDAAAE" w14:textId="77777777" w:rsidR="00201652" w:rsidRPr="00201652" w:rsidRDefault="00201652" w:rsidP="00201652">
      <w:pPr>
        <w:rPr>
          <w:sz w:val="40"/>
        </w:rPr>
      </w:pPr>
      <w:r w:rsidRPr="00201652">
        <w:rPr>
          <w:sz w:val="40"/>
        </w:rPr>
        <w:pict w14:anchorId="52CCDC96">
          <v:rect id="_x0000_i1065" style="width:0;height:1.5pt" o:hralign="center" o:hrstd="t" o:hr="t" fillcolor="#a0a0a0" stroked="f"/>
        </w:pict>
      </w:r>
    </w:p>
    <w:p w14:paraId="5BE9956C" w14:textId="77777777" w:rsidR="00201652" w:rsidRPr="00201652" w:rsidRDefault="00201652" w:rsidP="00201652">
      <w:pPr>
        <w:rPr>
          <w:b/>
          <w:bCs/>
          <w:sz w:val="40"/>
        </w:rPr>
      </w:pPr>
      <w:r w:rsidRPr="00201652">
        <w:rPr>
          <w:rFonts w:ascii="Segoe UI Emoji" w:hAnsi="Segoe UI Emoji" w:cs="Segoe UI Emoji"/>
          <w:b/>
          <w:bCs/>
          <w:sz w:val="40"/>
        </w:rPr>
        <w:t>🎯</w:t>
      </w:r>
      <w:r w:rsidRPr="00201652">
        <w:rPr>
          <w:b/>
          <w:bCs/>
          <w:sz w:val="40"/>
        </w:rPr>
        <w:t xml:space="preserve"> Desi Summary</w:t>
      </w:r>
    </w:p>
    <w:p w14:paraId="2B1643A0" w14:textId="77777777" w:rsidR="00201652" w:rsidRPr="00201652" w:rsidRDefault="00201652" w:rsidP="00201652">
      <w:pPr>
        <w:numPr>
          <w:ilvl w:val="0"/>
          <w:numId w:val="274"/>
        </w:numPr>
        <w:rPr>
          <w:sz w:val="40"/>
        </w:rPr>
      </w:pPr>
      <w:r w:rsidRPr="00201652">
        <w:rPr>
          <w:b/>
          <w:bCs/>
          <w:sz w:val="40"/>
        </w:rPr>
        <w:t>Pre Hook</w:t>
      </w:r>
      <w:r w:rsidRPr="00201652">
        <w:rPr>
          <w:sz w:val="40"/>
        </w:rPr>
        <w:t xml:space="preserve"> = Kaam hone se </w:t>
      </w:r>
      <w:proofErr w:type="spellStart"/>
      <w:r w:rsidRPr="00201652">
        <w:rPr>
          <w:sz w:val="40"/>
        </w:rPr>
        <w:t>pehle</w:t>
      </w:r>
      <w:proofErr w:type="spellEnd"/>
      <w:r w:rsidRPr="00201652">
        <w:rPr>
          <w:sz w:val="40"/>
        </w:rPr>
        <w:t xml:space="preserve"> automatically trigger (</w:t>
      </w:r>
      <w:proofErr w:type="spellStart"/>
      <w:r w:rsidRPr="00201652">
        <w:rPr>
          <w:sz w:val="40"/>
        </w:rPr>
        <w:t>jaise</w:t>
      </w:r>
      <w:proofErr w:type="spellEnd"/>
      <w:r w:rsidRPr="00201652">
        <w:rPr>
          <w:sz w:val="40"/>
        </w:rPr>
        <w:t xml:space="preserve"> order dene se </w:t>
      </w:r>
      <w:proofErr w:type="spellStart"/>
      <w:r w:rsidRPr="00201652">
        <w:rPr>
          <w:sz w:val="40"/>
        </w:rPr>
        <w:t>pehle</w:t>
      </w:r>
      <w:proofErr w:type="spellEnd"/>
      <w:r w:rsidRPr="00201652">
        <w:rPr>
          <w:sz w:val="40"/>
        </w:rPr>
        <w:t xml:space="preserve"> "Hello Sir!" </w:t>
      </w:r>
      <w:proofErr w:type="spellStart"/>
      <w:r w:rsidRPr="00201652">
        <w:rPr>
          <w:sz w:val="40"/>
        </w:rPr>
        <w:t>bolna</w:t>
      </w:r>
      <w:proofErr w:type="spellEnd"/>
      <w:r w:rsidRPr="00201652">
        <w:rPr>
          <w:sz w:val="40"/>
        </w:rPr>
        <w:t>).</w:t>
      </w:r>
    </w:p>
    <w:p w14:paraId="102D207A" w14:textId="77777777" w:rsidR="00201652" w:rsidRPr="00201652" w:rsidRDefault="00201652" w:rsidP="00201652">
      <w:pPr>
        <w:numPr>
          <w:ilvl w:val="0"/>
          <w:numId w:val="274"/>
        </w:numPr>
        <w:rPr>
          <w:sz w:val="40"/>
        </w:rPr>
      </w:pPr>
      <w:r w:rsidRPr="00201652">
        <w:rPr>
          <w:b/>
          <w:bCs/>
          <w:sz w:val="40"/>
        </w:rPr>
        <w:lastRenderedPageBreak/>
        <w:t>Post Hook</w:t>
      </w:r>
      <w:r w:rsidRPr="00201652">
        <w:rPr>
          <w:sz w:val="40"/>
        </w:rPr>
        <w:t xml:space="preserve"> = Kaam hone </w:t>
      </w:r>
      <w:proofErr w:type="spellStart"/>
      <w:r w:rsidRPr="00201652">
        <w:rPr>
          <w:sz w:val="40"/>
        </w:rPr>
        <w:t>ke</w:t>
      </w:r>
      <w:proofErr w:type="spellEnd"/>
      <w:r w:rsidRPr="00201652">
        <w:rPr>
          <w:sz w:val="40"/>
        </w:rPr>
        <w:t xml:space="preserve"> </w:t>
      </w:r>
      <w:proofErr w:type="spellStart"/>
      <w:r w:rsidRPr="00201652">
        <w:rPr>
          <w:sz w:val="40"/>
        </w:rPr>
        <w:t>baad</w:t>
      </w:r>
      <w:proofErr w:type="spellEnd"/>
      <w:r w:rsidRPr="00201652">
        <w:rPr>
          <w:sz w:val="40"/>
        </w:rPr>
        <w:t xml:space="preserve"> trigger (</w:t>
      </w:r>
      <w:proofErr w:type="spellStart"/>
      <w:r w:rsidRPr="00201652">
        <w:rPr>
          <w:sz w:val="40"/>
        </w:rPr>
        <w:t>jaise</w:t>
      </w:r>
      <w:proofErr w:type="spellEnd"/>
      <w:r w:rsidRPr="00201652">
        <w:rPr>
          <w:sz w:val="40"/>
        </w:rPr>
        <w:t xml:space="preserve"> </w:t>
      </w:r>
      <w:proofErr w:type="spellStart"/>
      <w:r w:rsidRPr="00201652">
        <w:rPr>
          <w:sz w:val="40"/>
        </w:rPr>
        <w:t>khaana</w:t>
      </w:r>
      <w:proofErr w:type="spellEnd"/>
      <w:r w:rsidRPr="00201652">
        <w:rPr>
          <w:sz w:val="40"/>
        </w:rPr>
        <w:t xml:space="preserve"> </w:t>
      </w:r>
      <w:proofErr w:type="spellStart"/>
      <w:r w:rsidRPr="00201652">
        <w:rPr>
          <w:sz w:val="40"/>
        </w:rPr>
        <w:t>khane</w:t>
      </w:r>
      <w:proofErr w:type="spellEnd"/>
      <w:r w:rsidRPr="00201652">
        <w:rPr>
          <w:sz w:val="40"/>
        </w:rPr>
        <w:t xml:space="preserve"> </w:t>
      </w:r>
      <w:proofErr w:type="spellStart"/>
      <w:r w:rsidRPr="00201652">
        <w:rPr>
          <w:sz w:val="40"/>
        </w:rPr>
        <w:t>ke</w:t>
      </w:r>
      <w:proofErr w:type="spellEnd"/>
      <w:r w:rsidRPr="00201652">
        <w:rPr>
          <w:sz w:val="40"/>
        </w:rPr>
        <w:t xml:space="preserve"> </w:t>
      </w:r>
      <w:proofErr w:type="spellStart"/>
      <w:r w:rsidRPr="00201652">
        <w:rPr>
          <w:sz w:val="40"/>
        </w:rPr>
        <w:t>baad</w:t>
      </w:r>
      <w:proofErr w:type="spellEnd"/>
      <w:r w:rsidRPr="00201652">
        <w:rPr>
          <w:sz w:val="40"/>
        </w:rPr>
        <w:t xml:space="preserve"> "Thank you Sir!" </w:t>
      </w:r>
      <w:proofErr w:type="spellStart"/>
      <w:r w:rsidRPr="00201652">
        <w:rPr>
          <w:sz w:val="40"/>
        </w:rPr>
        <w:t>bolna</w:t>
      </w:r>
      <w:proofErr w:type="spellEnd"/>
      <w:r w:rsidRPr="00201652">
        <w:rPr>
          <w:sz w:val="40"/>
        </w:rPr>
        <w:t>).</w:t>
      </w:r>
    </w:p>
    <w:p w14:paraId="2E43A982" w14:textId="77777777" w:rsidR="00201652" w:rsidRPr="00201652" w:rsidRDefault="00201652" w:rsidP="00201652">
      <w:pPr>
        <w:numPr>
          <w:ilvl w:val="0"/>
          <w:numId w:val="274"/>
        </w:numPr>
        <w:rPr>
          <w:sz w:val="40"/>
        </w:rPr>
      </w:pPr>
      <w:r w:rsidRPr="00201652">
        <w:rPr>
          <w:sz w:val="40"/>
        </w:rPr>
        <w:t xml:space="preserve">Isse tum </w:t>
      </w:r>
      <w:r w:rsidRPr="00201652">
        <w:rPr>
          <w:b/>
          <w:bCs/>
          <w:sz w:val="40"/>
        </w:rPr>
        <w:t xml:space="preserve">data ko modify </w:t>
      </w:r>
      <w:proofErr w:type="spellStart"/>
      <w:r w:rsidRPr="00201652">
        <w:rPr>
          <w:b/>
          <w:bCs/>
          <w:sz w:val="40"/>
        </w:rPr>
        <w:t>kar</w:t>
      </w:r>
      <w:proofErr w:type="spellEnd"/>
      <w:r w:rsidRPr="00201652">
        <w:rPr>
          <w:b/>
          <w:bCs/>
          <w:sz w:val="40"/>
        </w:rPr>
        <w:t xml:space="preserve"> </w:t>
      </w:r>
      <w:proofErr w:type="spellStart"/>
      <w:r w:rsidRPr="00201652">
        <w:rPr>
          <w:b/>
          <w:bCs/>
          <w:sz w:val="40"/>
        </w:rPr>
        <w:t>sakte</w:t>
      </w:r>
      <w:proofErr w:type="spellEnd"/>
      <w:r w:rsidRPr="00201652">
        <w:rPr>
          <w:b/>
          <w:bCs/>
          <w:sz w:val="40"/>
        </w:rPr>
        <w:t xml:space="preserve"> ho, logs </w:t>
      </w:r>
      <w:proofErr w:type="spellStart"/>
      <w:r w:rsidRPr="00201652">
        <w:rPr>
          <w:b/>
          <w:bCs/>
          <w:sz w:val="40"/>
        </w:rPr>
        <w:t>rakh</w:t>
      </w:r>
      <w:proofErr w:type="spellEnd"/>
      <w:r w:rsidRPr="00201652">
        <w:rPr>
          <w:b/>
          <w:bCs/>
          <w:sz w:val="40"/>
        </w:rPr>
        <w:t xml:space="preserve"> </w:t>
      </w:r>
      <w:proofErr w:type="spellStart"/>
      <w:r w:rsidRPr="00201652">
        <w:rPr>
          <w:b/>
          <w:bCs/>
          <w:sz w:val="40"/>
        </w:rPr>
        <w:t>sakte</w:t>
      </w:r>
      <w:proofErr w:type="spellEnd"/>
      <w:r w:rsidRPr="00201652">
        <w:rPr>
          <w:b/>
          <w:bCs/>
          <w:sz w:val="40"/>
        </w:rPr>
        <w:t xml:space="preserve"> ho, </w:t>
      </w:r>
      <w:proofErr w:type="spellStart"/>
      <w:r w:rsidRPr="00201652">
        <w:rPr>
          <w:b/>
          <w:bCs/>
          <w:sz w:val="40"/>
        </w:rPr>
        <w:t>ya</w:t>
      </w:r>
      <w:proofErr w:type="spellEnd"/>
      <w:r w:rsidRPr="00201652">
        <w:rPr>
          <w:b/>
          <w:bCs/>
          <w:sz w:val="40"/>
        </w:rPr>
        <w:t xml:space="preserve"> extra </w:t>
      </w:r>
      <w:proofErr w:type="spellStart"/>
      <w:r w:rsidRPr="00201652">
        <w:rPr>
          <w:b/>
          <w:bCs/>
          <w:sz w:val="40"/>
        </w:rPr>
        <w:t>kaam</w:t>
      </w:r>
      <w:proofErr w:type="spellEnd"/>
      <w:r w:rsidRPr="00201652">
        <w:rPr>
          <w:b/>
          <w:bCs/>
          <w:sz w:val="40"/>
        </w:rPr>
        <w:t xml:space="preserve"> kara </w:t>
      </w:r>
      <w:proofErr w:type="spellStart"/>
      <w:r w:rsidRPr="00201652">
        <w:rPr>
          <w:b/>
          <w:bCs/>
          <w:sz w:val="40"/>
        </w:rPr>
        <w:t>sakte</w:t>
      </w:r>
      <w:proofErr w:type="spellEnd"/>
      <w:r w:rsidRPr="00201652">
        <w:rPr>
          <w:b/>
          <w:bCs/>
          <w:sz w:val="40"/>
        </w:rPr>
        <w:t xml:space="preserve"> ho</w:t>
      </w:r>
      <w:r w:rsidRPr="00201652">
        <w:rPr>
          <w:sz w:val="40"/>
        </w:rPr>
        <w:t xml:space="preserve"> </w:t>
      </w:r>
      <w:proofErr w:type="spellStart"/>
      <w:r w:rsidRPr="00201652">
        <w:rPr>
          <w:sz w:val="40"/>
        </w:rPr>
        <w:t>bina</w:t>
      </w:r>
      <w:proofErr w:type="spellEnd"/>
      <w:r w:rsidRPr="00201652">
        <w:rPr>
          <w:sz w:val="40"/>
        </w:rPr>
        <w:t xml:space="preserve"> </w:t>
      </w:r>
      <w:proofErr w:type="spellStart"/>
      <w:r w:rsidRPr="00201652">
        <w:rPr>
          <w:sz w:val="40"/>
        </w:rPr>
        <w:t>har</w:t>
      </w:r>
      <w:proofErr w:type="spellEnd"/>
      <w:r w:rsidRPr="00201652">
        <w:rPr>
          <w:sz w:val="40"/>
        </w:rPr>
        <w:t xml:space="preserve"> route me </w:t>
      </w:r>
      <w:proofErr w:type="spellStart"/>
      <w:r w:rsidRPr="00201652">
        <w:rPr>
          <w:sz w:val="40"/>
        </w:rPr>
        <w:t>likhe</w:t>
      </w:r>
      <w:proofErr w:type="spellEnd"/>
      <w:r w:rsidRPr="00201652">
        <w:rPr>
          <w:sz w:val="40"/>
        </w:rPr>
        <w:t>.</w:t>
      </w:r>
    </w:p>
    <w:p w14:paraId="5F98B596" w14:textId="467A9AD1" w:rsidR="002832CB" w:rsidRPr="00375C92" w:rsidRDefault="00201652" w:rsidP="00AC10CC">
      <w:pPr>
        <w:rPr>
          <w:sz w:val="40"/>
        </w:rPr>
      </w:pPr>
      <w:r w:rsidRPr="00201652">
        <w:rPr>
          <w:sz w:val="40"/>
        </w:rPr>
        <w:pict w14:anchorId="18374A99">
          <v:rect id="_x0000_i1066" style="width:0;height:1.5pt" o:hralign="center" o:hrstd="t" o:hr="t" fillcolor="#a0a0a0" stroked="f"/>
        </w:pict>
      </w:r>
    </w:p>
    <w:sectPr w:rsidR="002832CB" w:rsidRPr="00375C92" w:rsidSect="00A30E50">
      <w:headerReference w:type="even" r:id="rId11"/>
      <w:headerReference w:type="default" r:id="rId12"/>
      <w:footerReference w:type="default" r:id="rId13"/>
      <w:headerReference w:type="first" r:id="rId14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4135E0" w14:textId="77777777" w:rsidR="00873D6C" w:rsidRDefault="00873D6C" w:rsidP="00A30E50">
      <w:pPr>
        <w:spacing w:after="0" w:line="240" w:lineRule="auto"/>
      </w:pPr>
      <w:r>
        <w:separator/>
      </w:r>
    </w:p>
  </w:endnote>
  <w:endnote w:type="continuationSeparator" w:id="0">
    <w:p w14:paraId="14C62713" w14:textId="77777777" w:rsidR="00873D6C" w:rsidRDefault="00873D6C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B454" w14:textId="77777777" w:rsidR="00A30E50" w:rsidRDefault="00A30E5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77777777" w:rsidR="00A30E50" w:rsidRDefault="00A30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F64E2D" w14:textId="77777777" w:rsidR="00873D6C" w:rsidRDefault="00873D6C" w:rsidP="00A30E50">
      <w:pPr>
        <w:spacing w:after="0" w:line="240" w:lineRule="auto"/>
      </w:pPr>
      <w:r>
        <w:separator/>
      </w:r>
    </w:p>
  </w:footnote>
  <w:footnote w:type="continuationSeparator" w:id="0">
    <w:p w14:paraId="5299D436" w14:textId="77777777" w:rsidR="00873D6C" w:rsidRDefault="00873D6C" w:rsidP="00A30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1CD3" w14:textId="6E718FB0" w:rsidR="00B8356C" w:rsidRDefault="00000000">
    <w:pPr>
      <w:pStyle w:val="Header"/>
    </w:pPr>
    <w:r>
      <w:rPr>
        <w:noProof/>
      </w:rPr>
      <w:pict w14:anchorId="00CDB3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4" o:spid="_x0000_s1026" type="#_x0000_t136" style="position:absolute;margin-left:0;margin-top:0;width:632.5pt;height:11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B83C2" w14:textId="7C6CFDF3" w:rsidR="00B8356C" w:rsidRDefault="0000000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>
      <w:rPr>
        <w:noProof/>
      </w:rPr>
      <w:pict w14:anchorId="7BE788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5" o:spid="_x0000_s1027" type="#_x0000_t136" style="position:absolute;left:0;text-align:left;margin-left:0;margin-top:0;width:643.85pt;height:11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  <w:sdt>
      <w:sdtPr>
        <w:rPr>
          <w:color w:val="4472C4" w:themeColor="accent1"/>
        </w:rPr>
        <w:alias w:val="Title"/>
        <w:tag w:val=""/>
        <w:id w:val="664756013"/>
        <w:placeholder>
          <w:docPart w:val="72BF71242C7F4433BC412198633C92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8356C">
          <w:rPr>
            <w:color w:val="4472C4" w:themeColor="accent1"/>
          </w:rPr>
          <w:t>Notes</w:t>
        </w:r>
      </w:sdtContent>
    </w:sdt>
    <w:r w:rsidR="00B8356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23D596E8FA14D51A5E312E0783D2D8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8356C">
          <w:rPr>
            <w:color w:val="4472C4" w:themeColor="accent1"/>
          </w:rPr>
          <w:t>Itmodem Pvt. Ltd.</w:t>
        </w:r>
      </w:sdtContent>
    </w:sdt>
  </w:p>
  <w:p w14:paraId="5E5C86CC" w14:textId="77777777" w:rsidR="00B8356C" w:rsidRDefault="00B835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11D36" w14:textId="393D1E4C" w:rsidR="00B8356C" w:rsidRDefault="00000000">
    <w:pPr>
      <w:pStyle w:val="Header"/>
    </w:pPr>
    <w:r>
      <w:rPr>
        <w:noProof/>
      </w:rPr>
      <w:pict w14:anchorId="11710E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3" o:spid="_x0000_s1025" type="#_x0000_t136" style="position:absolute;margin-left:0;margin-top:0;width:632.5pt;height:11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339"/>
    <w:multiLevelType w:val="multilevel"/>
    <w:tmpl w:val="B4F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A555A"/>
    <w:multiLevelType w:val="multilevel"/>
    <w:tmpl w:val="5A9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CDB"/>
    <w:multiLevelType w:val="multilevel"/>
    <w:tmpl w:val="C01A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50F3F"/>
    <w:multiLevelType w:val="multilevel"/>
    <w:tmpl w:val="36BE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132E73"/>
    <w:multiLevelType w:val="multilevel"/>
    <w:tmpl w:val="5F86EE2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2547F5"/>
    <w:multiLevelType w:val="multilevel"/>
    <w:tmpl w:val="6978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B147B"/>
    <w:multiLevelType w:val="multilevel"/>
    <w:tmpl w:val="B75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D948F2"/>
    <w:multiLevelType w:val="multilevel"/>
    <w:tmpl w:val="4F0A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125825"/>
    <w:multiLevelType w:val="multilevel"/>
    <w:tmpl w:val="AE74444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4EC0793"/>
    <w:multiLevelType w:val="multilevel"/>
    <w:tmpl w:val="987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06667C"/>
    <w:multiLevelType w:val="multilevel"/>
    <w:tmpl w:val="F34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855065"/>
    <w:multiLevelType w:val="multilevel"/>
    <w:tmpl w:val="F82EAB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85007BA"/>
    <w:multiLevelType w:val="multilevel"/>
    <w:tmpl w:val="3B94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D20D47"/>
    <w:multiLevelType w:val="multilevel"/>
    <w:tmpl w:val="0F9E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FC693E"/>
    <w:multiLevelType w:val="multilevel"/>
    <w:tmpl w:val="7CC2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327747"/>
    <w:multiLevelType w:val="multilevel"/>
    <w:tmpl w:val="529A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4C5299"/>
    <w:multiLevelType w:val="multilevel"/>
    <w:tmpl w:val="0BA4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C757BA"/>
    <w:multiLevelType w:val="multilevel"/>
    <w:tmpl w:val="8A4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C90E99"/>
    <w:multiLevelType w:val="multilevel"/>
    <w:tmpl w:val="7FD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796488"/>
    <w:multiLevelType w:val="multilevel"/>
    <w:tmpl w:val="EBF8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4F7990"/>
    <w:multiLevelType w:val="multilevel"/>
    <w:tmpl w:val="C72E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B915F33"/>
    <w:multiLevelType w:val="multilevel"/>
    <w:tmpl w:val="DA82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CD61B6D"/>
    <w:multiLevelType w:val="multilevel"/>
    <w:tmpl w:val="97A2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007146"/>
    <w:multiLevelType w:val="multilevel"/>
    <w:tmpl w:val="98A4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D180943"/>
    <w:multiLevelType w:val="multilevel"/>
    <w:tmpl w:val="0B3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D3F5FD0"/>
    <w:multiLevelType w:val="multilevel"/>
    <w:tmpl w:val="D356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66345E"/>
    <w:multiLevelType w:val="multilevel"/>
    <w:tmpl w:val="7FCA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9C1433"/>
    <w:multiLevelType w:val="multilevel"/>
    <w:tmpl w:val="4B2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F72D33"/>
    <w:multiLevelType w:val="multilevel"/>
    <w:tmpl w:val="8BB0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0176C53"/>
    <w:multiLevelType w:val="multilevel"/>
    <w:tmpl w:val="FD7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1DE1EF8"/>
    <w:multiLevelType w:val="multilevel"/>
    <w:tmpl w:val="7756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26011E6"/>
    <w:multiLevelType w:val="multilevel"/>
    <w:tmpl w:val="908A8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271300D"/>
    <w:multiLevelType w:val="multilevel"/>
    <w:tmpl w:val="315A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0B4BF0"/>
    <w:multiLevelType w:val="multilevel"/>
    <w:tmpl w:val="100E4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4" w15:restartNumberingAfterBreak="0">
    <w:nsid w:val="13AC565E"/>
    <w:multiLevelType w:val="multilevel"/>
    <w:tmpl w:val="456CA9C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47877A3"/>
    <w:multiLevelType w:val="multilevel"/>
    <w:tmpl w:val="1764D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59A57F3"/>
    <w:multiLevelType w:val="multilevel"/>
    <w:tmpl w:val="9022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60C0EA9"/>
    <w:multiLevelType w:val="multilevel"/>
    <w:tmpl w:val="1812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6D10E34"/>
    <w:multiLevelType w:val="multilevel"/>
    <w:tmpl w:val="136E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76D5ED0"/>
    <w:multiLevelType w:val="multilevel"/>
    <w:tmpl w:val="52E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7C34FCA"/>
    <w:multiLevelType w:val="multilevel"/>
    <w:tmpl w:val="6A44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7E85B70"/>
    <w:multiLevelType w:val="multilevel"/>
    <w:tmpl w:val="4E96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8120EA1"/>
    <w:multiLevelType w:val="multilevel"/>
    <w:tmpl w:val="D488E2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3" w15:restartNumberingAfterBreak="0">
    <w:nsid w:val="18244A00"/>
    <w:multiLevelType w:val="multilevel"/>
    <w:tmpl w:val="2822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86A5C9E"/>
    <w:multiLevelType w:val="multilevel"/>
    <w:tmpl w:val="D8CA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9062E2B"/>
    <w:multiLevelType w:val="multilevel"/>
    <w:tmpl w:val="A624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A3B6C57"/>
    <w:multiLevelType w:val="multilevel"/>
    <w:tmpl w:val="40B60A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A9B6285"/>
    <w:multiLevelType w:val="multilevel"/>
    <w:tmpl w:val="8478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B9D024E"/>
    <w:multiLevelType w:val="multilevel"/>
    <w:tmpl w:val="4ADE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BEF5995"/>
    <w:multiLevelType w:val="multilevel"/>
    <w:tmpl w:val="C90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BFE0E49"/>
    <w:multiLevelType w:val="multilevel"/>
    <w:tmpl w:val="67F0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C2B5A63"/>
    <w:multiLevelType w:val="multilevel"/>
    <w:tmpl w:val="81D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C7F5A5B"/>
    <w:multiLevelType w:val="multilevel"/>
    <w:tmpl w:val="4DF2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C8D0B2C"/>
    <w:multiLevelType w:val="multilevel"/>
    <w:tmpl w:val="8A1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CC60964"/>
    <w:multiLevelType w:val="multilevel"/>
    <w:tmpl w:val="CD9A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D062539"/>
    <w:multiLevelType w:val="multilevel"/>
    <w:tmpl w:val="7384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D6F61D1"/>
    <w:multiLevelType w:val="multilevel"/>
    <w:tmpl w:val="B62C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E8E6DF7"/>
    <w:multiLevelType w:val="multilevel"/>
    <w:tmpl w:val="BF9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ECD566F"/>
    <w:multiLevelType w:val="multilevel"/>
    <w:tmpl w:val="4E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EEB52BB"/>
    <w:multiLevelType w:val="multilevel"/>
    <w:tmpl w:val="25E630C8"/>
    <w:lvl w:ilvl="0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0" w15:restartNumberingAfterBreak="0">
    <w:nsid w:val="200C2F2C"/>
    <w:multiLevelType w:val="multilevel"/>
    <w:tmpl w:val="E9A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0906788"/>
    <w:multiLevelType w:val="multilevel"/>
    <w:tmpl w:val="408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0C9656D"/>
    <w:multiLevelType w:val="multilevel"/>
    <w:tmpl w:val="9624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2751513"/>
    <w:multiLevelType w:val="multilevel"/>
    <w:tmpl w:val="3F0E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32F7833"/>
    <w:multiLevelType w:val="multilevel"/>
    <w:tmpl w:val="F91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3C73880"/>
    <w:multiLevelType w:val="multilevel"/>
    <w:tmpl w:val="AA2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3E94AE9"/>
    <w:multiLevelType w:val="multilevel"/>
    <w:tmpl w:val="FC6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4493F46"/>
    <w:multiLevelType w:val="multilevel"/>
    <w:tmpl w:val="58505A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6A65F75"/>
    <w:multiLevelType w:val="multilevel"/>
    <w:tmpl w:val="8B6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71A3C08"/>
    <w:multiLevelType w:val="multilevel"/>
    <w:tmpl w:val="A43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7425237"/>
    <w:multiLevelType w:val="multilevel"/>
    <w:tmpl w:val="964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7C207E7"/>
    <w:multiLevelType w:val="multilevel"/>
    <w:tmpl w:val="C022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8463D62"/>
    <w:multiLevelType w:val="multilevel"/>
    <w:tmpl w:val="56F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85909CE"/>
    <w:multiLevelType w:val="multilevel"/>
    <w:tmpl w:val="B568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8C30AA4"/>
    <w:multiLevelType w:val="multilevel"/>
    <w:tmpl w:val="CF98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8DD593D"/>
    <w:multiLevelType w:val="multilevel"/>
    <w:tmpl w:val="8DE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A2C1A8C"/>
    <w:multiLevelType w:val="multilevel"/>
    <w:tmpl w:val="5F0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A4B3536"/>
    <w:multiLevelType w:val="multilevel"/>
    <w:tmpl w:val="29F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AEC6322"/>
    <w:multiLevelType w:val="multilevel"/>
    <w:tmpl w:val="937E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B26130A"/>
    <w:multiLevelType w:val="multilevel"/>
    <w:tmpl w:val="3D16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BA045F7"/>
    <w:multiLevelType w:val="multilevel"/>
    <w:tmpl w:val="A488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BA34FD6"/>
    <w:multiLevelType w:val="multilevel"/>
    <w:tmpl w:val="0F34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BC858A9"/>
    <w:multiLevelType w:val="multilevel"/>
    <w:tmpl w:val="150E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BD1386C"/>
    <w:multiLevelType w:val="multilevel"/>
    <w:tmpl w:val="6CD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BE810F6"/>
    <w:multiLevelType w:val="multilevel"/>
    <w:tmpl w:val="A1E2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D3F741F"/>
    <w:multiLevelType w:val="multilevel"/>
    <w:tmpl w:val="373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D4C6F1A"/>
    <w:multiLevelType w:val="multilevel"/>
    <w:tmpl w:val="1BA0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D6C4312"/>
    <w:multiLevelType w:val="multilevel"/>
    <w:tmpl w:val="ADFE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D7B7166"/>
    <w:multiLevelType w:val="multilevel"/>
    <w:tmpl w:val="7032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E3604FA"/>
    <w:multiLevelType w:val="multilevel"/>
    <w:tmpl w:val="280249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ECD290F"/>
    <w:multiLevelType w:val="multilevel"/>
    <w:tmpl w:val="C28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EE94AA3"/>
    <w:multiLevelType w:val="multilevel"/>
    <w:tmpl w:val="06DC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F7D7B91"/>
    <w:multiLevelType w:val="multilevel"/>
    <w:tmpl w:val="7904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FB871AD"/>
    <w:multiLevelType w:val="multilevel"/>
    <w:tmpl w:val="AB9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08233CB"/>
    <w:multiLevelType w:val="multilevel"/>
    <w:tmpl w:val="3C46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0BA1C6D"/>
    <w:multiLevelType w:val="multilevel"/>
    <w:tmpl w:val="94EC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1815A0A"/>
    <w:multiLevelType w:val="multilevel"/>
    <w:tmpl w:val="033C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1A25E50"/>
    <w:multiLevelType w:val="multilevel"/>
    <w:tmpl w:val="EFFC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1B5278E"/>
    <w:multiLevelType w:val="multilevel"/>
    <w:tmpl w:val="42D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1C17AA8"/>
    <w:multiLevelType w:val="multilevel"/>
    <w:tmpl w:val="AB44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2C26762"/>
    <w:multiLevelType w:val="multilevel"/>
    <w:tmpl w:val="E6A0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37D7F87"/>
    <w:multiLevelType w:val="multilevel"/>
    <w:tmpl w:val="664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47F2A0A"/>
    <w:multiLevelType w:val="multilevel"/>
    <w:tmpl w:val="E44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58E5148"/>
    <w:multiLevelType w:val="multilevel"/>
    <w:tmpl w:val="E244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5967B63"/>
    <w:multiLevelType w:val="multilevel"/>
    <w:tmpl w:val="8AB8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59B37AE"/>
    <w:multiLevelType w:val="multilevel"/>
    <w:tmpl w:val="9D00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5DE4355"/>
    <w:multiLevelType w:val="multilevel"/>
    <w:tmpl w:val="CC7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6120C6B"/>
    <w:multiLevelType w:val="multilevel"/>
    <w:tmpl w:val="3F22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7160359"/>
    <w:multiLevelType w:val="multilevel"/>
    <w:tmpl w:val="527E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74E6ED8"/>
    <w:multiLevelType w:val="multilevel"/>
    <w:tmpl w:val="4740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7613B84"/>
    <w:multiLevelType w:val="multilevel"/>
    <w:tmpl w:val="0DAE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7E16F01"/>
    <w:multiLevelType w:val="multilevel"/>
    <w:tmpl w:val="78A2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8042B94"/>
    <w:multiLevelType w:val="multilevel"/>
    <w:tmpl w:val="21AE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87111CB"/>
    <w:multiLevelType w:val="multilevel"/>
    <w:tmpl w:val="A68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8A147AB"/>
    <w:multiLevelType w:val="multilevel"/>
    <w:tmpl w:val="5C44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8B52E82"/>
    <w:multiLevelType w:val="multilevel"/>
    <w:tmpl w:val="B53A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94A1B65"/>
    <w:multiLevelType w:val="multilevel"/>
    <w:tmpl w:val="3764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9D557F9"/>
    <w:multiLevelType w:val="multilevel"/>
    <w:tmpl w:val="759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AE242CE"/>
    <w:multiLevelType w:val="multilevel"/>
    <w:tmpl w:val="382C7C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9" w15:restartNumberingAfterBreak="0">
    <w:nsid w:val="3B2D72FD"/>
    <w:multiLevelType w:val="multilevel"/>
    <w:tmpl w:val="2B0A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B33501C"/>
    <w:multiLevelType w:val="multilevel"/>
    <w:tmpl w:val="2A60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BB42903"/>
    <w:multiLevelType w:val="multilevel"/>
    <w:tmpl w:val="206E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C570892"/>
    <w:multiLevelType w:val="multilevel"/>
    <w:tmpl w:val="0F98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D150770"/>
    <w:multiLevelType w:val="multilevel"/>
    <w:tmpl w:val="069E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D6C21ED"/>
    <w:multiLevelType w:val="multilevel"/>
    <w:tmpl w:val="6D7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E447362"/>
    <w:multiLevelType w:val="multilevel"/>
    <w:tmpl w:val="ACD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E8E1300"/>
    <w:multiLevelType w:val="multilevel"/>
    <w:tmpl w:val="2896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EC95A9F"/>
    <w:multiLevelType w:val="multilevel"/>
    <w:tmpl w:val="9700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ECC5E90"/>
    <w:multiLevelType w:val="multilevel"/>
    <w:tmpl w:val="FDC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F067C34"/>
    <w:multiLevelType w:val="multilevel"/>
    <w:tmpl w:val="778A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F137930"/>
    <w:multiLevelType w:val="multilevel"/>
    <w:tmpl w:val="054C825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3F916254"/>
    <w:multiLevelType w:val="multilevel"/>
    <w:tmpl w:val="E62C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3FC8226A"/>
    <w:multiLevelType w:val="multilevel"/>
    <w:tmpl w:val="F2BC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084458F"/>
    <w:multiLevelType w:val="multilevel"/>
    <w:tmpl w:val="74D44F0E"/>
    <w:lvl w:ilvl="0">
      <w:start w:val="9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4" w15:restartNumberingAfterBreak="0">
    <w:nsid w:val="40B2224B"/>
    <w:multiLevelType w:val="multilevel"/>
    <w:tmpl w:val="A50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1407F7B"/>
    <w:multiLevelType w:val="multilevel"/>
    <w:tmpl w:val="E244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1CE4F27"/>
    <w:multiLevelType w:val="multilevel"/>
    <w:tmpl w:val="9BA4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2364579"/>
    <w:multiLevelType w:val="multilevel"/>
    <w:tmpl w:val="DC2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2AB6390"/>
    <w:multiLevelType w:val="multilevel"/>
    <w:tmpl w:val="887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2E75803"/>
    <w:multiLevelType w:val="multilevel"/>
    <w:tmpl w:val="885C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2F33906"/>
    <w:multiLevelType w:val="multilevel"/>
    <w:tmpl w:val="9F76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3B5469F"/>
    <w:multiLevelType w:val="multilevel"/>
    <w:tmpl w:val="102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42872E6"/>
    <w:multiLevelType w:val="multilevel"/>
    <w:tmpl w:val="6182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49128BB"/>
    <w:multiLevelType w:val="multilevel"/>
    <w:tmpl w:val="A34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5202B0F"/>
    <w:multiLevelType w:val="multilevel"/>
    <w:tmpl w:val="560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55A521F"/>
    <w:multiLevelType w:val="multilevel"/>
    <w:tmpl w:val="51A6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57277D7"/>
    <w:multiLevelType w:val="multilevel"/>
    <w:tmpl w:val="AB3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6735E63"/>
    <w:multiLevelType w:val="multilevel"/>
    <w:tmpl w:val="785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6CB2084"/>
    <w:multiLevelType w:val="multilevel"/>
    <w:tmpl w:val="5BC6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7AD7387"/>
    <w:multiLevelType w:val="multilevel"/>
    <w:tmpl w:val="C0C2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8553930"/>
    <w:multiLevelType w:val="multilevel"/>
    <w:tmpl w:val="456A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87E4AE8"/>
    <w:multiLevelType w:val="multilevel"/>
    <w:tmpl w:val="F86A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8A2245C"/>
    <w:multiLevelType w:val="multilevel"/>
    <w:tmpl w:val="3002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8E52FEF"/>
    <w:multiLevelType w:val="multilevel"/>
    <w:tmpl w:val="4910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94071D5"/>
    <w:multiLevelType w:val="multilevel"/>
    <w:tmpl w:val="95C4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9644183"/>
    <w:multiLevelType w:val="multilevel"/>
    <w:tmpl w:val="260C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966033E"/>
    <w:multiLevelType w:val="multilevel"/>
    <w:tmpl w:val="25B2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9EB6D93"/>
    <w:multiLevelType w:val="multilevel"/>
    <w:tmpl w:val="B99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9EC2C0C"/>
    <w:multiLevelType w:val="multilevel"/>
    <w:tmpl w:val="F15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A0445E5"/>
    <w:multiLevelType w:val="multilevel"/>
    <w:tmpl w:val="3A1A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A7A00B1"/>
    <w:multiLevelType w:val="multilevel"/>
    <w:tmpl w:val="4A76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4ACB1316"/>
    <w:multiLevelType w:val="multilevel"/>
    <w:tmpl w:val="C42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B053080"/>
    <w:multiLevelType w:val="multilevel"/>
    <w:tmpl w:val="9A88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B3452FF"/>
    <w:multiLevelType w:val="multilevel"/>
    <w:tmpl w:val="ACCE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B972F0B"/>
    <w:multiLevelType w:val="multilevel"/>
    <w:tmpl w:val="DB42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4C726BE5"/>
    <w:multiLevelType w:val="multilevel"/>
    <w:tmpl w:val="0CC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D0D246E"/>
    <w:multiLevelType w:val="multilevel"/>
    <w:tmpl w:val="7B78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DA74283"/>
    <w:multiLevelType w:val="multilevel"/>
    <w:tmpl w:val="D818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F1F0B64"/>
    <w:multiLevelType w:val="multilevel"/>
    <w:tmpl w:val="373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F64770A"/>
    <w:multiLevelType w:val="multilevel"/>
    <w:tmpl w:val="04E0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FA35943"/>
    <w:multiLevelType w:val="multilevel"/>
    <w:tmpl w:val="427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06A3250"/>
    <w:multiLevelType w:val="multilevel"/>
    <w:tmpl w:val="B48C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0F808A5"/>
    <w:multiLevelType w:val="multilevel"/>
    <w:tmpl w:val="B6789AD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12E08BE"/>
    <w:multiLevelType w:val="multilevel"/>
    <w:tmpl w:val="19AE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15A390D"/>
    <w:multiLevelType w:val="multilevel"/>
    <w:tmpl w:val="B29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1AC6CAE"/>
    <w:multiLevelType w:val="multilevel"/>
    <w:tmpl w:val="43FE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51E578CD"/>
    <w:multiLevelType w:val="multilevel"/>
    <w:tmpl w:val="5CB6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1F6073A"/>
    <w:multiLevelType w:val="multilevel"/>
    <w:tmpl w:val="D5F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24D0D2B"/>
    <w:multiLevelType w:val="multilevel"/>
    <w:tmpl w:val="D09C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25B3236"/>
    <w:multiLevelType w:val="multilevel"/>
    <w:tmpl w:val="FCDA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2A72631"/>
    <w:multiLevelType w:val="multilevel"/>
    <w:tmpl w:val="D9D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2FB29FD"/>
    <w:multiLevelType w:val="multilevel"/>
    <w:tmpl w:val="0C4E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4C41AAC"/>
    <w:multiLevelType w:val="multilevel"/>
    <w:tmpl w:val="BF7A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4FF7F00"/>
    <w:multiLevelType w:val="multilevel"/>
    <w:tmpl w:val="0B84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53A567C"/>
    <w:multiLevelType w:val="multilevel"/>
    <w:tmpl w:val="3710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54A4198"/>
    <w:multiLevelType w:val="multilevel"/>
    <w:tmpl w:val="44BE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5CD4F97"/>
    <w:multiLevelType w:val="multilevel"/>
    <w:tmpl w:val="49EE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55F31BE4"/>
    <w:multiLevelType w:val="multilevel"/>
    <w:tmpl w:val="77DA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61A628A"/>
    <w:multiLevelType w:val="multilevel"/>
    <w:tmpl w:val="3104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63737A7"/>
    <w:multiLevelType w:val="multilevel"/>
    <w:tmpl w:val="6E46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64D04A6"/>
    <w:multiLevelType w:val="multilevel"/>
    <w:tmpl w:val="E6F0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56E260C4"/>
    <w:multiLevelType w:val="multilevel"/>
    <w:tmpl w:val="1EC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76E6E92"/>
    <w:multiLevelType w:val="multilevel"/>
    <w:tmpl w:val="552A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590A147F"/>
    <w:multiLevelType w:val="multilevel"/>
    <w:tmpl w:val="E562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9224245"/>
    <w:multiLevelType w:val="multilevel"/>
    <w:tmpl w:val="3F1C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9CF21B3"/>
    <w:multiLevelType w:val="multilevel"/>
    <w:tmpl w:val="364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A554348"/>
    <w:multiLevelType w:val="multilevel"/>
    <w:tmpl w:val="B8AA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BCD0EE1"/>
    <w:multiLevelType w:val="multilevel"/>
    <w:tmpl w:val="F40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D03736A"/>
    <w:multiLevelType w:val="multilevel"/>
    <w:tmpl w:val="D76C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E9B3573"/>
    <w:multiLevelType w:val="multilevel"/>
    <w:tmpl w:val="9A3A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F4A6673"/>
    <w:multiLevelType w:val="multilevel"/>
    <w:tmpl w:val="39F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F5504F9"/>
    <w:multiLevelType w:val="multilevel"/>
    <w:tmpl w:val="0A50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F8422C5"/>
    <w:multiLevelType w:val="multilevel"/>
    <w:tmpl w:val="0AC2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0086397"/>
    <w:multiLevelType w:val="multilevel"/>
    <w:tmpl w:val="A30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0DC2D51"/>
    <w:multiLevelType w:val="multilevel"/>
    <w:tmpl w:val="794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1233B22"/>
    <w:multiLevelType w:val="multilevel"/>
    <w:tmpl w:val="9E4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18159E3"/>
    <w:multiLevelType w:val="multilevel"/>
    <w:tmpl w:val="2370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1DD2CB6"/>
    <w:multiLevelType w:val="multilevel"/>
    <w:tmpl w:val="212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25F2024"/>
    <w:multiLevelType w:val="multilevel"/>
    <w:tmpl w:val="9F6C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62744AA7"/>
    <w:multiLevelType w:val="multilevel"/>
    <w:tmpl w:val="6AA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2BA3C31"/>
    <w:multiLevelType w:val="multilevel"/>
    <w:tmpl w:val="CD1A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3A570A9"/>
    <w:multiLevelType w:val="multilevel"/>
    <w:tmpl w:val="9D8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3BF609B"/>
    <w:multiLevelType w:val="multilevel"/>
    <w:tmpl w:val="C726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3D12010"/>
    <w:multiLevelType w:val="multilevel"/>
    <w:tmpl w:val="945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40614D0"/>
    <w:multiLevelType w:val="multilevel"/>
    <w:tmpl w:val="595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45016DA"/>
    <w:multiLevelType w:val="multilevel"/>
    <w:tmpl w:val="DF1A9F0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6" w15:restartNumberingAfterBreak="0">
    <w:nsid w:val="65095226"/>
    <w:multiLevelType w:val="multilevel"/>
    <w:tmpl w:val="677C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5B80912"/>
    <w:multiLevelType w:val="multilevel"/>
    <w:tmpl w:val="2D12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6F767EA"/>
    <w:multiLevelType w:val="multilevel"/>
    <w:tmpl w:val="B90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771322A"/>
    <w:multiLevelType w:val="multilevel"/>
    <w:tmpl w:val="65C8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78407D9"/>
    <w:multiLevelType w:val="multilevel"/>
    <w:tmpl w:val="7CA0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8444696"/>
    <w:multiLevelType w:val="multilevel"/>
    <w:tmpl w:val="76E6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8CB77FD"/>
    <w:multiLevelType w:val="multilevel"/>
    <w:tmpl w:val="13F4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935677D"/>
    <w:multiLevelType w:val="multilevel"/>
    <w:tmpl w:val="F2E8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9D26FD9"/>
    <w:multiLevelType w:val="multilevel"/>
    <w:tmpl w:val="30BC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AC60A7F"/>
    <w:multiLevelType w:val="multilevel"/>
    <w:tmpl w:val="ABD8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6B8D5ABB"/>
    <w:multiLevelType w:val="multilevel"/>
    <w:tmpl w:val="2302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BFE369A"/>
    <w:multiLevelType w:val="multilevel"/>
    <w:tmpl w:val="CF94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C0671DD"/>
    <w:multiLevelType w:val="multilevel"/>
    <w:tmpl w:val="EF5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C1A713C"/>
    <w:multiLevelType w:val="multilevel"/>
    <w:tmpl w:val="DA7A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C287C10"/>
    <w:multiLevelType w:val="multilevel"/>
    <w:tmpl w:val="7C4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C5E22DA"/>
    <w:multiLevelType w:val="multilevel"/>
    <w:tmpl w:val="56F6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C8578A6"/>
    <w:multiLevelType w:val="multilevel"/>
    <w:tmpl w:val="95DA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DB918F8"/>
    <w:multiLevelType w:val="multilevel"/>
    <w:tmpl w:val="0B5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E063C56"/>
    <w:multiLevelType w:val="multilevel"/>
    <w:tmpl w:val="E81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E9522CA"/>
    <w:multiLevelType w:val="multilevel"/>
    <w:tmpl w:val="9B20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EB14E13"/>
    <w:multiLevelType w:val="multilevel"/>
    <w:tmpl w:val="DC66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F1548BB"/>
    <w:multiLevelType w:val="multilevel"/>
    <w:tmpl w:val="E67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F26591D"/>
    <w:multiLevelType w:val="multilevel"/>
    <w:tmpl w:val="FC18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6F6545B8"/>
    <w:multiLevelType w:val="multilevel"/>
    <w:tmpl w:val="BC8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FAF51F5"/>
    <w:multiLevelType w:val="multilevel"/>
    <w:tmpl w:val="E9D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06E75E3"/>
    <w:multiLevelType w:val="multilevel"/>
    <w:tmpl w:val="9F5A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70914292"/>
    <w:multiLevelType w:val="multilevel"/>
    <w:tmpl w:val="317E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2574A78"/>
    <w:multiLevelType w:val="multilevel"/>
    <w:tmpl w:val="439E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2FD1CED"/>
    <w:multiLevelType w:val="multilevel"/>
    <w:tmpl w:val="B7DE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73820041"/>
    <w:multiLevelType w:val="multilevel"/>
    <w:tmpl w:val="CAD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39A2010"/>
    <w:multiLevelType w:val="multilevel"/>
    <w:tmpl w:val="95B8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39E35BF"/>
    <w:multiLevelType w:val="multilevel"/>
    <w:tmpl w:val="4C7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3A67772"/>
    <w:multiLevelType w:val="multilevel"/>
    <w:tmpl w:val="222A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3A96356"/>
    <w:multiLevelType w:val="multilevel"/>
    <w:tmpl w:val="69A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3BA75B4"/>
    <w:multiLevelType w:val="multilevel"/>
    <w:tmpl w:val="B508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49428D4"/>
    <w:multiLevelType w:val="multilevel"/>
    <w:tmpl w:val="0DC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4A706DB"/>
    <w:multiLevelType w:val="multilevel"/>
    <w:tmpl w:val="58C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52C5C46"/>
    <w:multiLevelType w:val="multilevel"/>
    <w:tmpl w:val="8236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7886B61"/>
    <w:multiLevelType w:val="multilevel"/>
    <w:tmpl w:val="792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79618E4"/>
    <w:multiLevelType w:val="multilevel"/>
    <w:tmpl w:val="4C80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8227F81"/>
    <w:multiLevelType w:val="multilevel"/>
    <w:tmpl w:val="A16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829119B"/>
    <w:multiLevelType w:val="multilevel"/>
    <w:tmpl w:val="2E86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9A872E4"/>
    <w:multiLevelType w:val="multilevel"/>
    <w:tmpl w:val="E51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A670F1D"/>
    <w:multiLevelType w:val="multilevel"/>
    <w:tmpl w:val="FF8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BAA00DC"/>
    <w:multiLevelType w:val="multilevel"/>
    <w:tmpl w:val="63C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BD0402E"/>
    <w:multiLevelType w:val="multilevel"/>
    <w:tmpl w:val="B47C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7CD67C1A"/>
    <w:multiLevelType w:val="multilevel"/>
    <w:tmpl w:val="65A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D09055F"/>
    <w:multiLevelType w:val="multilevel"/>
    <w:tmpl w:val="95C6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D0E5FE6"/>
    <w:multiLevelType w:val="multilevel"/>
    <w:tmpl w:val="7A2A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D6B4BC1"/>
    <w:multiLevelType w:val="multilevel"/>
    <w:tmpl w:val="C5BE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DAD1B73"/>
    <w:multiLevelType w:val="multilevel"/>
    <w:tmpl w:val="863E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7DB7333F"/>
    <w:multiLevelType w:val="multilevel"/>
    <w:tmpl w:val="7D64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E2E0B5E"/>
    <w:multiLevelType w:val="multilevel"/>
    <w:tmpl w:val="7F50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E642383"/>
    <w:multiLevelType w:val="multilevel"/>
    <w:tmpl w:val="2C72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EED1806"/>
    <w:multiLevelType w:val="multilevel"/>
    <w:tmpl w:val="9EFA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F2D3414"/>
    <w:multiLevelType w:val="multilevel"/>
    <w:tmpl w:val="5B94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7F606CBA"/>
    <w:multiLevelType w:val="multilevel"/>
    <w:tmpl w:val="EE00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F7B6D2A"/>
    <w:multiLevelType w:val="multilevel"/>
    <w:tmpl w:val="50A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807472">
    <w:abstractNumId w:val="146"/>
  </w:num>
  <w:num w:numId="2" w16cid:durableId="1115174668">
    <w:abstractNumId w:val="32"/>
  </w:num>
  <w:num w:numId="3" w16cid:durableId="1874466060">
    <w:abstractNumId w:val="260"/>
  </w:num>
  <w:num w:numId="4" w16cid:durableId="1565413595">
    <w:abstractNumId w:val="77"/>
  </w:num>
  <w:num w:numId="5" w16cid:durableId="711539113">
    <w:abstractNumId w:val="90"/>
  </w:num>
  <w:num w:numId="6" w16cid:durableId="458034891">
    <w:abstractNumId w:val="175"/>
  </w:num>
  <w:num w:numId="7" w16cid:durableId="1184856579">
    <w:abstractNumId w:val="98"/>
  </w:num>
  <w:num w:numId="8" w16cid:durableId="2039505148">
    <w:abstractNumId w:val="13"/>
  </w:num>
  <w:num w:numId="9" w16cid:durableId="1584873242">
    <w:abstractNumId w:val="224"/>
  </w:num>
  <w:num w:numId="10" w16cid:durableId="986201174">
    <w:abstractNumId w:val="27"/>
  </w:num>
  <w:num w:numId="11" w16cid:durableId="999651062">
    <w:abstractNumId w:val="261"/>
  </w:num>
  <w:num w:numId="12" w16cid:durableId="939876200">
    <w:abstractNumId w:val="155"/>
  </w:num>
  <w:num w:numId="13" w16cid:durableId="448860295">
    <w:abstractNumId w:val="209"/>
  </w:num>
  <w:num w:numId="14" w16cid:durableId="977301120">
    <w:abstractNumId w:val="174"/>
  </w:num>
  <w:num w:numId="15" w16cid:durableId="1069620943">
    <w:abstractNumId w:val="263"/>
  </w:num>
  <w:num w:numId="16" w16cid:durableId="1097866177">
    <w:abstractNumId w:val="30"/>
  </w:num>
  <w:num w:numId="17" w16cid:durableId="1876623499">
    <w:abstractNumId w:val="237"/>
  </w:num>
  <w:num w:numId="18" w16cid:durableId="2048094084">
    <w:abstractNumId w:val="270"/>
  </w:num>
  <w:num w:numId="19" w16cid:durableId="1420058346">
    <w:abstractNumId w:val="259"/>
  </w:num>
  <w:num w:numId="20" w16cid:durableId="1971476075">
    <w:abstractNumId w:val="253"/>
  </w:num>
  <w:num w:numId="21" w16cid:durableId="842745526">
    <w:abstractNumId w:val="51"/>
  </w:num>
  <w:num w:numId="22" w16cid:durableId="1713529593">
    <w:abstractNumId w:val="220"/>
  </w:num>
  <w:num w:numId="23" w16cid:durableId="1511069493">
    <w:abstractNumId w:val="114"/>
  </w:num>
  <w:num w:numId="24" w16cid:durableId="598222500">
    <w:abstractNumId w:val="239"/>
  </w:num>
  <w:num w:numId="25" w16cid:durableId="1772243113">
    <w:abstractNumId w:val="85"/>
  </w:num>
  <w:num w:numId="26" w16cid:durableId="145631038">
    <w:abstractNumId w:val="161"/>
  </w:num>
  <w:num w:numId="27" w16cid:durableId="358970666">
    <w:abstractNumId w:val="128"/>
  </w:num>
  <w:num w:numId="28" w16cid:durableId="799107657">
    <w:abstractNumId w:val="64"/>
  </w:num>
  <w:num w:numId="29" w16cid:durableId="1778482636">
    <w:abstractNumId w:val="134"/>
  </w:num>
  <w:num w:numId="30" w16cid:durableId="1864321118">
    <w:abstractNumId w:val="165"/>
  </w:num>
  <w:num w:numId="31" w16cid:durableId="1824736994">
    <w:abstractNumId w:val="20"/>
  </w:num>
  <w:num w:numId="32" w16cid:durableId="1922064828">
    <w:abstractNumId w:val="28"/>
  </w:num>
  <w:num w:numId="33" w16cid:durableId="451442857">
    <w:abstractNumId w:val="93"/>
  </w:num>
  <w:num w:numId="34" w16cid:durableId="494037086">
    <w:abstractNumId w:val="6"/>
  </w:num>
  <w:num w:numId="35" w16cid:durableId="1316953550">
    <w:abstractNumId w:val="94"/>
  </w:num>
  <w:num w:numId="36" w16cid:durableId="316150304">
    <w:abstractNumId w:val="192"/>
  </w:num>
  <w:num w:numId="37" w16cid:durableId="1883397278">
    <w:abstractNumId w:val="35"/>
  </w:num>
  <w:num w:numId="38" w16cid:durableId="1901747970">
    <w:abstractNumId w:val="202"/>
  </w:num>
  <w:num w:numId="39" w16cid:durableId="1987051931">
    <w:abstractNumId w:val="78"/>
  </w:num>
  <w:num w:numId="40" w16cid:durableId="2102220681">
    <w:abstractNumId w:val="53"/>
  </w:num>
  <w:num w:numId="41" w16cid:durableId="1624385323">
    <w:abstractNumId w:val="256"/>
  </w:num>
  <w:num w:numId="42" w16cid:durableId="1462503826">
    <w:abstractNumId w:val="150"/>
  </w:num>
  <w:num w:numId="43" w16cid:durableId="622422154">
    <w:abstractNumId w:val="186"/>
  </w:num>
  <w:num w:numId="44" w16cid:durableId="1030106701">
    <w:abstractNumId w:val="191"/>
  </w:num>
  <w:num w:numId="45" w16cid:durableId="747338750">
    <w:abstractNumId w:val="205"/>
  </w:num>
  <w:num w:numId="46" w16cid:durableId="1439446968">
    <w:abstractNumId w:val="206"/>
  </w:num>
  <w:num w:numId="47" w16cid:durableId="1174611442">
    <w:abstractNumId w:val="0"/>
  </w:num>
  <w:num w:numId="48" w16cid:durableId="735586091">
    <w:abstractNumId w:val="245"/>
  </w:num>
  <w:num w:numId="49" w16cid:durableId="1497306072">
    <w:abstractNumId w:val="164"/>
  </w:num>
  <w:num w:numId="50" w16cid:durableId="1194273235">
    <w:abstractNumId w:val="257"/>
  </w:num>
  <w:num w:numId="51" w16cid:durableId="1274819830">
    <w:abstractNumId w:val="250"/>
  </w:num>
  <w:num w:numId="52" w16cid:durableId="474882169">
    <w:abstractNumId w:val="154"/>
  </w:num>
  <w:num w:numId="53" w16cid:durableId="765076663">
    <w:abstractNumId w:val="269"/>
  </w:num>
  <w:num w:numId="54" w16cid:durableId="1703749540">
    <w:abstractNumId w:val="138"/>
  </w:num>
  <w:num w:numId="55" w16cid:durableId="1063603146">
    <w:abstractNumId w:val="26"/>
  </w:num>
  <w:num w:numId="56" w16cid:durableId="1063454729">
    <w:abstractNumId w:val="49"/>
  </w:num>
  <w:num w:numId="57" w16cid:durableId="2138334540">
    <w:abstractNumId w:val="254"/>
  </w:num>
  <w:num w:numId="58" w16cid:durableId="585305191">
    <w:abstractNumId w:val="218"/>
  </w:num>
  <w:num w:numId="59" w16cid:durableId="481191130">
    <w:abstractNumId w:val="3"/>
  </w:num>
  <w:num w:numId="60" w16cid:durableId="1860780514">
    <w:abstractNumId w:val="207"/>
  </w:num>
  <w:num w:numId="61" w16cid:durableId="1274900628">
    <w:abstractNumId w:val="200"/>
  </w:num>
  <w:num w:numId="62" w16cid:durableId="1331712016">
    <w:abstractNumId w:val="117"/>
  </w:num>
  <w:num w:numId="63" w16cid:durableId="629439659">
    <w:abstractNumId w:val="79"/>
  </w:num>
  <w:num w:numId="64" w16cid:durableId="1858614162">
    <w:abstractNumId w:val="243"/>
  </w:num>
  <w:num w:numId="65" w16cid:durableId="1688210742">
    <w:abstractNumId w:val="234"/>
  </w:num>
  <w:num w:numId="66" w16cid:durableId="1030574672">
    <w:abstractNumId w:val="251"/>
  </w:num>
  <w:num w:numId="67" w16cid:durableId="1680084310">
    <w:abstractNumId w:val="80"/>
  </w:num>
  <w:num w:numId="68" w16cid:durableId="1067534241">
    <w:abstractNumId w:val="145"/>
  </w:num>
  <w:num w:numId="69" w16cid:durableId="42606628">
    <w:abstractNumId w:val="244"/>
  </w:num>
  <w:num w:numId="70" w16cid:durableId="153684319">
    <w:abstractNumId w:val="83"/>
  </w:num>
  <w:num w:numId="71" w16cid:durableId="1627394508">
    <w:abstractNumId w:val="61"/>
  </w:num>
  <w:num w:numId="72" w16cid:durableId="291131247">
    <w:abstractNumId w:val="241"/>
  </w:num>
  <w:num w:numId="73" w16cid:durableId="1727410542">
    <w:abstractNumId w:val="31"/>
  </w:num>
  <w:num w:numId="74" w16cid:durableId="1140532641">
    <w:abstractNumId w:val="52"/>
  </w:num>
  <w:num w:numId="75" w16cid:durableId="1646544119">
    <w:abstractNumId w:val="172"/>
  </w:num>
  <w:num w:numId="76" w16cid:durableId="1985039344">
    <w:abstractNumId w:val="4"/>
  </w:num>
  <w:num w:numId="77" w16cid:durableId="1725569283">
    <w:abstractNumId w:val="84"/>
  </w:num>
  <w:num w:numId="78" w16cid:durableId="350036327">
    <w:abstractNumId w:val="89"/>
  </w:num>
  <w:num w:numId="79" w16cid:durableId="1298680799">
    <w:abstractNumId w:val="67"/>
  </w:num>
  <w:num w:numId="80" w16cid:durableId="173811567">
    <w:abstractNumId w:val="181"/>
  </w:num>
  <w:num w:numId="81" w16cid:durableId="35855524">
    <w:abstractNumId w:val="23"/>
  </w:num>
  <w:num w:numId="82" w16cid:durableId="1798913280">
    <w:abstractNumId w:val="110"/>
  </w:num>
  <w:num w:numId="83" w16cid:durableId="175120390">
    <w:abstractNumId w:val="1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514412944">
    <w:abstractNumId w:val="5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621909215">
    <w:abstractNumId w:val="133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337467582">
    <w:abstractNumId w:val="33"/>
  </w:num>
  <w:num w:numId="87" w16cid:durableId="2138059686">
    <w:abstractNumId w:val="42"/>
  </w:num>
  <w:num w:numId="88" w16cid:durableId="2133789257">
    <w:abstractNumId w:val="215"/>
  </w:num>
  <w:num w:numId="89" w16cid:durableId="951352734">
    <w:abstractNumId w:val="189"/>
  </w:num>
  <w:num w:numId="90" w16cid:durableId="1741295691">
    <w:abstractNumId w:val="37"/>
  </w:num>
  <w:num w:numId="91" w16cid:durableId="892693181">
    <w:abstractNumId w:val="170"/>
  </w:num>
  <w:num w:numId="92" w16cid:durableId="1830974666">
    <w:abstractNumId w:val="180"/>
  </w:num>
  <w:num w:numId="93" w16cid:durableId="791553777">
    <w:abstractNumId w:val="87"/>
  </w:num>
  <w:num w:numId="94" w16cid:durableId="903031418">
    <w:abstractNumId w:val="238"/>
  </w:num>
  <w:num w:numId="95" w16cid:durableId="1879269848">
    <w:abstractNumId w:val="104"/>
  </w:num>
  <w:num w:numId="96" w16cid:durableId="688218540">
    <w:abstractNumId w:val="203"/>
  </w:num>
  <w:num w:numId="97" w16cid:durableId="1731491569">
    <w:abstractNumId w:val="183"/>
  </w:num>
  <w:num w:numId="98" w16cid:durableId="658462790">
    <w:abstractNumId w:val="160"/>
  </w:num>
  <w:num w:numId="99" w16cid:durableId="1159226327">
    <w:abstractNumId w:val="119"/>
  </w:num>
  <w:num w:numId="100" w16cid:durableId="366413457">
    <w:abstractNumId w:val="142"/>
  </w:num>
  <w:num w:numId="101" w16cid:durableId="1649017955">
    <w:abstractNumId w:val="17"/>
  </w:num>
  <w:num w:numId="102" w16cid:durableId="1578590882">
    <w:abstractNumId w:val="111"/>
  </w:num>
  <w:num w:numId="103" w16cid:durableId="1171987869">
    <w:abstractNumId w:val="193"/>
  </w:num>
  <w:num w:numId="104" w16cid:durableId="1520507445">
    <w:abstractNumId w:val="108"/>
  </w:num>
  <w:num w:numId="105" w16cid:durableId="2117434895">
    <w:abstractNumId w:val="47"/>
  </w:num>
  <w:num w:numId="106" w16cid:durableId="1975672198">
    <w:abstractNumId w:val="131"/>
  </w:num>
  <w:num w:numId="107" w16cid:durableId="166095535">
    <w:abstractNumId w:val="75"/>
  </w:num>
  <w:num w:numId="108" w16cid:durableId="267280608">
    <w:abstractNumId w:val="19"/>
  </w:num>
  <w:num w:numId="109" w16cid:durableId="1387682701">
    <w:abstractNumId w:val="240"/>
  </w:num>
  <w:num w:numId="110" w16cid:durableId="347409078">
    <w:abstractNumId w:val="252"/>
  </w:num>
  <w:num w:numId="111" w16cid:durableId="910694490">
    <w:abstractNumId w:val="25"/>
  </w:num>
  <w:num w:numId="112" w16cid:durableId="1942519181">
    <w:abstractNumId w:val="227"/>
  </w:num>
  <w:num w:numId="113" w16cid:durableId="1563372117">
    <w:abstractNumId w:val="197"/>
  </w:num>
  <w:num w:numId="114" w16cid:durableId="597058661">
    <w:abstractNumId w:val="73"/>
  </w:num>
  <w:num w:numId="115" w16cid:durableId="515971673">
    <w:abstractNumId w:val="156"/>
  </w:num>
  <w:num w:numId="116" w16cid:durableId="1694115596">
    <w:abstractNumId w:val="262"/>
  </w:num>
  <w:num w:numId="117" w16cid:durableId="1524711099">
    <w:abstractNumId w:val="82"/>
  </w:num>
  <w:num w:numId="118" w16cid:durableId="1299653271">
    <w:abstractNumId w:val="125"/>
  </w:num>
  <w:num w:numId="119" w16cid:durableId="1826628388">
    <w:abstractNumId w:val="62"/>
  </w:num>
  <w:num w:numId="120" w16cid:durableId="996222970">
    <w:abstractNumId w:val="214"/>
  </w:num>
  <w:num w:numId="121" w16cid:durableId="707024650">
    <w:abstractNumId w:val="210"/>
  </w:num>
  <w:num w:numId="122" w16cid:durableId="350033338">
    <w:abstractNumId w:val="249"/>
  </w:num>
  <w:num w:numId="123" w16cid:durableId="916088058">
    <w:abstractNumId w:val="95"/>
  </w:num>
  <w:num w:numId="124" w16cid:durableId="1217081943">
    <w:abstractNumId w:val="43"/>
  </w:num>
  <w:num w:numId="125" w16cid:durableId="185407634">
    <w:abstractNumId w:val="91"/>
  </w:num>
  <w:num w:numId="126" w16cid:durableId="1091127341">
    <w:abstractNumId w:val="149"/>
  </w:num>
  <w:num w:numId="127" w16cid:durableId="1658192599">
    <w:abstractNumId w:val="115"/>
  </w:num>
  <w:num w:numId="128" w16cid:durableId="1073046152">
    <w:abstractNumId w:val="101"/>
  </w:num>
  <w:num w:numId="129" w16cid:durableId="440271078">
    <w:abstractNumId w:val="258"/>
  </w:num>
  <w:num w:numId="130" w16cid:durableId="648091476">
    <w:abstractNumId w:val="102"/>
  </w:num>
  <w:num w:numId="131" w16cid:durableId="1015225490">
    <w:abstractNumId w:val="56"/>
  </w:num>
  <w:num w:numId="132" w16cid:durableId="1620069979">
    <w:abstractNumId w:val="187"/>
  </w:num>
  <w:num w:numId="133" w16cid:durableId="656107254">
    <w:abstractNumId w:val="99"/>
  </w:num>
  <w:num w:numId="134" w16cid:durableId="553659222">
    <w:abstractNumId w:val="148"/>
  </w:num>
  <w:num w:numId="135" w16cid:durableId="304749085">
    <w:abstractNumId w:val="135"/>
  </w:num>
  <w:num w:numId="136" w16cid:durableId="995449239">
    <w:abstractNumId w:val="235"/>
  </w:num>
  <w:num w:numId="137" w16cid:durableId="1188836020">
    <w:abstractNumId w:val="126"/>
  </w:num>
  <w:num w:numId="138" w16cid:durableId="881790897">
    <w:abstractNumId w:val="242"/>
  </w:num>
  <w:num w:numId="139" w16cid:durableId="569734748">
    <w:abstractNumId w:val="29"/>
  </w:num>
  <w:num w:numId="140" w16cid:durableId="840240896">
    <w:abstractNumId w:val="266"/>
  </w:num>
  <w:num w:numId="141" w16cid:durableId="317538255">
    <w:abstractNumId w:val="72"/>
  </w:num>
  <w:num w:numId="142" w16cid:durableId="1518960514">
    <w:abstractNumId w:val="65"/>
  </w:num>
  <w:num w:numId="143" w16cid:durableId="904680068">
    <w:abstractNumId w:val="10"/>
  </w:num>
  <w:num w:numId="144" w16cid:durableId="1648361753">
    <w:abstractNumId w:val="169"/>
  </w:num>
  <w:num w:numId="145" w16cid:durableId="135879568">
    <w:abstractNumId w:val="121"/>
  </w:num>
  <w:num w:numId="146" w16cid:durableId="575940888">
    <w:abstractNumId w:val="152"/>
  </w:num>
  <w:num w:numId="147" w16cid:durableId="60056407">
    <w:abstractNumId w:val="88"/>
  </w:num>
  <w:num w:numId="148" w16cid:durableId="1527674632">
    <w:abstractNumId w:val="190"/>
  </w:num>
  <w:num w:numId="149" w16cid:durableId="1262951319">
    <w:abstractNumId w:val="109"/>
  </w:num>
  <w:num w:numId="150" w16cid:durableId="104497061">
    <w:abstractNumId w:val="86"/>
  </w:num>
  <w:num w:numId="151" w16cid:durableId="509175222">
    <w:abstractNumId w:val="116"/>
  </w:num>
  <w:num w:numId="152" w16cid:durableId="356583889">
    <w:abstractNumId w:val="124"/>
  </w:num>
  <w:num w:numId="153" w16cid:durableId="2125339779">
    <w:abstractNumId w:val="188"/>
  </w:num>
  <w:num w:numId="154" w16cid:durableId="1455827918">
    <w:abstractNumId w:val="273"/>
  </w:num>
  <w:num w:numId="155" w16cid:durableId="1662805658">
    <w:abstractNumId w:val="68"/>
  </w:num>
  <w:num w:numId="156" w16cid:durableId="421686161">
    <w:abstractNumId w:val="1"/>
  </w:num>
  <w:num w:numId="157" w16cid:durableId="864289641">
    <w:abstractNumId w:val="247"/>
  </w:num>
  <w:num w:numId="158" w16cid:durableId="2102950339">
    <w:abstractNumId w:val="22"/>
  </w:num>
  <w:num w:numId="159" w16cid:durableId="2027361177">
    <w:abstractNumId w:val="107"/>
  </w:num>
  <w:num w:numId="160" w16cid:durableId="457334210">
    <w:abstractNumId w:val="265"/>
  </w:num>
  <w:num w:numId="161" w16cid:durableId="701319089">
    <w:abstractNumId w:val="60"/>
  </w:num>
  <w:num w:numId="162" w16cid:durableId="1848641106">
    <w:abstractNumId w:val="70"/>
  </w:num>
  <w:num w:numId="163" w16cid:durableId="447549034">
    <w:abstractNumId w:val="40"/>
  </w:num>
  <w:num w:numId="164" w16cid:durableId="1221016250">
    <w:abstractNumId w:val="69"/>
  </w:num>
  <w:num w:numId="165" w16cid:durableId="1045059207">
    <w:abstractNumId w:val="105"/>
  </w:num>
  <w:num w:numId="166" w16cid:durableId="1775125005">
    <w:abstractNumId w:val="144"/>
  </w:num>
  <w:num w:numId="167" w16cid:durableId="1123767997">
    <w:abstractNumId w:val="74"/>
  </w:num>
  <w:num w:numId="168" w16cid:durableId="809446180">
    <w:abstractNumId w:val="157"/>
  </w:num>
  <w:num w:numId="169" w16cid:durableId="255093842">
    <w:abstractNumId w:val="147"/>
  </w:num>
  <w:num w:numId="170" w16cid:durableId="1147161235">
    <w:abstractNumId w:val="136"/>
  </w:num>
  <w:num w:numId="171" w16cid:durableId="556666540">
    <w:abstractNumId w:val="113"/>
  </w:num>
  <w:num w:numId="172" w16cid:durableId="972515373">
    <w:abstractNumId w:val="21"/>
  </w:num>
  <w:num w:numId="173" w16cid:durableId="720901165">
    <w:abstractNumId w:val="177"/>
  </w:num>
  <w:num w:numId="174" w16cid:durableId="1242985838">
    <w:abstractNumId w:val="228"/>
  </w:num>
  <w:num w:numId="175" w16cid:durableId="778529738">
    <w:abstractNumId w:val="141"/>
  </w:num>
  <w:num w:numId="176" w16cid:durableId="804279487">
    <w:abstractNumId w:val="9"/>
  </w:num>
  <w:num w:numId="177" w16cid:durableId="676269985">
    <w:abstractNumId w:val="264"/>
  </w:num>
  <w:num w:numId="178" w16cid:durableId="205260685">
    <w:abstractNumId w:val="158"/>
  </w:num>
  <w:num w:numId="179" w16cid:durableId="1483690028">
    <w:abstractNumId w:val="204"/>
  </w:num>
  <w:num w:numId="180" w16cid:durableId="1901865911">
    <w:abstractNumId w:val="217"/>
  </w:num>
  <w:num w:numId="181" w16cid:durableId="109472159">
    <w:abstractNumId w:val="173"/>
  </w:num>
  <w:num w:numId="182" w16cid:durableId="1412660298">
    <w:abstractNumId w:val="195"/>
  </w:num>
  <w:num w:numId="183" w16cid:durableId="587277424">
    <w:abstractNumId w:val="231"/>
  </w:num>
  <w:num w:numId="184" w16cid:durableId="1097793981">
    <w:abstractNumId w:val="2"/>
  </w:num>
  <w:num w:numId="185" w16cid:durableId="761101316">
    <w:abstractNumId w:val="230"/>
  </w:num>
  <w:num w:numId="186" w16cid:durableId="790246560">
    <w:abstractNumId w:val="18"/>
  </w:num>
  <w:num w:numId="187" w16cid:durableId="1020592625">
    <w:abstractNumId w:val="58"/>
  </w:num>
  <w:num w:numId="188" w16cid:durableId="1018699438">
    <w:abstractNumId w:val="39"/>
  </w:num>
  <w:num w:numId="189" w16cid:durableId="1165826121">
    <w:abstractNumId w:val="106"/>
  </w:num>
  <w:num w:numId="190" w16cid:durableId="1511333336">
    <w:abstractNumId w:val="168"/>
  </w:num>
  <w:num w:numId="191" w16cid:durableId="754477265">
    <w:abstractNumId w:val="112"/>
  </w:num>
  <w:num w:numId="192" w16cid:durableId="1730838287">
    <w:abstractNumId w:val="184"/>
  </w:num>
  <w:num w:numId="193" w16cid:durableId="1875078724">
    <w:abstractNumId w:val="143"/>
  </w:num>
  <w:num w:numId="194" w16cid:durableId="1108235467">
    <w:abstractNumId w:val="246"/>
  </w:num>
  <w:num w:numId="195" w16cid:durableId="176967622">
    <w:abstractNumId w:val="123"/>
  </w:num>
  <w:num w:numId="196" w16cid:durableId="1986935537">
    <w:abstractNumId w:val="96"/>
  </w:num>
  <w:num w:numId="197" w16cid:durableId="331570849">
    <w:abstractNumId w:val="233"/>
  </w:num>
  <w:num w:numId="198" w16cid:durableId="1736272104">
    <w:abstractNumId w:val="66"/>
  </w:num>
  <w:num w:numId="199" w16cid:durableId="1983466885">
    <w:abstractNumId w:val="137"/>
  </w:num>
  <w:num w:numId="200" w16cid:durableId="1889610488">
    <w:abstractNumId w:val="76"/>
  </w:num>
  <w:num w:numId="201" w16cid:durableId="279841889">
    <w:abstractNumId w:val="57"/>
  </w:num>
  <w:num w:numId="202" w16cid:durableId="1063482474">
    <w:abstractNumId w:val="54"/>
  </w:num>
  <w:num w:numId="203" w16cid:durableId="355468599">
    <w:abstractNumId w:val="213"/>
  </w:num>
  <w:num w:numId="204" w16cid:durableId="784614103">
    <w:abstractNumId w:val="196"/>
  </w:num>
  <w:num w:numId="205" w16cid:durableId="2043431454">
    <w:abstractNumId w:val="271"/>
  </w:num>
  <w:num w:numId="206" w16cid:durableId="194083348">
    <w:abstractNumId w:val="103"/>
  </w:num>
  <w:num w:numId="207" w16cid:durableId="4747207">
    <w:abstractNumId w:val="46"/>
  </w:num>
  <w:num w:numId="208" w16cid:durableId="1973292763">
    <w:abstractNumId w:val="216"/>
  </w:num>
  <w:num w:numId="209" w16cid:durableId="1025979416">
    <w:abstractNumId w:val="34"/>
  </w:num>
  <w:num w:numId="210" w16cid:durableId="1602644758">
    <w:abstractNumId w:val="71"/>
  </w:num>
  <w:num w:numId="211" w16cid:durableId="1572885681">
    <w:abstractNumId w:val="11"/>
  </w:num>
  <w:num w:numId="212" w16cid:durableId="1315599719">
    <w:abstractNumId w:val="166"/>
  </w:num>
  <w:num w:numId="213" w16cid:durableId="886646781">
    <w:abstractNumId w:val="130"/>
  </w:num>
  <w:num w:numId="214" w16cid:durableId="1195388840">
    <w:abstractNumId w:val="199"/>
  </w:num>
  <w:num w:numId="215" w16cid:durableId="1794328483">
    <w:abstractNumId w:val="8"/>
  </w:num>
  <w:num w:numId="216" w16cid:durableId="351490171">
    <w:abstractNumId w:val="5"/>
  </w:num>
  <w:num w:numId="217" w16cid:durableId="1083917026">
    <w:abstractNumId w:val="44"/>
  </w:num>
  <w:num w:numId="218" w16cid:durableId="954597969">
    <w:abstractNumId w:val="159"/>
  </w:num>
  <w:num w:numId="219" w16cid:durableId="1688293013">
    <w:abstractNumId w:val="268"/>
  </w:num>
  <w:num w:numId="220" w16cid:durableId="1709834932">
    <w:abstractNumId w:val="225"/>
  </w:num>
  <w:num w:numId="221" w16cid:durableId="620040756">
    <w:abstractNumId w:val="185"/>
  </w:num>
  <w:num w:numId="222" w16cid:durableId="1579974501">
    <w:abstractNumId w:val="48"/>
  </w:num>
  <w:num w:numId="223" w16cid:durableId="998073079">
    <w:abstractNumId w:val="14"/>
  </w:num>
  <w:num w:numId="224" w16cid:durableId="1520779400">
    <w:abstractNumId w:val="120"/>
  </w:num>
  <w:num w:numId="225" w16cid:durableId="1411779545">
    <w:abstractNumId w:val="198"/>
  </w:num>
  <w:num w:numId="226" w16cid:durableId="1462265085">
    <w:abstractNumId w:val="81"/>
  </w:num>
  <w:num w:numId="227" w16cid:durableId="1826126789">
    <w:abstractNumId w:val="12"/>
  </w:num>
  <w:num w:numId="228" w16cid:durableId="1729764443">
    <w:abstractNumId w:val="267"/>
  </w:num>
  <w:num w:numId="229" w16cid:durableId="1174997905">
    <w:abstractNumId w:val="222"/>
  </w:num>
  <w:num w:numId="230" w16cid:durableId="1446459335">
    <w:abstractNumId w:val="208"/>
  </w:num>
  <w:num w:numId="231" w16cid:durableId="1277181304">
    <w:abstractNumId w:val="50"/>
  </w:num>
  <w:num w:numId="232" w16cid:durableId="914780174">
    <w:abstractNumId w:val="236"/>
  </w:num>
  <w:num w:numId="233" w16cid:durableId="970864432">
    <w:abstractNumId w:val="63"/>
  </w:num>
  <w:num w:numId="234" w16cid:durableId="1607350247">
    <w:abstractNumId w:val="255"/>
  </w:num>
  <w:num w:numId="235" w16cid:durableId="815610187">
    <w:abstractNumId w:val="178"/>
  </w:num>
  <w:num w:numId="236" w16cid:durableId="1594508822">
    <w:abstractNumId w:val="219"/>
  </w:num>
  <w:num w:numId="237" w16cid:durableId="684674938">
    <w:abstractNumId w:val="232"/>
  </w:num>
  <w:num w:numId="238" w16cid:durableId="1814248317">
    <w:abstractNumId w:val="272"/>
  </w:num>
  <w:num w:numId="239" w16cid:durableId="280190783">
    <w:abstractNumId w:val="221"/>
  </w:num>
  <w:num w:numId="240" w16cid:durableId="1076054476">
    <w:abstractNumId w:val="92"/>
  </w:num>
  <w:num w:numId="241" w16cid:durableId="2133282263">
    <w:abstractNumId w:val="167"/>
  </w:num>
  <w:num w:numId="242" w16cid:durableId="192614474">
    <w:abstractNumId w:val="212"/>
  </w:num>
  <w:num w:numId="243" w16cid:durableId="1454984675">
    <w:abstractNumId w:val="45"/>
  </w:num>
  <w:num w:numId="244" w16cid:durableId="1914967502">
    <w:abstractNumId w:val="182"/>
  </w:num>
  <w:num w:numId="245" w16cid:durableId="1652516219">
    <w:abstractNumId w:val="97"/>
  </w:num>
  <w:num w:numId="246" w16cid:durableId="1005325154">
    <w:abstractNumId w:val="229"/>
  </w:num>
  <w:num w:numId="247" w16cid:durableId="1131944649">
    <w:abstractNumId w:val="223"/>
  </w:num>
  <w:num w:numId="248" w16cid:durableId="37946812">
    <w:abstractNumId w:val="16"/>
  </w:num>
  <w:num w:numId="249" w16cid:durableId="1456171672">
    <w:abstractNumId w:val="122"/>
  </w:num>
  <w:num w:numId="250" w16cid:durableId="157383239">
    <w:abstractNumId w:val="55"/>
  </w:num>
  <w:num w:numId="251" w16cid:durableId="2096856558">
    <w:abstractNumId w:val="127"/>
  </w:num>
  <w:num w:numId="252" w16cid:durableId="514466379">
    <w:abstractNumId w:val="153"/>
  </w:num>
  <w:num w:numId="253" w16cid:durableId="83114906">
    <w:abstractNumId w:val="176"/>
  </w:num>
  <w:num w:numId="254" w16cid:durableId="377172079">
    <w:abstractNumId w:val="139"/>
  </w:num>
  <w:num w:numId="255" w16cid:durableId="1009527291">
    <w:abstractNumId w:val="132"/>
  </w:num>
  <w:num w:numId="256" w16cid:durableId="1740668677">
    <w:abstractNumId w:val="129"/>
  </w:num>
  <w:num w:numId="257" w16cid:durableId="160432539">
    <w:abstractNumId w:val="140"/>
  </w:num>
  <w:num w:numId="258" w16cid:durableId="582762822">
    <w:abstractNumId w:val="151"/>
  </w:num>
  <w:num w:numId="259" w16cid:durableId="650018065">
    <w:abstractNumId w:val="163"/>
  </w:num>
  <w:num w:numId="260" w16cid:durableId="2016495923">
    <w:abstractNumId w:val="162"/>
  </w:num>
  <w:num w:numId="261" w16cid:durableId="1454246644">
    <w:abstractNumId w:val="248"/>
  </w:num>
  <w:num w:numId="262" w16cid:durableId="466513283">
    <w:abstractNumId w:val="179"/>
  </w:num>
  <w:num w:numId="263" w16cid:durableId="331756730">
    <w:abstractNumId w:val="38"/>
  </w:num>
  <w:num w:numId="264" w16cid:durableId="331640004">
    <w:abstractNumId w:val="15"/>
  </w:num>
  <w:num w:numId="265" w16cid:durableId="1701541397">
    <w:abstractNumId w:val="211"/>
  </w:num>
  <w:num w:numId="266" w16cid:durableId="213658811">
    <w:abstractNumId w:val="194"/>
  </w:num>
  <w:num w:numId="267" w16cid:durableId="535585410">
    <w:abstractNumId w:val="171"/>
  </w:num>
  <w:num w:numId="268" w16cid:durableId="1020206635">
    <w:abstractNumId w:val="226"/>
  </w:num>
  <w:num w:numId="269" w16cid:durableId="1313829949">
    <w:abstractNumId w:val="7"/>
  </w:num>
  <w:num w:numId="270" w16cid:durableId="1146899658">
    <w:abstractNumId w:val="24"/>
  </w:num>
  <w:num w:numId="271" w16cid:durableId="1233926618">
    <w:abstractNumId w:val="100"/>
  </w:num>
  <w:num w:numId="272" w16cid:durableId="555700131">
    <w:abstractNumId w:val="41"/>
  </w:num>
  <w:num w:numId="273" w16cid:durableId="2127040846">
    <w:abstractNumId w:val="201"/>
  </w:num>
  <w:num w:numId="274" w16cid:durableId="159050676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F54"/>
    <w:rsid w:val="00005E34"/>
    <w:rsid w:val="00013BE8"/>
    <w:rsid w:val="00032F76"/>
    <w:rsid w:val="00036C6C"/>
    <w:rsid w:val="000374B4"/>
    <w:rsid w:val="00074DBB"/>
    <w:rsid w:val="000911DB"/>
    <w:rsid w:val="000918DB"/>
    <w:rsid w:val="000A1828"/>
    <w:rsid w:val="000B7314"/>
    <w:rsid w:val="000C04F6"/>
    <w:rsid w:val="000F4A4B"/>
    <w:rsid w:val="001116A1"/>
    <w:rsid w:val="00112B06"/>
    <w:rsid w:val="00133830"/>
    <w:rsid w:val="00135686"/>
    <w:rsid w:val="00163CB6"/>
    <w:rsid w:val="00164F2B"/>
    <w:rsid w:val="001721E1"/>
    <w:rsid w:val="00191601"/>
    <w:rsid w:val="001A3C48"/>
    <w:rsid w:val="001E5734"/>
    <w:rsid w:val="001F1A5B"/>
    <w:rsid w:val="00201652"/>
    <w:rsid w:val="002473E9"/>
    <w:rsid w:val="002677EE"/>
    <w:rsid w:val="002700B9"/>
    <w:rsid w:val="00271D04"/>
    <w:rsid w:val="00272E41"/>
    <w:rsid w:val="002832CB"/>
    <w:rsid w:val="00290088"/>
    <w:rsid w:val="002961A5"/>
    <w:rsid w:val="002A4C7A"/>
    <w:rsid w:val="002D6C19"/>
    <w:rsid w:val="002E08E8"/>
    <w:rsid w:val="002E0903"/>
    <w:rsid w:val="002E5670"/>
    <w:rsid w:val="00300C72"/>
    <w:rsid w:val="00315F33"/>
    <w:rsid w:val="00332692"/>
    <w:rsid w:val="00332E33"/>
    <w:rsid w:val="003573C9"/>
    <w:rsid w:val="003616E3"/>
    <w:rsid w:val="00367660"/>
    <w:rsid w:val="00375C92"/>
    <w:rsid w:val="00394AB0"/>
    <w:rsid w:val="003A1B0C"/>
    <w:rsid w:val="003A4AF9"/>
    <w:rsid w:val="003B6C00"/>
    <w:rsid w:val="003B775F"/>
    <w:rsid w:val="003C59C5"/>
    <w:rsid w:val="003C7042"/>
    <w:rsid w:val="003D6F76"/>
    <w:rsid w:val="003E2D01"/>
    <w:rsid w:val="003E352C"/>
    <w:rsid w:val="003F2709"/>
    <w:rsid w:val="003F6E20"/>
    <w:rsid w:val="00404FF1"/>
    <w:rsid w:val="004637E2"/>
    <w:rsid w:val="00465DBD"/>
    <w:rsid w:val="004674B5"/>
    <w:rsid w:val="00493B3E"/>
    <w:rsid w:val="004B7F9B"/>
    <w:rsid w:val="004C3F45"/>
    <w:rsid w:val="00545726"/>
    <w:rsid w:val="00556CDF"/>
    <w:rsid w:val="005D1AC4"/>
    <w:rsid w:val="005E69E7"/>
    <w:rsid w:val="006078AD"/>
    <w:rsid w:val="00640073"/>
    <w:rsid w:val="006440EF"/>
    <w:rsid w:val="006813B7"/>
    <w:rsid w:val="00682019"/>
    <w:rsid w:val="006E4EE7"/>
    <w:rsid w:val="007031A9"/>
    <w:rsid w:val="00750B38"/>
    <w:rsid w:val="007660F4"/>
    <w:rsid w:val="00776A6F"/>
    <w:rsid w:val="00790DC5"/>
    <w:rsid w:val="00792F49"/>
    <w:rsid w:val="007A3CAE"/>
    <w:rsid w:val="007C4419"/>
    <w:rsid w:val="007D54F9"/>
    <w:rsid w:val="007D6F98"/>
    <w:rsid w:val="007F3DF7"/>
    <w:rsid w:val="008439E1"/>
    <w:rsid w:val="00854ED4"/>
    <w:rsid w:val="00857BEC"/>
    <w:rsid w:val="00860733"/>
    <w:rsid w:val="00873D6C"/>
    <w:rsid w:val="008C6CC4"/>
    <w:rsid w:val="00904B61"/>
    <w:rsid w:val="00904BA7"/>
    <w:rsid w:val="00942B90"/>
    <w:rsid w:val="00952F6D"/>
    <w:rsid w:val="00971605"/>
    <w:rsid w:val="00994982"/>
    <w:rsid w:val="009E498B"/>
    <w:rsid w:val="009F1032"/>
    <w:rsid w:val="009F1A02"/>
    <w:rsid w:val="00A30E50"/>
    <w:rsid w:val="00A31334"/>
    <w:rsid w:val="00A7152A"/>
    <w:rsid w:val="00A75472"/>
    <w:rsid w:val="00A844A2"/>
    <w:rsid w:val="00AC10CC"/>
    <w:rsid w:val="00AD69C5"/>
    <w:rsid w:val="00B10DC7"/>
    <w:rsid w:val="00B423A1"/>
    <w:rsid w:val="00B757F0"/>
    <w:rsid w:val="00B8356C"/>
    <w:rsid w:val="00B975A0"/>
    <w:rsid w:val="00BC5989"/>
    <w:rsid w:val="00BD4D87"/>
    <w:rsid w:val="00C27537"/>
    <w:rsid w:val="00C46D2A"/>
    <w:rsid w:val="00C5270B"/>
    <w:rsid w:val="00C5402E"/>
    <w:rsid w:val="00C7758D"/>
    <w:rsid w:val="00C8512E"/>
    <w:rsid w:val="00C919AF"/>
    <w:rsid w:val="00C97796"/>
    <w:rsid w:val="00CA4C4C"/>
    <w:rsid w:val="00CA4C9D"/>
    <w:rsid w:val="00CB75ED"/>
    <w:rsid w:val="00CC34BF"/>
    <w:rsid w:val="00CC43AD"/>
    <w:rsid w:val="00CD558B"/>
    <w:rsid w:val="00CD611D"/>
    <w:rsid w:val="00D223A4"/>
    <w:rsid w:val="00D31F11"/>
    <w:rsid w:val="00D534B8"/>
    <w:rsid w:val="00D67807"/>
    <w:rsid w:val="00D7138D"/>
    <w:rsid w:val="00D958BE"/>
    <w:rsid w:val="00DA683A"/>
    <w:rsid w:val="00DD2A84"/>
    <w:rsid w:val="00DF79AE"/>
    <w:rsid w:val="00E1432E"/>
    <w:rsid w:val="00E302B8"/>
    <w:rsid w:val="00E350FA"/>
    <w:rsid w:val="00E4631D"/>
    <w:rsid w:val="00E4755E"/>
    <w:rsid w:val="00E62687"/>
    <w:rsid w:val="00E756F7"/>
    <w:rsid w:val="00EB0BEB"/>
    <w:rsid w:val="00EB3328"/>
    <w:rsid w:val="00EC0DF3"/>
    <w:rsid w:val="00ED073E"/>
    <w:rsid w:val="00EE241E"/>
    <w:rsid w:val="00F27FB4"/>
    <w:rsid w:val="00F44ABB"/>
    <w:rsid w:val="00F6396A"/>
    <w:rsid w:val="00FA4C7E"/>
    <w:rsid w:val="00FB7442"/>
    <w:rsid w:val="00FC08CC"/>
    <w:rsid w:val="00FE7584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F2C520"/>
  <w15:chartTrackingRefBased/>
  <w15:docId w15:val="{6CD49593-3796-4D3B-8C8D-D28422118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0B9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BF71242C7F4433BC412198633C9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A5EFF-B032-4ACF-9DDB-0D09933B725E}"/>
      </w:docPartPr>
      <w:docPartBody>
        <w:p w:rsidR="003A0922" w:rsidRDefault="00FE79CB" w:rsidP="00FE79CB">
          <w:pPr>
            <w:pStyle w:val="72BF71242C7F4433BC412198633C929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23D596E8FA14D51A5E312E0783D2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C8063-004F-4A6C-A2C6-D6C42232696C}"/>
      </w:docPartPr>
      <w:docPartBody>
        <w:p w:rsidR="003A0922" w:rsidRDefault="00FE79CB" w:rsidP="00FE79CB">
          <w:pPr>
            <w:pStyle w:val="123D596E8FA14D51A5E312E0783D2D8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CB"/>
    <w:rsid w:val="00013BE8"/>
    <w:rsid w:val="00032F76"/>
    <w:rsid w:val="00036C6C"/>
    <w:rsid w:val="000B0C88"/>
    <w:rsid w:val="000B7314"/>
    <w:rsid w:val="000C692F"/>
    <w:rsid w:val="000F663C"/>
    <w:rsid w:val="00184DFA"/>
    <w:rsid w:val="00191601"/>
    <w:rsid w:val="00271D04"/>
    <w:rsid w:val="00276B7C"/>
    <w:rsid w:val="00291CED"/>
    <w:rsid w:val="00316792"/>
    <w:rsid w:val="00331512"/>
    <w:rsid w:val="00332E33"/>
    <w:rsid w:val="003A0922"/>
    <w:rsid w:val="003D6F76"/>
    <w:rsid w:val="003E1BC9"/>
    <w:rsid w:val="0048402F"/>
    <w:rsid w:val="004C3F45"/>
    <w:rsid w:val="00556CDF"/>
    <w:rsid w:val="005D1AC4"/>
    <w:rsid w:val="005D6512"/>
    <w:rsid w:val="006E73F1"/>
    <w:rsid w:val="007031A9"/>
    <w:rsid w:val="007D54F9"/>
    <w:rsid w:val="007D6F98"/>
    <w:rsid w:val="008B6E26"/>
    <w:rsid w:val="009745EF"/>
    <w:rsid w:val="009D5C50"/>
    <w:rsid w:val="00A7152A"/>
    <w:rsid w:val="00AC7C78"/>
    <w:rsid w:val="00B10DC7"/>
    <w:rsid w:val="00B12821"/>
    <w:rsid w:val="00B423A1"/>
    <w:rsid w:val="00B5504B"/>
    <w:rsid w:val="00C52F4C"/>
    <w:rsid w:val="00CC34BF"/>
    <w:rsid w:val="00CD611D"/>
    <w:rsid w:val="00D1435D"/>
    <w:rsid w:val="00D223A4"/>
    <w:rsid w:val="00D31F11"/>
    <w:rsid w:val="00D7138D"/>
    <w:rsid w:val="00D76BA2"/>
    <w:rsid w:val="00DB0EBC"/>
    <w:rsid w:val="00E245CC"/>
    <w:rsid w:val="00E302B8"/>
    <w:rsid w:val="00FB7442"/>
    <w:rsid w:val="00FE79CB"/>
    <w:rsid w:val="00F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9C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BF71242C7F4433BC412198633C9297">
    <w:name w:val="72BF71242C7F4433BC412198633C9297"/>
    <w:rsid w:val="00FE79CB"/>
  </w:style>
  <w:style w:type="paragraph" w:customStyle="1" w:styleId="123D596E8FA14D51A5E312E0783D2D84">
    <w:name w:val="123D596E8FA14D51A5E312E0783D2D84"/>
    <w:rsid w:val="00FE79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2_4_Middleware Hook</Template>
  <TotalTime>3</TotalTime>
  <Pages>7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</vt:lpstr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</dc:title>
  <dc:subject/>
  <dc:creator>Itmodem Pvt. Ltd.</dc:creator>
  <cp:keywords/>
  <dc:description/>
  <cp:lastModifiedBy>Itmodem Pvt Ltd</cp:lastModifiedBy>
  <cp:revision>2</cp:revision>
  <cp:lastPrinted>2025-08-23T10:06:00Z</cp:lastPrinted>
  <dcterms:created xsi:type="dcterms:W3CDTF">2025-09-13T01:40:00Z</dcterms:created>
  <dcterms:modified xsi:type="dcterms:W3CDTF">2025-09-13T01:40:00Z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
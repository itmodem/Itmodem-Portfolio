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6A1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Bhai </w:t>
      </w:r>
      <w:r w:rsidRPr="00BE5997">
        <w:rPr>
          <w:rFonts w:ascii="Segoe UI Emoji" w:hAnsi="Segoe UI Emoji" w:cs="Segoe UI Emoji"/>
          <w:sz w:val="40"/>
        </w:rPr>
        <w:t>😎</w:t>
      </w:r>
      <w:r w:rsidRPr="00BE5997">
        <w:rPr>
          <w:sz w:val="40"/>
        </w:rPr>
        <w:t xml:space="preserve">, main is code ka </w:t>
      </w:r>
      <w:r w:rsidRPr="00BE5997">
        <w:rPr>
          <w:b/>
          <w:bCs/>
          <w:sz w:val="40"/>
        </w:rPr>
        <w:t>small action plan</w:t>
      </w:r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bana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deta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hoon</w:t>
      </w:r>
      <w:proofErr w:type="spellEnd"/>
      <w:r w:rsidRPr="00BE5997">
        <w:rPr>
          <w:sz w:val="40"/>
        </w:rPr>
        <w:t xml:space="preserve">. </w:t>
      </w:r>
      <w:proofErr w:type="spellStart"/>
      <w:r w:rsidRPr="00BE5997">
        <w:rPr>
          <w:sz w:val="40"/>
        </w:rPr>
        <w:t>Matlab</w:t>
      </w:r>
      <w:proofErr w:type="spellEnd"/>
      <w:r w:rsidRPr="00BE5997">
        <w:rPr>
          <w:sz w:val="40"/>
        </w:rPr>
        <w:t xml:space="preserve"> step by step </w:t>
      </w:r>
      <w:proofErr w:type="spellStart"/>
      <w:r w:rsidRPr="00BE5997">
        <w:rPr>
          <w:sz w:val="40"/>
        </w:rPr>
        <w:t>samjhna</w:t>
      </w:r>
      <w:proofErr w:type="spellEnd"/>
      <w:r w:rsidRPr="00BE5997">
        <w:rPr>
          <w:sz w:val="40"/>
        </w:rPr>
        <w:t xml:space="preserve"> ki ye code </w:t>
      </w:r>
      <w:proofErr w:type="spellStart"/>
      <w:r w:rsidRPr="00BE5997">
        <w:rPr>
          <w:sz w:val="40"/>
        </w:rPr>
        <w:t>kya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karta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hai</w:t>
      </w:r>
      <w:proofErr w:type="spellEnd"/>
      <w:r w:rsidRPr="00BE5997">
        <w:rPr>
          <w:sz w:val="40"/>
        </w:rPr>
        <w:t xml:space="preserve"> aur </w:t>
      </w:r>
      <w:proofErr w:type="spellStart"/>
      <w:r w:rsidRPr="00BE5997">
        <w:rPr>
          <w:sz w:val="40"/>
        </w:rPr>
        <w:t>kaise</w:t>
      </w:r>
      <w:proofErr w:type="spellEnd"/>
      <w:r w:rsidRPr="00BE5997">
        <w:rPr>
          <w:sz w:val="40"/>
        </w:rPr>
        <w:t xml:space="preserve"> flow </w:t>
      </w:r>
      <w:proofErr w:type="spellStart"/>
      <w:r w:rsidRPr="00BE5997">
        <w:rPr>
          <w:sz w:val="40"/>
        </w:rPr>
        <w:t>hai</w:t>
      </w:r>
      <w:proofErr w:type="spellEnd"/>
      <w:r w:rsidRPr="00BE5997">
        <w:rPr>
          <w:sz w:val="40"/>
        </w:rPr>
        <w:t>:</w:t>
      </w:r>
    </w:p>
    <w:p w14:paraId="1745F185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4759FD42">
          <v:rect id="_x0000_i1079" style="width:0;height:1.5pt" o:hralign="center" o:hrstd="t" o:hr="t" fillcolor="#a0a0a0" stroked="f"/>
        </w:pict>
      </w:r>
    </w:p>
    <w:p w14:paraId="714F2F17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 xml:space="preserve">1. React aur </w:t>
      </w:r>
      <w:proofErr w:type="spellStart"/>
      <w:r w:rsidRPr="00BE5997">
        <w:rPr>
          <w:b/>
          <w:bCs/>
          <w:sz w:val="40"/>
          <w:highlight w:val="yellow"/>
        </w:rPr>
        <w:t>useState</w:t>
      </w:r>
      <w:proofErr w:type="spellEnd"/>
      <w:r w:rsidRPr="00BE5997">
        <w:rPr>
          <w:b/>
          <w:bCs/>
          <w:sz w:val="40"/>
          <w:highlight w:val="yellow"/>
        </w:rPr>
        <w:t xml:space="preserve"> import </w:t>
      </w:r>
      <w:proofErr w:type="spellStart"/>
      <w:r w:rsidRPr="00BE5997">
        <w:rPr>
          <w:b/>
          <w:bCs/>
          <w:sz w:val="40"/>
          <w:highlight w:val="yellow"/>
        </w:rPr>
        <w:t>karna</w:t>
      </w:r>
      <w:proofErr w:type="spellEnd"/>
    </w:p>
    <w:p w14:paraId="05CE72E8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import React, </w:t>
      </w:r>
      <w:proofErr w:type="gramStart"/>
      <w:r w:rsidRPr="00BE5997">
        <w:rPr>
          <w:sz w:val="40"/>
        </w:rPr>
        <w:t xml:space="preserve">{ </w:t>
      </w:r>
      <w:proofErr w:type="spellStart"/>
      <w:r w:rsidRPr="00BE5997">
        <w:rPr>
          <w:sz w:val="40"/>
        </w:rPr>
        <w:t>useState</w:t>
      </w:r>
      <w:proofErr w:type="spellEnd"/>
      <w:proofErr w:type="gramEnd"/>
      <w:r w:rsidRPr="00BE5997">
        <w:rPr>
          <w:sz w:val="40"/>
        </w:rPr>
        <w:t xml:space="preserve"> } from "react";</w:t>
      </w:r>
    </w:p>
    <w:p w14:paraId="5C1AD0F9" w14:textId="77777777" w:rsidR="00BE5997" w:rsidRPr="00BE5997" w:rsidRDefault="00BE5997" w:rsidP="00BE5997">
      <w:pPr>
        <w:numPr>
          <w:ilvl w:val="0"/>
          <w:numId w:val="224"/>
        </w:numPr>
        <w:rPr>
          <w:sz w:val="40"/>
        </w:rPr>
      </w:pPr>
      <w:r w:rsidRPr="00BE5997">
        <w:rPr>
          <w:sz w:val="40"/>
        </w:rPr>
        <w:t>React = basic library for UI.</w:t>
      </w:r>
    </w:p>
    <w:p w14:paraId="0BCFBE1F" w14:textId="77777777" w:rsidR="00BE5997" w:rsidRPr="00BE5997" w:rsidRDefault="00BE5997" w:rsidP="00BE5997">
      <w:pPr>
        <w:numPr>
          <w:ilvl w:val="0"/>
          <w:numId w:val="224"/>
        </w:numPr>
        <w:rPr>
          <w:sz w:val="40"/>
        </w:rPr>
      </w:pPr>
      <w:proofErr w:type="spellStart"/>
      <w:r w:rsidRPr="00BE5997">
        <w:rPr>
          <w:sz w:val="40"/>
        </w:rPr>
        <w:t>useState</w:t>
      </w:r>
      <w:proofErr w:type="spellEnd"/>
      <w:r w:rsidRPr="00BE5997">
        <w:rPr>
          <w:sz w:val="40"/>
        </w:rPr>
        <w:t xml:space="preserve"> = React hook, jo component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andar</w:t>
      </w:r>
      <w:proofErr w:type="spellEnd"/>
      <w:r w:rsidRPr="00BE5997">
        <w:rPr>
          <w:sz w:val="40"/>
        </w:rPr>
        <w:t xml:space="preserve"> state handle </w:t>
      </w:r>
      <w:proofErr w:type="spellStart"/>
      <w:r w:rsidRPr="00BE5997">
        <w:rPr>
          <w:sz w:val="40"/>
        </w:rPr>
        <w:t>karta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hai</w:t>
      </w:r>
      <w:proofErr w:type="spellEnd"/>
      <w:r w:rsidRPr="00BE5997">
        <w:rPr>
          <w:sz w:val="40"/>
        </w:rPr>
        <w:t>.</w:t>
      </w:r>
    </w:p>
    <w:p w14:paraId="3BBD60B0" w14:textId="77777777" w:rsidR="00BE5997" w:rsidRPr="00BE5997" w:rsidRDefault="00BE5997" w:rsidP="00BE5997">
      <w:pPr>
        <w:numPr>
          <w:ilvl w:val="0"/>
          <w:numId w:val="224"/>
        </w:numPr>
        <w:rPr>
          <w:sz w:val="40"/>
        </w:rPr>
      </w:pPr>
      <w:r w:rsidRPr="00BE5997">
        <w:rPr>
          <w:sz w:val="40"/>
        </w:rPr>
        <w:t xml:space="preserve">Hum mobile menu ko toggle </w:t>
      </w:r>
      <w:proofErr w:type="spellStart"/>
      <w:r w:rsidRPr="00BE5997">
        <w:rPr>
          <w:sz w:val="40"/>
        </w:rPr>
        <w:t>karne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liye</w:t>
      </w:r>
      <w:proofErr w:type="spellEnd"/>
      <w:r w:rsidRPr="00BE5997">
        <w:rPr>
          <w:sz w:val="40"/>
        </w:rPr>
        <w:t xml:space="preserve"> open state use </w:t>
      </w:r>
      <w:proofErr w:type="spellStart"/>
      <w:r w:rsidRPr="00BE5997">
        <w:rPr>
          <w:sz w:val="40"/>
        </w:rPr>
        <w:t>kar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rahe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hain</w:t>
      </w:r>
      <w:proofErr w:type="spellEnd"/>
      <w:r w:rsidRPr="00BE5997">
        <w:rPr>
          <w:sz w:val="40"/>
        </w:rPr>
        <w:t>.</w:t>
      </w:r>
    </w:p>
    <w:p w14:paraId="6B3306F8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62559727">
          <v:rect id="_x0000_i1080" style="width:0;height:1.5pt" o:hralign="center" o:hrstd="t" o:hr="t" fillcolor="#a0a0a0" stroked="f"/>
        </w:pict>
      </w:r>
    </w:p>
    <w:p w14:paraId="1F9F396E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 xml:space="preserve">2. Navbar component </w:t>
      </w:r>
      <w:proofErr w:type="spellStart"/>
      <w:r w:rsidRPr="00BE5997">
        <w:rPr>
          <w:b/>
          <w:bCs/>
          <w:sz w:val="40"/>
          <w:highlight w:val="yellow"/>
        </w:rPr>
        <w:t>banate</w:t>
      </w:r>
      <w:proofErr w:type="spellEnd"/>
      <w:r w:rsidRPr="00BE5997">
        <w:rPr>
          <w:b/>
          <w:bCs/>
          <w:sz w:val="40"/>
          <w:highlight w:val="yellow"/>
        </w:rPr>
        <w:t xml:space="preserve"> </w:t>
      </w:r>
      <w:proofErr w:type="spellStart"/>
      <w:r w:rsidRPr="00BE5997">
        <w:rPr>
          <w:b/>
          <w:bCs/>
          <w:sz w:val="40"/>
          <w:highlight w:val="yellow"/>
        </w:rPr>
        <w:t>hain</w:t>
      </w:r>
      <w:proofErr w:type="spellEnd"/>
    </w:p>
    <w:p w14:paraId="3A6AE2A4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const Navbar = () =&gt; {</w:t>
      </w:r>
    </w:p>
    <w:p w14:paraId="31857177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const [open, </w:t>
      </w:r>
      <w:proofErr w:type="spellStart"/>
      <w:r w:rsidRPr="00BE5997">
        <w:rPr>
          <w:sz w:val="40"/>
        </w:rPr>
        <w:t>setOpen</w:t>
      </w:r>
      <w:proofErr w:type="spellEnd"/>
      <w:r w:rsidRPr="00BE5997">
        <w:rPr>
          <w:sz w:val="40"/>
        </w:rPr>
        <w:t xml:space="preserve">] = </w:t>
      </w:r>
      <w:proofErr w:type="spellStart"/>
      <w:r w:rsidRPr="00BE5997">
        <w:rPr>
          <w:sz w:val="40"/>
        </w:rPr>
        <w:t>useState</w:t>
      </w:r>
      <w:proofErr w:type="spellEnd"/>
      <w:r w:rsidRPr="00BE5997">
        <w:rPr>
          <w:sz w:val="40"/>
        </w:rPr>
        <w:t>(false);</w:t>
      </w:r>
    </w:p>
    <w:p w14:paraId="675EAB6F" w14:textId="77777777" w:rsidR="00BE5997" w:rsidRPr="00BE5997" w:rsidRDefault="00BE5997" w:rsidP="00BE5997">
      <w:pPr>
        <w:numPr>
          <w:ilvl w:val="0"/>
          <w:numId w:val="225"/>
        </w:numPr>
        <w:rPr>
          <w:sz w:val="40"/>
        </w:rPr>
      </w:pPr>
      <w:r w:rsidRPr="00BE5997">
        <w:rPr>
          <w:sz w:val="40"/>
        </w:rPr>
        <w:t xml:space="preserve">Navbar ek functional component </w:t>
      </w:r>
      <w:proofErr w:type="spellStart"/>
      <w:r w:rsidRPr="00BE5997">
        <w:rPr>
          <w:sz w:val="40"/>
        </w:rPr>
        <w:t>hai</w:t>
      </w:r>
      <w:proofErr w:type="spellEnd"/>
      <w:r w:rsidRPr="00BE5997">
        <w:rPr>
          <w:sz w:val="40"/>
        </w:rPr>
        <w:t>.</w:t>
      </w:r>
    </w:p>
    <w:p w14:paraId="35E3ACEC" w14:textId="77777777" w:rsidR="00BE5997" w:rsidRPr="00BE5997" w:rsidRDefault="00BE5997" w:rsidP="00BE5997">
      <w:pPr>
        <w:numPr>
          <w:ilvl w:val="0"/>
          <w:numId w:val="225"/>
        </w:numPr>
        <w:rPr>
          <w:sz w:val="40"/>
        </w:rPr>
      </w:pPr>
      <w:r w:rsidRPr="00BE5997">
        <w:rPr>
          <w:sz w:val="40"/>
        </w:rPr>
        <w:t>open = false by default (mobile menu initially hidden).</w:t>
      </w:r>
    </w:p>
    <w:p w14:paraId="7A6DAD47" w14:textId="77777777" w:rsidR="00BE5997" w:rsidRPr="00BE5997" w:rsidRDefault="00BE5997" w:rsidP="00BE5997">
      <w:pPr>
        <w:numPr>
          <w:ilvl w:val="0"/>
          <w:numId w:val="225"/>
        </w:numPr>
        <w:rPr>
          <w:sz w:val="40"/>
        </w:rPr>
      </w:pPr>
      <w:proofErr w:type="spellStart"/>
      <w:r w:rsidRPr="00BE5997">
        <w:rPr>
          <w:sz w:val="40"/>
        </w:rPr>
        <w:t>setOpen</w:t>
      </w:r>
      <w:proofErr w:type="spellEnd"/>
      <w:r w:rsidRPr="00BE5997">
        <w:rPr>
          <w:sz w:val="40"/>
        </w:rPr>
        <w:t xml:space="preserve"> = function jo open ko toggle </w:t>
      </w:r>
      <w:proofErr w:type="spellStart"/>
      <w:r w:rsidRPr="00BE5997">
        <w:rPr>
          <w:sz w:val="40"/>
        </w:rPr>
        <w:t>karega</w:t>
      </w:r>
      <w:proofErr w:type="spellEnd"/>
      <w:r w:rsidRPr="00BE5997">
        <w:rPr>
          <w:sz w:val="40"/>
        </w:rPr>
        <w:t>.</w:t>
      </w:r>
    </w:p>
    <w:p w14:paraId="5C9D6AF0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0894ACA1">
          <v:rect id="_x0000_i1081" style="width:0;height:1.5pt" o:hralign="center" o:hrstd="t" o:hr="t" fillcolor="#a0a0a0" stroked="f"/>
        </w:pict>
      </w:r>
    </w:p>
    <w:p w14:paraId="1E1C53A1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>3. Navbar container</w:t>
      </w:r>
    </w:p>
    <w:p w14:paraId="3FC1042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lastRenderedPageBreak/>
        <w:t xml:space="preserve">&lt;nav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="bg-blue-500 p-4 text-white flex justify-between items-center"&gt;</w:t>
      </w:r>
    </w:p>
    <w:p w14:paraId="6ACA377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&lt;div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="text-xl font-bold"&gt;</w:t>
      </w:r>
      <w:proofErr w:type="spellStart"/>
      <w:r w:rsidRPr="00BE5997">
        <w:rPr>
          <w:sz w:val="40"/>
        </w:rPr>
        <w:t>ItModem</w:t>
      </w:r>
      <w:proofErr w:type="spellEnd"/>
      <w:r w:rsidRPr="00BE5997">
        <w:rPr>
          <w:sz w:val="40"/>
        </w:rPr>
        <w:t>&lt;/div&gt;</w:t>
      </w:r>
    </w:p>
    <w:p w14:paraId="6ABFD45B" w14:textId="77777777" w:rsidR="00BE5997" w:rsidRPr="00BE5997" w:rsidRDefault="00BE5997" w:rsidP="00BE5997">
      <w:pPr>
        <w:numPr>
          <w:ilvl w:val="0"/>
          <w:numId w:val="226"/>
        </w:numPr>
        <w:rPr>
          <w:sz w:val="40"/>
        </w:rPr>
      </w:pPr>
      <w:r w:rsidRPr="00BE5997">
        <w:rPr>
          <w:sz w:val="40"/>
        </w:rPr>
        <w:t>&lt;nav&gt; = Navbar ka main wrapper.</w:t>
      </w:r>
    </w:p>
    <w:p w14:paraId="5C42A35D" w14:textId="77777777" w:rsidR="00BE5997" w:rsidRPr="00BE5997" w:rsidRDefault="00BE5997" w:rsidP="00BE5997">
      <w:pPr>
        <w:numPr>
          <w:ilvl w:val="0"/>
          <w:numId w:val="226"/>
        </w:numPr>
        <w:rPr>
          <w:sz w:val="40"/>
        </w:rPr>
      </w:pPr>
      <w:r w:rsidRPr="00BE5997">
        <w:rPr>
          <w:sz w:val="40"/>
        </w:rPr>
        <w:t>Tailwind classes:</w:t>
      </w:r>
    </w:p>
    <w:p w14:paraId="03820DBE" w14:textId="77777777" w:rsidR="00BE5997" w:rsidRPr="00BE5997" w:rsidRDefault="00BE5997" w:rsidP="00BE5997">
      <w:pPr>
        <w:numPr>
          <w:ilvl w:val="1"/>
          <w:numId w:val="226"/>
        </w:numPr>
        <w:rPr>
          <w:sz w:val="40"/>
        </w:rPr>
      </w:pPr>
      <w:r w:rsidRPr="00BE5997">
        <w:rPr>
          <w:sz w:val="40"/>
        </w:rPr>
        <w:t>bg-blue-500 = background color.</w:t>
      </w:r>
    </w:p>
    <w:p w14:paraId="2F55D52B" w14:textId="77777777" w:rsidR="00BE5997" w:rsidRPr="00BE5997" w:rsidRDefault="00BE5997" w:rsidP="00BE5997">
      <w:pPr>
        <w:numPr>
          <w:ilvl w:val="1"/>
          <w:numId w:val="226"/>
        </w:numPr>
        <w:rPr>
          <w:sz w:val="40"/>
        </w:rPr>
      </w:pPr>
      <w:r w:rsidRPr="00BE5997">
        <w:rPr>
          <w:sz w:val="40"/>
        </w:rPr>
        <w:t>p-4 = padding.</w:t>
      </w:r>
    </w:p>
    <w:p w14:paraId="0ADF8D5E" w14:textId="77777777" w:rsidR="00BE5997" w:rsidRPr="00BE5997" w:rsidRDefault="00BE5997" w:rsidP="00BE5997">
      <w:pPr>
        <w:numPr>
          <w:ilvl w:val="1"/>
          <w:numId w:val="226"/>
        </w:numPr>
        <w:rPr>
          <w:sz w:val="40"/>
        </w:rPr>
      </w:pPr>
      <w:r w:rsidRPr="00BE5997">
        <w:rPr>
          <w:sz w:val="40"/>
        </w:rPr>
        <w:t>text-white = text color.</w:t>
      </w:r>
    </w:p>
    <w:p w14:paraId="3D3F1236" w14:textId="77777777" w:rsidR="00BE5997" w:rsidRPr="00BE5997" w:rsidRDefault="00BE5997" w:rsidP="00BE5997">
      <w:pPr>
        <w:numPr>
          <w:ilvl w:val="1"/>
          <w:numId w:val="226"/>
        </w:numPr>
        <w:rPr>
          <w:sz w:val="40"/>
        </w:rPr>
      </w:pPr>
      <w:r w:rsidRPr="00BE5997">
        <w:rPr>
          <w:sz w:val="40"/>
        </w:rPr>
        <w:t>flex justify-between items-center = logo left aur menu right align.</w:t>
      </w:r>
    </w:p>
    <w:p w14:paraId="37AA6AE6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4AAF60D3">
          <v:rect id="_x0000_i1082" style="width:0;height:1.5pt" o:hralign="center" o:hrstd="t" o:hr="t" fillcolor="#a0a0a0" stroked="f"/>
        </w:pict>
      </w:r>
    </w:p>
    <w:p w14:paraId="1FD3C5C2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>4. Desktop Menu</w:t>
      </w:r>
    </w:p>
    <w:p w14:paraId="1A5672E7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&lt;ul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 xml:space="preserve">="hidden </w:t>
      </w:r>
      <w:proofErr w:type="spellStart"/>
      <w:proofErr w:type="gramStart"/>
      <w:r w:rsidRPr="00BE5997">
        <w:rPr>
          <w:sz w:val="40"/>
        </w:rPr>
        <w:t>md:flex</w:t>
      </w:r>
      <w:proofErr w:type="spellEnd"/>
      <w:proofErr w:type="gramEnd"/>
      <w:r w:rsidRPr="00BE5997">
        <w:rPr>
          <w:sz w:val="40"/>
        </w:rPr>
        <w:t xml:space="preserve"> gap-6"&gt;</w:t>
      </w:r>
    </w:p>
    <w:p w14:paraId="0182D014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&lt;li&gt;Home&lt;/li&gt;</w:t>
      </w:r>
    </w:p>
    <w:p w14:paraId="12753FAC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&lt;li&gt;About&lt;/li&gt;</w:t>
      </w:r>
    </w:p>
    <w:p w14:paraId="37186A00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&lt;li&gt;Services&lt;/li&gt;</w:t>
      </w:r>
    </w:p>
    <w:p w14:paraId="3EA7500A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&lt;li&gt;Contact&lt;/li&gt;</w:t>
      </w:r>
    </w:p>
    <w:p w14:paraId="33B65D1C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&lt;/ul&gt;</w:t>
      </w:r>
    </w:p>
    <w:p w14:paraId="761ECDF7" w14:textId="77777777" w:rsidR="00BE5997" w:rsidRPr="00BE5997" w:rsidRDefault="00BE5997" w:rsidP="00BE5997">
      <w:pPr>
        <w:numPr>
          <w:ilvl w:val="0"/>
          <w:numId w:val="227"/>
        </w:numPr>
        <w:rPr>
          <w:sz w:val="40"/>
        </w:rPr>
      </w:pPr>
      <w:r w:rsidRPr="00BE5997">
        <w:rPr>
          <w:sz w:val="40"/>
        </w:rPr>
        <w:t xml:space="preserve">hidden </w:t>
      </w:r>
      <w:proofErr w:type="spellStart"/>
      <w:proofErr w:type="gramStart"/>
      <w:r w:rsidRPr="00BE5997">
        <w:rPr>
          <w:sz w:val="40"/>
        </w:rPr>
        <w:t>md:flex</w:t>
      </w:r>
      <w:proofErr w:type="spellEnd"/>
      <w:proofErr w:type="gramEnd"/>
      <w:r w:rsidRPr="00BE5997">
        <w:rPr>
          <w:sz w:val="40"/>
        </w:rPr>
        <w:t xml:space="preserve"> = small screen pe hidden, medium+ screen pe flex (horizontal) menu.</w:t>
      </w:r>
    </w:p>
    <w:p w14:paraId="16D071EC" w14:textId="77777777" w:rsidR="00BE5997" w:rsidRPr="00BE5997" w:rsidRDefault="00BE5997" w:rsidP="00BE5997">
      <w:pPr>
        <w:numPr>
          <w:ilvl w:val="0"/>
          <w:numId w:val="227"/>
        </w:numPr>
        <w:rPr>
          <w:sz w:val="40"/>
        </w:rPr>
      </w:pPr>
      <w:r w:rsidRPr="00BE5997">
        <w:rPr>
          <w:sz w:val="40"/>
        </w:rPr>
        <w:lastRenderedPageBreak/>
        <w:t xml:space="preserve">gap-6 = menu items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beech space.</w:t>
      </w:r>
    </w:p>
    <w:p w14:paraId="55AF2182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45224B4E">
          <v:rect id="_x0000_i1083" style="width:0;height:1.5pt" o:hralign="center" o:hrstd="t" o:hr="t" fillcolor="#a0a0a0" stroked="f"/>
        </w:pict>
      </w:r>
    </w:p>
    <w:p w14:paraId="3AA54999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>5. Mobile Hamburger Icon</w:t>
      </w:r>
    </w:p>
    <w:p w14:paraId="72055675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&lt;div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</w:t>
      </w:r>
      <w:proofErr w:type="spellStart"/>
      <w:proofErr w:type="gramStart"/>
      <w:r w:rsidRPr="00BE5997">
        <w:rPr>
          <w:sz w:val="40"/>
        </w:rPr>
        <w:t>md:hidden</w:t>
      </w:r>
      <w:proofErr w:type="spellEnd"/>
      <w:proofErr w:type="gramEnd"/>
      <w:r w:rsidRPr="00BE5997">
        <w:rPr>
          <w:sz w:val="40"/>
        </w:rPr>
        <w:t xml:space="preserve">" </w:t>
      </w:r>
      <w:proofErr w:type="spellStart"/>
      <w:r w:rsidRPr="00BE5997">
        <w:rPr>
          <w:sz w:val="40"/>
        </w:rPr>
        <w:t>onClick</w:t>
      </w:r>
      <w:proofErr w:type="spellEnd"/>
      <w:proofErr w:type="gramStart"/>
      <w:r w:rsidRPr="00BE5997">
        <w:rPr>
          <w:sz w:val="40"/>
        </w:rPr>
        <w:t>={</w:t>
      </w:r>
      <w:proofErr w:type="gramEnd"/>
      <w:r w:rsidRPr="00BE5997">
        <w:rPr>
          <w:sz w:val="40"/>
        </w:rPr>
        <w:t xml:space="preserve">() =&gt; </w:t>
      </w:r>
      <w:proofErr w:type="spellStart"/>
      <w:r w:rsidRPr="00BE5997">
        <w:rPr>
          <w:sz w:val="40"/>
        </w:rPr>
        <w:t>setOpen</w:t>
      </w:r>
      <w:proofErr w:type="spellEnd"/>
      <w:proofErr w:type="gramStart"/>
      <w:r w:rsidRPr="00BE5997">
        <w:rPr>
          <w:sz w:val="40"/>
        </w:rPr>
        <w:t>(!open</w:t>
      </w:r>
      <w:proofErr w:type="gramEnd"/>
      <w:r w:rsidRPr="00BE5997">
        <w:rPr>
          <w:sz w:val="40"/>
        </w:rPr>
        <w:t>)}&gt;</w:t>
      </w:r>
    </w:p>
    <w:p w14:paraId="51D2CB93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</w:t>
      </w:r>
      <w:proofErr w:type="spellStart"/>
      <w:r w:rsidRPr="00BE5997">
        <w:rPr>
          <w:sz w:val="40"/>
        </w:rPr>
        <w:t>svg</w:t>
      </w:r>
      <w:proofErr w:type="spellEnd"/>
      <w:r w:rsidRPr="00BE5997">
        <w:rPr>
          <w:sz w:val="40"/>
        </w:rPr>
        <w:t xml:space="preserve"> ...&gt;</w:t>
      </w:r>
    </w:p>
    <w:p w14:paraId="1ED8B706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  &lt;path d</w:t>
      </w:r>
      <w:proofErr w:type="gramStart"/>
      <w:r w:rsidRPr="00BE5997">
        <w:rPr>
          <w:sz w:val="40"/>
        </w:rPr>
        <w:t>={open ?</w:t>
      </w:r>
      <w:proofErr w:type="gramEnd"/>
      <w:r w:rsidRPr="00BE5997">
        <w:rPr>
          <w:sz w:val="40"/>
        </w:rPr>
        <w:t xml:space="preserve"> "X icon</w:t>
      </w:r>
      <w:proofErr w:type="gramStart"/>
      <w:r w:rsidRPr="00BE5997">
        <w:rPr>
          <w:sz w:val="40"/>
        </w:rPr>
        <w:t>" :</w:t>
      </w:r>
      <w:proofErr w:type="gramEnd"/>
      <w:r w:rsidRPr="00BE5997">
        <w:rPr>
          <w:sz w:val="40"/>
        </w:rPr>
        <w:t xml:space="preserve"> "Hamburger icon"} /&gt;</w:t>
      </w:r>
    </w:p>
    <w:p w14:paraId="7AF214E0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&lt;/</w:t>
      </w:r>
      <w:proofErr w:type="spellStart"/>
      <w:r w:rsidRPr="00BE5997">
        <w:rPr>
          <w:sz w:val="40"/>
        </w:rPr>
        <w:t>svg</w:t>
      </w:r>
      <w:proofErr w:type="spellEnd"/>
      <w:r w:rsidRPr="00BE5997">
        <w:rPr>
          <w:sz w:val="40"/>
        </w:rPr>
        <w:t>&gt;</w:t>
      </w:r>
    </w:p>
    <w:p w14:paraId="3417E251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&lt;/div&gt;</w:t>
      </w:r>
    </w:p>
    <w:p w14:paraId="13520A88" w14:textId="77777777" w:rsidR="00BE5997" w:rsidRPr="00BE5997" w:rsidRDefault="00BE5997" w:rsidP="00BE5997">
      <w:pPr>
        <w:numPr>
          <w:ilvl w:val="0"/>
          <w:numId w:val="228"/>
        </w:numPr>
        <w:rPr>
          <w:sz w:val="40"/>
        </w:rPr>
      </w:pPr>
      <w:proofErr w:type="spellStart"/>
      <w:proofErr w:type="gramStart"/>
      <w:r w:rsidRPr="00BE5997">
        <w:rPr>
          <w:sz w:val="40"/>
        </w:rPr>
        <w:t>md:hidden</w:t>
      </w:r>
      <w:proofErr w:type="spellEnd"/>
      <w:proofErr w:type="gramEnd"/>
      <w:r w:rsidRPr="00BE5997">
        <w:rPr>
          <w:sz w:val="40"/>
        </w:rPr>
        <w:t xml:space="preserve"> = mobile pe </w:t>
      </w:r>
      <w:proofErr w:type="spellStart"/>
      <w:r w:rsidRPr="00BE5997">
        <w:rPr>
          <w:sz w:val="40"/>
        </w:rPr>
        <w:t>dikhega</w:t>
      </w:r>
      <w:proofErr w:type="spellEnd"/>
      <w:r w:rsidRPr="00BE5997">
        <w:rPr>
          <w:sz w:val="40"/>
        </w:rPr>
        <w:t>, desktop pe hide.</w:t>
      </w:r>
    </w:p>
    <w:p w14:paraId="4D6AB35C" w14:textId="77777777" w:rsidR="00BE5997" w:rsidRPr="00BE5997" w:rsidRDefault="00BE5997" w:rsidP="00BE5997">
      <w:pPr>
        <w:numPr>
          <w:ilvl w:val="0"/>
          <w:numId w:val="228"/>
        </w:numPr>
        <w:rPr>
          <w:sz w:val="40"/>
        </w:rPr>
      </w:pPr>
      <w:proofErr w:type="spellStart"/>
      <w:r w:rsidRPr="00BE5997">
        <w:rPr>
          <w:sz w:val="40"/>
        </w:rPr>
        <w:t>onClick</w:t>
      </w:r>
      <w:proofErr w:type="spellEnd"/>
      <w:r w:rsidRPr="00BE5997">
        <w:rPr>
          <w:sz w:val="40"/>
        </w:rPr>
        <w:t xml:space="preserve"> = click </w:t>
      </w:r>
      <w:proofErr w:type="spellStart"/>
      <w:r w:rsidRPr="00BE5997">
        <w:rPr>
          <w:sz w:val="40"/>
        </w:rPr>
        <w:t>karte</w:t>
      </w:r>
      <w:proofErr w:type="spellEnd"/>
      <w:r w:rsidRPr="00BE5997">
        <w:rPr>
          <w:sz w:val="40"/>
        </w:rPr>
        <w:t xml:space="preserve"> hi open toggle </w:t>
      </w:r>
      <w:proofErr w:type="spellStart"/>
      <w:r w:rsidRPr="00BE5997">
        <w:rPr>
          <w:sz w:val="40"/>
        </w:rPr>
        <w:t>hoga</w:t>
      </w:r>
      <w:proofErr w:type="spellEnd"/>
      <w:r w:rsidRPr="00BE5997">
        <w:rPr>
          <w:sz w:val="40"/>
        </w:rPr>
        <w:t>.</w:t>
      </w:r>
    </w:p>
    <w:p w14:paraId="116FB3DB" w14:textId="77777777" w:rsidR="00BE5997" w:rsidRPr="00BE5997" w:rsidRDefault="00BE5997" w:rsidP="00BE5997">
      <w:pPr>
        <w:numPr>
          <w:ilvl w:val="0"/>
          <w:numId w:val="228"/>
        </w:numPr>
        <w:rPr>
          <w:sz w:val="40"/>
        </w:rPr>
      </w:pPr>
      <w:r w:rsidRPr="00BE5997">
        <w:rPr>
          <w:sz w:val="40"/>
        </w:rPr>
        <w:t>Hamburger icon = 3 lines.</w:t>
      </w:r>
    </w:p>
    <w:p w14:paraId="05538D76" w14:textId="77777777" w:rsidR="00BE5997" w:rsidRPr="00BE5997" w:rsidRDefault="00BE5997" w:rsidP="00BE5997">
      <w:pPr>
        <w:numPr>
          <w:ilvl w:val="0"/>
          <w:numId w:val="228"/>
        </w:numPr>
        <w:rPr>
          <w:sz w:val="40"/>
        </w:rPr>
      </w:pPr>
      <w:r w:rsidRPr="00BE5997">
        <w:rPr>
          <w:sz w:val="40"/>
        </w:rPr>
        <w:t xml:space="preserve">Jab open = true, icon change ho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"X" (close) ho </w:t>
      </w:r>
      <w:proofErr w:type="spellStart"/>
      <w:r w:rsidRPr="00BE5997">
        <w:rPr>
          <w:sz w:val="40"/>
        </w:rPr>
        <w:t>jata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hai</w:t>
      </w:r>
      <w:proofErr w:type="spellEnd"/>
      <w:r w:rsidRPr="00BE5997">
        <w:rPr>
          <w:sz w:val="40"/>
        </w:rPr>
        <w:t>.</w:t>
      </w:r>
    </w:p>
    <w:p w14:paraId="7166A47B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4FAFC235">
          <v:rect id="_x0000_i1084" style="width:0;height:1.5pt" o:hralign="center" o:hrstd="t" o:hr="t" fillcolor="#a0a0a0" stroked="f"/>
        </w:pict>
      </w:r>
    </w:p>
    <w:p w14:paraId="09C100DE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  <w:highlight w:val="yellow"/>
        </w:rPr>
        <w:t>6. Mobile Menu</w:t>
      </w:r>
    </w:p>
    <w:p w14:paraId="4C4AF3A1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{open &amp;&amp; (</w:t>
      </w:r>
    </w:p>
    <w:p w14:paraId="72713D0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&lt;ul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 xml:space="preserve">="absolute top-16 left-0 w-full bg-blue-500 flex flex-col items-center </w:t>
      </w:r>
      <w:proofErr w:type="spellStart"/>
      <w:proofErr w:type="gramStart"/>
      <w:r w:rsidRPr="00BE5997">
        <w:rPr>
          <w:sz w:val="40"/>
        </w:rPr>
        <w:t>md:hidden</w:t>
      </w:r>
      <w:proofErr w:type="spellEnd"/>
      <w:proofErr w:type="gramEnd"/>
      <w:r w:rsidRPr="00BE5997">
        <w:rPr>
          <w:sz w:val="40"/>
        </w:rPr>
        <w:t>"&gt;</w:t>
      </w:r>
    </w:p>
    <w:p w14:paraId="7D402C8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  &lt;li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="py-2"&gt;Home&lt;/li&gt;</w:t>
      </w:r>
    </w:p>
    <w:p w14:paraId="21FA4823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  &lt;li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="py-2"&gt;About&lt;/li&gt;</w:t>
      </w:r>
    </w:p>
    <w:p w14:paraId="19AE26A2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  &lt;li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="py-2"&gt;Services&lt;/li&gt;</w:t>
      </w:r>
    </w:p>
    <w:p w14:paraId="490CC601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lastRenderedPageBreak/>
        <w:t xml:space="preserve">    &lt;li </w:t>
      </w:r>
      <w:proofErr w:type="spellStart"/>
      <w:r w:rsidRPr="00BE5997">
        <w:rPr>
          <w:sz w:val="40"/>
        </w:rPr>
        <w:t>className</w:t>
      </w:r>
      <w:proofErr w:type="spellEnd"/>
      <w:r w:rsidRPr="00BE5997">
        <w:rPr>
          <w:sz w:val="40"/>
        </w:rPr>
        <w:t>="py-2"&gt;Contact&lt;/li&gt;</w:t>
      </w:r>
    </w:p>
    <w:p w14:paraId="0A14F433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 xml:space="preserve">  &lt;/ul&gt;</w:t>
      </w:r>
    </w:p>
    <w:p w14:paraId="60E90837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)}</w:t>
      </w:r>
    </w:p>
    <w:p w14:paraId="66ED0EF4" w14:textId="77777777" w:rsidR="00BE5997" w:rsidRPr="00BE5997" w:rsidRDefault="00BE5997" w:rsidP="00BE5997">
      <w:pPr>
        <w:numPr>
          <w:ilvl w:val="0"/>
          <w:numId w:val="229"/>
        </w:numPr>
        <w:rPr>
          <w:sz w:val="40"/>
        </w:rPr>
      </w:pPr>
      <w:r w:rsidRPr="00BE5997">
        <w:rPr>
          <w:sz w:val="40"/>
        </w:rPr>
        <w:t xml:space="preserve">Conditional rendering {open &amp;&amp; ...} = </w:t>
      </w:r>
      <w:proofErr w:type="spellStart"/>
      <w:r w:rsidRPr="00BE5997">
        <w:rPr>
          <w:sz w:val="40"/>
        </w:rPr>
        <w:t>sirf</w:t>
      </w:r>
      <w:proofErr w:type="spellEnd"/>
      <w:r w:rsidRPr="00BE5997">
        <w:rPr>
          <w:sz w:val="40"/>
        </w:rPr>
        <w:t xml:space="preserve"> tab </w:t>
      </w:r>
      <w:proofErr w:type="spellStart"/>
      <w:r w:rsidRPr="00BE5997">
        <w:rPr>
          <w:sz w:val="40"/>
        </w:rPr>
        <w:t>dikhaye</w:t>
      </w:r>
      <w:proofErr w:type="spellEnd"/>
      <w:r w:rsidRPr="00BE5997">
        <w:rPr>
          <w:sz w:val="40"/>
        </w:rPr>
        <w:t xml:space="preserve"> jab open true ho.</w:t>
      </w:r>
    </w:p>
    <w:p w14:paraId="2F6392D7" w14:textId="77777777" w:rsidR="00BE5997" w:rsidRPr="00BE5997" w:rsidRDefault="00BE5997" w:rsidP="00BE5997">
      <w:pPr>
        <w:numPr>
          <w:ilvl w:val="0"/>
          <w:numId w:val="229"/>
        </w:numPr>
        <w:rPr>
          <w:sz w:val="40"/>
        </w:rPr>
      </w:pPr>
      <w:r w:rsidRPr="00BE5997">
        <w:rPr>
          <w:sz w:val="40"/>
        </w:rPr>
        <w:t xml:space="preserve">absolute top-16 left-0 w-full = mobile menu screen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top se niche </w:t>
      </w:r>
      <w:proofErr w:type="spellStart"/>
      <w:r w:rsidRPr="00BE5997">
        <w:rPr>
          <w:sz w:val="40"/>
        </w:rPr>
        <w:t>dikhe</w:t>
      </w:r>
      <w:proofErr w:type="spellEnd"/>
      <w:r w:rsidRPr="00BE5997">
        <w:rPr>
          <w:sz w:val="40"/>
        </w:rPr>
        <w:t>, full width.</w:t>
      </w:r>
    </w:p>
    <w:p w14:paraId="1A0500AC" w14:textId="77777777" w:rsidR="00BE5997" w:rsidRPr="00BE5997" w:rsidRDefault="00BE5997" w:rsidP="00BE5997">
      <w:pPr>
        <w:numPr>
          <w:ilvl w:val="0"/>
          <w:numId w:val="229"/>
        </w:numPr>
        <w:rPr>
          <w:sz w:val="40"/>
        </w:rPr>
      </w:pPr>
      <w:r w:rsidRPr="00BE5997">
        <w:rPr>
          <w:sz w:val="40"/>
        </w:rPr>
        <w:t>flex flex-col items-center = vertical menu with center alignment.</w:t>
      </w:r>
    </w:p>
    <w:p w14:paraId="4CF793A9" w14:textId="77777777" w:rsidR="00BE5997" w:rsidRPr="00BE5997" w:rsidRDefault="00BE5997" w:rsidP="00BE5997">
      <w:pPr>
        <w:numPr>
          <w:ilvl w:val="0"/>
          <w:numId w:val="229"/>
        </w:numPr>
        <w:rPr>
          <w:sz w:val="40"/>
        </w:rPr>
      </w:pPr>
      <w:proofErr w:type="spellStart"/>
      <w:proofErr w:type="gramStart"/>
      <w:r w:rsidRPr="00BE5997">
        <w:rPr>
          <w:sz w:val="40"/>
        </w:rPr>
        <w:t>md:hidden</w:t>
      </w:r>
      <w:proofErr w:type="spellEnd"/>
      <w:proofErr w:type="gramEnd"/>
      <w:r w:rsidRPr="00BE5997">
        <w:rPr>
          <w:sz w:val="40"/>
        </w:rPr>
        <w:t xml:space="preserve"> = desktop pe hidden.</w:t>
      </w:r>
    </w:p>
    <w:p w14:paraId="50E897A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24BA410C">
          <v:rect id="_x0000_i1085" style="width:0;height:1.5pt" o:hralign="center" o:hrstd="t" o:hr="t" fillcolor="#a0a0a0" stroked="f"/>
        </w:pict>
      </w:r>
    </w:p>
    <w:p w14:paraId="060FCD86" w14:textId="77777777" w:rsidR="00BE5997" w:rsidRPr="00BE5997" w:rsidRDefault="00BE5997" w:rsidP="00BE5997">
      <w:pPr>
        <w:rPr>
          <w:b/>
          <w:bCs/>
          <w:sz w:val="40"/>
        </w:rPr>
      </w:pPr>
      <w:r w:rsidRPr="00BE5997">
        <w:rPr>
          <w:b/>
          <w:bCs/>
          <w:sz w:val="40"/>
        </w:rPr>
        <w:t>7. Export Component</w:t>
      </w:r>
    </w:p>
    <w:p w14:paraId="274C42F5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t>export default Navbar;</w:t>
      </w:r>
    </w:p>
    <w:p w14:paraId="33B16A1A" w14:textId="77777777" w:rsidR="00BE5997" w:rsidRPr="00BE5997" w:rsidRDefault="00BE5997" w:rsidP="00BE5997">
      <w:pPr>
        <w:numPr>
          <w:ilvl w:val="0"/>
          <w:numId w:val="230"/>
        </w:numPr>
        <w:rPr>
          <w:sz w:val="40"/>
        </w:rPr>
      </w:pPr>
      <w:r w:rsidRPr="00BE5997">
        <w:rPr>
          <w:sz w:val="40"/>
        </w:rPr>
        <w:t xml:space="preserve">Navbar ko import </w:t>
      </w:r>
      <w:proofErr w:type="spellStart"/>
      <w:r w:rsidRPr="00BE5997">
        <w:rPr>
          <w:sz w:val="40"/>
        </w:rPr>
        <w:t>karke</w:t>
      </w:r>
      <w:proofErr w:type="spellEnd"/>
      <w:r w:rsidRPr="00BE5997">
        <w:rPr>
          <w:sz w:val="40"/>
        </w:rPr>
        <w:t xml:space="preserve"> App me use </w:t>
      </w:r>
      <w:proofErr w:type="spellStart"/>
      <w:r w:rsidRPr="00BE5997">
        <w:rPr>
          <w:sz w:val="40"/>
        </w:rPr>
        <w:t>kar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sakte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hain</w:t>
      </w:r>
      <w:proofErr w:type="spellEnd"/>
      <w:r w:rsidRPr="00BE5997">
        <w:rPr>
          <w:sz w:val="40"/>
        </w:rPr>
        <w:t>.</w:t>
      </w:r>
    </w:p>
    <w:p w14:paraId="38402AA8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185E4260">
          <v:rect id="_x0000_i1086" style="width:0;height:1.5pt" o:hralign="center" o:hrstd="t" o:hr="t" fillcolor="#a0a0a0" stroked="f"/>
        </w:pict>
      </w:r>
    </w:p>
    <w:p w14:paraId="10B14640" w14:textId="77777777" w:rsidR="00BE5997" w:rsidRPr="00BE5997" w:rsidRDefault="00BE5997" w:rsidP="00BE5997">
      <w:pPr>
        <w:rPr>
          <w:sz w:val="40"/>
        </w:rPr>
      </w:pPr>
      <w:r w:rsidRPr="00BE5997">
        <w:rPr>
          <w:rFonts w:ascii="Segoe UI Emoji" w:hAnsi="Segoe UI Emoji" w:cs="Segoe UI Emoji"/>
          <w:sz w:val="40"/>
          <w:highlight w:val="yellow"/>
        </w:rPr>
        <w:t>✅</w:t>
      </w:r>
      <w:r w:rsidRPr="00BE5997">
        <w:rPr>
          <w:sz w:val="40"/>
          <w:highlight w:val="yellow"/>
        </w:rPr>
        <w:t xml:space="preserve"> </w:t>
      </w:r>
      <w:r w:rsidRPr="00BE5997">
        <w:rPr>
          <w:b/>
          <w:bCs/>
          <w:sz w:val="40"/>
          <w:highlight w:val="yellow"/>
        </w:rPr>
        <w:t>Action Flow Summary (Desi style):</w:t>
      </w:r>
    </w:p>
    <w:p w14:paraId="7BE0C935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 xml:space="preserve">React + </w:t>
      </w:r>
      <w:proofErr w:type="spellStart"/>
      <w:r w:rsidRPr="00BE5997">
        <w:rPr>
          <w:sz w:val="40"/>
        </w:rPr>
        <w:t>useState</w:t>
      </w:r>
      <w:proofErr w:type="spellEnd"/>
      <w:r w:rsidRPr="00BE5997">
        <w:rPr>
          <w:sz w:val="40"/>
        </w:rPr>
        <w:t xml:space="preserve"> import karo.</w:t>
      </w:r>
    </w:p>
    <w:p w14:paraId="7993ECCA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 xml:space="preserve">Navbar component </w:t>
      </w:r>
      <w:proofErr w:type="spellStart"/>
      <w:r w:rsidRPr="00BE5997">
        <w:rPr>
          <w:sz w:val="40"/>
        </w:rPr>
        <w:t>banao</w:t>
      </w:r>
      <w:proofErr w:type="spellEnd"/>
      <w:r w:rsidRPr="00BE5997">
        <w:rPr>
          <w:sz w:val="40"/>
        </w:rPr>
        <w:t xml:space="preserve"> aur open state define karo.</w:t>
      </w:r>
    </w:p>
    <w:p w14:paraId="3AEFE902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 xml:space="preserve">&lt;nav&gt; container me logo left me </w:t>
      </w:r>
      <w:proofErr w:type="spellStart"/>
      <w:r w:rsidRPr="00BE5997">
        <w:rPr>
          <w:sz w:val="40"/>
        </w:rPr>
        <w:t>lagao</w:t>
      </w:r>
      <w:proofErr w:type="spellEnd"/>
      <w:r w:rsidRPr="00BE5997">
        <w:rPr>
          <w:sz w:val="40"/>
        </w:rPr>
        <w:t>.</w:t>
      </w:r>
    </w:p>
    <w:p w14:paraId="20CAD3A9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 xml:space="preserve">Desktop menu ko medium+ screen </w:t>
      </w:r>
      <w:proofErr w:type="spellStart"/>
      <w:r w:rsidRPr="00BE5997">
        <w:rPr>
          <w:sz w:val="40"/>
        </w:rPr>
        <w:t>ke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liye</w:t>
      </w:r>
      <w:proofErr w:type="spellEnd"/>
      <w:r w:rsidRPr="00BE5997">
        <w:rPr>
          <w:sz w:val="40"/>
        </w:rPr>
        <w:t xml:space="preserve"> </w:t>
      </w:r>
      <w:proofErr w:type="spellStart"/>
      <w:r w:rsidRPr="00BE5997">
        <w:rPr>
          <w:sz w:val="40"/>
        </w:rPr>
        <w:t>dikhao</w:t>
      </w:r>
      <w:proofErr w:type="spellEnd"/>
      <w:r w:rsidRPr="00BE5997">
        <w:rPr>
          <w:sz w:val="40"/>
        </w:rPr>
        <w:t>.</w:t>
      </w:r>
    </w:p>
    <w:p w14:paraId="2026BD62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lastRenderedPageBreak/>
        <w:t xml:space="preserve">Mobile hamburger icon </w:t>
      </w:r>
      <w:proofErr w:type="spellStart"/>
      <w:r w:rsidRPr="00BE5997">
        <w:rPr>
          <w:sz w:val="40"/>
        </w:rPr>
        <w:t>lagao</w:t>
      </w:r>
      <w:proofErr w:type="spellEnd"/>
      <w:r w:rsidRPr="00BE5997">
        <w:rPr>
          <w:sz w:val="40"/>
        </w:rPr>
        <w:t>, click pe open toggle ho.</w:t>
      </w:r>
    </w:p>
    <w:p w14:paraId="093C1AEB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>Mobile menu ko conditional render karo jab open true ho.</w:t>
      </w:r>
    </w:p>
    <w:p w14:paraId="61E15354" w14:textId="77777777" w:rsidR="00BE5997" w:rsidRPr="00BE5997" w:rsidRDefault="00BE5997" w:rsidP="00BE5997">
      <w:pPr>
        <w:numPr>
          <w:ilvl w:val="0"/>
          <w:numId w:val="231"/>
        </w:numPr>
        <w:rPr>
          <w:sz w:val="40"/>
        </w:rPr>
      </w:pPr>
      <w:r w:rsidRPr="00BE5997">
        <w:rPr>
          <w:sz w:val="40"/>
        </w:rPr>
        <w:t xml:space="preserve">Component export </w:t>
      </w:r>
      <w:proofErr w:type="spellStart"/>
      <w:r w:rsidRPr="00BE5997">
        <w:rPr>
          <w:sz w:val="40"/>
        </w:rPr>
        <w:t>karke</w:t>
      </w:r>
      <w:proofErr w:type="spellEnd"/>
      <w:r w:rsidRPr="00BE5997">
        <w:rPr>
          <w:sz w:val="40"/>
        </w:rPr>
        <w:t xml:space="preserve"> App me use karo.</w:t>
      </w:r>
    </w:p>
    <w:p w14:paraId="1C46B2EE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</w:rPr>
        <w:pict w14:anchorId="73252E9E">
          <v:rect id="_x0000_i1087" style="width:0;height:1.5pt" o:hralign="center" o:hrstd="t" o:hr="t" fillcolor="#a0a0a0" stroked="f"/>
        </w:pict>
      </w:r>
    </w:p>
    <w:p w14:paraId="5F4B2023" w14:textId="77777777" w:rsidR="00BE5997" w:rsidRPr="00BE5997" w:rsidRDefault="00BE5997" w:rsidP="00BE5997">
      <w:pPr>
        <w:rPr>
          <w:sz w:val="40"/>
          <w:highlight w:val="yellow"/>
        </w:rPr>
      </w:pPr>
      <w:r w:rsidRPr="00BE5997">
        <w:rPr>
          <w:sz w:val="40"/>
          <w:highlight w:val="yellow"/>
        </w:rPr>
        <w:t xml:space="preserve">Agar </w:t>
      </w:r>
      <w:proofErr w:type="spellStart"/>
      <w:r w:rsidRPr="00BE5997">
        <w:rPr>
          <w:sz w:val="40"/>
          <w:highlight w:val="yellow"/>
        </w:rPr>
        <w:t>chaho</w:t>
      </w:r>
      <w:proofErr w:type="spellEnd"/>
      <w:r w:rsidRPr="00BE5997">
        <w:rPr>
          <w:sz w:val="40"/>
          <w:highlight w:val="yellow"/>
        </w:rPr>
        <w:t xml:space="preserve">, main </w:t>
      </w:r>
      <w:proofErr w:type="spellStart"/>
      <w:r w:rsidRPr="00BE5997">
        <w:rPr>
          <w:sz w:val="40"/>
          <w:highlight w:val="yellow"/>
        </w:rPr>
        <w:t>iske</w:t>
      </w:r>
      <w:proofErr w:type="spellEnd"/>
      <w:r w:rsidRPr="00BE5997">
        <w:rPr>
          <w:sz w:val="40"/>
          <w:highlight w:val="yellow"/>
        </w:rPr>
        <w:t xml:space="preserve"> </w:t>
      </w:r>
      <w:r w:rsidRPr="00BE5997">
        <w:rPr>
          <w:b/>
          <w:bCs/>
          <w:sz w:val="40"/>
          <w:highlight w:val="yellow"/>
        </w:rPr>
        <w:t xml:space="preserve">next step me mobile menu ko smooth slide animation </w:t>
      </w:r>
      <w:proofErr w:type="spellStart"/>
      <w:r w:rsidRPr="00BE5997">
        <w:rPr>
          <w:b/>
          <w:bCs/>
          <w:sz w:val="40"/>
          <w:highlight w:val="yellow"/>
        </w:rPr>
        <w:t>ke</w:t>
      </w:r>
      <w:proofErr w:type="spellEnd"/>
      <w:r w:rsidRPr="00BE5997">
        <w:rPr>
          <w:b/>
          <w:bCs/>
          <w:sz w:val="40"/>
          <w:highlight w:val="yellow"/>
        </w:rPr>
        <w:t xml:space="preserve"> </w:t>
      </w:r>
      <w:proofErr w:type="spellStart"/>
      <w:r w:rsidRPr="00BE5997">
        <w:rPr>
          <w:b/>
          <w:bCs/>
          <w:sz w:val="40"/>
          <w:highlight w:val="yellow"/>
        </w:rPr>
        <w:t>saath</w:t>
      </w:r>
      <w:proofErr w:type="spellEnd"/>
      <w:r w:rsidRPr="00BE5997">
        <w:rPr>
          <w:sz w:val="40"/>
          <w:highlight w:val="yellow"/>
        </w:rPr>
        <w:t xml:space="preserve"> </w:t>
      </w:r>
      <w:proofErr w:type="spellStart"/>
      <w:r w:rsidRPr="00BE5997">
        <w:rPr>
          <w:sz w:val="40"/>
          <w:highlight w:val="yellow"/>
        </w:rPr>
        <w:t>bana</w:t>
      </w:r>
      <w:proofErr w:type="spellEnd"/>
      <w:r w:rsidRPr="00BE5997">
        <w:rPr>
          <w:sz w:val="40"/>
          <w:highlight w:val="yellow"/>
        </w:rPr>
        <w:t xml:space="preserve"> </w:t>
      </w:r>
      <w:proofErr w:type="spellStart"/>
      <w:r w:rsidRPr="00BE5997">
        <w:rPr>
          <w:sz w:val="40"/>
          <w:highlight w:val="yellow"/>
        </w:rPr>
        <w:t>ke</w:t>
      </w:r>
      <w:proofErr w:type="spellEnd"/>
      <w:r w:rsidRPr="00BE5997">
        <w:rPr>
          <w:sz w:val="40"/>
          <w:highlight w:val="yellow"/>
        </w:rPr>
        <w:t xml:space="preserve"> </w:t>
      </w:r>
      <w:proofErr w:type="spellStart"/>
      <w:r w:rsidRPr="00BE5997">
        <w:rPr>
          <w:sz w:val="40"/>
          <w:highlight w:val="yellow"/>
        </w:rPr>
        <w:t>dikha</w:t>
      </w:r>
      <w:proofErr w:type="spellEnd"/>
      <w:r w:rsidRPr="00BE5997">
        <w:rPr>
          <w:sz w:val="40"/>
          <w:highlight w:val="yellow"/>
        </w:rPr>
        <w:t xml:space="preserve"> du, </w:t>
      </w:r>
      <w:proofErr w:type="spellStart"/>
      <w:r w:rsidRPr="00BE5997">
        <w:rPr>
          <w:sz w:val="40"/>
          <w:highlight w:val="yellow"/>
        </w:rPr>
        <w:t>taaki</w:t>
      </w:r>
      <w:proofErr w:type="spellEnd"/>
      <w:r w:rsidRPr="00BE5997">
        <w:rPr>
          <w:sz w:val="40"/>
          <w:highlight w:val="yellow"/>
        </w:rPr>
        <w:t xml:space="preserve"> aur professional </w:t>
      </w:r>
      <w:proofErr w:type="spellStart"/>
      <w:r w:rsidRPr="00BE5997">
        <w:rPr>
          <w:sz w:val="40"/>
          <w:highlight w:val="yellow"/>
        </w:rPr>
        <w:t>lage</w:t>
      </w:r>
      <w:proofErr w:type="spellEnd"/>
      <w:r w:rsidRPr="00BE5997">
        <w:rPr>
          <w:sz w:val="40"/>
          <w:highlight w:val="yellow"/>
        </w:rPr>
        <w:t>.</w:t>
      </w:r>
    </w:p>
    <w:p w14:paraId="601CCA16" w14:textId="77777777" w:rsidR="00BE5997" w:rsidRPr="00BE5997" w:rsidRDefault="00BE5997" w:rsidP="00BE5997">
      <w:pPr>
        <w:rPr>
          <w:sz w:val="40"/>
        </w:rPr>
      </w:pPr>
      <w:r w:rsidRPr="00BE5997">
        <w:rPr>
          <w:sz w:val="40"/>
          <w:highlight w:val="yellow"/>
        </w:rPr>
        <w:t xml:space="preserve">Kya main wo </w:t>
      </w:r>
      <w:proofErr w:type="spellStart"/>
      <w:r w:rsidRPr="00BE5997">
        <w:rPr>
          <w:sz w:val="40"/>
          <w:highlight w:val="yellow"/>
        </w:rPr>
        <w:t>bhi</w:t>
      </w:r>
      <w:proofErr w:type="spellEnd"/>
      <w:r w:rsidRPr="00BE5997">
        <w:rPr>
          <w:sz w:val="40"/>
          <w:highlight w:val="yellow"/>
        </w:rPr>
        <w:t xml:space="preserve"> bata </w:t>
      </w:r>
      <w:proofErr w:type="spellStart"/>
      <w:r w:rsidRPr="00BE5997">
        <w:rPr>
          <w:sz w:val="40"/>
          <w:highlight w:val="yellow"/>
        </w:rPr>
        <w:t>du</w:t>
      </w:r>
      <w:proofErr w:type="spellEnd"/>
      <w:r w:rsidRPr="00BE5997">
        <w:rPr>
          <w:sz w:val="40"/>
          <w:highlight w:val="yellow"/>
        </w:rPr>
        <w:t>?</w: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1A2DC" w14:textId="77777777" w:rsidR="00CA005E" w:rsidRDefault="00CA005E" w:rsidP="00A30E50">
      <w:pPr>
        <w:spacing w:after="0" w:line="240" w:lineRule="auto"/>
      </w:pPr>
      <w:r>
        <w:separator/>
      </w:r>
    </w:p>
  </w:endnote>
  <w:endnote w:type="continuationSeparator" w:id="0">
    <w:p w14:paraId="4291E626" w14:textId="77777777" w:rsidR="00CA005E" w:rsidRDefault="00CA005E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D97FE" w14:textId="77777777" w:rsidR="00CA005E" w:rsidRDefault="00CA005E" w:rsidP="00A30E50">
      <w:pPr>
        <w:spacing w:after="0" w:line="240" w:lineRule="auto"/>
      </w:pPr>
      <w:r>
        <w:separator/>
      </w:r>
    </w:p>
  </w:footnote>
  <w:footnote w:type="continuationSeparator" w:id="0">
    <w:p w14:paraId="0F1EB8B5" w14:textId="77777777" w:rsidR="00CA005E" w:rsidRDefault="00CA005E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10D83"/>
    <w:multiLevelType w:val="multilevel"/>
    <w:tmpl w:val="325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92167"/>
    <w:multiLevelType w:val="multilevel"/>
    <w:tmpl w:val="3AC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AC6E76"/>
    <w:multiLevelType w:val="multilevel"/>
    <w:tmpl w:val="F2E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934FE3"/>
    <w:multiLevelType w:val="multilevel"/>
    <w:tmpl w:val="20C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3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7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305FAF"/>
    <w:multiLevelType w:val="multilevel"/>
    <w:tmpl w:val="198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8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3B650B"/>
    <w:multiLevelType w:val="multilevel"/>
    <w:tmpl w:val="305C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596868"/>
    <w:multiLevelType w:val="multilevel"/>
    <w:tmpl w:val="54C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4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5E417F"/>
    <w:multiLevelType w:val="multilevel"/>
    <w:tmpl w:val="D21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9"/>
  </w:num>
  <w:num w:numId="2" w16cid:durableId="1115174668">
    <w:abstractNumId w:val="29"/>
  </w:num>
  <w:num w:numId="3" w16cid:durableId="1874466060">
    <w:abstractNumId w:val="219"/>
  </w:num>
  <w:num w:numId="4" w16cid:durableId="1565413595">
    <w:abstractNumId w:val="69"/>
  </w:num>
  <w:num w:numId="5" w16cid:durableId="711539113">
    <w:abstractNumId w:val="81"/>
  </w:num>
  <w:num w:numId="6" w16cid:durableId="458034891">
    <w:abstractNumId w:val="152"/>
  </w:num>
  <w:num w:numId="7" w16cid:durableId="1184856579">
    <w:abstractNumId w:val="87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20"/>
  </w:num>
  <w:num w:numId="12" w16cid:durableId="939876200">
    <w:abstractNumId w:val="136"/>
  </w:num>
  <w:num w:numId="13" w16cid:durableId="448860295">
    <w:abstractNumId w:val="179"/>
  </w:num>
  <w:num w:numId="14" w16cid:durableId="977301120">
    <w:abstractNumId w:val="151"/>
  </w:num>
  <w:num w:numId="15" w16cid:durableId="1069620943">
    <w:abstractNumId w:val="222"/>
  </w:num>
  <w:num w:numId="16" w16cid:durableId="1097866177">
    <w:abstractNumId w:val="27"/>
  </w:num>
  <w:num w:numId="17" w16cid:durableId="1876623499">
    <w:abstractNumId w:val="198"/>
  </w:num>
  <w:num w:numId="18" w16cid:durableId="2048094084">
    <w:abstractNumId w:val="228"/>
  </w:num>
  <w:num w:numId="19" w16cid:durableId="1420058346">
    <w:abstractNumId w:val="218"/>
  </w:num>
  <w:num w:numId="20" w16cid:durableId="1971476075">
    <w:abstractNumId w:val="213"/>
  </w:num>
  <w:num w:numId="21" w16cid:durableId="842745526">
    <w:abstractNumId w:val="45"/>
  </w:num>
  <w:num w:numId="22" w16cid:durableId="1713529593">
    <w:abstractNumId w:val="187"/>
  </w:num>
  <w:num w:numId="23" w16cid:durableId="1511069493">
    <w:abstractNumId w:val="102"/>
  </w:num>
  <w:num w:numId="24" w16cid:durableId="598222500">
    <w:abstractNumId w:val="200"/>
  </w:num>
  <w:num w:numId="25" w16cid:durableId="1772243113">
    <w:abstractNumId w:val="76"/>
  </w:num>
  <w:num w:numId="26" w16cid:durableId="145631038">
    <w:abstractNumId w:val="142"/>
  </w:num>
  <w:num w:numId="27" w16cid:durableId="358970666">
    <w:abstractNumId w:val="113"/>
  </w:num>
  <w:num w:numId="28" w16cid:durableId="799107657">
    <w:abstractNumId w:val="56"/>
  </w:num>
  <w:num w:numId="29" w16cid:durableId="1778482636">
    <w:abstractNumId w:val="118"/>
  </w:num>
  <w:num w:numId="30" w16cid:durableId="1864321118">
    <w:abstractNumId w:val="144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3"/>
  </w:num>
  <w:num w:numId="34" w16cid:durableId="494037086">
    <w:abstractNumId w:val="6"/>
  </w:num>
  <w:num w:numId="35" w16cid:durableId="1316953550">
    <w:abstractNumId w:val="84"/>
  </w:num>
  <w:num w:numId="36" w16cid:durableId="316150304">
    <w:abstractNumId w:val="165"/>
  </w:num>
  <w:num w:numId="37" w16cid:durableId="1883397278">
    <w:abstractNumId w:val="32"/>
  </w:num>
  <w:num w:numId="38" w16cid:durableId="1901747970">
    <w:abstractNumId w:val="173"/>
  </w:num>
  <w:num w:numId="39" w16cid:durableId="1987051931">
    <w:abstractNumId w:val="70"/>
  </w:num>
  <w:num w:numId="40" w16cid:durableId="2102220681">
    <w:abstractNumId w:val="47"/>
  </w:num>
  <w:num w:numId="41" w16cid:durableId="1624385323">
    <w:abstractNumId w:val="215"/>
  </w:num>
  <w:num w:numId="42" w16cid:durableId="1462503826">
    <w:abstractNumId w:val="133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6"/>
  </w:num>
  <w:num w:numId="49" w16cid:durableId="1497306072">
    <w:abstractNumId w:val="143"/>
  </w:num>
  <w:num w:numId="50" w16cid:durableId="1194273235">
    <w:abstractNumId w:val="216"/>
  </w:num>
  <w:num w:numId="51" w16cid:durableId="1274819830">
    <w:abstractNumId w:val="210"/>
  </w:num>
  <w:num w:numId="52" w16cid:durableId="474882169">
    <w:abstractNumId w:val="135"/>
  </w:num>
  <w:num w:numId="53" w16cid:durableId="765076663">
    <w:abstractNumId w:val="227"/>
  </w:num>
  <w:num w:numId="54" w16cid:durableId="1703749540">
    <w:abstractNumId w:val="122"/>
  </w:num>
  <w:num w:numId="55" w16cid:durableId="1063603146">
    <w:abstractNumId w:val="22"/>
  </w:num>
  <w:num w:numId="56" w16cid:durableId="1063454729">
    <w:abstractNumId w:val="44"/>
  </w:num>
  <w:num w:numId="57" w16cid:durableId="2138334540">
    <w:abstractNumId w:val="214"/>
  </w:num>
  <w:num w:numId="58" w16cid:durableId="585305191">
    <w:abstractNumId w:val="186"/>
  </w:num>
  <w:num w:numId="59" w16cid:durableId="481191130">
    <w:abstractNumId w:val="3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5"/>
  </w:num>
  <w:num w:numId="63" w16cid:durableId="629439659">
    <w:abstractNumId w:val="71"/>
  </w:num>
  <w:num w:numId="64" w16cid:durableId="1858614162">
    <w:abstractNumId w:val="204"/>
  </w:num>
  <w:num w:numId="65" w16cid:durableId="1688210742">
    <w:abstractNumId w:val="196"/>
  </w:num>
  <w:num w:numId="66" w16cid:durableId="1030574672">
    <w:abstractNumId w:val="211"/>
  </w:num>
  <w:num w:numId="67" w16cid:durableId="1680084310">
    <w:abstractNumId w:val="72"/>
  </w:num>
  <w:num w:numId="68" w16cid:durableId="1067534241">
    <w:abstractNumId w:val="128"/>
  </w:num>
  <w:num w:numId="69" w16cid:durableId="42606628">
    <w:abstractNumId w:val="205"/>
  </w:num>
  <w:num w:numId="70" w16cid:durableId="153684319">
    <w:abstractNumId w:val="74"/>
  </w:num>
  <w:num w:numId="71" w16cid:durableId="1627394508">
    <w:abstractNumId w:val="54"/>
  </w:num>
  <w:num w:numId="72" w16cid:durableId="291131247">
    <w:abstractNumId w:val="202"/>
  </w:num>
  <w:num w:numId="73" w16cid:durableId="1727410542">
    <w:abstractNumId w:val="28"/>
  </w:num>
  <w:num w:numId="74" w16cid:durableId="1140532641">
    <w:abstractNumId w:val="46"/>
  </w:num>
  <w:num w:numId="75" w16cid:durableId="1646544119">
    <w:abstractNumId w:val="149"/>
  </w:num>
  <w:num w:numId="76" w16cid:durableId="1985039344">
    <w:abstractNumId w:val="4"/>
  </w:num>
  <w:num w:numId="77" w16cid:durableId="1725569283">
    <w:abstractNumId w:val="75"/>
  </w:num>
  <w:num w:numId="78" w16cid:durableId="350036327">
    <w:abstractNumId w:val="80"/>
  </w:num>
  <w:num w:numId="79" w16cid:durableId="1298680799">
    <w:abstractNumId w:val="59"/>
  </w:num>
  <w:num w:numId="80" w16cid:durableId="173811567">
    <w:abstractNumId w:val="155"/>
  </w:num>
  <w:num w:numId="81" w16cid:durableId="35855524">
    <w:abstractNumId w:val="20"/>
  </w:num>
  <w:num w:numId="82" w16cid:durableId="1798913280">
    <w:abstractNumId w:val="98"/>
  </w:num>
  <w:num w:numId="83" w16cid:durableId="17512039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0"/>
  </w:num>
  <w:num w:numId="87" w16cid:durableId="2138059686">
    <w:abstractNumId w:val="37"/>
  </w:num>
  <w:num w:numId="88" w16cid:durableId="2133789257">
    <w:abstractNumId w:val="183"/>
  </w:num>
  <w:num w:numId="89" w16cid:durableId="951352734">
    <w:abstractNumId w:val="162"/>
  </w:num>
  <w:num w:numId="90" w16cid:durableId="1741295691">
    <w:abstractNumId w:val="33"/>
  </w:num>
  <w:num w:numId="91" w16cid:durableId="892693181">
    <w:abstractNumId w:val="148"/>
  </w:num>
  <w:num w:numId="92" w16cid:durableId="1830974666">
    <w:abstractNumId w:val="154"/>
  </w:num>
  <w:num w:numId="93" w16cid:durableId="791553777">
    <w:abstractNumId w:val="78"/>
  </w:num>
  <w:num w:numId="94" w16cid:durableId="903031418">
    <w:abstractNumId w:val="199"/>
  </w:num>
  <w:num w:numId="95" w16cid:durableId="1879269848">
    <w:abstractNumId w:val="92"/>
  </w:num>
  <w:num w:numId="96" w16cid:durableId="688218540">
    <w:abstractNumId w:val="174"/>
  </w:num>
  <w:num w:numId="97" w16cid:durableId="1731491569">
    <w:abstractNumId w:val="156"/>
  </w:num>
  <w:num w:numId="98" w16cid:durableId="658462790">
    <w:abstractNumId w:val="141"/>
  </w:num>
  <w:num w:numId="99" w16cid:durableId="1159226327">
    <w:abstractNumId w:val="107"/>
  </w:num>
  <w:num w:numId="100" w16cid:durableId="366413457">
    <w:abstractNumId w:val="125"/>
  </w:num>
  <w:num w:numId="101" w16cid:durableId="1649017955">
    <w:abstractNumId w:val="14"/>
  </w:num>
  <w:num w:numId="102" w16cid:durableId="1578590882">
    <w:abstractNumId w:val="99"/>
  </w:num>
  <w:num w:numId="103" w16cid:durableId="1171987869">
    <w:abstractNumId w:val="166"/>
  </w:num>
  <w:num w:numId="104" w16cid:durableId="1520507445">
    <w:abstractNumId w:val="96"/>
  </w:num>
  <w:num w:numId="105" w16cid:durableId="2117434895">
    <w:abstractNumId w:val="42"/>
  </w:num>
  <w:num w:numId="106" w16cid:durableId="1975672198">
    <w:abstractNumId w:val="116"/>
  </w:num>
  <w:num w:numId="107" w16cid:durableId="166095535">
    <w:abstractNumId w:val="67"/>
  </w:num>
  <w:num w:numId="108" w16cid:durableId="267280608">
    <w:abstractNumId w:val="16"/>
  </w:num>
  <w:num w:numId="109" w16cid:durableId="1387682701">
    <w:abstractNumId w:val="201"/>
  </w:num>
  <w:num w:numId="110" w16cid:durableId="347409078">
    <w:abstractNumId w:val="212"/>
  </w:num>
  <w:num w:numId="111" w16cid:durableId="910694490">
    <w:abstractNumId w:val="21"/>
  </w:num>
  <w:num w:numId="112" w16cid:durableId="1942519181">
    <w:abstractNumId w:val="191"/>
  </w:num>
  <w:num w:numId="113" w16cid:durableId="1563372117">
    <w:abstractNumId w:val="170"/>
  </w:num>
  <w:num w:numId="114" w16cid:durableId="597058661">
    <w:abstractNumId w:val="65"/>
  </w:num>
  <w:num w:numId="115" w16cid:durableId="515971673">
    <w:abstractNumId w:val="137"/>
  </w:num>
  <w:num w:numId="116" w16cid:durableId="1694115596">
    <w:abstractNumId w:val="221"/>
  </w:num>
  <w:num w:numId="117" w16cid:durableId="1524711099">
    <w:abstractNumId w:val="73"/>
  </w:num>
  <w:num w:numId="118" w16cid:durableId="1299653271">
    <w:abstractNumId w:val="111"/>
  </w:num>
  <w:num w:numId="119" w16cid:durableId="1826628388">
    <w:abstractNumId w:val="55"/>
  </w:num>
  <w:num w:numId="120" w16cid:durableId="996222970">
    <w:abstractNumId w:val="182"/>
  </w:num>
  <w:num w:numId="121" w16cid:durableId="707024650">
    <w:abstractNumId w:val="180"/>
  </w:num>
  <w:num w:numId="122" w16cid:durableId="350033338">
    <w:abstractNumId w:val="209"/>
  </w:num>
  <w:num w:numId="123" w16cid:durableId="916088058">
    <w:abstractNumId w:val="85"/>
  </w:num>
  <w:num w:numId="124" w16cid:durableId="1217081943">
    <w:abstractNumId w:val="38"/>
  </w:num>
  <w:num w:numId="125" w16cid:durableId="185407634">
    <w:abstractNumId w:val="82"/>
  </w:num>
  <w:num w:numId="126" w16cid:durableId="1091127341">
    <w:abstractNumId w:val="132"/>
  </w:num>
  <w:num w:numId="127" w16cid:durableId="1658192599">
    <w:abstractNumId w:val="103"/>
  </w:num>
  <w:num w:numId="128" w16cid:durableId="1073046152">
    <w:abstractNumId w:val="89"/>
  </w:num>
  <w:num w:numId="129" w16cid:durableId="440271078">
    <w:abstractNumId w:val="217"/>
  </w:num>
  <w:num w:numId="130" w16cid:durableId="648091476">
    <w:abstractNumId w:val="90"/>
  </w:num>
  <w:num w:numId="131" w16cid:durableId="1015225490">
    <w:abstractNumId w:val="49"/>
  </w:num>
  <w:num w:numId="132" w16cid:durableId="1620069979">
    <w:abstractNumId w:val="160"/>
  </w:num>
  <w:num w:numId="133" w16cid:durableId="656107254">
    <w:abstractNumId w:val="88"/>
  </w:num>
  <w:num w:numId="134" w16cid:durableId="553659222">
    <w:abstractNumId w:val="131"/>
  </w:num>
  <w:num w:numId="135" w16cid:durableId="304749085">
    <w:abstractNumId w:val="119"/>
  </w:num>
  <w:num w:numId="136" w16cid:durableId="995449239">
    <w:abstractNumId w:val="197"/>
  </w:num>
  <w:num w:numId="137" w16cid:durableId="1188836020">
    <w:abstractNumId w:val="112"/>
  </w:num>
  <w:num w:numId="138" w16cid:durableId="881790897">
    <w:abstractNumId w:val="203"/>
  </w:num>
  <w:num w:numId="139" w16cid:durableId="569734748">
    <w:abstractNumId w:val="25"/>
  </w:num>
  <w:num w:numId="140" w16cid:durableId="840240896">
    <w:abstractNumId w:val="225"/>
  </w:num>
  <w:num w:numId="141" w16cid:durableId="317538255">
    <w:abstractNumId w:val="64"/>
  </w:num>
  <w:num w:numId="142" w16cid:durableId="1518960514">
    <w:abstractNumId w:val="57"/>
  </w:num>
  <w:num w:numId="143" w16cid:durableId="904680068">
    <w:abstractNumId w:val="10"/>
  </w:num>
  <w:num w:numId="144" w16cid:durableId="1648361753">
    <w:abstractNumId w:val="147"/>
  </w:num>
  <w:num w:numId="145" w16cid:durableId="135879568">
    <w:abstractNumId w:val="108"/>
  </w:num>
  <w:num w:numId="146" w16cid:durableId="575940888">
    <w:abstractNumId w:val="134"/>
  </w:num>
  <w:num w:numId="147" w16cid:durableId="60056407">
    <w:abstractNumId w:val="79"/>
  </w:num>
  <w:num w:numId="148" w16cid:durableId="1527674632">
    <w:abstractNumId w:val="163"/>
  </w:num>
  <w:num w:numId="149" w16cid:durableId="1262951319">
    <w:abstractNumId w:val="97"/>
  </w:num>
  <w:num w:numId="150" w16cid:durableId="104497061">
    <w:abstractNumId w:val="77"/>
  </w:num>
  <w:num w:numId="151" w16cid:durableId="509175222">
    <w:abstractNumId w:val="104"/>
  </w:num>
  <w:num w:numId="152" w16cid:durableId="356583889">
    <w:abstractNumId w:val="110"/>
  </w:num>
  <w:num w:numId="153" w16cid:durableId="2125339779">
    <w:abstractNumId w:val="161"/>
  </w:num>
  <w:num w:numId="154" w16cid:durableId="1455827918">
    <w:abstractNumId w:val="230"/>
  </w:num>
  <w:num w:numId="155" w16cid:durableId="1662805658">
    <w:abstractNumId w:val="60"/>
  </w:num>
  <w:num w:numId="156" w16cid:durableId="421686161">
    <w:abstractNumId w:val="1"/>
  </w:num>
  <w:num w:numId="157" w16cid:durableId="864289641">
    <w:abstractNumId w:val="208"/>
  </w:num>
  <w:num w:numId="158" w16cid:durableId="2102950339">
    <w:abstractNumId w:val="19"/>
  </w:num>
  <w:num w:numId="159" w16cid:durableId="2027361177">
    <w:abstractNumId w:val="95"/>
  </w:num>
  <w:num w:numId="160" w16cid:durableId="457334210">
    <w:abstractNumId w:val="224"/>
  </w:num>
  <w:num w:numId="161" w16cid:durableId="701319089">
    <w:abstractNumId w:val="53"/>
  </w:num>
  <w:num w:numId="162" w16cid:durableId="1848641106">
    <w:abstractNumId w:val="62"/>
  </w:num>
  <w:num w:numId="163" w16cid:durableId="447549034">
    <w:abstractNumId w:val="36"/>
  </w:num>
  <w:num w:numId="164" w16cid:durableId="1221016250">
    <w:abstractNumId w:val="61"/>
  </w:num>
  <w:num w:numId="165" w16cid:durableId="1045059207">
    <w:abstractNumId w:val="93"/>
  </w:num>
  <w:num w:numId="166" w16cid:durableId="1775125005">
    <w:abstractNumId w:val="127"/>
  </w:num>
  <w:num w:numId="167" w16cid:durableId="1123767997">
    <w:abstractNumId w:val="66"/>
  </w:num>
  <w:num w:numId="168" w16cid:durableId="809446180">
    <w:abstractNumId w:val="138"/>
  </w:num>
  <w:num w:numId="169" w16cid:durableId="255093842">
    <w:abstractNumId w:val="130"/>
  </w:num>
  <w:num w:numId="170" w16cid:durableId="1147161235">
    <w:abstractNumId w:val="120"/>
  </w:num>
  <w:num w:numId="171" w16cid:durableId="556666540">
    <w:abstractNumId w:val="101"/>
  </w:num>
  <w:num w:numId="172" w16cid:durableId="972515373">
    <w:abstractNumId w:val="18"/>
  </w:num>
  <w:num w:numId="173" w16cid:durableId="720901165">
    <w:abstractNumId w:val="153"/>
  </w:num>
  <w:num w:numId="174" w16cid:durableId="1242985838">
    <w:abstractNumId w:val="192"/>
  </w:num>
  <w:num w:numId="175" w16cid:durableId="778529738">
    <w:abstractNumId w:val="124"/>
  </w:num>
  <w:num w:numId="176" w16cid:durableId="804279487">
    <w:abstractNumId w:val="9"/>
  </w:num>
  <w:num w:numId="177" w16cid:durableId="676269985">
    <w:abstractNumId w:val="223"/>
  </w:num>
  <w:num w:numId="178" w16cid:durableId="205260685">
    <w:abstractNumId w:val="139"/>
  </w:num>
  <w:num w:numId="179" w16cid:durableId="1483690028">
    <w:abstractNumId w:val="175"/>
  </w:num>
  <w:num w:numId="180" w16cid:durableId="1901865911">
    <w:abstractNumId w:val="185"/>
  </w:num>
  <w:num w:numId="181" w16cid:durableId="109472159">
    <w:abstractNumId w:val="150"/>
  </w:num>
  <w:num w:numId="182" w16cid:durableId="1412660298">
    <w:abstractNumId w:val="168"/>
  </w:num>
  <w:num w:numId="183" w16cid:durableId="587277424">
    <w:abstractNumId w:val="194"/>
  </w:num>
  <w:num w:numId="184" w16cid:durableId="1097793981">
    <w:abstractNumId w:val="2"/>
  </w:num>
  <w:num w:numId="185" w16cid:durableId="761101316">
    <w:abstractNumId w:val="193"/>
  </w:num>
  <w:num w:numId="186" w16cid:durableId="790246560">
    <w:abstractNumId w:val="15"/>
  </w:num>
  <w:num w:numId="187" w16cid:durableId="1020592625">
    <w:abstractNumId w:val="51"/>
  </w:num>
  <w:num w:numId="188" w16cid:durableId="1018699438">
    <w:abstractNumId w:val="35"/>
  </w:num>
  <w:num w:numId="189" w16cid:durableId="1165826121">
    <w:abstractNumId w:val="94"/>
  </w:num>
  <w:num w:numId="190" w16cid:durableId="1511333336">
    <w:abstractNumId w:val="146"/>
  </w:num>
  <w:num w:numId="191" w16cid:durableId="754477265">
    <w:abstractNumId w:val="100"/>
  </w:num>
  <w:num w:numId="192" w16cid:durableId="1730838287">
    <w:abstractNumId w:val="157"/>
  </w:num>
  <w:num w:numId="193" w16cid:durableId="1875078724">
    <w:abstractNumId w:val="126"/>
  </w:num>
  <w:num w:numId="194" w16cid:durableId="1108235467">
    <w:abstractNumId w:val="207"/>
  </w:num>
  <w:num w:numId="195" w16cid:durableId="176967622">
    <w:abstractNumId w:val="109"/>
  </w:num>
  <w:num w:numId="196" w16cid:durableId="1986935537">
    <w:abstractNumId w:val="86"/>
  </w:num>
  <w:num w:numId="197" w16cid:durableId="331570849">
    <w:abstractNumId w:val="195"/>
  </w:num>
  <w:num w:numId="198" w16cid:durableId="1736272104">
    <w:abstractNumId w:val="58"/>
  </w:num>
  <w:num w:numId="199" w16cid:durableId="1983466885">
    <w:abstractNumId w:val="121"/>
  </w:num>
  <w:num w:numId="200" w16cid:durableId="1889610488">
    <w:abstractNumId w:val="68"/>
  </w:num>
  <w:num w:numId="201" w16cid:durableId="279841889">
    <w:abstractNumId w:val="50"/>
  </w:num>
  <w:num w:numId="202" w16cid:durableId="1063482474">
    <w:abstractNumId w:val="48"/>
  </w:num>
  <w:num w:numId="203" w16cid:durableId="355468599">
    <w:abstractNumId w:val="181"/>
  </w:num>
  <w:num w:numId="204" w16cid:durableId="784614103">
    <w:abstractNumId w:val="169"/>
  </w:num>
  <w:num w:numId="205" w16cid:durableId="2043431454">
    <w:abstractNumId w:val="229"/>
  </w:num>
  <w:num w:numId="206" w16cid:durableId="194083348">
    <w:abstractNumId w:val="91"/>
  </w:num>
  <w:num w:numId="207" w16cid:durableId="4747207">
    <w:abstractNumId w:val="41"/>
  </w:num>
  <w:num w:numId="208" w16cid:durableId="1973292763">
    <w:abstractNumId w:val="184"/>
  </w:num>
  <w:num w:numId="209" w16cid:durableId="1025979416">
    <w:abstractNumId w:val="31"/>
  </w:num>
  <w:num w:numId="210" w16cid:durableId="1602644758">
    <w:abstractNumId w:val="63"/>
  </w:num>
  <w:num w:numId="211" w16cid:durableId="1572885681">
    <w:abstractNumId w:val="11"/>
  </w:num>
  <w:num w:numId="212" w16cid:durableId="1315599719">
    <w:abstractNumId w:val="145"/>
  </w:num>
  <w:num w:numId="213" w16cid:durableId="886646781">
    <w:abstractNumId w:val="114"/>
  </w:num>
  <w:num w:numId="214" w16cid:durableId="1195388840">
    <w:abstractNumId w:val="171"/>
  </w:num>
  <w:num w:numId="215" w16cid:durableId="1794328483">
    <w:abstractNumId w:val="8"/>
  </w:num>
  <w:num w:numId="216" w16cid:durableId="351490171">
    <w:abstractNumId w:val="5"/>
  </w:num>
  <w:num w:numId="217" w16cid:durableId="1083917026">
    <w:abstractNumId w:val="39"/>
  </w:num>
  <w:num w:numId="218" w16cid:durableId="954597969">
    <w:abstractNumId w:val="140"/>
  </w:num>
  <w:num w:numId="219" w16cid:durableId="1688293013">
    <w:abstractNumId w:val="226"/>
  </w:num>
  <w:num w:numId="220" w16cid:durableId="1709834932">
    <w:abstractNumId w:val="189"/>
  </w:num>
  <w:num w:numId="221" w16cid:durableId="620040756">
    <w:abstractNumId w:val="158"/>
  </w:num>
  <w:num w:numId="222" w16cid:durableId="1579974501">
    <w:abstractNumId w:val="43"/>
  </w:num>
  <w:num w:numId="223" w16cid:durableId="998073079">
    <w:abstractNumId w:val="13"/>
  </w:num>
  <w:num w:numId="224" w16cid:durableId="571156999">
    <w:abstractNumId w:val="190"/>
  </w:num>
  <w:num w:numId="225" w16cid:durableId="1368873836">
    <w:abstractNumId w:val="40"/>
  </w:num>
  <w:num w:numId="226" w16cid:durableId="405762513">
    <w:abstractNumId w:val="7"/>
  </w:num>
  <w:num w:numId="227" w16cid:durableId="2105610491">
    <w:abstractNumId w:val="115"/>
  </w:num>
  <w:num w:numId="228" w16cid:durableId="1131363977">
    <w:abstractNumId w:val="26"/>
  </w:num>
  <w:num w:numId="229" w16cid:durableId="115834828">
    <w:abstractNumId w:val="167"/>
  </w:num>
  <w:num w:numId="230" w16cid:durableId="1256130521">
    <w:abstractNumId w:val="34"/>
  </w:num>
  <w:num w:numId="231" w16cid:durableId="319582733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BE5997"/>
    <w:rsid w:val="00C40B95"/>
    <w:rsid w:val="00C46D2A"/>
    <w:rsid w:val="00C5270B"/>
    <w:rsid w:val="00C5402E"/>
    <w:rsid w:val="00C7758D"/>
    <w:rsid w:val="00C8512E"/>
    <w:rsid w:val="00C97796"/>
    <w:rsid w:val="00CA005E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77E8EE51-2CA1-48A8-A3EF-EF2871F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9227A7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9227A7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1D7D21"/>
    <w:rsid w:val="009227A7"/>
    <w:rsid w:val="00B423A1"/>
    <w:rsid w:val="00C40B95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2_Responsive Navbar</Template>
  <TotalTime>1</TotalTime>
  <Pages>5</Pages>
  <Words>426</Words>
  <Characters>2276</Characters>
  <Application>Microsoft Office Word</Application>
  <DocSecurity>0</DocSecurity>
  <Lines>91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2025-08-23T12:52:00Z</dcterms:created>
  <dcterms:modified xsi:type="dcterms:W3CDTF">2025-08-23T12:52:00Z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
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45EA7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Bhai </w:t>
      </w:r>
      <w:r w:rsidRPr="009F663A">
        <w:rPr>
          <w:rFonts w:ascii="Segoe UI Emoji" w:hAnsi="Segoe UI Emoji" w:cs="Segoe UI Emoji"/>
          <w:sz w:val="40"/>
        </w:rPr>
        <w:t>😎</w:t>
      </w:r>
      <w:r w:rsidRPr="009F663A">
        <w:rPr>
          <w:sz w:val="40"/>
        </w:rPr>
        <w:t xml:space="preserve">, chalo TailwindCSS </w:t>
      </w:r>
      <w:r w:rsidRPr="009F663A">
        <w:rPr>
          <w:b/>
          <w:bCs/>
          <w:sz w:val="40"/>
        </w:rPr>
        <w:t>Dark Mode</w:t>
      </w:r>
      <w:r w:rsidRPr="009F663A">
        <w:rPr>
          <w:sz w:val="40"/>
        </w:rPr>
        <w:t xml:space="preserve"> ko React + Vite me desi style me step by step samajhte hain. Main tujhe </w:t>
      </w:r>
      <w:r w:rsidRPr="009F663A">
        <w:rPr>
          <w:b/>
          <w:bCs/>
          <w:sz w:val="40"/>
        </w:rPr>
        <w:t>4-point plan</w:t>
      </w:r>
      <w:r w:rsidRPr="009F663A">
        <w:rPr>
          <w:sz w:val="40"/>
        </w:rPr>
        <w:t xml:space="preserve"> me bataunga:</w:t>
      </w:r>
    </w:p>
    <w:p w14:paraId="20301831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pict w14:anchorId="4018859E">
          <v:rect id="_x0000_i1067" style="width:0;height:1.5pt" o:hralign="center" o:hrstd="t" o:hr="t" fillcolor="#a0a0a0" stroked="f"/>
        </w:pict>
      </w:r>
    </w:p>
    <w:p w14:paraId="701CDC73" w14:textId="77777777" w:rsidR="009F663A" w:rsidRPr="009F663A" w:rsidRDefault="009F663A" w:rsidP="009F663A">
      <w:pPr>
        <w:rPr>
          <w:b/>
          <w:bCs/>
          <w:sz w:val="40"/>
        </w:rPr>
      </w:pPr>
      <w:r w:rsidRPr="009F663A">
        <w:rPr>
          <w:b/>
          <w:bCs/>
          <w:sz w:val="40"/>
        </w:rPr>
        <w:t>1. Understand Concept</w:t>
      </w:r>
    </w:p>
    <w:p w14:paraId="1E422104" w14:textId="77777777" w:rsidR="009F663A" w:rsidRPr="009F663A" w:rsidRDefault="009F663A" w:rsidP="009F663A">
      <w:pPr>
        <w:numPr>
          <w:ilvl w:val="0"/>
          <w:numId w:val="224"/>
        </w:numPr>
        <w:rPr>
          <w:sz w:val="40"/>
        </w:rPr>
      </w:pPr>
      <w:r w:rsidRPr="009F663A">
        <w:rPr>
          <w:sz w:val="40"/>
        </w:rPr>
        <w:t>Dark mode = website ka theme light aur dark me switch karna.</w:t>
      </w:r>
    </w:p>
    <w:p w14:paraId="69F94608" w14:textId="77777777" w:rsidR="009F663A" w:rsidRPr="009F663A" w:rsidRDefault="009F663A" w:rsidP="009F663A">
      <w:pPr>
        <w:numPr>
          <w:ilvl w:val="0"/>
          <w:numId w:val="224"/>
        </w:numPr>
        <w:rPr>
          <w:sz w:val="40"/>
        </w:rPr>
      </w:pPr>
      <w:r w:rsidRPr="009F663A">
        <w:rPr>
          <w:sz w:val="40"/>
        </w:rPr>
        <w:t>TailwindCSS me built-in support hai.</w:t>
      </w:r>
    </w:p>
    <w:p w14:paraId="1B0087DC" w14:textId="77777777" w:rsidR="009F663A" w:rsidRPr="009F663A" w:rsidRDefault="009F663A" w:rsidP="009F663A">
      <w:pPr>
        <w:numPr>
          <w:ilvl w:val="0"/>
          <w:numId w:val="224"/>
        </w:numPr>
        <w:rPr>
          <w:sz w:val="40"/>
        </w:rPr>
      </w:pPr>
      <w:r w:rsidRPr="009F663A">
        <w:rPr>
          <w:sz w:val="40"/>
        </w:rPr>
        <w:t>Kaam ka idea:</w:t>
      </w:r>
    </w:p>
    <w:p w14:paraId="7E68CC6C" w14:textId="77777777" w:rsidR="009F663A" w:rsidRPr="009F663A" w:rsidRDefault="009F663A" w:rsidP="009F663A">
      <w:pPr>
        <w:numPr>
          <w:ilvl w:val="1"/>
          <w:numId w:val="224"/>
        </w:numPr>
        <w:rPr>
          <w:sz w:val="40"/>
        </w:rPr>
      </w:pPr>
      <w:r w:rsidRPr="009F663A">
        <w:rPr>
          <w:sz w:val="40"/>
        </w:rPr>
        <w:t>dark: prefix = jab dark mode active ho tab style apply kare.</w:t>
      </w:r>
    </w:p>
    <w:p w14:paraId="157752B5" w14:textId="77777777" w:rsidR="009F663A" w:rsidRPr="009F663A" w:rsidRDefault="009F663A" w:rsidP="009F663A">
      <w:pPr>
        <w:numPr>
          <w:ilvl w:val="1"/>
          <w:numId w:val="224"/>
        </w:numPr>
        <w:rPr>
          <w:sz w:val="40"/>
        </w:rPr>
      </w:pPr>
      <w:r w:rsidRPr="009F663A">
        <w:rPr>
          <w:sz w:val="40"/>
        </w:rPr>
        <w:t>Dark mode activate karne ke liye class ya media strategy use hoti hai.</w:t>
      </w:r>
    </w:p>
    <w:p w14:paraId="1DACACD1" w14:textId="77777777" w:rsidR="009F663A" w:rsidRPr="009F663A" w:rsidRDefault="009F663A" w:rsidP="009F663A">
      <w:pPr>
        <w:numPr>
          <w:ilvl w:val="2"/>
          <w:numId w:val="224"/>
        </w:numPr>
        <w:rPr>
          <w:sz w:val="40"/>
        </w:rPr>
      </w:pPr>
      <w:r w:rsidRPr="009F663A">
        <w:rPr>
          <w:sz w:val="40"/>
        </w:rPr>
        <w:t>media = automatically system preference follow kare.</w:t>
      </w:r>
    </w:p>
    <w:p w14:paraId="046E9736" w14:textId="77777777" w:rsidR="009F663A" w:rsidRPr="009F663A" w:rsidRDefault="009F663A" w:rsidP="009F663A">
      <w:pPr>
        <w:numPr>
          <w:ilvl w:val="2"/>
          <w:numId w:val="224"/>
        </w:numPr>
        <w:rPr>
          <w:sz w:val="40"/>
        </w:rPr>
      </w:pPr>
      <w:r w:rsidRPr="009F663A">
        <w:rPr>
          <w:sz w:val="40"/>
        </w:rPr>
        <w:t>class = manually toggle kar sakte ho.</w:t>
      </w:r>
    </w:p>
    <w:p w14:paraId="21AB9875" w14:textId="77777777" w:rsidR="009F663A" w:rsidRPr="009F663A" w:rsidRDefault="009F663A" w:rsidP="009F663A">
      <w:pPr>
        <w:rPr>
          <w:sz w:val="40"/>
        </w:rPr>
      </w:pPr>
      <w:r w:rsidRPr="009F663A">
        <w:rPr>
          <w:b/>
          <w:bCs/>
          <w:sz w:val="40"/>
        </w:rPr>
        <w:t>Desi example:</w:t>
      </w:r>
    </w:p>
    <w:p w14:paraId="4F048FED" w14:textId="77777777" w:rsidR="009F663A" w:rsidRPr="009F663A" w:rsidRDefault="009F663A" w:rsidP="009F663A">
      <w:pPr>
        <w:numPr>
          <w:ilvl w:val="0"/>
          <w:numId w:val="225"/>
        </w:numPr>
        <w:rPr>
          <w:sz w:val="40"/>
        </w:rPr>
      </w:pPr>
      <w:r w:rsidRPr="009F663A">
        <w:rPr>
          <w:sz w:val="40"/>
        </w:rPr>
        <w:t>Light mode me background white aur text black.</w:t>
      </w:r>
    </w:p>
    <w:p w14:paraId="7D12659D" w14:textId="77777777" w:rsidR="009F663A" w:rsidRPr="009F663A" w:rsidRDefault="009F663A" w:rsidP="009F663A">
      <w:pPr>
        <w:numPr>
          <w:ilvl w:val="0"/>
          <w:numId w:val="225"/>
        </w:numPr>
        <w:rPr>
          <w:sz w:val="40"/>
        </w:rPr>
      </w:pPr>
      <w:r w:rsidRPr="009F663A">
        <w:rPr>
          <w:sz w:val="40"/>
        </w:rPr>
        <w:t>Dark mode me background black aur text white.</w:t>
      </w:r>
    </w:p>
    <w:p w14:paraId="45D1352A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pict w14:anchorId="07CACE6D">
          <v:rect id="_x0000_i1068" style="width:0;height:1.5pt" o:hralign="center" o:hrstd="t" o:hr="t" fillcolor="#a0a0a0" stroked="f"/>
        </w:pict>
      </w:r>
    </w:p>
    <w:p w14:paraId="05F1734A" w14:textId="77777777" w:rsidR="009F663A" w:rsidRPr="009F663A" w:rsidRDefault="009F663A" w:rsidP="009F663A">
      <w:pPr>
        <w:rPr>
          <w:b/>
          <w:bCs/>
          <w:sz w:val="40"/>
        </w:rPr>
      </w:pPr>
      <w:r w:rsidRPr="009F663A">
        <w:rPr>
          <w:b/>
          <w:bCs/>
          <w:sz w:val="40"/>
        </w:rPr>
        <w:t>2. Syntax / Code</w:t>
      </w:r>
    </w:p>
    <w:p w14:paraId="1AE087FF" w14:textId="77777777" w:rsidR="009F663A" w:rsidRPr="009F663A" w:rsidRDefault="009F663A" w:rsidP="009F663A">
      <w:pPr>
        <w:rPr>
          <w:b/>
          <w:bCs/>
          <w:sz w:val="40"/>
        </w:rPr>
      </w:pPr>
      <w:r w:rsidRPr="009F663A">
        <w:rPr>
          <w:b/>
          <w:bCs/>
          <w:sz w:val="40"/>
        </w:rPr>
        <w:lastRenderedPageBreak/>
        <w:t>Step 1: Tailwind config me enable karo</w:t>
      </w:r>
    </w:p>
    <w:p w14:paraId="32CDF843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>tailwind.config.js me:</w:t>
      </w:r>
    </w:p>
    <w:p w14:paraId="22B9E5C7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>export default {</w:t>
      </w:r>
    </w:p>
    <w:p w14:paraId="50B0C90D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darkMode: 'class', // ya 'media'</w:t>
      </w:r>
    </w:p>
    <w:p w14:paraId="291DD5AF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content: [</w:t>
      </w:r>
    </w:p>
    <w:p w14:paraId="789B6BDE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"./index.html",</w:t>
      </w:r>
    </w:p>
    <w:p w14:paraId="7D8626EB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"./src/**/*.{js,ts,jsx,tsx}"</w:t>
      </w:r>
    </w:p>
    <w:p w14:paraId="1E900E91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],</w:t>
      </w:r>
    </w:p>
    <w:p w14:paraId="178B9AA2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theme: {</w:t>
      </w:r>
    </w:p>
    <w:p w14:paraId="61B7F70A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extend: {},</w:t>
      </w:r>
    </w:p>
    <w:p w14:paraId="698D31B1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},</w:t>
      </w:r>
    </w:p>
    <w:p w14:paraId="68B84531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plugins: [],</w:t>
      </w:r>
    </w:p>
    <w:p w14:paraId="0043463E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>}</w:t>
      </w:r>
    </w:p>
    <w:p w14:paraId="2FEA590B" w14:textId="77777777" w:rsidR="009F663A" w:rsidRPr="009F663A" w:rsidRDefault="009F663A" w:rsidP="009F663A">
      <w:pPr>
        <w:numPr>
          <w:ilvl w:val="0"/>
          <w:numId w:val="226"/>
        </w:numPr>
        <w:rPr>
          <w:sz w:val="40"/>
        </w:rPr>
      </w:pPr>
      <w:r w:rsidRPr="009F663A">
        <w:rPr>
          <w:sz w:val="40"/>
        </w:rPr>
        <w:t>'class' = hum toggle button se dark mode on/off karenge.</w:t>
      </w:r>
    </w:p>
    <w:p w14:paraId="4C66CE64" w14:textId="77777777" w:rsidR="009F663A" w:rsidRPr="009F663A" w:rsidRDefault="009F663A" w:rsidP="009F663A">
      <w:pPr>
        <w:numPr>
          <w:ilvl w:val="0"/>
          <w:numId w:val="226"/>
        </w:numPr>
        <w:rPr>
          <w:sz w:val="40"/>
        </w:rPr>
      </w:pPr>
      <w:r w:rsidRPr="009F663A">
        <w:rPr>
          <w:sz w:val="40"/>
        </w:rPr>
        <w:t>'media' = system dark mode follow karega automatically.</w:t>
      </w:r>
    </w:p>
    <w:p w14:paraId="1F08C0ED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pict w14:anchorId="0A5DEA3E">
          <v:rect id="_x0000_i1069" style="width:0;height:1.5pt" o:hralign="center" o:hrstd="t" o:hr="t" fillcolor="#a0a0a0" stroked="f"/>
        </w:pict>
      </w:r>
    </w:p>
    <w:p w14:paraId="2DDDFB79" w14:textId="77777777" w:rsidR="009F663A" w:rsidRPr="009F663A" w:rsidRDefault="009F663A" w:rsidP="009F663A">
      <w:pPr>
        <w:rPr>
          <w:b/>
          <w:bCs/>
          <w:sz w:val="40"/>
        </w:rPr>
      </w:pPr>
      <w:r w:rsidRPr="009F663A">
        <w:rPr>
          <w:b/>
          <w:bCs/>
          <w:sz w:val="40"/>
        </w:rPr>
        <w:t>Step 2: HTML / JSX me dark classes use karo</w:t>
      </w:r>
    </w:p>
    <w:p w14:paraId="38050D5A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>&lt;div className="bg-white text-black dark:bg-gray-900 dark:text-white min-h-screen"&gt;</w:t>
      </w:r>
    </w:p>
    <w:p w14:paraId="34DDF89B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&lt;h1 className="text-3xl font-bold"&gt;Hello ItModem!&lt;/h1&gt;</w:t>
      </w:r>
    </w:p>
    <w:p w14:paraId="42973404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lastRenderedPageBreak/>
        <w:t xml:space="preserve">  &lt;p&gt;Ye mera first dark mode page hai </w:t>
      </w:r>
      <w:r w:rsidRPr="009F663A">
        <w:rPr>
          <w:rFonts w:ascii="Segoe UI Emoji" w:hAnsi="Segoe UI Emoji" w:cs="Segoe UI Emoji"/>
          <w:sz w:val="40"/>
        </w:rPr>
        <w:t>😎</w:t>
      </w:r>
      <w:r w:rsidRPr="009F663A">
        <w:rPr>
          <w:sz w:val="40"/>
        </w:rPr>
        <w:t>&lt;/p&gt;</w:t>
      </w:r>
    </w:p>
    <w:p w14:paraId="3DB351E6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>&lt;/div&gt;</w:t>
      </w:r>
    </w:p>
    <w:p w14:paraId="2359B33B" w14:textId="77777777" w:rsidR="009F663A" w:rsidRPr="009F663A" w:rsidRDefault="009F663A" w:rsidP="009F663A">
      <w:pPr>
        <w:numPr>
          <w:ilvl w:val="0"/>
          <w:numId w:val="227"/>
        </w:numPr>
        <w:rPr>
          <w:sz w:val="40"/>
        </w:rPr>
      </w:pPr>
      <w:r w:rsidRPr="009F663A">
        <w:rPr>
          <w:sz w:val="40"/>
        </w:rPr>
        <w:t>bg-white = light mode background</w:t>
      </w:r>
    </w:p>
    <w:p w14:paraId="433DADA2" w14:textId="77777777" w:rsidR="009F663A" w:rsidRPr="009F663A" w:rsidRDefault="009F663A" w:rsidP="009F663A">
      <w:pPr>
        <w:numPr>
          <w:ilvl w:val="0"/>
          <w:numId w:val="227"/>
        </w:numPr>
        <w:rPr>
          <w:sz w:val="40"/>
        </w:rPr>
      </w:pPr>
      <w:r w:rsidRPr="009F663A">
        <w:rPr>
          <w:sz w:val="40"/>
        </w:rPr>
        <w:t>dark:bg-gray-900 = dark mode background</w:t>
      </w:r>
    </w:p>
    <w:p w14:paraId="303AF978" w14:textId="77777777" w:rsidR="009F663A" w:rsidRPr="009F663A" w:rsidRDefault="009F663A" w:rsidP="009F663A">
      <w:pPr>
        <w:numPr>
          <w:ilvl w:val="0"/>
          <w:numId w:val="227"/>
        </w:numPr>
        <w:rPr>
          <w:sz w:val="40"/>
        </w:rPr>
      </w:pPr>
      <w:r w:rsidRPr="009F663A">
        <w:rPr>
          <w:sz w:val="40"/>
        </w:rPr>
        <w:t>text-black = light mode text</w:t>
      </w:r>
    </w:p>
    <w:p w14:paraId="61812D5C" w14:textId="77777777" w:rsidR="009F663A" w:rsidRPr="009F663A" w:rsidRDefault="009F663A" w:rsidP="009F663A">
      <w:pPr>
        <w:numPr>
          <w:ilvl w:val="0"/>
          <w:numId w:val="227"/>
        </w:numPr>
        <w:rPr>
          <w:sz w:val="40"/>
        </w:rPr>
      </w:pPr>
      <w:r w:rsidRPr="009F663A">
        <w:rPr>
          <w:sz w:val="40"/>
        </w:rPr>
        <w:t>dark:text-white = dark mode text</w:t>
      </w:r>
    </w:p>
    <w:p w14:paraId="33B6082D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pict w14:anchorId="4FEFFA4E">
          <v:rect id="_x0000_i1070" style="width:0;height:1.5pt" o:hralign="center" o:hrstd="t" o:hr="t" fillcolor="#a0a0a0" stroked="f"/>
        </w:pict>
      </w:r>
    </w:p>
    <w:p w14:paraId="69647372" w14:textId="77777777" w:rsidR="009F663A" w:rsidRPr="009F663A" w:rsidRDefault="009F663A" w:rsidP="009F663A">
      <w:pPr>
        <w:rPr>
          <w:b/>
          <w:bCs/>
          <w:sz w:val="40"/>
        </w:rPr>
      </w:pPr>
      <w:r w:rsidRPr="009F663A">
        <w:rPr>
          <w:b/>
          <w:bCs/>
          <w:sz w:val="40"/>
        </w:rPr>
        <w:t>Step 3: Toggle button (React example)</w:t>
      </w:r>
    </w:p>
    <w:p w14:paraId="4DADD918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>import { useState } from "react";</w:t>
      </w:r>
    </w:p>
    <w:p w14:paraId="216E5127" w14:textId="77777777" w:rsidR="009F663A" w:rsidRPr="009F663A" w:rsidRDefault="009F663A" w:rsidP="009F663A">
      <w:pPr>
        <w:rPr>
          <w:sz w:val="40"/>
        </w:rPr>
      </w:pPr>
    </w:p>
    <w:p w14:paraId="202BFA12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>const DarkModeToggle = () =&gt; {</w:t>
      </w:r>
    </w:p>
    <w:p w14:paraId="52254128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const [dark, setDark] = useState(false);</w:t>
      </w:r>
    </w:p>
    <w:p w14:paraId="7A417358" w14:textId="77777777" w:rsidR="009F663A" w:rsidRPr="009F663A" w:rsidRDefault="009F663A" w:rsidP="009F663A">
      <w:pPr>
        <w:rPr>
          <w:sz w:val="40"/>
        </w:rPr>
      </w:pPr>
    </w:p>
    <w:p w14:paraId="3BF2F2AD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const toggleDark = () =&gt; {</w:t>
      </w:r>
    </w:p>
    <w:p w14:paraId="7254AC7D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setDark(!dark);</w:t>
      </w:r>
    </w:p>
    <w:p w14:paraId="356A28DA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if (!dark) {</w:t>
      </w:r>
    </w:p>
    <w:p w14:paraId="44AE0D56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  document.documentElement.classList.add("dark");</w:t>
      </w:r>
    </w:p>
    <w:p w14:paraId="6442636C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} else {</w:t>
      </w:r>
    </w:p>
    <w:p w14:paraId="61ED1580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  document.documentElement.classList.remove("dark");</w:t>
      </w:r>
    </w:p>
    <w:p w14:paraId="5F5EC596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lastRenderedPageBreak/>
        <w:t xml:space="preserve">    }</w:t>
      </w:r>
    </w:p>
    <w:p w14:paraId="51CEEF85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};</w:t>
      </w:r>
    </w:p>
    <w:p w14:paraId="0AC7ADF7" w14:textId="77777777" w:rsidR="009F663A" w:rsidRPr="009F663A" w:rsidRDefault="009F663A" w:rsidP="009F663A">
      <w:pPr>
        <w:rPr>
          <w:sz w:val="40"/>
        </w:rPr>
      </w:pPr>
    </w:p>
    <w:p w14:paraId="29699EBE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return (</w:t>
      </w:r>
    </w:p>
    <w:p w14:paraId="53FBB9D6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&lt;button</w:t>
      </w:r>
    </w:p>
    <w:p w14:paraId="7B152646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  onClick={toggleDark}</w:t>
      </w:r>
    </w:p>
    <w:p w14:paraId="756A3BF8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  className="px-4 py-2 bg-gray-800 text-white rounded"</w:t>
      </w:r>
    </w:p>
    <w:p w14:paraId="078B92B5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&gt;</w:t>
      </w:r>
    </w:p>
    <w:p w14:paraId="1087D5BD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  Toggle Dark Mode</w:t>
      </w:r>
    </w:p>
    <w:p w14:paraId="461F7F0A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  &lt;/button&gt;</w:t>
      </w:r>
    </w:p>
    <w:p w14:paraId="41597222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  );</w:t>
      </w:r>
    </w:p>
    <w:p w14:paraId="1F7C517A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>};</w:t>
      </w:r>
    </w:p>
    <w:p w14:paraId="7F4E87F6" w14:textId="77777777" w:rsidR="009F663A" w:rsidRPr="009F663A" w:rsidRDefault="009F663A" w:rsidP="009F663A">
      <w:pPr>
        <w:rPr>
          <w:sz w:val="40"/>
        </w:rPr>
      </w:pPr>
    </w:p>
    <w:p w14:paraId="02C2F5FC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>export default DarkModeToggle;</w:t>
      </w:r>
    </w:p>
    <w:p w14:paraId="0C6383B7" w14:textId="77777777" w:rsidR="009F663A" w:rsidRPr="009F663A" w:rsidRDefault="009F663A" w:rsidP="009F663A">
      <w:pPr>
        <w:rPr>
          <w:sz w:val="40"/>
        </w:rPr>
      </w:pPr>
      <w:r w:rsidRPr="009F663A">
        <w:rPr>
          <w:b/>
          <w:bCs/>
          <w:sz w:val="40"/>
        </w:rPr>
        <w:t>Desi samjh:</w:t>
      </w:r>
    </w:p>
    <w:p w14:paraId="60C0BBAD" w14:textId="77777777" w:rsidR="009F663A" w:rsidRPr="009F663A" w:rsidRDefault="009F663A" w:rsidP="009F663A">
      <w:pPr>
        <w:numPr>
          <w:ilvl w:val="0"/>
          <w:numId w:val="228"/>
        </w:numPr>
        <w:rPr>
          <w:sz w:val="40"/>
        </w:rPr>
      </w:pPr>
      <w:r w:rsidRPr="009F663A">
        <w:rPr>
          <w:sz w:val="40"/>
        </w:rPr>
        <w:t>document.documentElement.classList.add("dark") = &lt;html&gt; tag me dark class add kar do.</w:t>
      </w:r>
    </w:p>
    <w:p w14:paraId="5CECD585" w14:textId="77777777" w:rsidR="009F663A" w:rsidRPr="009F663A" w:rsidRDefault="009F663A" w:rsidP="009F663A">
      <w:pPr>
        <w:numPr>
          <w:ilvl w:val="0"/>
          <w:numId w:val="228"/>
        </w:numPr>
        <w:rPr>
          <w:sz w:val="40"/>
        </w:rPr>
      </w:pPr>
      <w:r w:rsidRPr="009F663A">
        <w:rPr>
          <w:sz w:val="40"/>
        </w:rPr>
        <w:t>Tailwind dark: prefix automatically apply ho jayega.</w:t>
      </w:r>
    </w:p>
    <w:p w14:paraId="04C83FA3" w14:textId="77777777" w:rsidR="009F663A" w:rsidRPr="009F663A" w:rsidRDefault="009F663A" w:rsidP="009F663A">
      <w:pPr>
        <w:numPr>
          <w:ilvl w:val="0"/>
          <w:numId w:val="228"/>
        </w:numPr>
        <w:rPr>
          <w:sz w:val="40"/>
        </w:rPr>
      </w:pPr>
      <w:r w:rsidRPr="009F663A">
        <w:rPr>
          <w:sz w:val="40"/>
        </w:rPr>
        <w:t>Button click se light ↔ dark toggle.</w:t>
      </w:r>
    </w:p>
    <w:p w14:paraId="113E0E69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pict w14:anchorId="44625B80">
          <v:rect id="_x0000_i1071" style="width:0;height:1.5pt" o:hralign="center" o:hrstd="t" o:hr="t" fillcolor="#a0a0a0" stroked="f"/>
        </w:pict>
      </w:r>
    </w:p>
    <w:p w14:paraId="14BB7C7B" w14:textId="77777777" w:rsidR="009F663A" w:rsidRPr="009F663A" w:rsidRDefault="009F663A" w:rsidP="009F663A">
      <w:pPr>
        <w:rPr>
          <w:b/>
          <w:bCs/>
          <w:sz w:val="40"/>
        </w:rPr>
      </w:pPr>
      <w:r w:rsidRPr="009F663A">
        <w:rPr>
          <w:b/>
          <w:bCs/>
          <w:sz w:val="40"/>
        </w:rPr>
        <w:lastRenderedPageBreak/>
        <w:t>3. Exercise</w:t>
      </w:r>
    </w:p>
    <w:p w14:paraId="77A34635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>Bhai, ye kar ke practice kar:</w:t>
      </w:r>
    </w:p>
    <w:p w14:paraId="4DC9630D" w14:textId="77777777" w:rsidR="009F663A" w:rsidRPr="009F663A" w:rsidRDefault="009F663A" w:rsidP="009F663A">
      <w:pPr>
        <w:numPr>
          <w:ilvl w:val="0"/>
          <w:numId w:val="229"/>
        </w:numPr>
        <w:rPr>
          <w:sz w:val="40"/>
        </w:rPr>
      </w:pPr>
      <w:r w:rsidRPr="009F663A">
        <w:rPr>
          <w:sz w:val="40"/>
        </w:rPr>
        <w:t>Ek div banao jisme background aur text color toggle ho dark/light me.</w:t>
      </w:r>
    </w:p>
    <w:p w14:paraId="41E9D70B" w14:textId="77777777" w:rsidR="009F663A" w:rsidRPr="009F663A" w:rsidRDefault="009F663A" w:rsidP="009F663A">
      <w:pPr>
        <w:numPr>
          <w:ilvl w:val="0"/>
          <w:numId w:val="229"/>
        </w:numPr>
        <w:rPr>
          <w:sz w:val="40"/>
        </w:rPr>
      </w:pPr>
      <w:r w:rsidRPr="009F663A">
        <w:rPr>
          <w:sz w:val="40"/>
        </w:rPr>
        <w:t>Ek navbar banao, aur dark mode me uska color change ho jaaye.</w:t>
      </w:r>
    </w:p>
    <w:p w14:paraId="42EB9B5C" w14:textId="77777777" w:rsidR="009F663A" w:rsidRPr="009F663A" w:rsidRDefault="009F663A" w:rsidP="009F663A">
      <w:pPr>
        <w:numPr>
          <w:ilvl w:val="0"/>
          <w:numId w:val="229"/>
        </w:numPr>
        <w:rPr>
          <w:sz w:val="40"/>
        </w:rPr>
      </w:pPr>
      <w:r w:rsidRPr="009F663A">
        <w:rPr>
          <w:sz w:val="40"/>
        </w:rPr>
        <w:t>Ek card component banao jisme dark mode me shadow aur background change ho.</w:t>
      </w:r>
    </w:p>
    <w:p w14:paraId="63B3F482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pict w14:anchorId="0C5D1D30">
          <v:rect id="_x0000_i1072" style="width:0;height:1.5pt" o:hralign="center" o:hrstd="t" o:hr="t" fillcolor="#a0a0a0" stroked="f"/>
        </w:pict>
      </w:r>
    </w:p>
    <w:p w14:paraId="09B80223" w14:textId="77777777" w:rsidR="009F663A" w:rsidRPr="009F663A" w:rsidRDefault="009F663A" w:rsidP="009F663A">
      <w:pPr>
        <w:rPr>
          <w:b/>
          <w:bCs/>
          <w:sz w:val="40"/>
        </w:rPr>
      </w:pPr>
      <w:r w:rsidRPr="009F663A">
        <w:rPr>
          <w:b/>
          <w:bCs/>
          <w:sz w:val="40"/>
        </w:rPr>
        <w:t>4. Mini Projects</w:t>
      </w:r>
    </w:p>
    <w:p w14:paraId="7336A332" w14:textId="77777777" w:rsidR="009F663A" w:rsidRPr="009F663A" w:rsidRDefault="009F663A" w:rsidP="009F663A">
      <w:pPr>
        <w:numPr>
          <w:ilvl w:val="0"/>
          <w:numId w:val="230"/>
        </w:numPr>
        <w:rPr>
          <w:sz w:val="40"/>
        </w:rPr>
      </w:pPr>
      <w:r w:rsidRPr="009F663A">
        <w:rPr>
          <w:b/>
          <w:bCs/>
          <w:sz w:val="40"/>
        </w:rPr>
        <w:t>Dark Mode Landing Page</w:t>
      </w:r>
    </w:p>
    <w:p w14:paraId="121FB4FF" w14:textId="77777777" w:rsidR="009F663A" w:rsidRPr="009F663A" w:rsidRDefault="009F663A" w:rsidP="009F663A">
      <w:pPr>
        <w:numPr>
          <w:ilvl w:val="1"/>
          <w:numId w:val="230"/>
        </w:numPr>
        <w:rPr>
          <w:sz w:val="40"/>
        </w:rPr>
      </w:pPr>
      <w:r w:rsidRPr="009F663A">
        <w:rPr>
          <w:sz w:val="40"/>
        </w:rPr>
        <w:t>Header, Hero section, Footer</w:t>
      </w:r>
    </w:p>
    <w:p w14:paraId="656F499D" w14:textId="77777777" w:rsidR="009F663A" w:rsidRPr="009F663A" w:rsidRDefault="009F663A" w:rsidP="009F663A">
      <w:pPr>
        <w:numPr>
          <w:ilvl w:val="1"/>
          <w:numId w:val="230"/>
        </w:numPr>
        <w:rPr>
          <w:sz w:val="40"/>
        </w:rPr>
      </w:pPr>
      <w:r w:rsidRPr="009F663A">
        <w:rPr>
          <w:sz w:val="40"/>
        </w:rPr>
        <w:t>Dark mode toggle button</w:t>
      </w:r>
    </w:p>
    <w:p w14:paraId="796807F7" w14:textId="77777777" w:rsidR="009F663A" w:rsidRPr="009F663A" w:rsidRDefault="009F663A" w:rsidP="009F663A">
      <w:pPr>
        <w:numPr>
          <w:ilvl w:val="1"/>
          <w:numId w:val="230"/>
        </w:numPr>
        <w:rPr>
          <w:sz w:val="40"/>
        </w:rPr>
      </w:pPr>
      <w:r w:rsidRPr="009F663A">
        <w:rPr>
          <w:sz w:val="40"/>
        </w:rPr>
        <w:t>Light/Dark me background, text aur button colors change honi chahiye</w:t>
      </w:r>
    </w:p>
    <w:p w14:paraId="27067935" w14:textId="77777777" w:rsidR="009F663A" w:rsidRPr="009F663A" w:rsidRDefault="009F663A" w:rsidP="009F663A">
      <w:pPr>
        <w:numPr>
          <w:ilvl w:val="0"/>
          <w:numId w:val="230"/>
        </w:numPr>
        <w:rPr>
          <w:sz w:val="40"/>
        </w:rPr>
      </w:pPr>
      <w:r w:rsidRPr="009F663A">
        <w:rPr>
          <w:b/>
          <w:bCs/>
          <w:sz w:val="40"/>
        </w:rPr>
        <w:t>Dark Mode Todo App</w:t>
      </w:r>
    </w:p>
    <w:p w14:paraId="3E649E13" w14:textId="77777777" w:rsidR="009F663A" w:rsidRPr="009F663A" w:rsidRDefault="009F663A" w:rsidP="009F663A">
      <w:pPr>
        <w:numPr>
          <w:ilvl w:val="1"/>
          <w:numId w:val="230"/>
        </w:numPr>
        <w:rPr>
          <w:sz w:val="40"/>
        </w:rPr>
      </w:pPr>
      <w:r w:rsidRPr="009F663A">
        <w:rPr>
          <w:sz w:val="40"/>
        </w:rPr>
        <w:t>Todo list component</w:t>
      </w:r>
    </w:p>
    <w:p w14:paraId="3511251B" w14:textId="77777777" w:rsidR="009F663A" w:rsidRPr="009F663A" w:rsidRDefault="009F663A" w:rsidP="009F663A">
      <w:pPr>
        <w:numPr>
          <w:ilvl w:val="1"/>
          <w:numId w:val="230"/>
        </w:numPr>
        <w:rPr>
          <w:sz w:val="40"/>
        </w:rPr>
      </w:pPr>
      <w:r w:rsidRPr="009F663A">
        <w:rPr>
          <w:sz w:val="40"/>
        </w:rPr>
        <w:t>Light/Dark toggle se list aur buttons ka color change</w:t>
      </w:r>
    </w:p>
    <w:p w14:paraId="6DC94D5B" w14:textId="77777777" w:rsidR="009F663A" w:rsidRPr="009F663A" w:rsidRDefault="009F663A" w:rsidP="009F663A">
      <w:pPr>
        <w:numPr>
          <w:ilvl w:val="1"/>
          <w:numId w:val="230"/>
        </w:numPr>
        <w:rPr>
          <w:sz w:val="40"/>
        </w:rPr>
      </w:pPr>
      <w:r w:rsidRPr="009F663A">
        <w:rPr>
          <w:sz w:val="40"/>
        </w:rPr>
        <w:t>Save toggle preference in localStorage</w:t>
      </w:r>
    </w:p>
    <w:p w14:paraId="5EA98003" w14:textId="77777777" w:rsidR="009F663A" w:rsidRPr="009F663A" w:rsidRDefault="009F663A" w:rsidP="009F663A">
      <w:pPr>
        <w:numPr>
          <w:ilvl w:val="0"/>
          <w:numId w:val="230"/>
        </w:numPr>
        <w:rPr>
          <w:sz w:val="40"/>
        </w:rPr>
      </w:pPr>
      <w:r w:rsidRPr="009F663A">
        <w:rPr>
          <w:b/>
          <w:bCs/>
          <w:sz w:val="40"/>
        </w:rPr>
        <w:t>Dark Mode Navbar</w:t>
      </w:r>
    </w:p>
    <w:p w14:paraId="27A0D8EB" w14:textId="77777777" w:rsidR="009F663A" w:rsidRPr="009F663A" w:rsidRDefault="009F663A" w:rsidP="009F663A">
      <w:pPr>
        <w:numPr>
          <w:ilvl w:val="1"/>
          <w:numId w:val="230"/>
        </w:numPr>
        <w:rPr>
          <w:sz w:val="40"/>
        </w:rPr>
      </w:pPr>
      <w:r w:rsidRPr="009F663A">
        <w:rPr>
          <w:sz w:val="40"/>
        </w:rPr>
        <w:lastRenderedPageBreak/>
        <w:t>Navbar me logo aur links ka color toggle</w:t>
      </w:r>
    </w:p>
    <w:p w14:paraId="60AE8370" w14:textId="77777777" w:rsidR="009F663A" w:rsidRPr="009F663A" w:rsidRDefault="009F663A" w:rsidP="009F663A">
      <w:pPr>
        <w:numPr>
          <w:ilvl w:val="1"/>
          <w:numId w:val="230"/>
        </w:numPr>
        <w:rPr>
          <w:sz w:val="40"/>
        </w:rPr>
      </w:pPr>
      <w:r w:rsidRPr="009F663A">
        <w:rPr>
          <w:sz w:val="40"/>
        </w:rPr>
        <w:t>Hamburger menu light/dark colors change ho</w:t>
      </w:r>
    </w:p>
    <w:p w14:paraId="21F55840" w14:textId="77777777" w:rsidR="009F663A" w:rsidRPr="009F663A" w:rsidRDefault="009F663A" w:rsidP="009F663A">
      <w:pPr>
        <w:numPr>
          <w:ilvl w:val="1"/>
          <w:numId w:val="230"/>
        </w:numPr>
        <w:rPr>
          <w:sz w:val="40"/>
        </w:rPr>
      </w:pPr>
      <w:r w:rsidRPr="009F663A">
        <w:rPr>
          <w:sz w:val="40"/>
        </w:rPr>
        <w:t>Mobile aur desktop dono support</w:t>
      </w:r>
    </w:p>
    <w:p w14:paraId="5C474CB1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pict w14:anchorId="6B356C30">
          <v:rect id="_x0000_i1073" style="width:0;height:1.5pt" o:hralign="center" o:hrstd="t" o:hr="t" fillcolor="#a0a0a0" stroked="f"/>
        </w:pict>
      </w:r>
    </w:p>
    <w:p w14:paraId="3655FA0B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 xml:space="preserve">Bhai, agar chaho main </w:t>
      </w:r>
      <w:r w:rsidRPr="009F663A">
        <w:rPr>
          <w:b/>
          <w:bCs/>
          <w:sz w:val="40"/>
        </w:rPr>
        <w:t>ek chhota React Vite + Tailwind Dark Mode mini project</w:t>
      </w:r>
      <w:r w:rsidRPr="009F663A">
        <w:rPr>
          <w:sz w:val="40"/>
        </w:rPr>
        <w:t xml:space="preserve"> code ke saath bana ke dikha doon jisme toggle button aur responsive design dono ho.</w:t>
      </w:r>
    </w:p>
    <w:p w14:paraId="1B664660" w14:textId="77777777" w:rsidR="009F663A" w:rsidRPr="009F663A" w:rsidRDefault="009F663A" w:rsidP="009F663A">
      <w:pPr>
        <w:rPr>
          <w:sz w:val="40"/>
        </w:rPr>
      </w:pPr>
      <w:r w:rsidRPr="009F663A">
        <w:rPr>
          <w:sz w:val="40"/>
        </w:rPr>
        <w:t>Kya main ye bana du?</w:t>
      </w:r>
    </w:p>
    <w:p w14:paraId="470A8AC6" w14:textId="77777777" w:rsidR="00B8356C" w:rsidRPr="00B8356C" w:rsidRDefault="00B8356C" w:rsidP="00B8356C">
      <w:pPr>
        <w:rPr>
          <w:sz w:val="40"/>
        </w:rPr>
      </w:pPr>
    </w:p>
    <w:sectPr w:rsidR="00B8356C" w:rsidRPr="00B8356C" w:rsidSect="00A30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18348" w14:textId="77777777" w:rsidR="009E18E0" w:rsidRDefault="009E18E0" w:rsidP="00A30E50">
      <w:pPr>
        <w:spacing w:after="0" w:line="240" w:lineRule="auto"/>
      </w:pPr>
      <w:r>
        <w:separator/>
      </w:r>
    </w:p>
  </w:endnote>
  <w:endnote w:type="continuationSeparator" w:id="0">
    <w:p w14:paraId="4C8FB6D1" w14:textId="77777777" w:rsidR="009E18E0" w:rsidRDefault="009E18E0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6056" w14:textId="77777777" w:rsidR="00B8356C" w:rsidRDefault="00B83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D61B3" w14:textId="77777777" w:rsidR="00B8356C" w:rsidRDefault="00B83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389E9" w14:textId="77777777" w:rsidR="009E18E0" w:rsidRDefault="009E18E0" w:rsidP="00A30E50">
      <w:pPr>
        <w:spacing w:after="0" w:line="240" w:lineRule="auto"/>
      </w:pPr>
      <w:r>
        <w:separator/>
      </w:r>
    </w:p>
  </w:footnote>
  <w:footnote w:type="continuationSeparator" w:id="0">
    <w:p w14:paraId="019F5D8E" w14:textId="77777777" w:rsidR="009E18E0" w:rsidRDefault="009E18E0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507F3"/>
    <w:multiLevelType w:val="multilevel"/>
    <w:tmpl w:val="66C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FB771B"/>
    <w:multiLevelType w:val="multilevel"/>
    <w:tmpl w:val="579E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DB16E7"/>
    <w:multiLevelType w:val="multilevel"/>
    <w:tmpl w:val="A486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2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450071"/>
    <w:multiLevelType w:val="multilevel"/>
    <w:tmpl w:val="23CE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7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7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4923D3"/>
    <w:multiLevelType w:val="multilevel"/>
    <w:tmpl w:val="152C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2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A503E29"/>
    <w:multiLevelType w:val="multilevel"/>
    <w:tmpl w:val="FBD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6C41750"/>
    <w:multiLevelType w:val="multilevel"/>
    <w:tmpl w:val="FFFA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7"/>
  </w:num>
  <w:num w:numId="2" w16cid:durableId="1115174668">
    <w:abstractNumId w:val="29"/>
  </w:num>
  <w:num w:numId="3" w16cid:durableId="1874466060">
    <w:abstractNumId w:val="218"/>
  </w:num>
  <w:num w:numId="4" w16cid:durableId="1565413595">
    <w:abstractNumId w:val="69"/>
  </w:num>
  <w:num w:numId="5" w16cid:durableId="711539113">
    <w:abstractNumId w:val="81"/>
  </w:num>
  <w:num w:numId="6" w16cid:durableId="458034891">
    <w:abstractNumId w:val="150"/>
  </w:num>
  <w:num w:numId="7" w16cid:durableId="1184856579">
    <w:abstractNumId w:val="87"/>
  </w:num>
  <w:num w:numId="8" w16cid:durableId="2039505148">
    <w:abstractNumId w:val="12"/>
  </w:num>
  <w:num w:numId="9" w16cid:durableId="1584873242">
    <w:abstractNumId w:val="186"/>
  </w:num>
  <w:num w:numId="10" w16cid:durableId="986201174">
    <w:abstractNumId w:val="23"/>
  </w:num>
  <w:num w:numId="11" w16cid:durableId="999651062">
    <w:abstractNumId w:val="219"/>
  </w:num>
  <w:num w:numId="12" w16cid:durableId="939876200">
    <w:abstractNumId w:val="134"/>
  </w:num>
  <w:num w:numId="13" w16cid:durableId="448860295">
    <w:abstractNumId w:val="177"/>
  </w:num>
  <w:num w:numId="14" w16cid:durableId="977301120">
    <w:abstractNumId w:val="149"/>
  </w:num>
  <w:num w:numId="15" w16cid:durableId="1069620943">
    <w:abstractNumId w:val="221"/>
  </w:num>
  <w:num w:numId="16" w16cid:durableId="1097866177">
    <w:abstractNumId w:val="26"/>
  </w:num>
  <w:num w:numId="17" w16cid:durableId="1876623499">
    <w:abstractNumId w:val="196"/>
  </w:num>
  <w:num w:numId="18" w16cid:durableId="2048094084">
    <w:abstractNumId w:val="227"/>
  </w:num>
  <w:num w:numId="19" w16cid:durableId="1420058346">
    <w:abstractNumId w:val="217"/>
  </w:num>
  <w:num w:numId="20" w16cid:durableId="1971476075">
    <w:abstractNumId w:val="211"/>
  </w:num>
  <w:num w:numId="21" w16cid:durableId="842745526">
    <w:abstractNumId w:val="44"/>
  </w:num>
  <w:num w:numId="22" w16cid:durableId="1713529593">
    <w:abstractNumId w:val="185"/>
  </w:num>
  <w:num w:numId="23" w16cid:durableId="1511069493">
    <w:abstractNumId w:val="102"/>
  </w:num>
  <w:num w:numId="24" w16cid:durableId="598222500">
    <w:abstractNumId w:val="198"/>
  </w:num>
  <w:num w:numId="25" w16cid:durableId="1772243113">
    <w:abstractNumId w:val="76"/>
  </w:num>
  <w:num w:numId="26" w16cid:durableId="145631038">
    <w:abstractNumId w:val="140"/>
  </w:num>
  <w:num w:numId="27" w16cid:durableId="358970666">
    <w:abstractNumId w:val="113"/>
  </w:num>
  <w:num w:numId="28" w16cid:durableId="799107657">
    <w:abstractNumId w:val="56"/>
  </w:num>
  <w:num w:numId="29" w16cid:durableId="1778482636">
    <w:abstractNumId w:val="117"/>
  </w:num>
  <w:num w:numId="30" w16cid:durableId="1864321118">
    <w:abstractNumId w:val="142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3"/>
  </w:num>
  <w:num w:numId="34" w16cid:durableId="494037086">
    <w:abstractNumId w:val="7"/>
  </w:num>
  <w:num w:numId="35" w16cid:durableId="1316953550">
    <w:abstractNumId w:val="84"/>
  </w:num>
  <w:num w:numId="36" w16cid:durableId="316150304">
    <w:abstractNumId w:val="163"/>
  </w:num>
  <w:num w:numId="37" w16cid:durableId="1883397278">
    <w:abstractNumId w:val="32"/>
  </w:num>
  <w:num w:numId="38" w16cid:durableId="1901747970">
    <w:abstractNumId w:val="171"/>
  </w:num>
  <w:num w:numId="39" w16cid:durableId="1987051931">
    <w:abstractNumId w:val="70"/>
  </w:num>
  <w:num w:numId="40" w16cid:durableId="2102220681">
    <w:abstractNumId w:val="46"/>
  </w:num>
  <w:num w:numId="41" w16cid:durableId="1624385323">
    <w:abstractNumId w:val="214"/>
  </w:num>
  <w:num w:numId="42" w16cid:durableId="1462503826">
    <w:abstractNumId w:val="131"/>
  </w:num>
  <w:num w:numId="43" w16cid:durableId="622422154">
    <w:abstractNumId w:val="157"/>
  </w:num>
  <w:num w:numId="44" w16cid:durableId="1030106701">
    <w:abstractNumId w:val="162"/>
  </w:num>
  <w:num w:numId="45" w16cid:durableId="747338750">
    <w:abstractNumId w:val="174"/>
  </w:num>
  <w:num w:numId="46" w16cid:durableId="1439446968">
    <w:abstractNumId w:val="175"/>
  </w:num>
  <w:num w:numId="47" w16cid:durableId="1174611442">
    <w:abstractNumId w:val="0"/>
  </w:num>
  <w:num w:numId="48" w16cid:durableId="735586091">
    <w:abstractNumId w:val="204"/>
  </w:num>
  <w:num w:numId="49" w16cid:durableId="1497306072">
    <w:abstractNumId w:val="141"/>
  </w:num>
  <w:num w:numId="50" w16cid:durableId="1194273235">
    <w:abstractNumId w:val="215"/>
  </w:num>
  <w:num w:numId="51" w16cid:durableId="1274819830">
    <w:abstractNumId w:val="208"/>
  </w:num>
  <w:num w:numId="52" w16cid:durableId="474882169">
    <w:abstractNumId w:val="133"/>
  </w:num>
  <w:num w:numId="53" w16cid:durableId="765076663">
    <w:abstractNumId w:val="226"/>
  </w:num>
  <w:num w:numId="54" w16cid:durableId="1703749540">
    <w:abstractNumId w:val="121"/>
  </w:num>
  <w:num w:numId="55" w16cid:durableId="1063603146">
    <w:abstractNumId w:val="22"/>
  </w:num>
  <w:num w:numId="56" w16cid:durableId="1063454729">
    <w:abstractNumId w:val="43"/>
  </w:num>
  <w:num w:numId="57" w16cid:durableId="2138334540">
    <w:abstractNumId w:val="213"/>
  </w:num>
  <w:num w:numId="58" w16cid:durableId="585305191">
    <w:abstractNumId w:val="184"/>
  </w:num>
  <w:num w:numId="59" w16cid:durableId="481191130">
    <w:abstractNumId w:val="4"/>
  </w:num>
  <w:num w:numId="60" w16cid:durableId="1860780514">
    <w:abstractNumId w:val="176"/>
  </w:num>
  <w:num w:numId="61" w16cid:durableId="1274900628">
    <w:abstractNumId w:val="170"/>
  </w:num>
  <w:num w:numId="62" w16cid:durableId="1331712016">
    <w:abstractNumId w:val="105"/>
  </w:num>
  <w:num w:numId="63" w16cid:durableId="629439659">
    <w:abstractNumId w:val="71"/>
  </w:num>
  <w:num w:numId="64" w16cid:durableId="1858614162">
    <w:abstractNumId w:val="202"/>
  </w:num>
  <w:num w:numId="65" w16cid:durableId="1688210742">
    <w:abstractNumId w:val="194"/>
  </w:num>
  <w:num w:numId="66" w16cid:durableId="1030574672">
    <w:abstractNumId w:val="209"/>
  </w:num>
  <w:num w:numId="67" w16cid:durableId="1680084310">
    <w:abstractNumId w:val="72"/>
  </w:num>
  <w:num w:numId="68" w16cid:durableId="1067534241">
    <w:abstractNumId w:val="126"/>
  </w:num>
  <w:num w:numId="69" w16cid:durableId="42606628">
    <w:abstractNumId w:val="203"/>
  </w:num>
  <w:num w:numId="70" w16cid:durableId="153684319">
    <w:abstractNumId w:val="74"/>
  </w:num>
  <w:num w:numId="71" w16cid:durableId="1627394508">
    <w:abstractNumId w:val="53"/>
  </w:num>
  <w:num w:numId="72" w16cid:durableId="291131247">
    <w:abstractNumId w:val="200"/>
  </w:num>
  <w:num w:numId="73" w16cid:durableId="1727410542">
    <w:abstractNumId w:val="28"/>
  </w:num>
  <w:num w:numId="74" w16cid:durableId="1140532641">
    <w:abstractNumId w:val="45"/>
  </w:num>
  <w:num w:numId="75" w16cid:durableId="1646544119">
    <w:abstractNumId w:val="147"/>
  </w:num>
  <w:num w:numId="76" w16cid:durableId="1985039344">
    <w:abstractNumId w:val="5"/>
  </w:num>
  <w:num w:numId="77" w16cid:durableId="1725569283">
    <w:abstractNumId w:val="75"/>
  </w:num>
  <w:num w:numId="78" w16cid:durableId="350036327">
    <w:abstractNumId w:val="80"/>
  </w:num>
  <w:num w:numId="79" w16cid:durableId="1298680799">
    <w:abstractNumId w:val="59"/>
  </w:num>
  <w:num w:numId="80" w16cid:durableId="173811567">
    <w:abstractNumId w:val="153"/>
  </w:num>
  <w:num w:numId="81" w16cid:durableId="35855524">
    <w:abstractNumId w:val="20"/>
  </w:num>
  <w:num w:numId="82" w16cid:durableId="1798913280">
    <w:abstractNumId w:val="98"/>
  </w:num>
  <w:num w:numId="83" w16cid:durableId="175120390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0"/>
  </w:num>
  <w:num w:numId="87" w16cid:durableId="2138059686">
    <w:abstractNumId w:val="36"/>
  </w:num>
  <w:num w:numId="88" w16cid:durableId="2133789257">
    <w:abstractNumId w:val="181"/>
  </w:num>
  <w:num w:numId="89" w16cid:durableId="951352734">
    <w:abstractNumId w:val="160"/>
  </w:num>
  <w:num w:numId="90" w16cid:durableId="1741295691">
    <w:abstractNumId w:val="33"/>
  </w:num>
  <w:num w:numId="91" w16cid:durableId="892693181">
    <w:abstractNumId w:val="146"/>
  </w:num>
  <w:num w:numId="92" w16cid:durableId="1830974666">
    <w:abstractNumId w:val="152"/>
  </w:num>
  <w:num w:numId="93" w16cid:durableId="791553777">
    <w:abstractNumId w:val="78"/>
  </w:num>
  <w:num w:numId="94" w16cid:durableId="903031418">
    <w:abstractNumId w:val="197"/>
  </w:num>
  <w:num w:numId="95" w16cid:durableId="1879269848">
    <w:abstractNumId w:val="92"/>
  </w:num>
  <w:num w:numId="96" w16cid:durableId="688218540">
    <w:abstractNumId w:val="172"/>
  </w:num>
  <w:num w:numId="97" w16cid:durableId="1731491569">
    <w:abstractNumId w:val="154"/>
  </w:num>
  <w:num w:numId="98" w16cid:durableId="658462790">
    <w:abstractNumId w:val="139"/>
  </w:num>
  <w:num w:numId="99" w16cid:durableId="1159226327">
    <w:abstractNumId w:val="107"/>
  </w:num>
  <w:num w:numId="100" w16cid:durableId="366413457">
    <w:abstractNumId w:val="123"/>
  </w:num>
  <w:num w:numId="101" w16cid:durableId="1649017955">
    <w:abstractNumId w:val="14"/>
  </w:num>
  <w:num w:numId="102" w16cid:durableId="1578590882">
    <w:abstractNumId w:val="99"/>
  </w:num>
  <w:num w:numId="103" w16cid:durableId="1171987869">
    <w:abstractNumId w:val="164"/>
  </w:num>
  <w:num w:numId="104" w16cid:durableId="1520507445">
    <w:abstractNumId w:val="96"/>
  </w:num>
  <w:num w:numId="105" w16cid:durableId="2117434895">
    <w:abstractNumId w:val="41"/>
  </w:num>
  <w:num w:numId="106" w16cid:durableId="1975672198">
    <w:abstractNumId w:val="115"/>
  </w:num>
  <w:num w:numId="107" w16cid:durableId="166095535">
    <w:abstractNumId w:val="67"/>
  </w:num>
  <w:num w:numId="108" w16cid:durableId="267280608">
    <w:abstractNumId w:val="16"/>
  </w:num>
  <w:num w:numId="109" w16cid:durableId="1387682701">
    <w:abstractNumId w:val="199"/>
  </w:num>
  <w:num w:numId="110" w16cid:durableId="347409078">
    <w:abstractNumId w:val="210"/>
  </w:num>
  <w:num w:numId="111" w16cid:durableId="910694490">
    <w:abstractNumId w:val="21"/>
  </w:num>
  <w:num w:numId="112" w16cid:durableId="1942519181">
    <w:abstractNumId w:val="189"/>
  </w:num>
  <w:num w:numId="113" w16cid:durableId="1563372117">
    <w:abstractNumId w:val="167"/>
  </w:num>
  <w:num w:numId="114" w16cid:durableId="597058661">
    <w:abstractNumId w:val="65"/>
  </w:num>
  <w:num w:numId="115" w16cid:durableId="515971673">
    <w:abstractNumId w:val="135"/>
  </w:num>
  <w:num w:numId="116" w16cid:durableId="1694115596">
    <w:abstractNumId w:val="220"/>
  </w:num>
  <w:num w:numId="117" w16cid:durableId="1524711099">
    <w:abstractNumId w:val="73"/>
  </w:num>
  <w:num w:numId="118" w16cid:durableId="1299653271">
    <w:abstractNumId w:val="111"/>
  </w:num>
  <w:num w:numId="119" w16cid:durableId="1826628388">
    <w:abstractNumId w:val="54"/>
  </w:num>
  <w:num w:numId="120" w16cid:durableId="996222970">
    <w:abstractNumId w:val="180"/>
  </w:num>
  <w:num w:numId="121" w16cid:durableId="707024650">
    <w:abstractNumId w:val="178"/>
  </w:num>
  <w:num w:numId="122" w16cid:durableId="350033338">
    <w:abstractNumId w:val="207"/>
  </w:num>
  <w:num w:numId="123" w16cid:durableId="916088058">
    <w:abstractNumId w:val="85"/>
  </w:num>
  <w:num w:numId="124" w16cid:durableId="1217081943">
    <w:abstractNumId w:val="37"/>
  </w:num>
  <w:num w:numId="125" w16cid:durableId="185407634">
    <w:abstractNumId w:val="82"/>
  </w:num>
  <w:num w:numId="126" w16cid:durableId="1091127341">
    <w:abstractNumId w:val="130"/>
  </w:num>
  <w:num w:numId="127" w16cid:durableId="1658192599">
    <w:abstractNumId w:val="103"/>
  </w:num>
  <w:num w:numId="128" w16cid:durableId="1073046152">
    <w:abstractNumId w:val="89"/>
  </w:num>
  <w:num w:numId="129" w16cid:durableId="440271078">
    <w:abstractNumId w:val="216"/>
  </w:num>
  <w:num w:numId="130" w16cid:durableId="648091476">
    <w:abstractNumId w:val="90"/>
  </w:num>
  <w:num w:numId="131" w16cid:durableId="1015225490">
    <w:abstractNumId w:val="48"/>
  </w:num>
  <w:num w:numId="132" w16cid:durableId="1620069979">
    <w:abstractNumId w:val="158"/>
  </w:num>
  <w:num w:numId="133" w16cid:durableId="656107254">
    <w:abstractNumId w:val="88"/>
  </w:num>
  <w:num w:numId="134" w16cid:durableId="553659222">
    <w:abstractNumId w:val="129"/>
  </w:num>
  <w:num w:numId="135" w16cid:durableId="304749085">
    <w:abstractNumId w:val="118"/>
  </w:num>
  <w:num w:numId="136" w16cid:durableId="995449239">
    <w:abstractNumId w:val="195"/>
  </w:num>
  <w:num w:numId="137" w16cid:durableId="1188836020">
    <w:abstractNumId w:val="112"/>
  </w:num>
  <w:num w:numId="138" w16cid:durableId="881790897">
    <w:abstractNumId w:val="201"/>
  </w:num>
  <w:num w:numId="139" w16cid:durableId="569734748">
    <w:abstractNumId w:val="25"/>
  </w:num>
  <w:num w:numId="140" w16cid:durableId="840240896">
    <w:abstractNumId w:val="224"/>
  </w:num>
  <w:num w:numId="141" w16cid:durableId="317538255">
    <w:abstractNumId w:val="64"/>
  </w:num>
  <w:num w:numId="142" w16cid:durableId="1518960514">
    <w:abstractNumId w:val="57"/>
  </w:num>
  <w:num w:numId="143" w16cid:durableId="904680068">
    <w:abstractNumId w:val="10"/>
  </w:num>
  <w:num w:numId="144" w16cid:durableId="1648361753">
    <w:abstractNumId w:val="145"/>
  </w:num>
  <w:num w:numId="145" w16cid:durableId="135879568">
    <w:abstractNumId w:val="108"/>
  </w:num>
  <w:num w:numId="146" w16cid:durableId="575940888">
    <w:abstractNumId w:val="132"/>
  </w:num>
  <w:num w:numId="147" w16cid:durableId="60056407">
    <w:abstractNumId w:val="79"/>
  </w:num>
  <w:num w:numId="148" w16cid:durableId="1527674632">
    <w:abstractNumId w:val="161"/>
  </w:num>
  <w:num w:numId="149" w16cid:durableId="1262951319">
    <w:abstractNumId w:val="97"/>
  </w:num>
  <w:num w:numId="150" w16cid:durableId="104497061">
    <w:abstractNumId w:val="77"/>
  </w:num>
  <w:num w:numId="151" w16cid:durableId="509175222">
    <w:abstractNumId w:val="104"/>
  </w:num>
  <w:num w:numId="152" w16cid:durableId="356583889">
    <w:abstractNumId w:val="110"/>
  </w:num>
  <w:num w:numId="153" w16cid:durableId="2125339779">
    <w:abstractNumId w:val="159"/>
  </w:num>
  <w:num w:numId="154" w16cid:durableId="1455827918">
    <w:abstractNumId w:val="229"/>
  </w:num>
  <w:num w:numId="155" w16cid:durableId="1662805658">
    <w:abstractNumId w:val="60"/>
  </w:num>
  <w:num w:numId="156" w16cid:durableId="421686161">
    <w:abstractNumId w:val="1"/>
  </w:num>
  <w:num w:numId="157" w16cid:durableId="864289641">
    <w:abstractNumId w:val="206"/>
  </w:num>
  <w:num w:numId="158" w16cid:durableId="2102950339">
    <w:abstractNumId w:val="19"/>
  </w:num>
  <w:num w:numId="159" w16cid:durableId="2027361177">
    <w:abstractNumId w:val="95"/>
  </w:num>
  <w:num w:numId="160" w16cid:durableId="457334210">
    <w:abstractNumId w:val="223"/>
  </w:num>
  <w:num w:numId="161" w16cid:durableId="701319089">
    <w:abstractNumId w:val="52"/>
  </w:num>
  <w:num w:numId="162" w16cid:durableId="1848641106">
    <w:abstractNumId w:val="62"/>
  </w:num>
  <w:num w:numId="163" w16cid:durableId="447549034">
    <w:abstractNumId w:val="35"/>
  </w:num>
  <w:num w:numId="164" w16cid:durableId="1221016250">
    <w:abstractNumId w:val="61"/>
  </w:num>
  <w:num w:numId="165" w16cid:durableId="1045059207">
    <w:abstractNumId w:val="93"/>
  </w:num>
  <w:num w:numId="166" w16cid:durableId="1775125005">
    <w:abstractNumId w:val="125"/>
  </w:num>
  <w:num w:numId="167" w16cid:durableId="1123767997">
    <w:abstractNumId w:val="66"/>
  </w:num>
  <w:num w:numId="168" w16cid:durableId="809446180">
    <w:abstractNumId w:val="136"/>
  </w:num>
  <w:num w:numId="169" w16cid:durableId="255093842">
    <w:abstractNumId w:val="128"/>
  </w:num>
  <w:num w:numId="170" w16cid:durableId="1147161235">
    <w:abstractNumId w:val="119"/>
  </w:num>
  <w:num w:numId="171" w16cid:durableId="556666540">
    <w:abstractNumId w:val="101"/>
  </w:num>
  <w:num w:numId="172" w16cid:durableId="972515373">
    <w:abstractNumId w:val="18"/>
  </w:num>
  <w:num w:numId="173" w16cid:durableId="720901165">
    <w:abstractNumId w:val="151"/>
  </w:num>
  <w:num w:numId="174" w16cid:durableId="1242985838">
    <w:abstractNumId w:val="190"/>
  </w:num>
  <w:num w:numId="175" w16cid:durableId="778529738">
    <w:abstractNumId w:val="122"/>
  </w:num>
  <w:num w:numId="176" w16cid:durableId="804279487">
    <w:abstractNumId w:val="9"/>
  </w:num>
  <w:num w:numId="177" w16cid:durableId="676269985">
    <w:abstractNumId w:val="222"/>
  </w:num>
  <w:num w:numId="178" w16cid:durableId="205260685">
    <w:abstractNumId w:val="137"/>
  </w:num>
  <w:num w:numId="179" w16cid:durableId="1483690028">
    <w:abstractNumId w:val="173"/>
  </w:num>
  <w:num w:numId="180" w16cid:durableId="1901865911">
    <w:abstractNumId w:val="183"/>
  </w:num>
  <w:num w:numId="181" w16cid:durableId="109472159">
    <w:abstractNumId w:val="148"/>
  </w:num>
  <w:num w:numId="182" w16cid:durableId="1412660298">
    <w:abstractNumId w:val="165"/>
  </w:num>
  <w:num w:numId="183" w16cid:durableId="587277424">
    <w:abstractNumId w:val="192"/>
  </w:num>
  <w:num w:numId="184" w16cid:durableId="1097793981">
    <w:abstractNumId w:val="3"/>
  </w:num>
  <w:num w:numId="185" w16cid:durableId="761101316">
    <w:abstractNumId w:val="191"/>
  </w:num>
  <w:num w:numId="186" w16cid:durableId="790246560">
    <w:abstractNumId w:val="15"/>
  </w:num>
  <w:num w:numId="187" w16cid:durableId="1020592625">
    <w:abstractNumId w:val="50"/>
  </w:num>
  <w:num w:numId="188" w16cid:durableId="1018699438">
    <w:abstractNumId w:val="34"/>
  </w:num>
  <w:num w:numId="189" w16cid:durableId="1165826121">
    <w:abstractNumId w:val="94"/>
  </w:num>
  <w:num w:numId="190" w16cid:durableId="1511333336">
    <w:abstractNumId w:val="144"/>
  </w:num>
  <w:num w:numId="191" w16cid:durableId="754477265">
    <w:abstractNumId w:val="100"/>
  </w:num>
  <w:num w:numId="192" w16cid:durableId="1730838287">
    <w:abstractNumId w:val="155"/>
  </w:num>
  <w:num w:numId="193" w16cid:durableId="1875078724">
    <w:abstractNumId w:val="124"/>
  </w:num>
  <w:num w:numId="194" w16cid:durableId="1108235467">
    <w:abstractNumId w:val="205"/>
  </w:num>
  <w:num w:numId="195" w16cid:durableId="176967622">
    <w:abstractNumId w:val="109"/>
  </w:num>
  <w:num w:numId="196" w16cid:durableId="1986935537">
    <w:abstractNumId w:val="86"/>
  </w:num>
  <w:num w:numId="197" w16cid:durableId="331570849">
    <w:abstractNumId w:val="193"/>
  </w:num>
  <w:num w:numId="198" w16cid:durableId="1736272104">
    <w:abstractNumId w:val="58"/>
  </w:num>
  <w:num w:numId="199" w16cid:durableId="1983466885">
    <w:abstractNumId w:val="120"/>
  </w:num>
  <w:num w:numId="200" w16cid:durableId="1889610488">
    <w:abstractNumId w:val="68"/>
  </w:num>
  <w:num w:numId="201" w16cid:durableId="279841889">
    <w:abstractNumId w:val="49"/>
  </w:num>
  <w:num w:numId="202" w16cid:durableId="1063482474">
    <w:abstractNumId w:val="47"/>
  </w:num>
  <w:num w:numId="203" w16cid:durableId="355468599">
    <w:abstractNumId w:val="179"/>
  </w:num>
  <w:num w:numId="204" w16cid:durableId="784614103">
    <w:abstractNumId w:val="166"/>
  </w:num>
  <w:num w:numId="205" w16cid:durableId="2043431454">
    <w:abstractNumId w:val="228"/>
  </w:num>
  <w:num w:numId="206" w16cid:durableId="194083348">
    <w:abstractNumId w:val="91"/>
  </w:num>
  <w:num w:numId="207" w16cid:durableId="4747207">
    <w:abstractNumId w:val="40"/>
  </w:num>
  <w:num w:numId="208" w16cid:durableId="1973292763">
    <w:abstractNumId w:val="182"/>
  </w:num>
  <w:num w:numId="209" w16cid:durableId="1025979416">
    <w:abstractNumId w:val="31"/>
  </w:num>
  <w:num w:numId="210" w16cid:durableId="1602644758">
    <w:abstractNumId w:val="63"/>
  </w:num>
  <w:num w:numId="211" w16cid:durableId="1572885681">
    <w:abstractNumId w:val="11"/>
  </w:num>
  <w:num w:numId="212" w16cid:durableId="1315599719">
    <w:abstractNumId w:val="143"/>
  </w:num>
  <w:num w:numId="213" w16cid:durableId="886646781">
    <w:abstractNumId w:val="114"/>
  </w:num>
  <w:num w:numId="214" w16cid:durableId="1195388840">
    <w:abstractNumId w:val="169"/>
  </w:num>
  <w:num w:numId="215" w16cid:durableId="1794328483">
    <w:abstractNumId w:val="8"/>
  </w:num>
  <w:num w:numId="216" w16cid:durableId="351490171">
    <w:abstractNumId w:val="6"/>
  </w:num>
  <w:num w:numId="217" w16cid:durableId="1083917026">
    <w:abstractNumId w:val="38"/>
  </w:num>
  <w:num w:numId="218" w16cid:durableId="954597969">
    <w:abstractNumId w:val="138"/>
  </w:num>
  <w:num w:numId="219" w16cid:durableId="1688293013">
    <w:abstractNumId w:val="225"/>
  </w:num>
  <w:num w:numId="220" w16cid:durableId="1709834932">
    <w:abstractNumId w:val="188"/>
  </w:num>
  <w:num w:numId="221" w16cid:durableId="620040756">
    <w:abstractNumId w:val="156"/>
  </w:num>
  <w:num w:numId="222" w16cid:durableId="1579974501">
    <w:abstractNumId w:val="42"/>
  </w:num>
  <w:num w:numId="223" w16cid:durableId="998073079">
    <w:abstractNumId w:val="13"/>
  </w:num>
  <w:num w:numId="224" w16cid:durableId="1487816788">
    <w:abstractNumId w:val="2"/>
  </w:num>
  <w:num w:numId="225" w16cid:durableId="1551455510">
    <w:abstractNumId w:val="212"/>
  </w:num>
  <w:num w:numId="226" w16cid:durableId="1164708100">
    <w:abstractNumId w:val="187"/>
  </w:num>
  <w:num w:numId="227" w16cid:durableId="1659766401">
    <w:abstractNumId w:val="39"/>
  </w:num>
  <w:num w:numId="228" w16cid:durableId="918563299">
    <w:abstractNumId w:val="55"/>
  </w:num>
  <w:num w:numId="229" w16cid:durableId="843011146">
    <w:abstractNumId w:val="27"/>
  </w:num>
  <w:num w:numId="230" w16cid:durableId="668411450">
    <w:abstractNumId w:val="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12B06"/>
    <w:rsid w:val="00135686"/>
    <w:rsid w:val="00163CB6"/>
    <w:rsid w:val="001721E1"/>
    <w:rsid w:val="001E5734"/>
    <w:rsid w:val="002677EE"/>
    <w:rsid w:val="00290088"/>
    <w:rsid w:val="002A4C7A"/>
    <w:rsid w:val="002E08E8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93B3E"/>
    <w:rsid w:val="004B7F9B"/>
    <w:rsid w:val="00545726"/>
    <w:rsid w:val="006440EF"/>
    <w:rsid w:val="00682019"/>
    <w:rsid w:val="007660F4"/>
    <w:rsid w:val="00776A6F"/>
    <w:rsid w:val="00790DC5"/>
    <w:rsid w:val="00792F49"/>
    <w:rsid w:val="007A3CAE"/>
    <w:rsid w:val="007F3B4D"/>
    <w:rsid w:val="007F3DF7"/>
    <w:rsid w:val="00854ED4"/>
    <w:rsid w:val="00860733"/>
    <w:rsid w:val="008C6CC4"/>
    <w:rsid w:val="00904BA7"/>
    <w:rsid w:val="00942B90"/>
    <w:rsid w:val="00994982"/>
    <w:rsid w:val="009E18E0"/>
    <w:rsid w:val="009E498B"/>
    <w:rsid w:val="009F1032"/>
    <w:rsid w:val="009F1A02"/>
    <w:rsid w:val="009F663A"/>
    <w:rsid w:val="00A30E50"/>
    <w:rsid w:val="00A31334"/>
    <w:rsid w:val="00A75472"/>
    <w:rsid w:val="00A844A2"/>
    <w:rsid w:val="00AD69C5"/>
    <w:rsid w:val="00B423A1"/>
    <w:rsid w:val="00B757F0"/>
    <w:rsid w:val="00B8356C"/>
    <w:rsid w:val="00B975A0"/>
    <w:rsid w:val="00BC5989"/>
    <w:rsid w:val="00C46D2A"/>
    <w:rsid w:val="00C5270B"/>
    <w:rsid w:val="00C5402E"/>
    <w:rsid w:val="00C7758D"/>
    <w:rsid w:val="00C8512E"/>
    <w:rsid w:val="00C97796"/>
    <w:rsid w:val="00CA4C4C"/>
    <w:rsid w:val="00CC43AD"/>
    <w:rsid w:val="00D534B8"/>
    <w:rsid w:val="00DD2A84"/>
    <w:rsid w:val="00E1432E"/>
    <w:rsid w:val="00E4755E"/>
    <w:rsid w:val="00E62687"/>
    <w:rsid w:val="00E756F7"/>
    <w:rsid w:val="00EB3328"/>
    <w:rsid w:val="00EC0DF3"/>
    <w:rsid w:val="00ED073E"/>
    <w:rsid w:val="00F27FB4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D5698A20-6D04-4EEB-8E49-A11A9C95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9E44FC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9E44FC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7F3B4D"/>
    <w:rsid w:val="009E44FC"/>
    <w:rsid w:val="00B423A1"/>
    <w:rsid w:val="00BE1879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3_Dark_Mode_Supports</Template>
  <TotalTime>1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2025-08-23T12:58:00Z</dcterms:created>
  <dcterms:modified xsi:type="dcterms:W3CDTF">2025-08-23T12:58:00Z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
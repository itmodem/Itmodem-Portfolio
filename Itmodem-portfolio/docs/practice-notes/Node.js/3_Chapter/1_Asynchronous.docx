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BF4D7" w14:textId="15B4BFE1" w:rsidR="00916C2D" w:rsidRPr="00916C2D" w:rsidRDefault="00916C2D" w:rsidP="00916C2D">
      <w:pPr>
        <w:rPr>
          <w:sz w:val="40"/>
        </w:rPr>
      </w:pPr>
      <w:r w:rsidRPr="00916C2D">
        <w:rPr>
          <w:b/>
          <w:bCs/>
          <w:sz w:val="40"/>
          <w:highlight w:val="yellow"/>
        </w:rPr>
        <w:t>Asynchronous Programming</w:t>
      </w:r>
      <w:r w:rsidRPr="00916C2D">
        <w:rPr>
          <w:sz w:val="40"/>
          <w:highlight w:val="yellow"/>
        </w:rPr>
        <w:t xml:space="preserve"> ka funda </w:t>
      </w:r>
      <w:proofErr w:type="spellStart"/>
      <w:r w:rsidRPr="00916C2D">
        <w:rPr>
          <w:sz w:val="40"/>
          <w:highlight w:val="yellow"/>
        </w:rPr>
        <w:t>ekdum</w:t>
      </w:r>
      <w:proofErr w:type="spellEnd"/>
      <w:r w:rsidRPr="00916C2D">
        <w:rPr>
          <w:sz w:val="40"/>
          <w:highlight w:val="yellow"/>
        </w:rPr>
        <w:t xml:space="preserve"> </w:t>
      </w:r>
      <w:r w:rsidRPr="00916C2D">
        <w:rPr>
          <w:b/>
          <w:bCs/>
          <w:sz w:val="40"/>
          <w:highlight w:val="yellow"/>
        </w:rPr>
        <w:t>desi style</w:t>
      </w:r>
      <w:r w:rsidRPr="00916C2D">
        <w:rPr>
          <w:sz w:val="40"/>
          <w:highlight w:val="yellow"/>
        </w:rPr>
        <w:t xml:space="preserve"> me:</w:t>
      </w:r>
    </w:p>
    <w:p w14:paraId="2E7CC66E" w14:textId="77777777" w:rsidR="00916C2D" w:rsidRPr="00916C2D" w:rsidRDefault="00916C2D" w:rsidP="00916C2D">
      <w:pPr>
        <w:rPr>
          <w:sz w:val="40"/>
        </w:rPr>
      </w:pPr>
      <w:r w:rsidRPr="00916C2D">
        <w:rPr>
          <w:sz w:val="40"/>
        </w:rPr>
        <w:pict w14:anchorId="6A664176">
          <v:rect id="_x0000_i1087" style="width:0;height:1.5pt" o:hralign="center" o:hrstd="t" o:hr="t" fillcolor="#a0a0a0" stroked="f"/>
        </w:pict>
      </w:r>
    </w:p>
    <w:p w14:paraId="03D53A23" w14:textId="77777777" w:rsidR="00916C2D" w:rsidRPr="00916C2D" w:rsidRDefault="00916C2D" w:rsidP="00916C2D">
      <w:pPr>
        <w:rPr>
          <w:b/>
          <w:bCs/>
          <w:sz w:val="40"/>
        </w:rPr>
      </w:pPr>
      <w:r w:rsidRPr="00916C2D">
        <w:rPr>
          <w:b/>
          <w:bCs/>
          <w:sz w:val="40"/>
          <w:highlight w:val="yellow"/>
        </w:rPr>
        <w:t xml:space="preserve">1. Concept – Asynchronous Programming </w:t>
      </w:r>
      <w:proofErr w:type="spellStart"/>
      <w:r w:rsidRPr="00916C2D">
        <w:rPr>
          <w:b/>
          <w:bCs/>
          <w:sz w:val="40"/>
          <w:highlight w:val="yellow"/>
        </w:rPr>
        <w:t>kya</w:t>
      </w:r>
      <w:proofErr w:type="spellEnd"/>
      <w:r w:rsidRPr="00916C2D">
        <w:rPr>
          <w:b/>
          <w:bCs/>
          <w:sz w:val="40"/>
          <w:highlight w:val="yellow"/>
        </w:rPr>
        <w:t xml:space="preserve"> </w:t>
      </w:r>
      <w:proofErr w:type="spellStart"/>
      <w:r w:rsidRPr="00916C2D">
        <w:rPr>
          <w:b/>
          <w:bCs/>
          <w:sz w:val="40"/>
          <w:highlight w:val="yellow"/>
        </w:rPr>
        <w:t>hai</w:t>
      </w:r>
      <w:proofErr w:type="spellEnd"/>
      <w:r w:rsidRPr="00916C2D">
        <w:rPr>
          <w:b/>
          <w:bCs/>
          <w:sz w:val="40"/>
          <w:highlight w:val="yellow"/>
        </w:rPr>
        <w:t>?</w:t>
      </w:r>
    </w:p>
    <w:p w14:paraId="262411D4" w14:textId="77777777" w:rsidR="00916C2D" w:rsidRPr="00916C2D" w:rsidRDefault="00916C2D" w:rsidP="00916C2D">
      <w:pPr>
        <w:rPr>
          <w:sz w:val="40"/>
        </w:rPr>
      </w:pPr>
      <w:proofErr w:type="spellStart"/>
      <w:r w:rsidRPr="00916C2D">
        <w:rPr>
          <w:sz w:val="40"/>
        </w:rPr>
        <w:t>Socho</w:t>
      </w:r>
      <w:proofErr w:type="spellEnd"/>
      <w:r w:rsidRPr="00916C2D">
        <w:rPr>
          <w:sz w:val="40"/>
        </w:rPr>
        <w:t xml:space="preserve"> tum ek </w:t>
      </w:r>
      <w:r w:rsidRPr="00916C2D">
        <w:rPr>
          <w:b/>
          <w:bCs/>
          <w:sz w:val="40"/>
        </w:rPr>
        <w:t>dhobi (laundry wale bhaiya)</w:t>
      </w:r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ke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paas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gaye</w:t>
      </w:r>
      <w:proofErr w:type="spellEnd"/>
      <w:r w:rsidRPr="00916C2D">
        <w:rPr>
          <w:sz w:val="40"/>
        </w:rPr>
        <w:t xml:space="preserve"> </w:t>
      </w:r>
      <w:r w:rsidRPr="00916C2D">
        <w:rPr>
          <w:rFonts w:ascii="Segoe UI Emoji" w:hAnsi="Segoe UI Emoji" w:cs="Segoe UI Emoji"/>
          <w:sz w:val="40"/>
        </w:rPr>
        <w:t>👕</w:t>
      </w:r>
      <w:r w:rsidRPr="00916C2D">
        <w:rPr>
          <w:sz w:val="40"/>
        </w:rPr>
        <w:t>:</w:t>
      </w:r>
    </w:p>
    <w:p w14:paraId="50CCC5EF" w14:textId="77777777" w:rsidR="00916C2D" w:rsidRPr="00916C2D" w:rsidRDefault="00916C2D" w:rsidP="00916C2D">
      <w:pPr>
        <w:numPr>
          <w:ilvl w:val="0"/>
          <w:numId w:val="224"/>
        </w:numPr>
        <w:rPr>
          <w:sz w:val="40"/>
        </w:rPr>
      </w:pPr>
      <w:proofErr w:type="spellStart"/>
      <w:r w:rsidRPr="00916C2D">
        <w:rPr>
          <w:sz w:val="40"/>
        </w:rPr>
        <w:t>Tumne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kapde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diye</w:t>
      </w:r>
      <w:proofErr w:type="spellEnd"/>
      <w:r w:rsidRPr="00916C2D">
        <w:rPr>
          <w:sz w:val="40"/>
        </w:rPr>
        <w:t xml:space="preserve"> aur bole: </w:t>
      </w:r>
      <w:r w:rsidRPr="00916C2D">
        <w:rPr>
          <w:i/>
          <w:iCs/>
          <w:sz w:val="40"/>
        </w:rPr>
        <w:t xml:space="preserve">“Bhaiya, </w:t>
      </w:r>
      <w:proofErr w:type="spellStart"/>
      <w:r w:rsidRPr="00916C2D">
        <w:rPr>
          <w:i/>
          <w:iCs/>
          <w:sz w:val="40"/>
        </w:rPr>
        <w:t>dhulke</w:t>
      </w:r>
      <w:proofErr w:type="spellEnd"/>
      <w:r w:rsidRPr="00916C2D">
        <w:rPr>
          <w:i/>
          <w:iCs/>
          <w:sz w:val="40"/>
        </w:rPr>
        <w:t xml:space="preserve"> do </w:t>
      </w:r>
      <w:proofErr w:type="spellStart"/>
      <w:r w:rsidRPr="00916C2D">
        <w:rPr>
          <w:i/>
          <w:iCs/>
          <w:sz w:val="40"/>
        </w:rPr>
        <w:t>ghante</w:t>
      </w:r>
      <w:proofErr w:type="spellEnd"/>
      <w:r w:rsidRPr="00916C2D">
        <w:rPr>
          <w:i/>
          <w:iCs/>
          <w:sz w:val="40"/>
        </w:rPr>
        <w:t xml:space="preserve"> </w:t>
      </w:r>
      <w:proofErr w:type="spellStart"/>
      <w:r w:rsidRPr="00916C2D">
        <w:rPr>
          <w:i/>
          <w:iCs/>
          <w:sz w:val="40"/>
        </w:rPr>
        <w:t>baad</w:t>
      </w:r>
      <w:proofErr w:type="spellEnd"/>
      <w:r w:rsidRPr="00916C2D">
        <w:rPr>
          <w:i/>
          <w:iCs/>
          <w:sz w:val="40"/>
        </w:rPr>
        <w:t xml:space="preserve"> ready </w:t>
      </w:r>
      <w:proofErr w:type="spellStart"/>
      <w:r w:rsidRPr="00916C2D">
        <w:rPr>
          <w:i/>
          <w:iCs/>
          <w:sz w:val="40"/>
        </w:rPr>
        <w:t>kar</w:t>
      </w:r>
      <w:proofErr w:type="spellEnd"/>
      <w:r w:rsidRPr="00916C2D">
        <w:rPr>
          <w:i/>
          <w:iCs/>
          <w:sz w:val="40"/>
        </w:rPr>
        <w:t xml:space="preserve"> </w:t>
      </w:r>
      <w:proofErr w:type="spellStart"/>
      <w:r w:rsidRPr="00916C2D">
        <w:rPr>
          <w:i/>
          <w:iCs/>
          <w:sz w:val="40"/>
        </w:rPr>
        <w:t>dena</w:t>
      </w:r>
      <w:proofErr w:type="spellEnd"/>
      <w:r w:rsidRPr="00916C2D">
        <w:rPr>
          <w:i/>
          <w:iCs/>
          <w:sz w:val="40"/>
        </w:rPr>
        <w:t>.”</w:t>
      </w:r>
    </w:p>
    <w:p w14:paraId="5AD24C72" w14:textId="77777777" w:rsidR="00916C2D" w:rsidRPr="00916C2D" w:rsidRDefault="00916C2D" w:rsidP="00916C2D">
      <w:pPr>
        <w:numPr>
          <w:ilvl w:val="0"/>
          <w:numId w:val="224"/>
        </w:numPr>
        <w:rPr>
          <w:sz w:val="40"/>
        </w:rPr>
      </w:pPr>
      <w:r w:rsidRPr="00916C2D">
        <w:rPr>
          <w:sz w:val="40"/>
        </w:rPr>
        <w:t xml:space="preserve">Tum </w:t>
      </w:r>
      <w:proofErr w:type="spellStart"/>
      <w:r w:rsidRPr="00916C2D">
        <w:rPr>
          <w:sz w:val="40"/>
        </w:rPr>
        <w:t>wahi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khade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nahi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rahe</w:t>
      </w:r>
      <w:proofErr w:type="spellEnd"/>
      <w:r w:rsidRPr="00916C2D">
        <w:rPr>
          <w:sz w:val="40"/>
        </w:rPr>
        <w:t xml:space="preserve">, </w:t>
      </w:r>
      <w:proofErr w:type="spellStart"/>
      <w:r w:rsidRPr="00916C2D">
        <w:rPr>
          <w:sz w:val="40"/>
        </w:rPr>
        <w:t>apna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dusra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kaam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karne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chale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gaye</w:t>
      </w:r>
      <w:proofErr w:type="spellEnd"/>
      <w:r w:rsidRPr="00916C2D">
        <w:rPr>
          <w:sz w:val="40"/>
        </w:rPr>
        <w:t>.</w:t>
      </w:r>
    </w:p>
    <w:p w14:paraId="50CB9D76" w14:textId="77777777" w:rsidR="00916C2D" w:rsidRPr="00916C2D" w:rsidRDefault="00916C2D" w:rsidP="00916C2D">
      <w:pPr>
        <w:numPr>
          <w:ilvl w:val="0"/>
          <w:numId w:val="224"/>
        </w:numPr>
        <w:rPr>
          <w:sz w:val="40"/>
        </w:rPr>
      </w:pPr>
      <w:r w:rsidRPr="00916C2D">
        <w:rPr>
          <w:sz w:val="40"/>
        </w:rPr>
        <w:t xml:space="preserve">Jab </w:t>
      </w:r>
      <w:proofErr w:type="spellStart"/>
      <w:r w:rsidRPr="00916C2D">
        <w:rPr>
          <w:sz w:val="40"/>
        </w:rPr>
        <w:t>kapde</w:t>
      </w:r>
      <w:proofErr w:type="spellEnd"/>
      <w:r w:rsidRPr="00916C2D">
        <w:rPr>
          <w:sz w:val="40"/>
        </w:rPr>
        <w:t xml:space="preserve"> ready ho </w:t>
      </w:r>
      <w:proofErr w:type="spellStart"/>
      <w:r w:rsidRPr="00916C2D">
        <w:rPr>
          <w:sz w:val="40"/>
        </w:rPr>
        <w:t>gaye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toh</w:t>
      </w:r>
      <w:proofErr w:type="spellEnd"/>
      <w:r w:rsidRPr="00916C2D">
        <w:rPr>
          <w:sz w:val="40"/>
        </w:rPr>
        <w:t xml:space="preserve"> dhobi bhaiya ne </w:t>
      </w:r>
      <w:proofErr w:type="spellStart"/>
      <w:r w:rsidRPr="00916C2D">
        <w:rPr>
          <w:sz w:val="40"/>
        </w:rPr>
        <w:t>bulaya</w:t>
      </w:r>
      <w:proofErr w:type="spellEnd"/>
      <w:r w:rsidRPr="00916C2D">
        <w:rPr>
          <w:sz w:val="40"/>
        </w:rPr>
        <w:t xml:space="preserve">: </w:t>
      </w:r>
      <w:r w:rsidRPr="00916C2D">
        <w:rPr>
          <w:i/>
          <w:iCs/>
          <w:sz w:val="40"/>
        </w:rPr>
        <w:t xml:space="preserve">“Bhaiya, </w:t>
      </w:r>
      <w:proofErr w:type="spellStart"/>
      <w:r w:rsidRPr="00916C2D">
        <w:rPr>
          <w:i/>
          <w:iCs/>
          <w:sz w:val="40"/>
        </w:rPr>
        <w:t>kapde</w:t>
      </w:r>
      <w:proofErr w:type="spellEnd"/>
      <w:r w:rsidRPr="00916C2D">
        <w:rPr>
          <w:i/>
          <w:iCs/>
          <w:sz w:val="40"/>
        </w:rPr>
        <w:t xml:space="preserve"> ready </w:t>
      </w:r>
      <w:proofErr w:type="spellStart"/>
      <w:r w:rsidRPr="00916C2D">
        <w:rPr>
          <w:i/>
          <w:iCs/>
          <w:sz w:val="40"/>
        </w:rPr>
        <w:t>hain</w:t>
      </w:r>
      <w:proofErr w:type="spellEnd"/>
      <w:r w:rsidRPr="00916C2D">
        <w:rPr>
          <w:i/>
          <w:iCs/>
          <w:sz w:val="40"/>
        </w:rPr>
        <w:t>.”</w:t>
      </w:r>
    </w:p>
    <w:p w14:paraId="2E648EDC" w14:textId="77777777" w:rsidR="00916C2D" w:rsidRPr="00916C2D" w:rsidRDefault="00916C2D" w:rsidP="00916C2D">
      <w:pPr>
        <w:rPr>
          <w:sz w:val="40"/>
        </w:rPr>
      </w:pPr>
      <w:r w:rsidRPr="00916C2D">
        <w:rPr>
          <w:rFonts w:ascii="Segoe UI Emoji" w:hAnsi="Segoe UI Emoji" w:cs="Segoe UI Emoji"/>
          <w:sz w:val="40"/>
          <w:highlight w:val="yellow"/>
        </w:rPr>
        <w:t>👉</w:t>
      </w:r>
      <w:r w:rsidRPr="00916C2D">
        <w:rPr>
          <w:sz w:val="40"/>
          <w:highlight w:val="yellow"/>
        </w:rPr>
        <w:t xml:space="preserve"> </w:t>
      </w:r>
      <w:proofErr w:type="spellStart"/>
      <w:r w:rsidRPr="00916C2D">
        <w:rPr>
          <w:sz w:val="40"/>
          <w:highlight w:val="yellow"/>
        </w:rPr>
        <w:t>Yehi</w:t>
      </w:r>
      <w:proofErr w:type="spellEnd"/>
      <w:r w:rsidRPr="00916C2D">
        <w:rPr>
          <w:sz w:val="40"/>
          <w:highlight w:val="yellow"/>
        </w:rPr>
        <w:t xml:space="preserve"> </w:t>
      </w:r>
      <w:proofErr w:type="spellStart"/>
      <w:r w:rsidRPr="00916C2D">
        <w:rPr>
          <w:sz w:val="40"/>
          <w:highlight w:val="yellow"/>
        </w:rPr>
        <w:t>hota</w:t>
      </w:r>
      <w:proofErr w:type="spellEnd"/>
      <w:r w:rsidRPr="00916C2D">
        <w:rPr>
          <w:sz w:val="40"/>
          <w:highlight w:val="yellow"/>
        </w:rPr>
        <w:t xml:space="preserve"> </w:t>
      </w:r>
      <w:proofErr w:type="spellStart"/>
      <w:r w:rsidRPr="00916C2D">
        <w:rPr>
          <w:sz w:val="40"/>
          <w:highlight w:val="yellow"/>
        </w:rPr>
        <w:t>hai</w:t>
      </w:r>
      <w:proofErr w:type="spellEnd"/>
      <w:r w:rsidRPr="00916C2D">
        <w:rPr>
          <w:sz w:val="40"/>
          <w:highlight w:val="yellow"/>
        </w:rPr>
        <w:t xml:space="preserve"> </w:t>
      </w:r>
      <w:r w:rsidRPr="00916C2D">
        <w:rPr>
          <w:b/>
          <w:bCs/>
          <w:sz w:val="40"/>
          <w:highlight w:val="yellow"/>
        </w:rPr>
        <w:t>asynchronous</w:t>
      </w:r>
      <w:r w:rsidRPr="00916C2D">
        <w:rPr>
          <w:sz w:val="40"/>
          <w:highlight w:val="yellow"/>
        </w:rPr>
        <w:t>:</w:t>
      </w:r>
    </w:p>
    <w:p w14:paraId="62C96357" w14:textId="77777777" w:rsidR="00916C2D" w:rsidRPr="00916C2D" w:rsidRDefault="00916C2D" w:rsidP="00916C2D">
      <w:pPr>
        <w:numPr>
          <w:ilvl w:val="0"/>
          <w:numId w:val="225"/>
        </w:numPr>
        <w:rPr>
          <w:sz w:val="40"/>
        </w:rPr>
      </w:pPr>
      <w:r w:rsidRPr="00916C2D">
        <w:rPr>
          <w:sz w:val="40"/>
        </w:rPr>
        <w:t xml:space="preserve">Tum ek </w:t>
      </w:r>
      <w:proofErr w:type="spellStart"/>
      <w:r w:rsidRPr="00916C2D">
        <w:rPr>
          <w:sz w:val="40"/>
        </w:rPr>
        <w:t>kaam</w:t>
      </w:r>
      <w:proofErr w:type="spellEnd"/>
      <w:r w:rsidRPr="00916C2D">
        <w:rPr>
          <w:sz w:val="40"/>
        </w:rPr>
        <w:t xml:space="preserve"> start </w:t>
      </w:r>
      <w:proofErr w:type="spellStart"/>
      <w:r w:rsidRPr="00916C2D">
        <w:rPr>
          <w:sz w:val="40"/>
        </w:rPr>
        <w:t>karte</w:t>
      </w:r>
      <w:proofErr w:type="spellEnd"/>
      <w:r w:rsidRPr="00916C2D">
        <w:rPr>
          <w:sz w:val="40"/>
        </w:rPr>
        <w:t xml:space="preserve"> ho</w:t>
      </w:r>
    </w:p>
    <w:p w14:paraId="62F4DD24" w14:textId="77777777" w:rsidR="00916C2D" w:rsidRPr="00916C2D" w:rsidRDefault="00916C2D" w:rsidP="00916C2D">
      <w:pPr>
        <w:numPr>
          <w:ilvl w:val="0"/>
          <w:numId w:val="225"/>
        </w:numPr>
        <w:rPr>
          <w:sz w:val="40"/>
        </w:rPr>
      </w:pPr>
      <w:proofErr w:type="spellStart"/>
      <w:r w:rsidRPr="00916C2D">
        <w:rPr>
          <w:sz w:val="40"/>
        </w:rPr>
        <w:t>Uske</w:t>
      </w:r>
      <w:proofErr w:type="spellEnd"/>
      <w:r w:rsidRPr="00916C2D">
        <w:rPr>
          <w:sz w:val="40"/>
        </w:rPr>
        <w:t xml:space="preserve"> khatam hone ka </w:t>
      </w:r>
      <w:proofErr w:type="gramStart"/>
      <w:r w:rsidRPr="00916C2D">
        <w:rPr>
          <w:sz w:val="40"/>
        </w:rPr>
        <w:t>wait</w:t>
      </w:r>
      <w:proofErr w:type="gram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nahi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karte</w:t>
      </w:r>
      <w:proofErr w:type="spellEnd"/>
    </w:p>
    <w:p w14:paraId="66D4946E" w14:textId="77777777" w:rsidR="00916C2D" w:rsidRPr="00916C2D" w:rsidRDefault="00916C2D" w:rsidP="00916C2D">
      <w:pPr>
        <w:numPr>
          <w:ilvl w:val="0"/>
          <w:numId w:val="225"/>
        </w:numPr>
        <w:rPr>
          <w:sz w:val="40"/>
        </w:rPr>
      </w:pPr>
      <w:r w:rsidRPr="00916C2D">
        <w:rPr>
          <w:sz w:val="40"/>
        </w:rPr>
        <w:lastRenderedPageBreak/>
        <w:t xml:space="preserve">Beech me </w:t>
      </w:r>
      <w:proofErr w:type="spellStart"/>
      <w:r w:rsidRPr="00916C2D">
        <w:rPr>
          <w:sz w:val="40"/>
        </w:rPr>
        <w:t>dusre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kaam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karte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rehte</w:t>
      </w:r>
      <w:proofErr w:type="spellEnd"/>
      <w:r w:rsidRPr="00916C2D">
        <w:rPr>
          <w:sz w:val="40"/>
        </w:rPr>
        <w:t xml:space="preserve"> ho</w:t>
      </w:r>
    </w:p>
    <w:p w14:paraId="044F1E73" w14:textId="77777777" w:rsidR="00916C2D" w:rsidRPr="00916C2D" w:rsidRDefault="00916C2D" w:rsidP="00916C2D">
      <w:pPr>
        <w:numPr>
          <w:ilvl w:val="0"/>
          <w:numId w:val="225"/>
        </w:numPr>
        <w:rPr>
          <w:sz w:val="40"/>
        </w:rPr>
      </w:pPr>
      <w:r w:rsidRPr="00916C2D">
        <w:rPr>
          <w:sz w:val="40"/>
        </w:rPr>
        <w:t xml:space="preserve">Jab </w:t>
      </w:r>
      <w:proofErr w:type="spellStart"/>
      <w:r w:rsidRPr="00916C2D">
        <w:rPr>
          <w:sz w:val="40"/>
        </w:rPr>
        <w:t>kaam</w:t>
      </w:r>
      <w:proofErr w:type="spellEnd"/>
      <w:r w:rsidRPr="00916C2D">
        <w:rPr>
          <w:sz w:val="40"/>
        </w:rPr>
        <w:t xml:space="preserve"> ready </w:t>
      </w:r>
      <w:proofErr w:type="spellStart"/>
      <w:r w:rsidRPr="00916C2D">
        <w:rPr>
          <w:sz w:val="40"/>
        </w:rPr>
        <w:t>hota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hai</w:t>
      </w:r>
      <w:proofErr w:type="spellEnd"/>
      <w:r w:rsidRPr="00916C2D">
        <w:rPr>
          <w:sz w:val="40"/>
        </w:rPr>
        <w:t xml:space="preserve">, </w:t>
      </w:r>
      <w:proofErr w:type="spellStart"/>
      <w:r w:rsidRPr="00916C2D">
        <w:rPr>
          <w:sz w:val="40"/>
        </w:rPr>
        <w:t>tumhe</w:t>
      </w:r>
      <w:proofErr w:type="spellEnd"/>
      <w:r w:rsidRPr="00916C2D">
        <w:rPr>
          <w:sz w:val="40"/>
        </w:rPr>
        <w:t xml:space="preserve"> </w:t>
      </w:r>
      <w:r w:rsidRPr="00916C2D">
        <w:rPr>
          <w:b/>
          <w:bCs/>
          <w:sz w:val="40"/>
        </w:rPr>
        <w:t>callback/promise/event</w:t>
      </w:r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ke</w:t>
      </w:r>
      <w:proofErr w:type="spellEnd"/>
      <w:r w:rsidRPr="00916C2D">
        <w:rPr>
          <w:sz w:val="40"/>
        </w:rPr>
        <w:t xml:space="preserve"> through bata diya </w:t>
      </w:r>
      <w:proofErr w:type="spellStart"/>
      <w:r w:rsidRPr="00916C2D">
        <w:rPr>
          <w:sz w:val="40"/>
        </w:rPr>
        <w:t>jata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hai</w:t>
      </w:r>
      <w:proofErr w:type="spellEnd"/>
    </w:p>
    <w:p w14:paraId="6A4FD720" w14:textId="77777777" w:rsidR="00916C2D" w:rsidRPr="00916C2D" w:rsidRDefault="00916C2D" w:rsidP="00916C2D">
      <w:pPr>
        <w:rPr>
          <w:sz w:val="40"/>
        </w:rPr>
      </w:pPr>
      <w:r w:rsidRPr="00916C2D">
        <w:rPr>
          <w:rFonts w:ascii="Segoe UI Emoji" w:hAnsi="Segoe UI Emoji" w:cs="Segoe UI Emoji"/>
          <w:sz w:val="40"/>
        </w:rPr>
        <w:t>⚡</w:t>
      </w:r>
      <w:r w:rsidRPr="00916C2D">
        <w:rPr>
          <w:sz w:val="40"/>
        </w:rPr>
        <w:t xml:space="preserve"> Node.js ka pura magic </w:t>
      </w:r>
      <w:proofErr w:type="spellStart"/>
      <w:r w:rsidRPr="00916C2D">
        <w:rPr>
          <w:sz w:val="40"/>
        </w:rPr>
        <w:t>isi</w:t>
      </w:r>
      <w:proofErr w:type="spellEnd"/>
      <w:r w:rsidRPr="00916C2D">
        <w:rPr>
          <w:sz w:val="40"/>
        </w:rPr>
        <w:t xml:space="preserve"> asynchronous model par </w:t>
      </w:r>
      <w:proofErr w:type="spellStart"/>
      <w:r w:rsidRPr="00916C2D">
        <w:rPr>
          <w:sz w:val="40"/>
        </w:rPr>
        <w:t>chal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raha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hai</w:t>
      </w:r>
      <w:proofErr w:type="spellEnd"/>
      <w:r w:rsidRPr="00916C2D">
        <w:rPr>
          <w:sz w:val="40"/>
        </w:rPr>
        <w:t xml:space="preserve"> (</w:t>
      </w:r>
      <w:proofErr w:type="spellStart"/>
      <w:r w:rsidRPr="00916C2D">
        <w:rPr>
          <w:sz w:val="40"/>
        </w:rPr>
        <w:t>isi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wajah</w:t>
      </w:r>
      <w:proofErr w:type="spellEnd"/>
      <w:r w:rsidRPr="00916C2D">
        <w:rPr>
          <w:sz w:val="40"/>
        </w:rPr>
        <w:t xml:space="preserve"> se ye fast </w:t>
      </w:r>
      <w:proofErr w:type="spellStart"/>
      <w:r w:rsidRPr="00916C2D">
        <w:rPr>
          <w:sz w:val="40"/>
        </w:rPr>
        <w:t>hai</w:t>
      </w:r>
      <w:proofErr w:type="spellEnd"/>
      <w:r w:rsidRPr="00916C2D">
        <w:rPr>
          <w:sz w:val="40"/>
        </w:rPr>
        <w:t xml:space="preserve"> </w:t>
      </w:r>
      <w:r w:rsidRPr="00916C2D">
        <w:rPr>
          <w:rFonts w:ascii="Segoe UI Emoji" w:hAnsi="Segoe UI Emoji" w:cs="Segoe UI Emoji"/>
          <w:sz w:val="40"/>
        </w:rPr>
        <w:t>🚀</w:t>
      </w:r>
      <w:r w:rsidRPr="00916C2D">
        <w:rPr>
          <w:sz w:val="40"/>
        </w:rPr>
        <w:t>).</w:t>
      </w:r>
    </w:p>
    <w:p w14:paraId="13FCCD0E" w14:textId="77777777" w:rsidR="00916C2D" w:rsidRPr="00916C2D" w:rsidRDefault="00916C2D" w:rsidP="00916C2D">
      <w:pPr>
        <w:rPr>
          <w:sz w:val="40"/>
        </w:rPr>
      </w:pPr>
      <w:r w:rsidRPr="00916C2D">
        <w:rPr>
          <w:sz w:val="40"/>
        </w:rPr>
        <w:pict w14:anchorId="6FEA367D">
          <v:rect id="_x0000_i1088" style="width:0;height:1.5pt" o:hralign="center" o:hrstd="t" o:hr="t" fillcolor="#a0a0a0" stroked="f"/>
        </w:pict>
      </w:r>
    </w:p>
    <w:p w14:paraId="6453512C" w14:textId="77777777" w:rsidR="00916C2D" w:rsidRPr="00916C2D" w:rsidRDefault="00916C2D" w:rsidP="00916C2D">
      <w:pPr>
        <w:rPr>
          <w:b/>
          <w:bCs/>
          <w:sz w:val="40"/>
        </w:rPr>
      </w:pPr>
      <w:r w:rsidRPr="00916C2D">
        <w:rPr>
          <w:b/>
          <w:bCs/>
          <w:sz w:val="40"/>
          <w:highlight w:val="yellow"/>
        </w:rPr>
        <w:t>2. Real-life Example</w:t>
      </w:r>
    </w:p>
    <w:p w14:paraId="6B5E02F0" w14:textId="77777777" w:rsidR="00916C2D" w:rsidRPr="00916C2D" w:rsidRDefault="00916C2D" w:rsidP="00916C2D">
      <w:pPr>
        <w:rPr>
          <w:sz w:val="40"/>
        </w:rPr>
      </w:pPr>
      <w:r w:rsidRPr="00916C2D">
        <w:rPr>
          <w:rFonts w:ascii="Segoe UI Emoji" w:hAnsi="Segoe UI Emoji" w:cs="Segoe UI Emoji"/>
          <w:sz w:val="40"/>
          <w:highlight w:val="yellow"/>
        </w:rPr>
        <w:t>👉</w:t>
      </w:r>
      <w:r w:rsidRPr="00916C2D">
        <w:rPr>
          <w:sz w:val="40"/>
          <w:highlight w:val="yellow"/>
        </w:rPr>
        <w:t xml:space="preserve"> </w:t>
      </w:r>
      <w:r w:rsidRPr="00916C2D">
        <w:rPr>
          <w:b/>
          <w:bCs/>
          <w:sz w:val="40"/>
          <w:highlight w:val="yellow"/>
        </w:rPr>
        <w:t>Synchronous (line by line wait</w:t>
      </w:r>
      <w:r w:rsidRPr="00916C2D">
        <w:rPr>
          <w:b/>
          <w:bCs/>
          <w:sz w:val="40"/>
        </w:rPr>
        <w:t>)</w:t>
      </w:r>
      <w:r w:rsidRPr="00916C2D">
        <w:rPr>
          <w:sz w:val="40"/>
        </w:rPr>
        <w:br/>
      </w:r>
      <w:proofErr w:type="spellStart"/>
      <w:r w:rsidRPr="00916C2D">
        <w:rPr>
          <w:sz w:val="40"/>
        </w:rPr>
        <w:t>Socho</w:t>
      </w:r>
      <w:proofErr w:type="spellEnd"/>
      <w:r w:rsidRPr="00916C2D">
        <w:rPr>
          <w:sz w:val="40"/>
        </w:rPr>
        <w:t xml:space="preserve"> tum chai </w:t>
      </w:r>
      <w:proofErr w:type="spellStart"/>
      <w:r w:rsidRPr="00916C2D">
        <w:rPr>
          <w:sz w:val="40"/>
        </w:rPr>
        <w:t>banate</w:t>
      </w:r>
      <w:proofErr w:type="spellEnd"/>
      <w:r w:rsidRPr="00916C2D">
        <w:rPr>
          <w:sz w:val="40"/>
        </w:rPr>
        <w:t xml:space="preserve"> ho aur ek-ek step par </w:t>
      </w:r>
      <w:proofErr w:type="spellStart"/>
      <w:r w:rsidRPr="00916C2D">
        <w:rPr>
          <w:sz w:val="40"/>
        </w:rPr>
        <w:t>rukte</w:t>
      </w:r>
      <w:proofErr w:type="spellEnd"/>
      <w:r w:rsidRPr="00916C2D">
        <w:rPr>
          <w:sz w:val="40"/>
        </w:rPr>
        <w:t xml:space="preserve"> ho:</w:t>
      </w:r>
    </w:p>
    <w:p w14:paraId="10A397FE" w14:textId="77777777" w:rsidR="00916C2D" w:rsidRPr="00916C2D" w:rsidRDefault="00916C2D" w:rsidP="00916C2D">
      <w:pPr>
        <w:numPr>
          <w:ilvl w:val="0"/>
          <w:numId w:val="226"/>
        </w:numPr>
        <w:rPr>
          <w:sz w:val="40"/>
        </w:rPr>
      </w:pPr>
      <w:r w:rsidRPr="00916C2D">
        <w:rPr>
          <w:sz w:val="40"/>
        </w:rPr>
        <w:t xml:space="preserve">Paani </w:t>
      </w:r>
      <w:proofErr w:type="spellStart"/>
      <w:r w:rsidRPr="00916C2D">
        <w:rPr>
          <w:sz w:val="40"/>
        </w:rPr>
        <w:t>ubalne</w:t>
      </w:r>
      <w:proofErr w:type="spellEnd"/>
      <w:r w:rsidRPr="00916C2D">
        <w:rPr>
          <w:sz w:val="40"/>
        </w:rPr>
        <w:t xml:space="preserve"> ka wait</w:t>
      </w:r>
    </w:p>
    <w:p w14:paraId="6F0AA6D7" w14:textId="77777777" w:rsidR="00916C2D" w:rsidRPr="00916C2D" w:rsidRDefault="00916C2D" w:rsidP="00916C2D">
      <w:pPr>
        <w:numPr>
          <w:ilvl w:val="0"/>
          <w:numId w:val="226"/>
        </w:numPr>
        <w:rPr>
          <w:sz w:val="40"/>
        </w:rPr>
      </w:pPr>
      <w:proofErr w:type="spellStart"/>
      <w:r w:rsidRPr="00916C2D">
        <w:rPr>
          <w:sz w:val="40"/>
        </w:rPr>
        <w:t>Phir</w:t>
      </w:r>
      <w:proofErr w:type="spellEnd"/>
      <w:r w:rsidRPr="00916C2D">
        <w:rPr>
          <w:sz w:val="40"/>
        </w:rPr>
        <w:t xml:space="preserve"> chai </w:t>
      </w:r>
      <w:proofErr w:type="spellStart"/>
      <w:r w:rsidRPr="00916C2D">
        <w:rPr>
          <w:sz w:val="40"/>
        </w:rPr>
        <w:t>patti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daali</w:t>
      </w:r>
      <w:proofErr w:type="spellEnd"/>
      <w:r w:rsidRPr="00916C2D">
        <w:rPr>
          <w:sz w:val="40"/>
        </w:rPr>
        <w:t>, wait</w:t>
      </w:r>
    </w:p>
    <w:p w14:paraId="06AF6F75" w14:textId="77777777" w:rsidR="00916C2D" w:rsidRPr="00916C2D" w:rsidRDefault="00916C2D" w:rsidP="00916C2D">
      <w:pPr>
        <w:numPr>
          <w:ilvl w:val="0"/>
          <w:numId w:val="226"/>
        </w:numPr>
        <w:rPr>
          <w:sz w:val="40"/>
        </w:rPr>
      </w:pPr>
      <w:proofErr w:type="spellStart"/>
      <w:r w:rsidRPr="00916C2D">
        <w:rPr>
          <w:sz w:val="40"/>
        </w:rPr>
        <w:t>Phir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dudh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daala</w:t>
      </w:r>
      <w:proofErr w:type="spellEnd"/>
      <w:r w:rsidRPr="00916C2D">
        <w:rPr>
          <w:sz w:val="40"/>
        </w:rPr>
        <w:t>, wait</w:t>
      </w:r>
    </w:p>
    <w:p w14:paraId="13539DF8" w14:textId="77777777" w:rsidR="00916C2D" w:rsidRPr="00916C2D" w:rsidRDefault="00916C2D" w:rsidP="00916C2D">
      <w:pPr>
        <w:numPr>
          <w:ilvl w:val="0"/>
          <w:numId w:val="226"/>
        </w:numPr>
        <w:rPr>
          <w:sz w:val="40"/>
        </w:rPr>
      </w:pPr>
      <w:r w:rsidRPr="00916C2D">
        <w:rPr>
          <w:sz w:val="40"/>
        </w:rPr>
        <w:lastRenderedPageBreak/>
        <w:t xml:space="preserve">Tab </w:t>
      </w:r>
      <w:proofErr w:type="spellStart"/>
      <w:r w:rsidRPr="00916C2D">
        <w:rPr>
          <w:sz w:val="40"/>
        </w:rPr>
        <w:t>tak</w:t>
      </w:r>
      <w:proofErr w:type="spellEnd"/>
      <w:r w:rsidRPr="00916C2D">
        <w:rPr>
          <w:sz w:val="40"/>
        </w:rPr>
        <w:t xml:space="preserve"> tum aur </w:t>
      </w:r>
      <w:proofErr w:type="spellStart"/>
      <w:r w:rsidRPr="00916C2D">
        <w:rPr>
          <w:sz w:val="40"/>
        </w:rPr>
        <w:t>kuch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nahi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kar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rahe</w:t>
      </w:r>
      <w:proofErr w:type="spellEnd"/>
    </w:p>
    <w:p w14:paraId="09DFEAFE" w14:textId="77777777" w:rsidR="00916C2D" w:rsidRPr="00916C2D" w:rsidRDefault="00916C2D" w:rsidP="00916C2D">
      <w:pPr>
        <w:rPr>
          <w:sz w:val="40"/>
        </w:rPr>
      </w:pPr>
      <w:r w:rsidRPr="00916C2D">
        <w:rPr>
          <w:rFonts w:ascii="Segoe UI Emoji" w:hAnsi="Segoe UI Emoji" w:cs="Segoe UI Emoji"/>
          <w:sz w:val="40"/>
          <w:highlight w:val="yellow"/>
        </w:rPr>
        <w:t>👉</w:t>
      </w:r>
      <w:r w:rsidRPr="00916C2D">
        <w:rPr>
          <w:sz w:val="40"/>
          <w:highlight w:val="yellow"/>
        </w:rPr>
        <w:t xml:space="preserve"> </w:t>
      </w:r>
      <w:r w:rsidRPr="00916C2D">
        <w:rPr>
          <w:b/>
          <w:bCs/>
          <w:sz w:val="40"/>
          <w:highlight w:val="yellow"/>
        </w:rPr>
        <w:t>Asynchronous (multi-tasking)</w:t>
      </w:r>
      <w:r w:rsidRPr="00916C2D">
        <w:rPr>
          <w:sz w:val="40"/>
        </w:rPr>
        <w:br/>
      </w:r>
      <w:proofErr w:type="spellStart"/>
      <w:r w:rsidRPr="00916C2D">
        <w:rPr>
          <w:sz w:val="40"/>
        </w:rPr>
        <w:t>Tumne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paani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ubalna</w:t>
      </w:r>
      <w:proofErr w:type="spellEnd"/>
      <w:r w:rsidRPr="00916C2D">
        <w:rPr>
          <w:sz w:val="40"/>
        </w:rPr>
        <w:t xml:space="preserve"> start </w:t>
      </w:r>
      <w:proofErr w:type="spellStart"/>
      <w:r w:rsidRPr="00916C2D">
        <w:rPr>
          <w:sz w:val="40"/>
        </w:rPr>
        <w:t>kiya</w:t>
      </w:r>
      <w:proofErr w:type="spellEnd"/>
      <w:r w:rsidRPr="00916C2D">
        <w:rPr>
          <w:sz w:val="40"/>
        </w:rPr>
        <w:t xml:space="preserve"> aur tab </w:t>
      </w:r>
      <w:proofErr w:type="spellStart"/>
      <w:r w:rsidRPr="00916C2D">
        <w:rPr>
          <w:sz w:val="40"/>
        </w:rPr>
        <w:t>tak</w:t>
      </w:r>
      <w:proofErr w:type="spellEnd"/>
      <w:r w:rsidRPr="00916C2D">
        <w:rPr>
          <w:sz w:val="40"/>
        </w:rPr>
        <w:t xml:space="preserve"> phone pe Insta scroll </w:t>
      </w:r>
      <w:proofErr w:type="spellStart"/>
      <w:r w:rsidRPr="00916C2D">
        <w:rPr>
          <w:sz w:val="40"/>
        </w:rPr>
        <w:t>karne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lage</w:t>
      </w:r>
      <w:proofErr w:type="spellEnd"/>
      <w:r w:rsidRPr="00916C2D">
        <w:rPr>
          <w:sz w:val="40"/>
        </w:rPr>
        <w:t xml:space="preserve"> </w:t>
      </w:r>
      <w:r w:rsidRPr="00916C2D">
        <w:rPr>
          <w:rFonts w:ascii="Segoe UI Emoji" w:hAnsi="Segoe UI Emoji" w:cs="Segoe UI Emoji"/>
          <w:sz w:val="40"/>
        </w:rPr>
        <w:t>📱</w:t>
      </w:r>
    </w:p>
    <w:p w14:paraId="6E46D914" w14:textId="77777777" w:rsidR="00916C2D" w:rsidRPr="00916C2D" w:rsidRDefault="00916C2D" w:rsidP="00916C2D">
      <w:pPr>
        <w:numPr>
          <w:ilvl w:val="0"/>
          <w:numId w:val="227"/>
        </w:numPr>
        <w:rPr>
          <w:sz w:val="40"/>
        </w:rPr>
      </w:pPr>
      <w:proofErr w:type="spellStart"/>
      <w:r w:rsidRPr="00916C2D">
        <w:rPr>
          <w:sz w:val="40"/>
        </w:rPr>
        <w:t>Matlab</w:t>
      </w:r>
      <w:proofErr w:type="spellEnd"/>
      <w:r w:rsidRPr="00916C2D">
        <w:rPr>
          <w:sz w:val="40"/>
        </w:rPr>
        <w:t xml:space="preserve"> ek process </w:t>
      </w:r>
      <w:proofErr w:type="spellStart"/>
      <w:r w:rsidRPr="00916C2D">
        <w:rPr>
          <w:sz w:val="40"/>
        </w:rPr>
        <w:t>chal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raha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hai</w:t>
      </w:r>
      <w:proofErr w:type="spellEnd"/>
      <w:r w:rsidRPr="00916C2D">
        <w:rPr>
          <w:sz w:val="40"/>
        </w:rPr>
        <w:t xml:space="preserve"> background me</w:t>
      </w:r>
    </w:p>
    <w:p w14:paraId="2F02C70F" w14:textId="77777777" w:rsidR="00916C2D" w:rsidRPr="00916C2D" w:rsidRDefault="00916C2D" w:rsidP="00916C2D">
      <w:pPr>
        <w:numPr>
          <w:ilvl w:val="0"/>
          <w:numId w:val="227"/>
        </w:numPr>
        <w:rPr>
          <w:sz w:val="40"/>
        </w:rPr>
      </w:pPr>
      <w:r w:rsidRPr="00916C2D">
        <w:rPr>
          <w:sz w:val="40"/>
        </w:rPr>
        <w:t xml:space="preserve">Tum free time me aur </w:t>
      </w:r>
      <w:proofErr w:type="spellStart"/>
      <w:r w:rsidRPr="00916C2D">
        <w:rPr>
          <w:sz w:val="40"/>
        </w:rPr>
        <w:t>kaam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kar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rahe</w:t>
      </w:r>
      <w:proofErr w:type="spellEnd"/>
      <w:r w:rsidRPr="00916C2D">
        <w:rPr>
          <w:sz w:val="40"/>
        </w:rPr>
        <w:t xml:space="preserve"> ho</w:t>
      </w:r>
    </w:p>
    <w:p w14:paraId="189B486B" w14:textId="77777777" w:rsidR="00916C2D" w:rsidRPr="00916C2D" w:rsidRDefault="00916C2D" w:rsidP="00916C2D">
      <w:pPr>
        <w:rPr>
          <w:sz w:val="40"/>
        </w:rPr>
      </w:pPr>
      <w:r w:rsidRPr="00916C2D">
        <w:rPr>
          <w:sz w:val="40"/>
        </w:rPr>
        <w:pict w14:anchorId="07394576">
          <v:rect id="_x0000_i1089" style="width:0;height:1.5pt" o:hralign="center" o:hrstd="t" o:hr="t" fillcolor="#a0a0a0" stroked="f"/>
        </w:pict>
      </w:r>
    </w:p>
    <w:p w14:paraId="1835ECAB" w14:textId="77777777" w:rsidR="00916C2D" w:rsidRPr="00916C2D" w:rsidRDefault="00916C2D" w:rsidP="00916C2D">
      <w:pPr>
        <w:rPr>
          <w:b/>
          <w:bCs/>
          <w:sz w:val="40"/>
        </w:rPr>
      </w:pPr>
      <w:r w:rsidRPr="00916C2D">
        <w:rPr>
          <w:b/>
          <w:bCs/>
          <w:sz w:val="40"/>
          <w:highlight w:val="yellow"/>
        </w:rPr>
        <w:t>3. Code Example</w:t>
      </w:r>
    </w:p>
    <w:p w14:paraId="67C50DA6" w14:textId="77777777" w:rsidR="00916C2D" w:rsidRPr="00916C2D" w:rsidRDefault="00916C2D" w:rsidP="00916C2D">
      <w:pPr>
        <w:rPr>
          <w:b/>
          <w:bCs/>
          <w:sz w:val="40"/>
        </w:rPr>
      </w:pPr>
      <w:r w:rsidRPr="00916C2D">
        <w:rPr>
          <w:b/>
          <w:bCs/>
          <w:sz w:val="40"/>
        </w:rPr>
        <w:t>Synchronous Example</w:t>
      </w:r>
    </w:p>
    <w:p w14:paraId="0DA9759F" w14:textId="77777777" w:rsidR="00916C2D" w:rsidRPr="00916C2D" w:rsidRDefault="00916C2D" w:rsidP="00916C2D">
      <w:pPr>
        <w:rPr>
          <w:sz w:val="40"/>
        </w:rPr>
      </w:pPr>
      <w:r w:rsidRPr="00916C2D">
        <w:rPr>
          <w:sz w:val="40"/>
        </w:rPr>
        <w:t>const fs = require("fs");</w:t>
      </w:r>
    </w:p>
    <w:p w14:paraId="3911FFD9" w14:textId="77777777" w:rsidR="00916C2D" w:rsidRPr="00916C2D" w:rsidRDefault="00916C2D" w:rsidP="00916C2D">
      <w:pPr>
        <w:rPr>
          <w:sz w:val="40"/>
        </w:rPr>
      </w:pPr>
    </w:p>
    <w:p w14:paraId="0290EC52" w14:textId="77777777" w:rsidR="00916C2D" w:rsidRPr="00916C2D" w:rsidRDefault="00916C2D" w:rsidP="00916C2D">
      <w:pPr>
        <w:rPr>
          <w:sz w:val="40"/>
        </w:rPr>
      </w:pPr>
      <w:r w:rsidRPr="00916C2D">
        <w:rPr>
          <w:sz w:val="40"/>
        </w:rPr>
        <w:lastRenderedPageBreak/>
        <w:t xml:space="preserve">const data = </w:t>
      </w:r>
      <w:proofErr w:type="spellStart"/>
      <w:proofErr w:type="gramStart"/>
      <w:r w:rsidRPr="00916C2D">
        <w:rPr>
          <w:sz w:val="40"/>
        </w:rPr>
        <w:t>fs.readFileSync</w:t>
      </w:r>
      <w:proofErr w:type="spellEnd"/>
      <w:proofErr w:type="gramEnd"/>
      <w:r w:rsidRPr="00916C2D">
        <w:rPr>
          <w:sz w:val="40"/>
        </w:rPr>
        <w:t>("file.txt", "utf8");</w:t>
      </w:r>
    </w:p>
    <w:p w14:paraId="0CC6BA04" w14:textId="77777777" w:rsidR="00916C2D" w:rsidRPr="00916C2D" w:rsidRDefault="00916C2D" w:rsidP="00916C2D">
      <w:pPr>
        <w:rPr>
          <w:sz w:val="40"/>
        </w:rPr>
      </w:pPr>
      <w:r w:rsidRPr="00916C2D">
        <w:rPr>
          <w:sz w:val="40"/>
        </w:rPr>
        <w:t>console.log(data);</w:t>
      </w:r>
    </w:p>
    <w:p w14:paraId="3EDAF616" w14:textId="77777777" w:rsidR="00916C2D" w:rsidRPr="00916C2D" w:rsidRDefault="00916C2D" w:rsidP="00916C2D">
      <w:pPr>
        <w:rPr>
          <w:sz w:val="40"/>
        </w:rPr>
      </w:pPr>
    </w:p>
    <w:p w14:paraId="711F7129" w14:textId="77777777" w:rsidR="00916C2D" w:rsidRPr="00916C2D" w:rsidRDefault="00916C2D" w:rsidP="00916C2D">
      <w:pPr>
        <w:rPr>
          <w:sz w:val="40"/>
        </w:rPr>
      </w:pPr>
      <w:proofErr w:type="gramStart"/>
      <w:r w:rsidRPr="00916C2D">
        <w:rPr>
          <w:sz w:val="40"/>
        </w:rPr>
        <w:t>console.log(</w:t>
      </w:r>
      <w:proofErr w:type="gramEnd"/>
      <w:r w:rsidRPr="00916C2D">
        <w:rPr>
          <w:sz w:val="40"/>
        </w:rPr>
        <w:t xml:space="preserve">"Ye tab </w:t>
      </w:r>
      <w:proofErr w:type="spellStart"/>
      <w:r w:rsidRPr="00916C2D">
        <w:rPr>
          <w:sz w:val="40"/>
        </w:rPr>
        <w:t>chalega</w:t>
      </w:r>
      <w:proofErr w:type="spellEnd"/>
      <w:r w:rsidRPr="00916C2D">
        <w:rPr>
          <w:sz w:val="40"/>
        </w:rPr>
        <w:t xml:space="preserve"> jab file read ho </w:t>
      </w:r>
      <w:proofErr w:type="spellStart"/>
      <w:r w:rsidRPr="00916C2D">
        <w:rPr>
          <w:sz w:val="40"/>
        </w:rPr>
        <w:t>jaayegi</w:t>
      </w:r>
      <w:proofErr w:type="spellEnd"/>
      <w:r w:rsidRPr="00916C2D">
        <w:rPr>
          <w:sz w:val="40"/>
        </w:rPr>
        <w:t>");</w:t>
      </w:r>
    </w:p>
    <w:p w14:paraId="5E45383D" w14:textId="77777777" w:rsidR="00916C2D" w:rsidRPr="00916C2D" w:rsidRDefault="00916C2D" w:rsidP="00916C2D">
      <w:pPr>
        <w:rPr>
          <w:sz w:val="40"/>
        </w:rPr>
      </w:pPr>
      <w:r w:rsidRPr="00916C2D">
        <w:rPr>
          <w:rFonts w:ascii="Segoe UI Emoji" w:hAnsi="Segoe UI Emoji" w:cs="Segoe UI Emoji"/>
          <w:sz w:val="40"/>
        </w:rPr>
        <w:t>👉</w:t>
      </w:r>
      <w:r w:rsidRPr="00916C2D">
        <w:rPr>
          <w:sz w:val="40"/>
        </w:rPr>
        <w:t xml:space="preserve"> Yaha </w:t>
      </w:r>
      <w:proofErr w:type="spellStart"/>
      <w:r w:rsidRPr="00916C2D">
        <w:rPr>
          <w:sz w:val="40"/>
        </w:rPr>
        <w:t>pehle</w:t>
      </w:r>
      <w:proofErr w:type="spellEnd"/>
      <w:r w:rsidRPr="00916C2D">
        <w:rPr>
          <w:sz w:val="40"/>
        </w:rPr>
        <w:t xml:space="preserve"> file read </w:t>
      </w:r>
      <w:proofErr w:type="spellStart"/>
      <w:r w:rsidRPr="00916C2D">
        <w:rPr>
          <w:sz w:val="40"/>
        </w:rPr>
        <w:t>hoga</w:t>
      </w:r>
      <w:proofErr w:type="spellEnd"/>
      <w:r w:rsidRPr="00916C2D">
        <w:rPr>
          <w:sz w:val="40"/>
        </w:rPr>
        <w:t xml:space="preserve">, fir </w:t>
      </w:r>
      <w:proofErr w:type="spellStart"/>
      <w:r w:rsidRPr="00916C2D">
        <w:rPr>
          <w:sz w:val="40"/>
        </w:rPr>
        <w:t>agla</w:t>
      </w:r>
      <w:proofErr w:type="spellEnd"/>
      <w:r w:rsidRPr="00916C2D">
        <w:rPr>
          <w:sz w:val="40"/>
        </w:rPr>
        <w:t xml:space="preserve"> code </w:t>
      </w:r>
      <w:proofErr w:type="spellStart"/>
      <w:r w:rsidRPr="00916C2D">
        <w:rPr>
          <w:sz w:val="40"/>
        </w:rPr>
        <w:t>chalega</w:t>
      </w:r>
      <w:proofErr w:type="spellEnd"/>
      <w:r w:rsidRPr="00916C2D">
        <w:rPr>
          <w:sz w:val="40"/>
        </w:rPr>
        <w:t xml:space="preserve">. Agar file </w:t>
      </w:r>
      <w:proofErr w:type="spellStart"/>
      <w:r w:rsidRPr="00916C2D">
        <w:rPr>
          <w:sz w:val="40"/>
        </w:rPr>
        <w:t>badi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hai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toh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poora</w:t>
      </w:r>
      <w:proofErr w:type="spellEnd"/>
      <w:r w:rsidRPr="00916C2D">
        <w:rPr>
          <w:sz w:val="40"/>
        </w:rPr>
        <w:t xml:space="preserve"> program </w:t>
      </w:r>
      <w:proofErr w:type="spellStart"/>
      <w:r w:rsidRPr="00916C2D">
        <w:rPr>
          <w:sz w:val="40"/>
        </w:rPr>
        <w:t>ruk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jayega</w:t>
      </w:r>
      <w:proofErr w:type="spellEnd"/>
      <w:r w:rsidRPr="00916C2D">
        <w:rPr>
          <w:sz w:val="40"/>
        </w:rPr>
        <w:t xml:space="preserve"> (hang </w:t>
      </w:r>
      <w:proofErr w:type="spellStart"/>
      <w:r w:rsidRPr="00916C2D">
        <w:rPr>
          <w:sz w:val="40"/>
        </w:rPr>
        <w:t>jaisa</w:t>
      </w:r>
      <w:proofErr w:type="spellEnd"/>
      <w:r w:rsidRPr="00916C2D">
        <w:rPr>
          <w:sz w:val="40"/>
        </w:rPr>
        <w:t>).</w:t>
      </w:r>
    </w:p>
    <w:p w14:paraId="208B703A" w14:textId="77777777" w:rsidR="00916C2D" w:rsidRPr="00916C2D" w:rsidRDefault="00916C2D" w:rsidP="00916C2D">
      <w:pPr>
        <w:rPr>
          <w:sz w:val="40"/>
        </w:rPr>
      </w:pPr>
      <w:r w:rsidRPr="00916C2D">
        <w:rPr>
          <w:sz w:val="40"/>
        </w:rPr>
        <w:pict w14:anchorId="3B2A70A5">
          <v:rect id="_x0000_i1090" style="width:0;height:1.5pt" o:hralign="center" o:hrstd="t" o:hr="t" fillcolor="#a0a0a0" stroked="f"/>
        </w:pict>
      </w:r>
    </w:p>
    <w:p w14:paraId="205D2269" w14:textId="77777777" w:rsidR="00916C2D" w:rsidRPr="00916C2D" w:rsidRDefault="00916C2D" w:rsidP="00916C2D">
      <w:pPr>
        <w:rPr>
          <w:b/>
          <w:bCs/>
          <w:sz w:val="40"/>
        </w:rPr>
      </w:pPr>
      <w:r w:rsidRPr="00916C2D">
        <w:rPr>
          <w:b/>
          <w:bCs/>
          <w:sz w:val="40"/>
          <w:highlight w:val="yellow"/>
        </w:rPr>
        <w:t>Asynchronous Example</w:t>
      </w:r>
    </w:p>
    <w:p w14:paraId="2FFDD89B" w14:textId="77777777" w:rsidR="00916C2D" w:rsidRPr="00916C2D" w:rsidRDefault="00916C2D" w:rsidP="00916C2D">
      <w:pPr>
        <w:rPr>
          <w:sz w:val="40"/>
        </w:rPr>
      </w:pPr>
      <w:r w:rsidRPr="00916C2D">
        <w:rPr>
          <w:sz w:val="40"/>
        </w:rPr>
        <w:t>const fs = require("fs");</w:t>
      </w:r>
    </w:p>
    <w:p w14:paraId="386B9092" w14:textId="77777777" w:rsidR="00916C2D" w:rsidRPr="00916C2D" w:rsidRDefault="00916C2D" w:rsidP="00916C2D">
      <w:pPr>
        <w:rPr>
          <w:sz w:val="40"/>
        </w:rPr>
      </w:pPr>
    </w:p>
    <w:p w14:paraId="1195F7D9" w14:textId="77777777" w:rsidR="00916C2D" w:rsidRPr="00916C2D" w:rsidRDefault="00916C2D" w:rsidP="00916C2D">
      <w:pPr>
        <w:rPr>
          <w:sz w:val="40"/>
        </w:rPr>
      </w:pPr>
      <w:proofErr w:type="spellStart"/>
      <w:proofErr w:type="gramStart"/>
      <w:r w:rsidRPr="00916C2D">
        <w:rPr>
          <w:sz w:val="40"/>
        </w:rPr>
        <w:t>fs.readFile</w:t>
      </w:r>
      <w:proofErr w:type="spellEnd"/>
      <w:proofErr w:type="gramEnd"/>
      <w:r w:rsidRPr="00916C2D">
        <w:rPr>
          <w:sz w:val="40"/>
        </w:rPr>
        <w:t>("file.txt", "utf8", (err, data) =&gt; {</w:t>
      </w:r>
    </w:p>
    <w:p w14:paraId="41520C42" w14:textId="77777777" w:rsidR="00916C2D" w:rsidRPr="00916C2D" w:rsidRDefault="00916C2D" w:rsidP="00916C2D">
      <w:pPr>
        <w:rPr>
          <w:sz w:val="40"/>
        </w:rPr>
      </w:pPr>
      <w:r w:rsidRPr="00916C2D">
        <w:rPr>
          <w:sz w:val="40"/>
        </w:rPr>
        <w:lastRenderedPageBreak/>
        <w:t xml:space="preserve">  if (err) throw err;</w:t>
      </w:r>
    </w:p>
    <w:p w14:paraId="03AD244F" w14:textId="77777777" w:rsidR="00916C2D" w:rsidRPr="00916C2D" w:rsidRDefault="00916C2D" w:rsidP="00916C2D">
      <w:pPr>
        <w:rPr>
          <w:sz w:val="40"/>
        </w:rPr>
      </w:pPr>
      <w:r w:rsidRPr="00916C2D">
        <w:rPr>
          <w:sz w:val="40"/>
        </w:rPr>
        <w:t xml:space="preserve">  console.log(data);</w:t>
      </w:r>
    </w:p>
    <w:p w14:paraId="2456A67E" w14:textId="77777777" w:rsidR="00916C2D" w:rsidRPr="00916C2D" w:rsidRDefault="00916C2D" w:rsidP="00916C2D">
      <w:pPr>
        <w:rPr>
          <w:sz w:val="40"/>
        </w:rPr>
      </w:pPr>
      <w:r w:rsidRPr="00916C2D">
        <w:rPr>
          <w:sz w:val="40"/>
        </w:rPr>
        <w:t>});</w:t>
      </w:r>
    </w:p>
    <w:p w14:paraId="2B3E07AA" w14:textId="77777777" w:rsidR="00916C2D" w:rsidRPr="00916C2D" w:rsidRDefault="00916C2D" w:rsidP="00916C2D">
      <w:pPr>
        <w:rPr>
          <w:sz w:val="40"/>
        </w:rPr>
      </w:pPr>
    </w:p>
    <w:p w14:paraId="05B8E113" w14:textId="77777777" w:rsidR="00916C2D" w:rsidRPr="00916C2D" w:rsidRDefault="00916C2D" w:rsidP="00916C2D">
      <w:pPr>
        <w:rPr>
          <w:sz w:val="40"/>
        </w:rPr>
      </w:pPr>
      <w:proofErr w:type="gramStart"/>
      <w:r w:rsidRPr="00916C2D">
        <w:rPr>
          <w:sz w:val="40"/>
        </w:rPr>
        <w:t>console.log(</w:t>
      </w:r>
      <w:proofErr w:type="gramEnd"/>
      <w:r w:rsidRPr="00916C2D">
        <w:rPr>
          <w:sz w:val="40"/>
        </w:rPr>
        <w:t xml:space="preserve">"Ye </w:t>
      </w:r>
      <w:proofErr w:type="spellStart"/>
      <w:r w:rsidRPr="00916C2D">
        <w:rPr>
          <w:sz w:val="40"/>
        </w:rPr>
        <w:t>turant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chalega</w:t>
      </w:r>
      <w:proofErr w:type="spellEnd"/>
      <w:r w:rsidRPr="00916C2D">
        <w:rPr>
          <w:sz w:val="40"/>
        </w:rPr>
        <w:t xml:space="preserve">, file read hone ka wait </w:t>
      </w:r>
      <w:proofErr w:type="spellStart"/>
      <w:r w:rsidRPr="00916C2D">
        <w:rPr>
          <w:sz w:val="40"/>
        </w:rPr>
        <w:t>nahi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karega</w:t>
      </w:r>
      <w:proofErr w:type="spellEnd"/>
      <w:r w:rsidRPr="00916C2D">
        <w:rPr>
          <w:sz w:val="40"/>
        </w:rPr>
        <w:t>!");</w:t>
      </w:r>
    </w:p>
    <w:p w14:paraId="209F40FD" w14:textId="77777777" w:rsidR="00916C2D" w:rsidRPr="00916C2D" w:rsidRDefault="00916C2D" w:rsidP="00916C2D">
      <w:pPr>
        <w:rPr>
          <w:sz w:val="40"/>
        </w:rPr>
      </w:pPr>
      <w:r w:rsidRPr="00916C2D">
        <w:rPr>
          <w:rFonts w:ascii="Segoe UI Emoji" w:hAnsi="Segoe UI Emoji" w:cs="Segoe UI Emoji"/>
          <w:sz w:val="40"/>
        </w:rPr>
        <w:t>👉</w:t>
      </w:r>
      <w:r w:rsidRPr="00916C2D">
        <w:rPr>
          <w:sz w:val="40"/>
        </w:rPr>
        <w:t xml:space="preserve"> Yaha file background me read </w:t>
      </w:r>
      <w:proofErr w:type="spellStart"/>
      <w:r w:rsidRPr="00916C2D">
        <w:rPr>
          <w:sz w:val="40"/>
        </w:rPr>
        <w:t>hogi</w:t>
      </w:r>
      <w:proofErr w:type="spellEnd"/>
      <w:r w:rsidRPr="00916C2D">
        <w:rPr>
          <w:sz w:val="40"/>
        </w:rPr>
        <w:t xml:space="preserve"> aur program </w:t>
      </w:r>
      <w:proofErr w:type="spellStart"/>
      <w:r w:rsidRPr="00916C2D">
        <w:rPr>
          <w:sz w:val="40"/>
        </w:rPr>
        <w:t>apna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dusra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kaam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karta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rahega</w:t>
      </w:r>
      <w:proofErr w:type="spellEnd"/>
      <w:r w:rsidRPr="00916C2D">
        <w:rPr>
          <w:sz w:val="40"/>
        </w:rPr>
        <w:t xml:space="preserve">. Jab file ready ho </w:t>
      </w:r>
      <w:proofErr w:type="spellStart"/>
      <w:r w:rsidRPr="00916C2D">
        <w:rPr>
          <w:sz w:val="40"/>
        </w:rPr>
        <w:t>jaayegi</w:t>
      </w:r>
      <w:proofErr w:type="spellEnd"/>
      <w:r w:rsidRPr="00916C2D">
        <w:rPr>
          <w:sz w:val="40"/>
        </w:rPr>
        <w:t xml:space="preserve">, callback </w:t>
      </w:r>
      <w:proofErr w:type="spellStart"/>
      <w:r w:rsidRPr="00916C2D">
        <w:rPr>
          <w:sz w:val="40"/>
        </w:rPr>
        <w:t>chalega</w:t>
      </w:r>
      <w:proofErr w:type="spellEnd"/>
      <w:r w:rsidRPr="00916C2D">
        <w:rPr>
          <w:sz w:val="40"/>
        </w:rPr>
        <w:t>.</w:t>
      </w:r>
    </w:p>
    <w:p w14:paraId="188CEE66" w14:textId="77777777" w:rsidR="00916C2D" w:rsidRPr="00916C2D" w:rsidRDefault="00916C2D" w:rsidP="00916C2D">
      <w:pPr>
        <w:rPr>
          <w:sz w:val="40"/>
        </w:rPr>
      </w:pPr>
      <w:r w:rsidRPr="00916C2D">
        <w:rPr>
          <w:sz w:val="40"/>
        </w:rPr>
        <w:pict w14:anchorId="66304D4B">
          <v:rect id="_x0000_i1091" style="width:0;height:1.5pt" o:hralign="center" o:hrstd="t" o:hr="t" fillcolor="#a0a0a0" stroked="f"/>
        </w:pict>
      </w:r>
    </w:p>
    <w:p w14:paraId="71A27347" w14:textId="77777777" w:rsidR="00916C2D" w:rsidRPr="00916C2D" w:rsidRDefault="00916C2D" w:rsidP="00916C2D">
      <w:pPr>
        <w:rPr>
          <w:b/>
          <w:bCs/>
          <w:sz w:val="40"/>
        </w:rPr>
      </w:pPr>
      <w:r w:rsidRPr="00916C2D">
        <w:rPr>
          <w:b/>
          <w:bCs/>
          <w:sz w:val="40"/>
          <w:highlight w:val="yellow"/>
        </w:rPr>
        <w:t>4. Exercise – Practice Time</w:t>
      </w:r>
    </w:p>
    <w:p w14:paraId="002D5BCA" w14:textId="77777777" w:rsidR="00916C2D" w:rsidRPr="00916C2D" w:rsidRDefault="00916C2D" w:rsidP="00916C2D">
      <w:pPr>
        <w:rPr>
          <w:b/>
          <w:bCs/>
          <w:sz w:val="40"/>
        </w:rPr>
      </w:pPr>
      <w:r w:rsidRPr="00916C2D">
        <w:rPr>
          <w:rFonts w:ascii="Segoe UI Emoji" w:hAnsi="Segoe UI Emoji" w:cs="Segoe UI Emoji"/>
          <w:b/>
          <w:bCs/>
          <w:sz w:val="40"/>
        </w:rPr>
        <w:t>📝</w:t>
      </w:r>
      <w:r w:rsidRPr="00916C2D">
        <w:rPr>
          <w:b/>
          <w:bCs/>
          <w:sz w:val="40"/>
        </w:rPr>
        <w:t xml:space="preserve"> Exercise 1: Timer Demo</w:t>
      </w:r>
    </w:p>
    <w:p w14:paraId="6727048F" w14:textId="77777777" w:rsidR="00916C2D" w:rsidRPr="00916C2D" w:rsidRDefault="00916C2D" w:rsidP="00916C2D">
      <w:pPr>
        <w:rPr>
          <w:sz w:val="40"/>
        </w:rPr>
      </w:pPr>
      <w:r w:rsidRPr="00916C2D">
        <w:rPr>
          <w:sz w:val="40"/>
        </w:rPr>
        <w:lastRenderedPageBreak/>
        <w:t xml:space="preserve">Ek program </w:t>
      </w:r>
      <w:proofErr w:type="spellStart"/>
      <w:r w:rsidRPr="00916C2D">
        <w:rPr>
          <w:sz w:val="40"/>
        </w:rPr>
        <w:t>likho</w:t>
      </w:r>
      <w:proofErr w:type="spellEnd"/>
      <w:r w:rsidRPr="00916C2D">
        <w:rPr>
          <w:sz w:val="40"/>
        </w:rPr>
        <w:t xml:space="preserve"> jo bole:</w:t>
      </w:r>
    </w:p>
    <w:p w14:paraId="5EE6DA49" w14:textId="77777777" w:rsidR="00916C2D" w:rsidRPr="00916C2D" w:rsidRDefault="00916C2D" w:rsidP="00916C2D">
      <w:pPr>
        <w:numPr>
          <w:ilvl w:val="0"/>
          <w:numId w:val="228"/>
        </w:numPr>
        <w:rPr>
          <w:sz w:val="40"/>
        </w:rPr>
      </w:pPr>
      <w:r w:rsidRPr="00916C2D">
        <w:rPr>
          <w:sz w:val="40"/>
        </w:rPr>
        <w:t xml:space="preserve">“Kaam start ho </w:t>
      </w:r>
      <w:proofErr w:type="spellStart"/>
      <w:r w:rsidRPr="00916C2D">
        <w:rPr>
          <w:sz w:val="40"/>
        </w:rPr>
        <w:t>gaya</w:t>
      </w:r>
      <w:proofErr w:type="spellEnd"/>
      <w:r w:rsidRPr="00916C2D">
        <w:rPr>
          <w:sz w:val="40"/>
        </w:rPr>
        <w:t>”</w:t>
      </w:r>
    </w:p>
    <w:p w14:paraId="5950FFCE" w14:textId="77777777" w:rsidR="00916C2D" w:rsidRPr="00916C2D" w:rsidRDefault="00916C2D" w:rsidP="00916C2D">
      <w:pPr>
        <w:numPr>
          <w:ilvl w:val="0"/>
          <w:numId w:val="228"/>
        </w:numPr>
        <w:rPr>
          <w:sz w:val="40"/>
        </w:rPr>
      </w:pPr>
      <w:r w:rsidRPr="00916C2D">
        <w:rPr>
          <w:sz w:val="40"/>
        </w:rPr>
        <w:t xml:space="preserve">3 second </w:t>
      </w:r>
      <w:proofErr w:type="spellStart"/>
      <w:r w:rsidRPr="00916C2D">
        <w:rPr>
          <w:sz w:val="40"/>
        </w:rPr>
        <w:t>baad</w:t>
      </w:r>
      <w:proofErr w:type="spellEnd"/>
      <w:r w:rsidRPr="00916C2D">
        <w:rPr>
          <w:sz w:val="40"/>
        </w:rPr>
        <w:t xml:space="preserve"> bole: “Kaam complete”</w:t>
      </w:r>
    </w:p>
    <w:p w14:paraId="13726126" w14:textId="77777777" w:rsidR="00916C2D" w:rsidRPr="00916C2D" w:rsidRDefault="00916C2D" w:rsidP="00916C2D">
      <w:pPr>
        <w:numPr>
          <w:ilvl w:val="0"/>
          <w:numId w:val="228"/>
        </w:numPr>
        <w:rPr>
          <w:sz w:val="40"/>
        </w:rPr>
      </w:pPr>
      <w:r w:rsidRPr="00916C2D">
        <w:rPr>
          <w:sz w:val="40"/>
        </w:rPr>
        <w:t xml:space="preserve">Beech me </w:t>
      </w:r>
      <w:proofErr w:type="spellStart"/>
      <w:r w:rsidRPr="00916C2D">
        <w:rPr>
          <w:sz w:val="40"/>
        </w:rPr>
        <w:t>turant</w:t>
      </w:r>
      <w:proofErr w:type="spellEnd"/>
      <w:r w:rsidRPr="00916C2D">
        <w:rPr>
          <w:sz w:val="40"/>
        </w:rPr>
        <w:t xml:space="preserve"> print ho “Main free hu, </w:t>
      </w:r>
      <w:proofErr w:type="spellStart"/>
      <w:r w:rsidRPr="00916C2D">
        <w:rPr>
          <w:sz w:val="40"/>
        </w:rPr>
        <w:t>dusra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kaam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kar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raha</w:t>
      </w:r>
      <w:proofErr w:type="spellEnd"/>
      <w:r w:rsidRPr="00916C2D">
        <w:rPr>
          <w:sz w:val="40"/>
        </w:rPr>
        <w:t xml:space="preserve"> hu”</w:t>
      </w:r>
    </w:p>
    <w:p w14:paraId="2605A415" w14:textId="77777777" w:rsidR="00916C2D" w:rsidRPr="00916C2D" w:rsidRDefault="00916C2D" w:rsidP="00916C2D">
      <w:pPr>
        <w:rPr>
          <w:sz w:val="40"/>
        </w:rPr>
      </w:pPr>
      <w:r w:rsidRPr="00916C2D">
        <w:rPr>
          <w:rFonts w:ascii="Segoe UI Emoji" w:hAnsi="Segoe UI Emoji" w:cs="Segoe UI Emoji"/>
          <w:sz w:val="40"/>
        </w:rPr>
        <w:t>👉</w:t>
      </w:r>
      <w:r w:rsidRPr="00916C2D">
        <w:rPr>
          <w:sz w:val="40"/>
        </w:rPr>
        <w:t xml:space="preserve"> Hint: </w:t>
      </w:r>
      <w:proofErr w:type="spellStart"/>
      <w:r w:rsidRPr="00916C2D">
        <w:rPr>
          <w:sz w:val="40"/>
        </w:rPr>
        <w:t>setTimeout</w:t>
      </w:r>
      <w:proofErr w:type="spellEnd"/>
      <w:r w:rsidRPr="00916C2D">
        <w:rPr>
          <w:sz w:val="40"/>
        </w:rPr>
        <w:t xml:space="preserve"> use karo.</w:t>
      </w:r>
    </w:p>
    <w:p w14:paraId="417472B9" w14:textId="77777777" w:rsidR="00916C2D" w:rsidRPr="00916C2D" w:rsidRDefault="00916C2D" w:rsidP="00916C2D">
      <w:pPr>
        <w:rPr>
          <w:sz w:val="40"/>
        </w:rPr>
      </w:pPr>
      <w:r w:rsidRPr="00916C2D">
        <w:rPr>
          <w:sz w:val="40"/>
        </w:rPr>
        <w:pict w14:anchorId="661230E7">
          <v:rect id="_x0000_i1092" style="width:0;height:1.5pt" o:hralign="center" o:hrstd="t" o:hr="t" fillcolor="#a0a0a0" stroked="f"/>
        </w:pict>
      </w:r>
    </w:p>
    <w:p w14:paraId="2B620CC8" w14:textId="77777777" w:rsidR="00916C2D" w:rsidRPr="00916C2D" w:rsidRDefault="00916C2D" w:rsidP="00916C2D">
      <w:pPr>
        <w:rPr>
          <w:b/>
          <w:bCs/>
          <w:sz w:val="40"/>
        </w:rPr>
      </w:pPr>
      <w:r w:rsidRPr="00916C2D">
        <w:rPr>
          <w:rFonts w:ascii="Segoe UI Emoji" w:hAnsi="Segoe UI Emoji" w:cs="Segoe UI Emoji"/>
          <w:b/>
          <w:bCs/>
          <w:sz w:val="40"/>
          <w:highlight w:val="yellow"/>
        </w:rPr>
        <w:t>📝</w:t>
      </w:r>
      <w:r w:rsidRPr="00916C2D">
        <w:rPr>
          <w:b/>
          <w:bCs/>
          <w:sz w:val="40"/>
          <w:highlight w:val="yellow"/>
        </w:rPr>
        <w:t xml:space="preserve"> Exercise 2: File Async Practice</w:t>
      </w:r>
    </w:p>
    <w:p w14:paraId="6B912BDF" w14:textId="77777777" w:rsidR="00916C2D" w:rsidRPr="00916C2D" w:rsidRDefault="00916C2D" w:rsidP="00916C2D">
      <w:pPr>
        <w:rPr>
          <w:sz w:val="40"/>
        </w:rPr>
      </w:pPr>
      <w:r w:rsidRPr="00916C2D">
        <w:rPr>
          <w:sz w:val="40"/>
        </w:rPr>
        <w:t xml:space="preserve">Ek asyncRead.js </w:t>
      </w:r>
      <w:proofErr w:type="spellStart"/>
      <w:r w:rsidRPr="00916C2D">
        <w:rPr>
          <w:sz w:val="40"/>
        </w:rPr>
        <w:t>banao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jisme</w:t>
      </w:r>
      <w:proofErr w:type="spellEnd"/>
      <w:r w:rsidRPr="00916C2D">
        <w:rPr>
          <w:sz w:val="40"/>
        </w:rPr>
        <w:t xml:space="preserve"> tum ek file read </w:t>
      </w:r>
      <w:proofErr w:type="spellStart"/>
      <w:r w:rsidRPr="00916C2D">
        <w:rPr>
          <w:sz w:val="40"/>
        </w:rPr>
        <w:t>karte</w:t>
      </w:r>
      <w:proofErr w:type="spellEnd"/>
      <w:r w:rsidRPr="00916C2D">
        <w:rPr>
          <w:sz w:val="40"/>
        </w:rPr>
        <w:t xml:space="preserve"> ho asynchronously aur </w:t>
      </w:r>
      <w:proofErr w:type="spellStart"/>
      <w:r w:rsidRPr="00916C2D">
        <w:rPr>
          <w:sz w:val="40"/>
        </w:rPr>
        <w:t>turant</w:t>
      </w:r>
      <w:proofErr w:type="spellEnd"/>
      <w:r w:rsidRPr="00916C2D">
        <w:rPr>
          <w:sz w:val="40"/>
        </w:rPr>
        <w:t xml:space="preserve"> print </w:t>
      </w:r>
      <w:proofErr w:type="spellStart"/>
      <w:r w:rsidRPr="00916C2D">
        <w:rPr>
          <w:sz w:val="40"/>
        </w:rPr>
        <w:t>karte</w:t>
      </w:r>
      <w:proofErr w:type="spellEnd"/>
      <w:r w:rsidRPr="00916C2D">
        <w:rPr>
          <w:sz w:val="40"/>
        </w:rPr>
        <w:t xml:space="preserve"> ho:</w:t>
      </w:r>
    </w:p>
    <w:p w14:paraId="3B4CF456" w14:textId="77777777" w:rsidR="00916C2D" w:rsidRPr="00916C2D" w:rsidRDefault="00916C2D" w:rsidP="00916C2D">
      <w:pPr>
        <w:numPr>
          <w:ilvl w:val="0"/>
          <w:numId w:val="229"/>
        </w:numPr>
        <w:rPr>
          <w:sz w:val="40"/>
        </w:rPr>
      </w:pPr>
      <w:r w:rsidRPr="00916C2D">
        <w:rPr>
          <w:sz w:val="40"/>
        </w:rPr>
        <w:t xml:space="preserve">“File read ho </w:t>
      </w:r>
      <w:proofErr w:type="spellStart"/>
      <w:r w:rsidRPr="00916C2D">
        <w:rPr>
          <w:sz w:val="40"/>
        </w:rPr>
        <w:t>rahi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hai</w:t>
      </w:r>
      <w:proofErr w:type="spellEnd"/>
      <w:r w:rsidRPr="00916C2D">
        <w:rPr>
          <w:sz w:val="40"/>
        </w:rPr>
        <w:t xml:space="preserve"> background me…”</w:t>
      </w:r>
    </w:p>
    <w:p w14:paraId="1246577E" w14:textId="77777777" w:rsidR="00916C2D" w:rsidRPr="00916C2D" w:rsidRDefault="00916C2D" w:rsidP="00916C2D">
      <w:pPr>
        <w:numPr>
          <w:ilvl w:val="0"/>
          <w:numId w:val="229"/>
        </w:numPr>
        <w:rPr>
          <w:sz w:val="40"/>
        </w:rPr>
      </w:pPr>
      <w:r w:rsidRPr="00916C2D">
        <w:rPr>
          <w:sz w:val="40"/>
        </w:rPr>
        <w:lastRenderedPageBreak/>
        <w:t xml:space="preserve">Jab data ready ho </w:t>
      </w:r>
      <w:proofErr w:type="spellStart"/>
      <w:r w:rsidRPr="00916C2D">
        <w:rPr>
          <w:sz w:val="40"/>
        </w:rPr>
        <w:t>jaaye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toh</w:t>
      </w:r>
      <w:proofErr w:type="spellEnd"/>
      <w:r w:rsidRPr="00916C2D">
        <w:rPr>
          <w:sz w:val="40"/>
        </w:rPr>
        <w:t xml:space="preserve"> print karo</w:t>
      </w:r>
    </w:p>
    <w:p w14:paraId="2F9744DB" w14:textId="77777777" w:rsidR="00916C2D" w:rsidRPr="00916C2D" w:rsidRDefault="00916C2D" w:rsidP="00916C2D">
      <w:pPr>
        <w:rPr>
          <w:sz w:val="40"/>
        </w:rPr>
      </w:pPr>
      <w:r w:rsidRPr="00916C2D">
        <w:rPr>
          <w:sz w:val="40"/>
        </w:rPr>
        <w:pict w14:anchorId="62EAF504">
          <v:rect id="_x0000_i1093" style="width:0;height:1.5pt" o:hralign="center" o:hrstd="t" o:hr="t" fillcolor="#a0a0a0" stroked="f"/>
        </w:pict>
      </w:r>
    </w:p>
    <w:p w14:paraId="5939555B" w14:textId="77777777" w:rsidR="00916C2D" w:rsidRPr="00916C2D" w:rsidRDefault="00916C2D" w:rsidP="00916C2D">
      <w:pPr>
        <w:rPr>
          <w:b/>
          <w:bCs/>
          <w:sz w:val="40"/>
        </w:rPr>
      </w:pPr>
      <w:r w:rsidRPr="00916C2D">
        <w:rPr>
          <w:rFonts w:ascii="Segoe UI Emoji" w:hAnsi="Segoe UI Emoji" w:cs="Segoe UI Emoji"/>
          <w:b/>
          <w:bCs/>
          <w:sz w:val="40"/>
        </w:rPr>
        <w:t>🎯</w:t>
      </w:r>
      <w:r w:rsidRPr="00916C2D">
        <w:rPr>
          <w:b/>
          <w:bCs/>
          <w:sz w:val="40"/>
        </w:rPr>
        <w:t xml:space="preserve"> Desi Summary</w:t>
      </w:r>
    </w:p>
    <w:p w14:paraId="078C6F0F" w14:textId="77777777" w:rsidR="00916C2D" w:rsidRPr="00916C2D" w:rsidRDefault="00916C2D" w:rsidP="00916C2D">
      <w:pPr>
        <w:numPr>
          <w:ilvl w:val="0"/>
          <w:numId w:val="230"/>
        </w:numPr>
        <w:rPr>
          <w:sz w:val="40"/>
        </w:rPr>
      </w:pPr>
      <w:r w:rsidRPr="00916C2D">
        <w:rPr>
          <w:b/>
          <w:bCs/>
          <w:sz w:val="40"/>
        </w:rPr>
        <w:t>Synchronous</w:t>
      </w:r>
      <w:r w:rsidRPr="00916C2D">
        <w:rPr>
          <w:sz w:val="40"/>
        </w:rPr>
        <w:t xml:space="preserve"> = Ek line </w:t>
      </w:r>
      <w:proofErr w:type="spellStart"/>
      <w:r w:rsidRPr="00916C2D">
        <w:rPr>
          <w:sz w:val="40"/>
        </w:rPr>
        <w:t>rukegi</w:t>
      </w:r>
      <w:proofErr w:type="spellEnd"/>
      <w:r w:rsidRPr="00916C2D">
        <w:rPr>
          <w:sz w:val="40"/>
        </w:rPr>
        <w:t xml:space="preserve">, fir </w:t>
      </w:r>
      <w:proofErr w:type="spellStart"/>
      <w:r w:rsidRPr="00916C2D">
        <w:rPr>
          <w:sz w:val="40"/>
        </w:rPr>
        <w:t>agla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kaam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hoga</w:t>
      </w:r>
      <w:proofErr w:type="spellEnd"/>
      <w:r w:rsidRPr="00916C2D">
        <w:rPr>
          <w:sz w:val="40"/>
        </w:rPr>
        <w:t xml:space="preserve"> (</w:t>
      </w:r>
      <w:proofErr w:type="spellStart"/>
      <w:r w:rsidRPr="00916C2D">
        <w:rPr>
          <w:sz w:val="40"/>
        </w:rPr>
        <w:t>jaise</w:t>
      </w:r>
      <w:proofErr w:type="spellEnd"/>
      <w:r w:rsidRPr="00916C2D">
        <w:rPr>
          <w:sz w:val="40"/>
        </w:rPr>
        <w:t xml:space="preserve"> line me </w:t>
      </w:r>
      <w:proofErr w:type="spellStart"/>
      <w:r w:rsidRPr="00916C2D">
        <w:rPr>
          <w:sz w:val="40"/>
        </w:rPr>
        <w:t>khade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rehna</w:t>
      </w:r>
      <w:proofErr w:type="spellEnd"/>
      <w:r w:rsidRPr="00916C2D">
        <w:rPr>
          <w:sz w:val="40"/>
        </w:rPr>
        <w:t>).</w:t>
      </w:r>
    </w:p>
    <w:p w14:paraId="318D549D" w14:textId="77777777" w:rsidR="00916C2D" w:rsidRPr="00916C2D" w:rsidRDefault="00916C2D" w:rsidP="00916C2D">
      <w:pPr>
        <w:numPr>
          <w:ilvl w:val="0"/>
          <w:numId w:val="230"/>
        </w:numPr>
        <w:rPr>
          <w:sz w:val="40"/>
        </w:rPr>
      </w:pPr>
      <w:r w:rsidRPr="00916C2D">
        <w:rPr>
          <w:b/>
          <w:bCs/>
          <w:sz w:val="40"/>
        </w:rPr>
        <w:t>Asynchronous</w:t>
      </w:r>
      <w:r w:rsidRPr="00916C2D">
        <w:rPr>
          <w:sz w:val="40"/>
        </w:rPr>
        <w:t xml:space="preserve"> = Ek </w:t>
      </w:r>
      <w:proofErr w:type="spellStart"/>
      <w:r w:rsidRPr="00916C2D">
        <w:rPr>
          <w:sz w:val="40"/>
        </w:rPr>
        <w:t>kaam</w:t>
      </w:r>
      <w:proofErr w:type="spellEnd"/>
      <w:r w:rsidRPr="00916C2D">
        <w:rPr>
          <w:sz w:val="40"/>
        </w:rPr>
        <w:t xml:space="preserve"> background me </w:t>
      </w:r>
      <w:proofErr w:type="spellStart"/>
      <w:r w:rsidRPr="00916C2D">
        <w:rPr>
          <w:sz w:val="40"/>
        </w:rPr>
        <w:t>jaata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hai</w:t>
      </w:r>
      <w:proofErr w:type="spellEnd"/>
      <w:r w:rsidRPr="00916C2D">
        <w:rPr>
          <w:sz w:val="40"/>
        </w:rPr>
        <w:t xml:space="preserve">, aur tum </w:t>
      </w:r>
      <w:proofErr w:type="spellStart"/>
      <w:r w:rsidRPr="00916C2D">
        <w:rPr>
          <w:sz w:val="40"/>
        </w:rPr>
        <w:t>dusra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kaam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kar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sakte</w:t>
      </w:r>
      <w:proofErr w:type="spellEnd"/>
      <w:r w:rsidRPr="00916C2D">
        <w:rPr>
          <w:sz w:val="40"/>
        </w:rPr>
        <w:t xml:space="preserve"> ho (multi-tasking).</w:t>
      </w:r>
    </w:p>
    <w:p w14:paraId="15F3CD6D" w14:textId="77777777" w:rsidR="00916C2D" w:rsidRPr="00916C2D" w:rsidRDefault="00916C2D" w:rsidP="00916C2D">
      <w:pPr>
        <w:numPr>
          <w:ilvl w:val="0"/>
          <w:numId w:val="230"/>
        </w:numPr>
        <w:rPr>
          <w:sz w:val="40"/>
        </w:rPr>
      </w:pPr>
      <w:r w:rsidRPr="00916C2D">
        <w:rPr>
          <w:b/>
          <w:bCs/>
          <w:sz w:val="40"/>
        </w:rPr>
        <w:t>Node.js me async power</w:t>
      </w:r>
      <w:r w:rsidRPr="00916C2D">
        <w:rPr>
          <w:sz w:val="40"/>
        </w:rPr>
        <w:t xml:space="preserve"> → callbacks, promises, async/await.</w:t>
      </w:r>
    </w:p>
    <w:p w14:paraId="451C7F87" w14:textId="77777777" w:rsidR="00916C2D" w:rsidRPr="00916C2D" w:rsidRDefault="00916C2D" w:rsidP="00916C2D">
      <w:pPr>
        <w:rPr>
          <w:sz w:val="40"/>
        </w:rPr>
      </w:pPr>
      <w:r w:rsidRPr="00916C2D">
        <w:rPr>
          <w:sz w:val="40"/>
        </w:rPr>
        <w:pict w14:anchorId="6AC69841">
          <v:rect id="_x0000_i1094" style="width:0;height:1.5pt" o:hralign="center" o:hrstd="t" o:hr="t" fillcolor="#a0a0a0" stroked="f"/>
        </w:pict>
      </w:r>
    </w:p>
    <w:p w14:paraId="715528F8" w14:textId="77777777" w:rsidR="00916C2D" w:rsidRPr="00916C2D" w:rsidRDefault="00916C2D" w:rsidP="00916C2D">
      <w:pPr>
        <w:rPr>
          <w:sz w:val="40"/>
        </w:rPr>
      </w:pPr>
      <w:r w:rsidRPr="00916C2D">
        <w:rPr>
          <w:rFonts w:ascii="Segoe UI Emoji" w:hAnsi="Segoe UI Emoji" w:cs="Segoe UI Emoji"/>
          <w:sz w:val="40"/>
        </w:rPr>
        <w:t>👉</w:t>
      </w:r>
      <w:r w:rsidRPr="00916C2D">
        <w:rPr>
          <w:sz w:val="40"/>
        </w:rPr>
        <w:t xml:space="preserve"> Bhai, </w:t>
      </w:r>
      <w:proofErr w:type="spellStart"/>
      <w:r w:rsidRPr="00916C2D">
        <w:rPr>
          <w:sz w:val="40"/>
        </w:rPr>
        <w:t>chahte</w:t>
      </w:r>
      <w:proofErr w:type="spellEnd"/>
      <w:r w:rsidRPr="00916C2D">
        <w:rPr>
          <w:sz w:val="40"/>
        </w:rPr>
        <w:t xml:space="preserve"> ho main </w:t>
      </w:r>
      <w:proofErr w:type="spellStart"/>
      <w:r w:rsidRPr="00916C2D">
        <w:rPr>
          <w:sz w:val="40"/>
        </w:rPr>
        <w:t>tumhe</w:t>
      </w:r>
      <w:proofErr w:type="spellEnd"/>
      <w:r w:rsidRPr="00916C2D">
        <w:rPr>
          <w:sz w:val="40"/>
        </w:rPr>
        <w:t xml:space="preserve"> </w:t>
      </w:r>
      <w:r w:rsidRPr="00916C2D">
        <w:rPr>
          <w:b/>
          <w:bCs/>
          <w:sz w:val="40"/>
        </w:rPr>
        <w:t xml:space="preserve">callback vs </w:t>
      </w:r>
      <w:proofErr w:type="gramStart"/>
      <w:r w:rsidRPr="00916C2D">
        <w:rPr>
          <w:b/>
          <w:bCs/>
          <w:sz w:val="40"/>
        </w:rPr>
        <w:t>promise</w:t>
      </w:r>
      <w:proofErr w:type="gramEnd"/>
      <w:r w:rsidRPr="00916C2D">
        <w:rPr>
          <w:b/>
          <w:bCs/>
          <w:sz w:val="40"/>
        </w:rPr>
        <w:t xml:space="preserve"> vs async/await</w:t>
      </w:r>
      <w:r w:rsidRPr="00916C2D">
        <w:rPr>
          <w:sz w:val="40"/>
        </w:rPr>
        <w:t xml:space="preserve"> ka ek full </w:t>
      </w:r>
      <w:r w:rsidRPr="00916C2D">
        <w:rPr>
          <w:b/>
          <w:bCs/>
          <w:sz w:val="40"/>
        </w:rPr>
        <w:t>desi comparison table</w:t>
      </w:r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bana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kar</w:t>
      </w:r>
      <w:proofErr w:type="spellEnd"/>
      <w:r w:rsidRPr="00916C2D">
        <w:rPr>
          <w:sz w:val="40"/>
        </w:rPr>
        <w:t xml:space="preserve"> </w:t>
      </w:r>
      <w:proofErr w:type="spellStart"/>
      <w:r w:rsidRPr="00916C2D">
        <w:rPr>
          <w:sz w:val="40"/>
        </w:rPr>
        <w:t>samjhau</w:t>
      </w:r>
      <w:proofErr w:type="spellEnd"/>
      <w:r w:rsidRPr="00916C2D">
        <w:rPr>
          <w:sz w:val="40"/>
        </w:rPr>
        <w:t>?</w:t>
      </w:r>
    </w:p>
    <w:p w14:paraId="04198BEF" w14:textId="553BD77E" w:rsidR="00904B61" w:rsidRPr="00916C2D" w:rsidRDefault="00904B61" w:rsidP="00916C2D">
      <w:pPr>
        <w:rPr>
          <w:sz w:val="40"/>
        </w:rPr>
      </w:pPr>
    </w:p>
    <w:sectPr w:rsidR="00904B61" w:rsidRPr="00916C2D" w:rsidSect="00A30E50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144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2D3A82" w14:textId="77777777" w:rsidR="00693A22" w:rsidRDefault="00693A22" w:rsidP="00A30E50">
      <w:pPr>
        <w:spacing w:after="0" w:line="240" w:lineRule="auto"/>
      </w:pPr>
      <w:r>
        <w:separator/>
      </w:r>
    </w:p>
  </w:endnote>
  <w:endnote w:type="continuationSeparator" w:id="0">
    <w:p w14:paraId="5F83E908" w14:textId="77777777" w:rsidR="00693A22" w:rsidRDefault="00693A22" w:rsidP="00A3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DB454" w14:textId="77777777" w:rsidR="00A30E50" w:rsidRDefault="00A30E5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007DAD" w14:textId="77777777" w:rsidR="00A30E50" w:rsidRDefault="00A30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55F01" w14:textId="77777777" w:rsidR="00693A22" w:rsidRDefault="00693A22" w:rsidP="00A30E50">
      <w:pPr>
        <w:spacing w:after="0" w:line="240" w:lineRule="auto"/>
      </w:pPr>
      <w:r>
        <w:separator/>
      </w:r>
    </w:p>
  </w:footnote>
  <w:footnote w:type="continuationSeparator" w:id="0">
    <w:p w14:paraId="455FFFC7" w14:textId="77777777" w:rsidR="00693A22" w:rsidRDefault="00693A22" w:rsidP="00A30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91CD3" w14:textId="6E718FB0" w:rsidR="00B8356C" w:rsidRDefault="00000000">
    <w:pPr>
      <w:pStyle w:val="Header"/>
    </w:pPr>
    <w:r>
      <w:rPr>
        <w:noProof/>
      </w:rPr>
      <w:pict w14:anchorId="00CDB3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4" o:spid="_x0000_s1026" type="#_x0000_t136" style="position:absolute;margin-left:0;margin-top:0;width:632.5pt;height:11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B83C2" w14:textId="7C6CFDF3" w:rsidR="00B8356C" w:rsidRDefault="0000000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r>
      <w:rPr>
        <w:noProof/>
      </w:rPr>
      <w:pict w14:anchorId="7BE788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5" o:spid="_x0000_s1027" type="#_x0000_t136" style="position:absolute;left:0;text-align:left;margin-left:0;margin-top:0;width:643.85pt;height:11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  <w:sdt>
      <w:sdtPr>
        <w:rPr>
          <w:color w:val="4472C4" w:themeColor="accent1"/>
        </w:rPr>
        <w:alias w:val="Title"/>
        <w:tag w:val=""/>
        <w:id w:val="664756013"/>
        <w:placeholder>
          <w:docPart w:val="72BF71242C7F4433BC412198633C92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8356C">
          <w:rPr>
            <w:color w:val="4472C4" w:themeColor="accent1"/>
          </w:rPr>
          <w:t>Notes</w:t>
        </w:r>
      </w:sdtContent>
    </w:sdt>
    <w:r w:rsidR="00B8356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23D596E8FA14D51A5E312E0783D2D8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8356C">
          <w:rPr>
            <w:color w:val="4472C4" w:themeColor="accent1"/>
          </w:rPr>
          <w:t>Itmodem Pvt. Ltd.</w:t>
        </w:r>
      </w:sdtContent>
    </w:sdt>
  </w:p>
  <w:p w14:paraId="5E5C86CC" w14:textId="77777777" w:rsidR="00B8356C" w:rsidRDefault="00B835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11D36" w14:textId="393D1E4C" w:rsidR="00B8356C" w:rsidRDefault="00000000">
    <w:pPr>
      <w:pStyle w:val="Header"/>
    </w:pPr>
    <w:r>
      <w:rPr>
        <w:noProof/>
      </w:rPr>
      <w:pict w14:anchorId="11710E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3" o:spid="_x0000_s1025" type="#_x0000_t136" style="position:absolute;margin-left:0;margin-top:0;width:632.5pt;height:11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339"/>
    <w:multiLevelType w:val="multilevel"/>
    <w:tmpl w:val="B4F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A555A"/>
    <w:multiLevelType w:val="multilevel"/>
    <w:tmpl w:val="5A9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CDB"/>
    <w:multiLevelType w:val="multilevel"/>
    <w:tmpl w:val="C01A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50F3F"/>
    <w:multiLevelType w:val="multilevel"/>
    <w:tmpl w:val="36BE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132E73"/>
    <w:multiLevelType w:val="multilevel"/>
    <w:tmpl w:val="5F86EE2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2547F5"/>
    <w:multiLevelType w:val="multilevel"/>
    <w:tmpl w:val="6978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B147B"/>
    <w:multiLevelType w:val="multilevel"/>
    <w:tmpl w:val="B75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25825"/>
    <w:multiLevelType w:val="multilevel"/>
    <w:tmpl w:val="AE74444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3E006B"/>
    <w:multiLevelType w:val="multilevel"/>
    <w:tmpl w:val="5662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EC0793"/>
    <w:multiLevelType w:val="multilevel"/>
    <w:tmpl w:val="9876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06667C"/>
    <w:multiLevelType w:val="multilevel"/>
    <w:tmpl w:val="F34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855065"/>
    <w:multiLevelType w:val="multilevel"/>
    <w:tmpl w:val="F82EAB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8D20D47"/>
    <w:multiLevelType w:val="multilevel"/>
    <w:tmpl w:val="0F9E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FC693E"/>
    <w:multiLevelType w:val="multilevel"/>
    <w:tmpl w:val="7CC2C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C757BA"/>
    <w:multiLevelType w:val="multilevel"/>
    <w:tmpl w:val="8A4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C90E99"/>
    <w:multiLevelType w:val="multilevel"/>
    <w:tmpl w:val="7FD4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796488"/>
    <w:multiLevelType w:val="multilevel"/>
    <w:tmpl w:val="EBF8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4F7990"/>
    <w:multiLevelType w:val="multilevel"/>
    <w:tmpl w:val="C72E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B915F33"/>
    <w:multiLevelType w:val="multilevel"/>
    <w:tmpl w:val="DA82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D61B6D"/>
    <w:multiLevelType w:val="multilevel"/>
    <w:tmpl w:val="97A2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007146"/>
    <w:multiLevelType w:val="multilevel"/>
    <w:tmpl w:val="98A4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3F5FD0"/>
    <w:multiLevelType w:val="multilevel"/>
    <w:tmpl w:val="D356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66345E"/>
    <w:multiLevelType w:val="multilevel"/>
    <w:tmpl w:val="7FCA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F9C1433"/>
    <w:multiLevelType w:val="multilevel"/>
    <w:tmpl w:val="4B2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F72D33"/>
    <w:multiLevelType w:val="multilevel"/>
    <w:tmpl w:val="8BB0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176C53"/>
    <w:multiLevelType w:val="multilevel"/>
    <w:tmpl w:val="FD7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DE1EF8"/>
    <w:multiLevelType w:val="multilevel"/>
    <w:tmpl w:val="7756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6011E6"/>
    <w:multiLevelType w:val="multilevel"/>
    <w:tmpl w:val="908A81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271300D"/>
    <w:multiLevelType w:val="multilevel"/>
    <w:tmpl w:val="315A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0B4BF0"/>
    <w:multiLevelType w:val="multilevel"/>
    <w:tmpl w:val="100E4B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13AC565E"/>
    <w:multiLevelType w:val="multilevel"/>
    <w:tmpl w:val="456CA9C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47877A3"/>
    <w:multiLevelType w:val="multilevel"/>
    <w:tmpl w:val="1764D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60C0EA9"/>
    <w:multiLevelType w:val="multilevel"/>
    <w:tmpl w:val="1812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76D5ED0"/>
    <w:multiLevelType w:val="multilevel"/>
    <w:tmpl w:val="52E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C16F6B"/>
    <w:multiLevelType w:val="multilevel"/>
    <w:tmpl w:val="7B38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C34FCA"/>
    <w:multiLevelType w:val="multilevel"/>
    <w:tmpl w:val="6A44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8120EA1"/>
    <w:multiLevelType w:val="multilevel"/>
    <w:tmpl w:val="D488E2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7" w15:restartNumberingAfterBreak="0">
    <w:nsid w:val="18244A00"/>
    <w:multiLevelType w:val="multilevel"/>
    <w:tmpl w:val="2822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6A5C9E"/>
    <w:multiLevelType w:val="multilevel"/>
    <w:tmpl w:val="D8CA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A3B6C57"/>
    <w:multiLevelType w:val="multilevel"/>
    <w:tmpl w:val="40B60A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A9B6285"/>
    <w:multiLevelType w:val="multilevel"/>
    <w:tmpl w:val="8478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9D024E"/>
    <w:multiLevelType w:val="multilevel"/>
    <w:tmpl w:val="4ADE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BEF5995"/>
    <w:multiLevelType w:val="multilevel"/>
    <w:tmpl w:val="C90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C2B5A63"/>
    <w:multiLevelType w:val="multilevel"/>
    <w:tmpl w:val="81D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C7F5A5B"/>
    <w:multiLevelType w:val="multilevel"/>
    <w:tmpl w:val="4DF2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C8D0B2C"/>
    <w:multiLevelType w:val="multilevel"/>
    <w:tmpl w:val="8A10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CC60964"/>
    <w:multiLevelType w:val="multilevel"/>
    <w:tmpl w:val="CD9A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D6F61D1"/>
    <w:multiLevelType w:val="multilevel"/>
    <w:tmpl w:val="B62C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E8E6DF7"/>
    <w:multiLevelType w:val="multilevel"/>
    <w:tmpl w:val="BF9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ECD566F"/>
    <w:multiLevelType w:val="multilevel"/>
    <w:tmpl w:val="4E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EEB52BB"/>
    <w:multiLevelType w:val="multilevel"/>
    <w:tmpl w:val="25E630C8"/>
    <w:lvl w:ilvl="0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1" w15:restartNumberingAfterBreak="0">
    <w:nsid w:val="200C2F2C"/>
    <w:multiLevelType w:val="multilevel"/>
    <w:tmpl w:val="E9A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0906788"/>
    <w:multiLevelType w:val="multilevel"/>
    <w:tmpl w:val="408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0C9656D"/>
    <w:multiLevelType w:val="multilevel"/>
    <w:tmpl w:val="9624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32F7833"/>
    <w:multiLevelType w:val="multilevel"/>
    <w:tmpl w:val="F91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3C73880"/>
    <w:multiLevelType w:val="multilevel"/>
    <w:tmpl w:val="AA2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3E94AE9"/>
    <w:multiLevelType w:val="multilevel"/>
    <w:tmpl w:val="FC6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4493F46"/>
    <w:multiLevelType w:val="multilevel"/>
    <w:tmpl w:val="58505A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6A65F75"/>
    <w:multiLevelType w:val="multilevel"/>
    <w:tmpl w:val="8B64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71A3C08"/>
    <w:multiLevelType w:val="multilevel"/>
    <w:tmpl w:val="A43E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7425237"/>
    <w:multiLevelType w:val="multilevel"/>
    <w:tmpl w:val="964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7C207E7"/>
    <w:multiLevelType w:val="multilevel"/>
    <w:tmpl w:val="C022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8463D62"/>
    <w:multiLevelType w:val="multilevel"/>
    <w:tmpl w:val="56F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85909CE"/>
    <w:multiLevelType w:val="multilevel"/>
    <w:tmpl w:val="B568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8C30AA4"/>
    <w:multiLevelType w:val="multilevel"/>
    <w:tmpl w:val="CF98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8DD593D"/>
    <w:multiLevelType w:val="multilevel"/>
    <w:tmpl w:val="8DE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A2C1A8C"/>
    <w:multiLevelType w:val="multilevel"/>
    <w:tmpl w:val="5F0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A4B3536"/>
    <w:multiLevelType w:val="multilevel"/>
    <w:tmpl w:val="29F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AEC6322"/>
    <w:multiLevelType w:val="multilevel"/>
    <w:tmpl w:val="937E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B26130A"/>
    <w:multiLevelType w:val="multilevel"/>
    <w:tmpl w:val="3D16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BA045F7"/>
    <w:multiLevelType w:val="multilevel"/>
    <w:tmpl w:val="A488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BC858A9"/>
    <w:multiLevelType w:val="multilevel"/>
    <w:tmpl w:val="150E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BD1386C"/>
    <w:multiLevelType w:val="multilevel"/>
    <w:tmpl w:val="6CD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BE810F6"/>
    <w:multiLevelType w:val="multilevel"/>
    <w:tmpl w:val="A1E2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D3F741F"/>
    <w:multiLevelType w:val="multilevel"/>
    <w:tmpl w:val="373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D4C6F1A"/>
    <w:multiLevelType w:val="multilevel"/>
    <w:tmpl w:val="1BA0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D6C4312"/>
    <w:multiLevelType w:val="multilevel"/>
    <w:tmpl w:val="ADFE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D7B7166"/>
    <w:multiLevelType w:val="multilevel"/>
    <w:tmpl w:val="7032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E3604FA"/>
    <w:multiLevelType w:val="multilevel"/>
    <w:tmpl w:val="280249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ECD290F"/>
    <w:multiLevelType w:val="multilevel"/>
    <w:tmpl w:val="C28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EE94AA3"/>
    <w:multiLevelType w:val="multilevel"/>
    <w:tmpl w:val="06DC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FB871AD"/>
    <w:multiLevelType w:val="multilevel"/>
    <w:tmpl w:val="AB9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08233CB"/>
    <w:multiLevelType w:val="multilevel"/>
    <w:tmpl w:val="3C46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0BA1C6D"/>
    <w:multiLevelType w:val="multilevel"/>
    <w:tmpl w:val="94EC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1815A0A"/>
    <w:multiLevelType w:val="multilevel"/>
    <w:tmpl w:val="033C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1B5278E"/>
    <w:multiLevelType w:val="multilevel"/>
    <w:tmpl w:val="42D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1C17AA8"/>
    <w:multiLevelType w:val="multilevel"/>
    <w:tmpl w:val="AB44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37D7F87"/>
    <w:multiLevelType w:val="multilevel"/>
    <w:tmpl w:val="664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47F2A0A"/>
    <w:multiLevelType w:val="multilevel"/>
    <w:tmpl w:val="E44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58E5148"/>
    <w:multiLevelType w:val="multilevel"/>
    <w:tmpl w:val="E244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5967B63"/>
    <w:multiLevelType w:val="multilevel"/>
    <w:tmpl w:val="8AB8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59B37AE"/>
    <w:multiLevelType w:val="multilevel"/>
    <w:tmpl w:val="9D00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5DE4355"/>
    <w:multiLevelType w:val="multilevel"/>
    <w:tmpl w:val="CC7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6120C6B"/>
    <w:multiLevelType w:val="multilevel"/>
    <w:tmpl w:val="3F22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6E70D08"/>
    <w:multiLevelType w:val="multilevel"/>
    <w:tmpl w:val="368E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7160359"/>
    <w:multiLevelType w:val="multilevel"/>
    <w:tmpl w:val="527E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74E6ED8"/>
    <w:multiLevelType w:val="multilevel"/>
    <w:tmpl w:val="4740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7613B84"/>
    <w:multiLevelType w:val="multilevel"/>
    <w:tmpl w:val="0DAE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7E16F01"/>
    <w:multiLevelType w:val="multilevel"/>
    <w:tmpl w:val="78A2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8042B94"/>
    <w:multiLevelType w:val="multilevel"/>
    <w:tmpl w:val="21AE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87111CB"/>
    <w:multiLevelType w:val="multilevel"/>
    <w:tmpl w:val="A68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8A147AB"/>
    <w:multiLevelType w:val="multilevel"/>
    <w:tmpl w:val="5C44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8B52E82"/>
    <w:multiLevelType w:val="multilevel"/>
    <w:tmpl w:val="B53A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94A1B65"/>
    <w:multiLevelType w:val="multilevel"/>
    <w:tmpl w:val="3764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9D557F9"/>
    <w:multiLevelType w:val="multilevel"/>
    <w:tmpl w:val="759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AE242CE"/>
    <w:multiLevelType w:val="multilevel"/>
    <w:tmpl w:val="382C7C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6" w15:restartNumberingAfterBreak="0">
    <w:nsid w:val="3B2D72FD"/>
    <w:multiLevelType w:val="multilevel"/>
    <w:tmpl w:val="2B0A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BB42903"/>
    <w:multiLevelType w:val="multilevel"/>
    <w:tmpl w:val="206E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C1D77B0"/>
    <w:multiLevelType w:val="multilevel"/>
    <w:tmpl w:val="F558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C6F3EBE"/>
    <w:multiLevelType w:val="multilevel"/>
    <w:tmpl w:val="8CC6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D150770"/>
    <w:multiLevelType w:val="multilevel"/>
    <w:tmpl w:val="069E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D6C21ED"/>
    <w:multiLevelType w:val="multilevel"/>
    <w:tmpl w:val="6D7A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E447362"/>
    <w:multiLevelType w:val="multilevel"/>
    <w:tmpl w:val="ACD4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E8E1300"/>
    <w:multiLevelType w:val="multilevel"/>
    <w:tmpl w:val="2896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ECC5E90"/>
    <w:multiLevelType w:val="multilevel"/>
    <w:tmpl w:val="FDC4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F137930"/>
    <w:multiLevelType w:val="multilevel"/>
    <w:tmpl w:val="054C825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F916254"/>
    <w:multiLevelType w:val="multilevel"/>
    <w:tmpl w:val="E62C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084458F"/>
    <w:multiLevelType w:val="multilevel"/>
    <w:tmpl w:val="74D44F0E"/>
    <w:lvl w:ilvl="0">
      <w:start w:val="9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8" w15:restartNumberingAfterBreak="0">
    <w:nsid w:val="40B2224B"/>
    <w:multiLevelType w:val="multilevel"/>
    <w:tmpl w:val="A50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1407F7B"/>
    <w:multiLevelType w:val="multilevel"/>
    <w:tmpl w:val="E244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1CE4F27"/>
    <w:multiLevelType w:val="multilevel"/>
    <w:tmpl w:val="9BA4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2364579"/>
    <w:multiLevelType w:val="multilevel"/>
    <w:tmpl w:val="DC2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2AB6390"/>
    <w:multiLevelType w:val="multilevel"/>
    <w:tmpl w:val="8874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3B5469F"/>
    <w:multiLevelType w:val="multilevel"/>
    <w:tmpl w:val="102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42872E6"/>
    <w:multiLevelType w:val="multilevel"/>
    <w:tmpl w:val="6182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49128BB"/>
    <w:multiLevelType w:val="multilevel"/>
    <w:tmpl w:val="A34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5202B0F"/>
    <w:multiLevelType w:val="multilevel"/>
    <w:tmpl w:val="560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55A521F"/>
    <w:multiLevelType w:val="multilevel"/>
    <w:tmpl w:val="51A6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57277D7"/>
    <w:multiLevelType w:val="multilevel"/>
    <w:tmpl w:val="AB3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6735E63"/>
    <w:multiLevelType w:val="multilevel"/>
    <w:tmpl w:val="785E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6CB2084"/>
    <w:multiLevelType w:val="multilevel"/>
    <w:tmpl w:val="5BC6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7AD7387"/>
    <w:multiLevelType w:val="multilevel"/>
    <w:tmpl w:val="C0C2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8553930"/>
    <w:multiLevelType w:val="multilevel"/>
    <w:tmpl w:val="456A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8A2245C"/>
    <w:multiLevelType w:val="multilevel"/>
    <w:tmpl w:val="3002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94071D5"/>
    <w:multiLevelType w:val="multilevel"/>
    <w:tmpl w:val="95C4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9644183"/>
    <w:multiLevelType w:val="multilevel"/>
    <w:tmpl w:val="260C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966033E"/>
    <w:multiLevelType w:val="multilevel"/>
    <w:tmpl w:val="25B2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9EB6D93"/>
    <w:multiLevelType w:val="multilevel"/>
    <w:tmpl w:val="B99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9EC2C0C"/>
    <w:multiLevelType w:val="multilevel"/>
    <w:tmpl w:val="F156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A0445E5"/>
    <w:multiLevelType w:val="multilevel"/>
    <w:tmpl w:val="3A1A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A7A00B1"/>
    <w:multiLevelType w:val="multilevel"/>
    <w:tmpl w:val="4A76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ACB1316"/>
    <w:multiLevelType w:val="multilevel"/>
    <w:tmpl w:val="C42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B972F0B"/>
    <w:multiLevelType w:val="multilevel"/>
    <w:tmpl w:val="DB42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C726BE5"/>
    <w:multiLevelType w:val="multilevel"/>
    <w:tmpl w:val="0CC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D0D246E"/>
    <w:multiLevelType w:val="multilevel"/>
    <w:tmpl w:val="7B78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F1F0B64"/>
    <w:multiLevelType w:val="multilevel"/>
    <w:tmpl w:val="373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F64770A"/>
    <w:multiLevelType w:val="multilevel"/>
    <w:tmpl w:val="04E0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FA35943"/>
    <w:multiLevelType w:val="multilevel"/>
    <w:tmpl w:val="4278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0F808A5"/>
    <w:multiLevelType w:val="multilevel"/>
    <w:tmpl w:val="B6789AD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12E08BE"/>
    <w:multiLevelType w:val="multilevel"/>
    <w:tmpl w:val="19AE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15A390D"/>
    <w:multiLevelType w:val="multilevel"/>
    <w:tmpl w:val="B29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1AC6CAE"/>
    <w:multiLevelType w:val="multilevel"/>
    <w:tmpl w:val="43FE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1F6073A"/>
    <w:multiLevelType w:val="multilevel"/>
    <w:tmpl w:val="D5F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2A72631"/>
    <w:multiLevelType w:val="multilevel"/>
    <w:tmpl w:val="D9DC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2FB29FD"/>
    <w:multiLevelType w:val="multilevel"/>
    <w:tmpl w:val="0C4E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4FF7F00"/>
    <w:multiLevelType w:val="multilevel"/>
    <w:tmpl w:val="0B84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53A567C"/>
    <w:multiLevelType w:val="multilevel"/>
    <w:tmpl w:val="3710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5416CF8"/>
    <w:multiLevelType w:val="multilevel"/>
    <w:tmpl w:val="586C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54A4198"/>
    <w:multiLevelType w:val="multilevel"/>
    <w:tmpl w:val="44BE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5CD4F97"/>
    <w:multiLevelType w:val="multilevel"/>
    <w:tmpl w:val="49EE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5F31BE4"/>
    <w:multiLevelType w:val="multilevel"/>
    <w:tmpl w:val="77DA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61A628A"/>
    <w:multiLevelType w:val="multilevel"/>
    <w:tmpl w:val="3104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63737A7"/>
    <w:multiLevelType w:val="multilevel"/>
    <w:tmpl w:val="6E46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64D04A6"/>
    <w:multiLevelType w:val="multilevel"/>
    <w:tmpl w:val="E6F0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6E260C4"/>
    <w:multiLevelType w:val="multilevel"/>
    <w:tmpl w:val="1EC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76E6E92"/>
    <w:multiLevelType w:val="multilevel"/>
    <w:tmpl w:val="552A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90A147F"/>
    <w:multiLevelType w:val="multilevel"/>
    <w:tmpl w:val="E562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9CF21B3"/>
    <w:multiLevelType w:val="multilevel"/>
    <w:tmpl w:val="3646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A554348"/>
    <w:multiLevelType w:val="multilevel"/>
    <w:tmpl w:val="B8AA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BCD0EE1"/>
    <w:multiLevelType w:val="multilevel"/>
    <w:tmpl w:val="F40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D6D6AB7"/>
    <w:multiLevelType w:val="multilevel"/>
    <w:tmpl w:val="59FE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E9B3573"/>
    <w:multiLevelType w:val="multilevel"/>
    <w:tmpl w:val="9A3A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F4A6673"/>
    <w:multiLevelType w:val="multilevel"/>
    <w:tmpl w:val="39F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F8422C5"/>
    <w:multiLevelType w:val="multilevel"/>
    <w:tmpl w:val="0AC2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0086397"/>
    <w:multiLevelType w:val="multilevel"/>
    <w:tmpl w:val="A300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0DC2D51"/>
    <w:multiLevelType w:val="multilevel"/>
    <w:tmpl w:val="794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1233B22"/>
    <w:multiLevelType w:val="multilevel"/>
    <w:tmpl w:val="9E4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18159E3"/>
    <w:multiLevelType w:val="multilevel"/>
    <w:tmpl w:val="2370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1DD2CB6"/>
    <w:multiLevelType w:val="multilevel"/>
    <w:tmpl w:val="212E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2744AA7"/>
    <w:multiLevelType w:val="multilevel"/>
    <w:tmpl w:val="6AA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2BA3C31"/>
    <w:multiLevelType w:val="multilevel"/>
    <w:tmpl w:val="CD1A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3D12010"/>
    <w:multiLevelType w:val="multilevel"/>
    <w:tmpl w:val="945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40614D0"/>
    <w:multiLevelType w:val="multilevel"/>
    <w:tmpl w:val="595A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45016DA"/>
    <w:multiLevelType w:val="multilevel"/>
    <w:tmpl w:val="DF1A9F0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4" w15:restartNumberingAfterBreak="0">
    <w:nsid w:val="65095226"/>
    <w:multiLevelType w:val="multilevel"/>
    <w:tmpl w:val="677C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5B80912"/>
    <w:multiLevelType w:val="multilevel"/>
    <w:tmpl w:val="2D12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6F767EA"/>
    <w:multiLevelType w:val="multilevel"/>
    <w:tmpl w:val="B90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78407D9"/>
    <w:multiLevelType w:val="multilevel"/>
    <w:tmpl w:val="7CA0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9D26FD9"/>
    <w:multiLevelType w:val="multilevel"/>
    <w:tmpl w:val="30BC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AC60A7F"/>
    <w:multiLevelType w:val="multilevel"/>
    <w:tmpl w:val="ABD8F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BFE369A"/>
    <w:multiLevelType w:val="multilevel"/>
    <w:tmpl w:val="CF94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C0671DD"/>
    <w:multiLevelType w:val="multilevel"/>
    <w:tmpl w:val="EF54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C287C10"/>
    <w:multiLevelType w:val="multilevel"/>
    <w:tmpl w:val="7C4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C5E22DA"/>
    <w:multiLevelType w:val="multilevel"/>
    <w:tmpl w:val="56F6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DB918F8"/>
    <w:multiLevelType w:val="multilevel"/>
    <w:tmpl w:val="0B58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E063C56"/>
    <w:multiLevelType w:val="multilevel"/>
    <w:tmpl w:val="E81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E9522CA"/>
    <w:multiLevelType w:val="multilevel"/>
    <w:tmpl w:val="9B20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F1548BB"/>
    <w:multiLevelType w:val="multilevel"/>
    <w:tmpl w:val="E67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F26591D"/>
    <w:multiLevelType w:val="multilevel"/>
    <w:tmpl w:val="FC18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6F6545B8"/>
    <w:multiLevelType w:val="multilevel"/>
    <w:tmpl w:val="BC8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FAF51F5"/>
    <w:multiLevelType w:val="multilevel"/>
    <w:tmpl w:val="E9D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06E75E3"/>
    <w:multiLevelType w:val="multilevel"/>
    <w:tmpl w:val="9F5A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70914292"/>
    <w:multiLevelType w:val="multilevel"/>
    <w:tmpl w:val="317E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2574A78"/>
    <w:multiLevelType w:val="multilevel"/>
    <w:tmpl w:val="439E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2FD1CED"/>
    <w:multiLevelType w:val="multilevel"/>
    <w:tmpl w:val="B7DE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3820041"/>
    <w:multiLevelType w:val="multilevel"/>
    <w:tmpl w:val="CAD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39A2010"/>
    <w:multiLevelType w:val="multilevel"/>
    <w:tmpl w:val="95B8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39E35BF"/>
    <w:multiLevelType w:val="multilevel"/>
    <w:tmpl w:val="4C72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3A96356"/>
    <w:multiLevelType w:val="multilevel"/>
    <w:tmpl w:val="69A8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3BA75B4"/>
    <w:multiLevelType w:val="multilevel"/>
    <w:tmpl w:val="B508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49428D4"/>
    <w:multiLevelType w:val="multilevel"/>
    <w:tmpl w:val="0DC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4A706DB"/>
    <w:multiLevelType w:val="multilevel"/>
    <w:tmpl w:val="58C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52C5C46"/>
    <w:multiLevelType w:val="multilevel"/>
    <w:tmpl w:val="8236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7886B61"/>
    <w:multiLevelType w:val="multilevel"/>
    <w:tmpl w:val="792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8227F81"/>
    <w:multiLevelType w:val="multilevel"/>
    <w:tmpl w:val="A162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829119B"/>
    <w:multiLevelType w:val="multilevel"/>
    <w:tmpl w:val="2E86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9A872E4"/>
    <w:multiLevelType w:val="multilevel"/>
    <w:tmpl w:val="E51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A670F1D"/>
    <w:multiLevelType w:val="multilevel"/>
    <w:tmpl w:val="FF8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BAA00DC"/>
    <w:multiLevelType w:val="multilevel"/>
    <w:tmpl w:val="63CE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BD0402E"/>
    <w:multiLevelType w:val="multilevel"/>
    <w:tmpl w:val="B47C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7CD67C1A"/>
    <w:multiLevelType w:val="multilevel"/>
    <w:tmpl w:val="65A2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D09055F"/>
    <w:multiLevelType w:val="multilevel"/>
    <w:tmpl w:val="95C6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D0E5FE6"/>
    <w:multiLevelType w:val="multilevel"/>
    <w:tmpl w:val="7A2A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D6B4BC1"/>
    <w:multiLevelType w:val="multilevel"/>
    <w:tmpl w:val="C5BE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DAD1B73"/>
    <w:multiLevelType w:val="multilevel"/>
    <w:tmpl w:val="863E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E2E0B5E"/>
    <w:multiLevelType w:val="multilevel"/>
    <w:tmpl w:val="7F50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E642383"/>
    <w:multiLevelType w:val="multilevel"/>
    <w:tmpl w:val="2C72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EED1806"/>
    <w:multiLevelType w:val="multilevel"/>
    <w:tmpl w:val="9EFA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F2D3414"/>
    <w:multiLevelType w:val="multilevel"/>
    <w:tmpl w:val="5B94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7F7B6D2A"/>
    <w:multiLevelType w:val="multilevel"/>
    <w:tmpl w:val="50A8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807472">
    <w:abstractNumId w:val="128"/>
  </w:num>
  <w:num w:numId="2" w16cid:durableId="1115174668">
    <w:abstractNumId w:val="28"/>
  </w:num>
  <w:num w:numId="3" w16cid:durableId="1874466060">
    <w:abstractNumId w:val="218"/>
  </w:num>
  <w:num w:numId="4" w16cid:durableId="1565413595">
    <w:abstractNumId w:val="67"/>
  </w:num>
  <w:num w:numId="5" w16cid:durableId="711539113">
    <w:abstractNumId w:val="79"/>
  </w:num>
  <w:num w:numId="6" w16cid:durableId="458034891">
    <w:abstractNumId w:val="151"/>
  </w:num>
  <w:num w:numId="7" w16cid:durableId="1184856579">
    <w:abstractNumId w:val="85"/>
  </w:num>
  <w:num w:numId="8" w16cid:durableId="2039505148">
    <w:abstractNumId w:val="12"/>
  </w:num>
  <w:num w:numId="9" w16cid:durableId="1584873242">
    <w:abstractNumId w:val="188"/>
  </w:num>
  <w:num w:numId="10" w16cid:durableId="986201174">
    <w:abstractNumId w:val="23"/>
  </w:num>
  <w:num w:numId="11" w16cid:durableId="999651062">
    <w:abstractNumId w:val="219"/>
  </w:num>
  <w:num w:numId="12" w16cid:durableId="939876200">
    <w:abstractNumId w:val="135"/>
  </w:num>
  <w:num w:numId="13" w16cid:durableId="448860295">
    <w:abstractNumId w:val="179"/>
  </w:num>
  <w:num w:numId="14" w16cid:durableId="977301120">
    <w:abstractNumId w:val="150"/>
  </w:num>
  <w:num w:numId="15" w16cid:durableId="1069620943">
    <w:abstractNumId w:val="221"/>
  </w:num>
  <w:num w:numId="16" w16cid:durableId="1097866177">
    <w:abstractNumId w:val="26"/>
  </w:num>
  <w:num w:numId="17" w16cid:durableId="1876623499">
    <w:abstractNumId w:val="197"/>
  </w:num>
  <w:num w:numId="18" w16cid:durableId="2048094084">
    <w:abstractNumId w:val="227"/>
  </w:num>
  <w:num w:numId="19" w16cid:durableId="1420058346">
    <w:abstractNumId w:val="217"/>
  </w:num>
  <w:num w:numId="20" w16cid:durableId="1971476075">
    <w:abstractNumId w:val="212"/>
  </w:num>
  <w:num w:numId="21" w16cid:durableId="842745526">
    <w:abstractNumId w:val="43"/>
  </w:num>
  <w:num w:numId="22" w16cid:durableId="1713529593">
    <w:abstractNumId w:val="187"/>
  </w:num>
  <w:num w:numId="23" w16cid:durableId="1511069493">
    <w:abstractNumId w:val="101"/>
  </w:num>
  <w:num w:numId="24" w16cid:durableId="598222500">
    <w:abstractNumId w:val="199"/>
  </w:num>
  <w:num w:numId="25" w16cid:durableId="1772243113">
    <w:abstractNumId w:val="74"/>
  </w:num>
  <w:num w:numId="26" w16cid:durableId="145631038">
    <w:abstractNumId w:val="141"/>
  </w:num>
  <w:num w:numId="27" w16cid:durableId="358970666">
    <w:abstractNumId w:val="114"/>
  </w:num>
  <w:num w:numId="28" w16cid:durableId="799107657">
    <w:abstractNumId w:val="54"/>
  </w:num>
  <w:num w:numId="29" w16cid:durableId="1778482636">
    <w:abstractNumId w:val="118"/>
  </w:num>
  <w:num w:numId="30" w16cid:durableId="1864321118">
    <w:abstractNumId w:val="143"/>
  </w:num>
  <w:num w:numId="31" w16cid:durableId="1824736994">
    <w:abstractNumId w:val="17"/>
  </w:num>
  <w:num w:numId="32" w16cid:durableId="1922064828">
    <w:abstractNumId w:val="24"/>
  </w:num>
  <w:num w:numId="33" w16cid:durableId="451442857">
    <w:abstractNumId w:val="81"/>
  </w:num>
  <w:num w:numId="34" w16cid:durableId="494037086">
    <w:abstractNumId w:val="6"/>
  </w:num>
  <w:num w:numId="35" w16cid:durableId="1316953550">
    <w:abstractNumId w:val="82"/>
  </w:num>
  <w:num w:numId="36" w16cid:durableId="316150304">
    <w:abstractNumId w:val="165"/>
  </w:num>
  <w:num w:numId="37" w16cid:durableId="1883397278">
    <w:abstractNumId w:val="31"/>
  </w:num>
  <w:num w:numId="38" w16cid:durableId="1901747970">
    <w:abstractNumId w:val="173"/>
  </w:num>
  <w:num w:numId="39" w16cid:durableId="1987051931">
    <w:abstractNumId w:val="68"/>
  </w:num>
  <w:num w:numId="40" w16cid:durableId="2102220681">
    <w:abstractNumId w:val="45"/>
  </w:num>
  <w:num w:numId="41" w16cid:durableId="1624385323">
    <w:abstractNumId w:val="214"/>
  </w:num>
  <w:num w:numId="42" w16cid:durableId="1462503826">
    <w:abstractNumId w:val="132"/>
  </w:num>
  <w:num w:numId="43" w16cid:durableId="622422154">
    <w:abstractNumId w:val="159"/>
  </w:num>
  <w:num w:numId="44" w16cid:durableId="1030106701">
    <w:abstractNumId w:val="164"/>
  </w:num>
  <w:num w:numId="45" w16cid:durableId="747338750">
    <w:abstractNumId w:val="176"/>
  </w:num>
  <w:num w:numId="46" w16cid:durableId="1439446968">
    <w:abstractNumId w:val="177"/>
  </w:num>
  <w:num w:numId="47" w16cid:durableId="1174611442">
    <w:abstractNumId w:val="0"/>
  </w:num>
  <w:num w:numId="48" w16cid:durableId="735586091">
    <w:abstractNumId w:val="205"/>
  </w:num>
  <w:num w:numId="49" w16cid:durableId="1497306072">
    <w:abstractNumId w:val="142"/>
  </w:num>
  <w:num w:numId="50" w16cid:durableId="1194273235">
    <w:abstractNumId w:val="215"/>
  </w:num>
  <w:num w:numId="51" w16cid:durableId="1274819830">
    <w:abstractNumId w:val="209"/>
  </w:num>
  <w:num w:numId="52" w16cid:durableId="474882169">
    <w:abstractNumId w:val="134"/>
  </w:num>
  <w:num w:numId="53" w16cid:durableId="765076663">
    <w:abstractNumId w:val="226"/>
  </w:num>
  <w:num w:numId="54" w16cid:durableId="1703749540">
    <w:abstractNumId w:val="122"/>
  </w:num>
  <w:num w:numId="55" w16cid:durableId="1063603146">
    <w:abstractNumId w:val="22"/>
  </w:num>
  <w:num w:numId="56" w16cid:durableId="1063454729">
    <w:abstractNumId w:val="42"/>
  </w:num>
  <w:num w:numId="57" w16cid:durableId="2138334540">
    <w:abstractNumId w:val="213"/>
  </w:num>
  <w:num w:numId="58" w16cid:durableId="585305191">
    <w:abstractNumId w:val="186"/>
  </w:num>
  <w:num w:numId="59" w16cid:durableId="481191130">
    <w:abstractNumId w:val="3"/>
  </w:num>
  <w:num w:numId="60" w16cid:durableId="1860780514">
    <w:abstractNumId w:val="178"/>
  </w:num>
  <w:num w:numId="61" w16cid:durableId="1274900628">
    <w:abstractNumId w:val="172"/>
  </w:num>
  <w:num w:numId="62" w16cid:durableId="1331712016">
    <w:abstractNumId w:val="104"/>
  </w:num>
  <w:num w:numId="63" w16cid:durableId="629439659">
    <w:abstractNumId w:val="69"/>
  </w:num>
  <w:num w:numId="64" w16cid:durableId="1858614162">
    <w:abstractNumId w:val="203"/>
  </w:num>
  <w:num w:numId="65" w16cid:durableId="1688210742">
    <w:abstractNumId w:val="195"/>
  </w:num>
  <w:num w:numId="66" w16cid:durableId="1030574672">
    <w:abstractNumId w:val="210"/>
  </w:num>
  <w:num w:numId="67" w16cid:durableId="1680084310">
    <w:abstractNumId w:val="70"/>
  </w:num>
  <w:num w:numId="68" w16cid:durableId="1067534241">
    <w:abstractNumId w:val="127"/>
  </w:num>
  <w:num w:numId="69" w16cid:durableId="42606628">
    <w:abstractNumId w:val="204"/>
  </w:num>
  <w:num w:numId="70" w16cid:durableId="153684319">
    <w:abstractNumId w:val="72"/>
  </w:num>
  <w:num w:numId="71" w16cid:durableId="1627394508">
    <w:abstractNumId w:val="52"/>
  </w:num>
  <w:num w:numId="72" w16cid:durableId="291131247">
    <w:abstractNumId w:val="201"/>
  </w:num>
  <w:num w:numId="73" w16cid:durableId="1727410542">
    <w:abstractNumId w:val="27"/>
  </w:num>
  <w:num w:numId="74" w16cid:durableId="1140532641">
    <w:abstractNumId w:val="44"/>
  </w:num>
  <w:num w:numId="75" w16cid:durableId="1646544119">
    <w:abstractNumId w:val="148"/>
  </w:num>
  <w:num w:numId="76" w16cid:durableId="1985039344">
    <w:abstractNumId w:val="4"/>
  </w:num>
  <w:num w:numId="77" w16cid:durableId="1725569283">
    <w:abstractNumId w:val="73"/>
  </w:num>
  <w:num w:numId="78" w16cid:durableId="350036327">
    <w:abstractNumId w:val="78"/>
  </w:num>
  <w:num w:numId="79" w16cid:durableId="1298680799">
    <w:abstractNumId w:val="57"/>
  </w:num>
  <w:num w:numId="80" w16cid:durableId="173811567">
    <w:abstractNumId w:val="154"/>
  </w:num>
  <w:num w:numId="81" w16cid:durableId="35855524">
    <w:abstractNumId w:val="20"/>
  </w:num>
  <w:num w:numId="82" w16cid:durableId="1798913280">
    <w:abstractNumId w:val="97"/>
  </w:num>
  <w:num w:numId="83" w16cid:durableId="175120390">
    <w:abstractNumId w:val="1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514412944">
    <w:abstractNumId w:val="5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621909215">
    <w:abstractNumId w:val="117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337467582">
    <w:abstractNumId w:val="29"/>
  </w:num>
  <w:num w:numId="87" w16cid:durableId="2138059686">
    <w:abstractNumId w:val="36"/>
  </w:num>
  <w:num w:numId="88" w16cid:durableId="2133789257">
    <w:abstractNumId w:val="183"/>
  </w:num>
  <w:num w:numId="89" w16cid:durableId="951352734">
    <w:abstractNumId w:val="162"/>
  </w:num>
  <w:num w:numId="90" w16cid:durableId="1741295691">
    <w:abstractNumId w:val="32"/>
  </w:num>
  <w:num w:numId="91" w16cid:durableId="892693181">
    <w:abstractNumId w:val="147"/>
  </w:num>
  <w:num w:numId="92" w16cid:durableId="1830974666">
    <w:abstractNumId w:val="153"/>
  </w:num>
  <w:num w:numId="93" w16cid:durableId="791553777">
    <w:abstractNumId w:val="76"/>
  </w:num>
  <w:num w:numId="94" w16cid:durableId="903031418">
    <w:abstractNumId w:val="198"/>
  </w:num>
  <w:num w:numId="95" w16cid:durableId="1879269848">
    <w:abstractNumId w:val="90"/>
  </w:num>
  <w:num w:numId="96" w16cid:durableId="688218540">
    <w:abstractNumId w:val="174"/>
  </w:num>
  <w:num w:numId="97" w16cid:durableId="1731491569">
    <w:abstractNumId w:val="155"/>
  </w:num>
  <w:num w:numId="98" w16cid:durableId="658462790">
    <w:abstractNumId w:val="140"/>
  </w:num>
  <w:num w:numId="99" w16cid:durableId="1159226327">
    <w:abstractNumId w:val="106"/>
  </w:num>
  <w:num w:numId="100" w16cid:durableId="366413457">
    <w:abstractNumId w:val="124"/>
  </w:num>
  <w:num w:numId="101" w16cid:durableId="1649017955">
    <w:abstractNumId w:val="14"/>
  </w:num>
  <w:num w:numId="102" w16cid:durableId="1578590882">
    <w:abstractNumId w:val="98"/>
  </w:num>
  <w:num w:numId="103" w16cid:durableId="1171987869">
    <w:abstractNumId w:val="166"/>
  </w:num>
  <w:num w:numId="104" w16cid:durableId="1520507445">
    <w:abstractNumId w:val="95"/>
  </w:num>
  <w:num w:numId="105" w16cid:durableId="2117434895">
    <w:abstractNumId w:val="40"/>
  </w:num>
  <w:num w:numId="106" w16cid:durableId="1975672198">
    <w:abstractNumId w:val="116"/>
  </w:num>
  <w:num w:numId="107" w16cid:durableId="166095535">
    <w:abstractNumId w:val="65"/>
  </w:num>
  <w:num w:numId="108" w16cid:durableId="267280608">
    <w:abstractNumId w:val="16"/>
  </w:num>
  <w:num w:numId="109" w16cid:durableId="1387682701">
    <w:abstractNumId w:val="200"/>
  </w:num>
  <w:num w:numId="110" w16cid:durableId="347409078">
    <w:abstractNumId w:val="211"/>
  </w:num>
  <w:num w:numId="111" w16cid:durableId="910694490">
    <w:abstractNumId w:val="21"/>
  </w:num>
  <w:num w:numId="112" w16cid:durableId="1942519181">
    <w:abstractNumId w:val="190"/>
  </w:num>
  <w:num w:numId="113" w16cid:durableId="1563372117">
    <w:abstractNumId w:val="169"/>
  </w:num>
  <w:num w:numId="114" w16cid:durableId="597058661">
    <w:abstractNumId w:val="63"/>
  </w:num>
  <w:num w:numId="115" w16cid:durableId="515971673">
    <w:abstractNumId w:val="136"/>
  </w:num>
  <w:num w:numId="116" w16cid:durableId="1694115596">
    <w:abstractNumId w:val="220"/>
  </w:num>
  <w:num w:numId="117" w16cid:durableId="1524711099">
    <w:abstractNumId w:val="71"/>
  </w:num>
  <w:num w:numId="118" w16cid:durableId="1299653271">
    <w:abstractNumId w:val="112"/>
  </w:num>
  <w:num w:numId="119" w16cid:durableId="1826628388">
    <w:abstractNumId w:val="53"/>
  </w:num>
  <w:num w:numId="120" w16cid:durableId="996222970">
    <w:abstractNumId w:val="182"/>
  </w:num>
  <w:num w:numId="121" w16cid:durableId="707024650">
    <w:abstractNumId w:val="180"/>
  </w:num>
  <w:num w:numId="122" w16cid:durableId="350033338">
    <w:abstractNumId w:val="208"/>
  </w:num>
  <w:num w:numId="123" w16cid:durableId="916088058">
    <w:abstractNumId w:val="83"/>
  </w:num>
  <w:num w:numId="124" w16cid:durableId="1217081943">
    <w:abstractNumId w:val="37"/>
  </w:num>
  <w:num w:numId="125" w16cid:durableId="185407634">
    <w:abstractNumId w:val="80"/>
  </w:num>
  <w:num w:numId="126" w16cid:durableId="1091127341">
    <w:abstractNumId w:val="131"/>
  </w:num>
  <w:num w:numId="127" w16cid:durableId="1658192599">
    <w:abstractNumId w:val="102"/>
  </w:num>
  <w:num w:numId="128" w16cid:durableId="1073046152">
    <w:abstractNumId w:val="87"/>
  </w:num>
  <w:num w:numId="129" w16cid:durableId="440271078">
    <w:abstractNumId w:val="216"/>
  </w:num>
  <w:num w:numId="130" w16cid:durableId="648091476">
    <w:abstractNumId w:val="88"/>
  </w:num>
  <w:num w:numId="131" w16cid:durableId="1015225490">
    <w:abstractNumId w:val="47"/>
  </w:num>
  <w:num w:numId="132" w16cid:durableId="1620069979">
    <w:abstractNumId w:val="160"/>
  </w:num>
  <w:num w:numId="133" w16cid:durableId="656107254">
    <w:abstractNumId w:val="86"/>
  </w:num>
  <w:num w:numId="134" w16cid:durableId="553659222">
    <w:abstractNumId w:val="130"/>
  </w:num>
  <w:num w:numId="135" w16cid:durableId="304749085">
    <w:abstractNumId w:val="119"/>
  </w:num>
  <w:num w:numId="136" w16cid:durableId="995449239">
    <w:abstractNumId w:val="196"/>
  </w:num>
  <w:num w:numId="137" w16cid:durableId="1188836020">
    <w:abstractNumId w:val="113"/>
  </w:num>
  <w:num w:numId="138" w16cid:durableId="881790897">
    <w:abstractNumId w:val="202"/>
  </w:num>
  <w:num w:numId="139" w16cid:durableId="569734748">
    <w:abstractNumId w:val="25"/>
  </w:num>
  <w:num w:numId="140" w16cid:durableId="840240896">
    <w:abstractNumId w:val="224"/>
  </w:num>
  <w:num w:numId="141" w16cid:durableId="317538255">
    <w:abstractNumId w:val="62"/>
  </w:num>
  <w:num w:numId="142" w16cid:durableId="1518960514">
    <w:abstractNumId w:val="55"/>
  </w:num>
  <w:num w:numId="143" w16cid:durableId="904680068">
    <w:abstractNumId w:val="10"/>
  </w:num>
  <w:num w:numId="144" w16cid:durableId="1648361753">
    <w:abstractNumId w:val="146"/>
  </w:num>
  <w:num w:numId="145" w16cid:durableId="135879568">
    <w:abstractNumId w:val="107"/>
  </w:num>
  <w:num w:numId="146" w16cid:durableId="575940888">
    <w:abstractNumId w:val="133"/>
  </w:num>
  <w:num w:numId="147" w16cid:durableId="60056407">
    <w:abstractNumId w:val="77"/>
  </w:num>
  <w:num w:numId="148" w16cid:durableId="1527674632">
    <w:abstractNumId w:val="163"/>
  </w:num>
  <w:num w:numId="149" w16cid:durableId="1262951319">
    <w:abstractNumId w:val="96"/>
  </w:num>
  <w:num w:numId="150" w16cid:durableId="104497061">
    <w:abstractNumId w:val="75"/>
  </w:num>
  <w:num w:numId="151" w16cid:durableId="509175222">
    <w:abstractNumId w:val="103"/>
  </w:num>
  <w:num w:numId="152" w16cid:durableId="356583889">
    <w:abstractNumId w:val="111"/>
  </w:num>
  <w:num w:numId="153" w16cid:durableId="2125339779">
    <w:abstractNumId w:val="161"/>
  </w:num>
  <w:num w:numId="154" w16cid:durableId="1455827918">
    <w:abstractNumId w:val="229"/>
  </w:num>
  <w:num w:numId="155" w16cid:durableId="1662805658">
    <w:abstractNumId w:val="58"/>
  </w:num>
  <w:num w:numId="156" w16cid:durableId="421686161">
    <w:abstractNumId w:val="1"/>
  </w:num>
  <w:num w:numId="157" w16cid:durableId="864289641">
    <w:abstractNumId w:val="207"/>
  </w:num>
  <w:num w:numId="158" w16cid:durableId="2102950339">
    <w:abstractNumId w:val="19"/>
  </w:num>
  <w:num w:numId="159" w16cid:durableId="2027361177">
    <w:abstractNumId w:val="93"/>
  </w:num>
  <w:num w:numId="160" w16cid:durableId="457334210">
    <w:abstractNumId w:val="223"/>
  </w:num>
  <w:num w:numId="161" w16cid:durableId="701319089">
    <w:abstractNumId w:val="51"/>
  </w:num>
  <w:num w:numId="162" w16cid:durableId="1848641106">
    <w:abstractNumId w:val="60"/>
  </w:num>
  <w:num w:numId="163" w16cid:durableId="447549034">
    <w:abstractNumId w:val="35"/>
  </w:num>
  <w:num w:numId="164" w16cid:durableId="1221016250">
    <w:abstractNumId w:val="59"/>
  </w:num>
  <w:num w:numId="165" w16cid:durableId="1045059207">
    <w:abstractNumId w:val="91"/>
  </w:num>
  <w:num w:numId="166" w16cid:durableId="1775125005">
    <w:abstractNumId w:val="126"/>
  </w:num>
  <w:num w:numId="167" w16cid:durableId="1123767997">
    <w:abstractNumId w:val="64"/>
  </w:num>
  <w:num w:numId="168" w16cid:durableId="809446180">
    <w:abstractNumId w:val="137"/>
  </w:num>
  <w:num w:numId="169" w16cid:durableId="255093842">
    <w:abstractNumId w:val="129"/>
  </w:num>
  <w:num w:numId="170" w16cid:durableId="1147161235">
    <w:abstractNumId w:val="120"/>
  </w:num>
  <w:num w:numId="171" w16cid:durableId="556666540">
    <w:abstractNumId w:val="100"/>
  </w:num>
  <w:num w:numId="172" w16cid:durableId="972515373">
    <w:abstractNumId w:val="18"/>
  </w:num>
  <w:num w:numId="173" w16cid:durableId="720901165">
    <w:abstractNumId w:val="152"/>
  </w:num>
  <w:num w:numId="174" w16cid:durableId="1242985838">
    <w:abstractNumId w:val="191"/>
  </w:num>
  <w:num w:numId="175" w16cid:durableId="778529738">
    <w:abstractNumId w:val="123"/>
  </w:num>
  <w:num w:numId="176" w16cid:durableId="804279487">
    <w:abstractNumId w:val="9"/>
  </w:num>
  <w:num w:numId="177" w16cid:durableId="676269985">
    <w:abstractNumId w:val="222"/>
  </w:num>
  <w:num w:numId="178" w16cid:durableId="205260685">
    <w:abstractNumId w:val="138"/>
  </w:num>
  <w:num w:numId="179" w16cid:durableId="1483690028">
    <w:abstractNumId w:val="175"/>
  </w:num>
  <w:num w:numId="180" w16cid:durableId="1901865911">
    <w:abstractNumId w:val="185"/>
  </w:num>
  <w:num w:numId="181" w16cid:durableId="109472159">
    <w:abstractNumId w:val="149"/>
  </w:num>
  <w:num w:numId="182" w16cid:durableId="1412660298">
    <w:abstractNumId w:val="167"/>
  </w:num>
  <w:num w:numId="183" w16cid:durableId="587277424">
    <w:abstractNumId w:val="193"/>
  </w:num>
  <w:num w:numId="184" w16cid:durableId="1097793981">
    <w:abstractNumId w:val="2"/>
  </w:num>
  <w:num w:numId="185" w16cid:durableId="761101316">
    <w:abstractNumId w:val="192"/>
  </w:num>
  <w:num w:numId="186" w16cid:durableId="790246560">
    <w:abstractNumId w:val="15"/>
  </w:num>
  <w:num w:numId="187" w16cid:durableId="1020592625">
    <w:abstractNumId w:val="49"/>
  </w:num>
  <w:num w:numId="188" w16cid:durableId="1018699438">
    <w:abstractNumId w:val="33"/>
  </w:num>
  <w:num w:numId="189" w16cid:durableId="1165826121">
    <w:abstractNumId w:val="92"/>
  </w:num>
  <w:num w:numId="190" w16cid:durableId="1511333336">
    <w:abstractNumId w:val="145"/>
  </w:num>
  <w:num w:numId="191" w16cid:durableId="754477265">
    <w:abstractNumId w:val="99"/>
  </w:num>
  <w:num w:numId="192" w16cid:durableId="1730838287">
    <w:abstractNumId w:val="156"/>
  </w:num>
  <w:num w:numId="193" w16cid:durableId="1875078724">
    <w:abstractNumId w:val="125"/>
  </w:num>
  <w:num w:numId="194" w16cid:durableId="1108235467">
    <w:abstractNumId w:val="206"/>
  </w:num>
  <w:num w:numId="195" w16cid:durableId="176967622">
    <w:abstractNumId w:val="110"/>
  </w:num>
  <w:num w:numId="196" w16cid:durableId="1986935537">
    <w:abstractNumId w:val="84"/>
  </w:num>
  <w:num w:numId="197" w16cid:durableId="331570849">
    <w:abstractNumId w:val="194"/>
  </w:num>
  <w:num w:numId="198" w16cid:durableId="1736272104">
    <w:abstractNumId w:val="56"/>
  </w:num>
  <w:num w:numId="199" w16cid:durableId="1983466885">
    <w:abstractNumId w:val="121"/>
  </w:num>
  <w:num w:numId="200" w16cid:durableId="1889610488">
    <w:abstractNumId w:val="66"/>
  </w:num>
  <w:num w:numId="201" w16cid:durableId="279841889">
    <w:abstractNumId w:val="48"/>
  </w:num>
  <w:num w:numId="202" w16cid:durableId="1063482474">
    <w:abstractNumId w:val="46"/>
  </w:num>
  <w:num w:numId="203" w16cid:durableId="355468599">
    <w:abstractNumId w:val="181"/>
  </w:num>
  <w:num w:numId="204" w16cid:durableId="784614103">
    <w:abstractNumId w:val="168"/>
  </w:num>
  <w:num w:numId="205" w16cid:durableId="2043431454">
    <w:abstractNumId w:val="228"/>
  </w:num>
  <w:num w:numId="206" w16cid:durableId="194083348">
    <w:abstractNumId w:val="89"/>
  </w:num>
  <w:num w:numId="207" w16cid:durableId="4747207">
    <w:abstractNumId w:val="39"/>
  </w:num>
  <w:num w:numId="208" w16cid:durableId="1973292763">
    <w:abstractNumId w:val="184"/>
  </w:num>
  <w:num w:numId="209" w16cid:durableId="1025979416">
    <w:abstractNumId w:val="30"/>
  </w:num>
  <w:num w:numId="210" w16cid:durableId="1602644758">
    <w:abstractNumId w:val="61"/>
  </w:num>
  <w:num w:numId="211" w16cid:durableId="1572885681">
    <w:abstractNumId w:val="11"/>
  </w:num>
  <w:num w:numId="212" w16cid:durableId="1315599719">
    <w:abstractNumId w:val="144"/>
  </w:num>
  <w:num w:numId="213" w16cid:durableId="886646781">
    <w:abstractNumId w:val="115"/>
  </w:num>
  <w:num w:numId="214" w16cid:durableId="1195388840">
    <w:abstractNumId w:val="171"/>
  </w:num>
  <w:num w:numId="215" w16cid:durableId="1794328483">
    <w:abstractNumId w:val="7"/>
  </w:num>
  <w:num w:numId="216" w16cid:durableId="351490171">
    <w:abstractNumId w:val="5"/>
  </w:num>
  <w:num w:numId="217" w16cid:durableId="1083917026">
    <w:abstractNumId w:val="38"/>
  </w:num>
  <w:num w:numId="218" w16cid:durableId="954597969">
    <w:abstractNumId w:val="139"/>
  </w:num>
  <w:num w:numId="219" w16cid:durableId="1688293013">
    <w:abstractNumId w:val="225"/>
  </w:num>
  <w:num w:numId="220" w16cid:durableId="1709834932">
    <w:abstractNumId w:val="189"/>
  </w:num>
  <w:num w:numId="221" w16cid:durableId="620040756">
    <w:abstractNumId w:val="158"/>
  </w:num>
  <w:num w:numId="222" w16cid:durableId="1579974501">
    <w:abstractNumId w:val="41"/>
  </w:num>
  <w:num w:numId="223" w16cid:durableId="998073079">
    <w:abstractNumId w:val="13"/>
  </w:num>
  <w:num w:numId="224" w16cid:durableId="813177273">
    <w:abstractNumId w:val="170"/>
  </w:num>
  <w:num w:numId="225" w16cid:durableId="1338582296">
    <w:abstractNumId w:val="8"/>
  </w:num>
  <w:num w:numId="226" w16cid:durableId="313336849">
    <w:abstractNumId w:val="108"/>
  </w:num>
  <w:num w:numId="227" w16cid:durableId="552817640">
    <w:abstractNumId w:val="157"/>
  </w:num>
  <w:num w:numId="228" w16cid:durableId="1536699279">
    <w:abstractNumId w:val="94"/>
  </w:num>
  <w:num w:numId="229" w16cid:durableId="610553260">
    <w:abstractNumId w:val="109"/>
  </w:num>
  <w:num w:numId="230" w16cid:durableId="19643015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0"/>
    <w:rsid w:val="00001F54"/>
    <w:rsid w:val="00005E34"/>
    <w:rsid w:val="000374B4"/>
    <w:rsid w:val="00074DBB"/>
    <w:rsid w:val="000C04F6"/>
    <w:rsid w:val="001116A1"/>
    <w:rsid w:val="00112B06"/>
    <w:rsid w:val="00135686"/>
    <w:rsid w:val="00163CB6"/>
    <w:rsid w:val="001721E1"/>
    <w:rsid w:val="001E5734"/>
    <w:rsid w:val="002677EE"/>
    <w:rsid w:val="00271D04"/>
    <w:rsid w:val="00290088"/>
    <w:rsid w:val="002A4C7A"/>
    <w:rsid w:val="002E08E8"/>
    <w:rsid w:val="002E0903"/>
    <w:rsid w:val="00300C72"/>
    <w:rsid w:val="00332692"/>
    <w:rsid w:val="003573C9"/>
    <w:rsid w:val="003616E3"/>
    <w:rsid w:val="00367660"/>
    <w:rsid w:val="00394AB0"/>
    <w:rsid w:val="003A1B0C"/>
    <w:rsid w:val="003A4AF9"/>
    <w:rsid w:val="003C59C5"/>
    <w:rsid w:val="003C7042"/>
    <w:rsid w:val="003E2D01"/>
    <w:rsid w:val="003F2709"/>
    <w:rsid w:val="003F6E20"/>
    <w:rsid w:val="00404FF1"/>
    <w:rsid w:val="004637E2"/>
    <w:rsid w:val="00465DBD"/>
    <w:rsid w:val="00493B3E"/>
    <w:rsid w:val="004B7F9B"/>
    <w:rsid w:val="00545726"/>
    <w:rsid w:val="005E4EB3"/>
    <w:rsid w:val="006440EF"/>
    <w:rsid w:val="00682019"/>
    <w:rsid w:val="00693A22"/>
    <w:rsid w:val="007660F4"/>
    <w:rsid w:val="00776A6F"/>
    <w:rsid w:val="00790DC5"/>
    <w:rsid w:val="00792F49"/>
    <w:rsid w:val="007A3CAE"/>
    <w:rsid w:val="007F3DF7"/>
    <w:rsid w:val="00854ED4"/>
    <w:rsid w:val="00860733"/>
    <w:rsid w:val="008C6CC4"/>
    <w:rsid w:val="00904B61"/>
    <w:rsid w:val="00904BA7"/>
    <w:rsid w:val="00916C2D"/>
    <w:rsid w:val="00942B90"/>
    <w:rsid w:val="00994982"/>
    <w:rsid w:val="009E498B"/>
    <w:rsid w:val="009F1032"/>
    <w:rsid w:val="009F1A02"/>
    <w:rsid w:val="00A30E50"/>
    <w:rsid w:val="00A31334"/>
    <w:rsid w:val="00A75472"/>
    <w:rsid w:val="00A844A2"/>
    <w:rsid w:val="00AD69C5"/>
    <w:rsid w:val="00B423A1"/>
    <w:rsid w:val="00B757F0"/>
    <w:rsid w:val="00B8356C"/>
    <w:rsid w:val="00B975A0"/>
    <w:rsid w:val="00BC5989"/>
    <w:rsid w:val="00C46D2A"/>
    <w:rsid w:val="00C5270B"/>
    <w:rsid w:val="00C5402E"/>
    <w:rsid w:val="00C7758D"/>
    <w:rsid w:val="00C8512E"/>
    <w:rsid w:val="00C97796"/>
    <w:rsid w:val="00CA4C4C"/>
    <w:rsid w:val="00CC43AD"/>
    <w:rsid w:val="00D534B8"/>
    <w:rsid w:val="00DD2A84"/>
    <w:rsid w:val="00E1432E"/>
    <w:rsid w:val="00E4755E"/>
    <w:rsid w:val="00E62687"/>
    <w:rsid w:val="00E756F7"/>
    <w:rsid w:val="00EB3328"/>
    <w:rsid w:val="00EC0DF3"/>
    <w:rsid w:val="00ED073E"/>
    <w:rsid w:val="00F27FB4"/>
    <w:rsid w:val="00F44ABB"/>
    <w:rsid w:val="00F6396A"/>
    <w:rsid w:val="00FC08CC"/>
    <w:rsid w:val="00F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F2C520"/>
  <w15:chartTrackingRefBased/>
  <w15:docId w15:val="{E6B14045-0A02-4B0F-8F5F-CDFEC6DC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B0C"/>
  </w:style>
  <w:style w:type="paragraph" w:styleId="Heading1">
    <w:name w:val="heading 1"/>
    <w:basedOn w:val="Normal"/>
    <w:next w:val="Normal"/>
    <w:link w:val="Heading1Char"/>
    <w:uiPriority w:val="9"/>
    <w:qFormat/>
    <w:rsid w:val="00A30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E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50"/>
  </w:style>
  <w:style w:type="paragraph" w:styleId="Footer">
    <w:name w:val="footer"/>
    <w:basedOn w:val="Normal"/>
    <w:link w:val="Foot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50"/>
  </w:style>
  <w:style w:type="character" w:styleId="Hyperlink">
    <w:name w:val="Hyperlink"/>
    <w:basedOn w:val="DefaultParagraphFont"/>
    <w:uiPriority w:val="99"/>
    <w:unhideWhenUsed/>
    <w:rsid w:val="00B9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BF71242C7F4433BC412198633C9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A5EFF-B032-4ACF-9DDB-0D09933B725E}"/>
      </w:docPartPr>
      <w:docPartBody>
        <w:p w:rsidR="003A0922" w:rsidRDefault="00FE79CB" w:rsidP="00FE79CB">
          <w:pPr>
            <w:pStyle w:val="72BF71242C7F4433BC412198633C929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23D596E8FA14D51A5E312E0783D2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C8063-004F-4A6C-A2C6-D6C42232696C}"/>
      </w:docPartPr>
      <w:docPartBody>
        <w:p w:rsidR="003A0922" w:rsidRDefault="00FE79CB" w:rsidP="00FE79CB">
          <w:pPr>
            <w:pStyle w:val="123D596E8FA14D51A5E312E0783D2D8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CB"/>
    <w:rsid w:val="000B0C88"/>
    <w:rsid w:val="001F5C79"/>
    <w:rsid w:val="00271D04"/>
    <w:rsid w:val="003A0922"/>
    <w:rsid w:val="005E4EB3"/>
    <w:rsid w:val="00B423A1"/>
    <w:rsid w:val="00FE79CB"/>
    <w:rsid w:val="00FF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9C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BF71242C7F4433BC412198633C9297">
    <w:name w:val="72BF71242C7F4433BC412198633C9297"/>
    <w:rsid w:val="00FE79CB"/>
  </w:style>
  <w:style w:type="paragraph" w:customStyle="1" w:styleId="123D596E8FA14D51A5E312E0783D2D84">
    <w:name w:val="123D596E8FA14D51A5E312E0783D2D84"/>
    <w:rsid w:val="00FE79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5B05-B5A7-457F-91D7-1ED3471A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1_Asynchronous</Template>
  <TotalTime>10</TotalTime>
  <Pages>7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Writing Practice Progress Notes</vt:lpstr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</dc:title>
  <dc:subject/>
  <dc:creator>Itmodem Pvt. Ltd.</dc:creator>
  <cp:keywords/>
  <dc:description/>
  <cp:lastModifiedBy>Itmodem Solution</cp:lastModifiedBy>
  <cp:revision>2</cp:revision>
  <cp:lastPrinted>2025-08-23T10:06:00Z</cp:lastPrinted>
  <dcterms:created xsi:type="dcterms:W3CDTF">2025-08-27T04:31:00Z</dcterms:created>
  <dcterms:modified xsi:type="dcterms:W3CDTF">2025-08-27T04:31:00Z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fe9633d7-0dda-46a2-9ed7-59f6f41c7667</vt:lpwstr>
  </property>
</Properties>
</file>
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25167" w14:textId="25E9F785" w:rsidR="004658BC" w:rsidRPr="004658BC" w:rsidRDefault="004658BC" w:rsidP="004658BC">
      <w:pPr>
        <w:rPr>
          <w:sz w:val="40"/>
        </w:rPr>
      </w:pPr>
      <w:r w:rsidRPr="004658BC">
        <w:rPr>
          <w:b/>
          <w:bCs/>
          <w:sz w:val="40"/>
          <w:highlight w:val="yellow"/>
        </w:rPr>
        <w:t>Synchronous aur Asynchronous</w:t>
      </w:r>
      <w:r w:rsidRPr="004658BC">
        <w:rPr>
          <w:sz w:val="40"/>
          <w:highlight w:val="yellow"/>
        </w:rPr>
        <w:t>.</w:t>
      </w:r>
    </w:p>
    <w:p w14:paraId="22299285" w14:textId="77777777" w:rsidR="004658BC" w:rsidRPr="004658BC" w:rsidRDefault="004658BC" w:rsidP="004658BC">
      <w:pPr>
        <w:rPr>
          <w:sz w:val="40"/>
        </w:rPr>
      </w:pPr>
      <w:r w:rsidRPr="004658BC">
        <w:rPr>
          <w:sz w:val="40"/>
        </w:rPr>
        <w:pict w14:anchorId="4F870F38">
          <v:rect id="_x0000_i1075" style="width:0;height:1.5pt" o:hralign="center" o:hrstd="t" o:hr="t" fillcolor="#a0a0a0" stroked="f"/>
        </w:pict>
      </w:r>
    </w:p>
    <w:p w14:paraId="2FE6B157" w14:textId="77777777" w:rsidR="004658BC" w:rsidRPr="004658BC" w:rsidRDefault="004658BC" w:rsidP="004658BC">
      <w:pPr>
        <w:rPr>
          <w:b/>
          <w:bCs/>
          <w:sz w:val="40"/>
        </w:rPr>
      </w:pPr>
      <w:r w:rsidRPr="004658BC">
        <w:rPr>
          <w:rFonts w:ascii="Segoe UI Emoji" w:hAnsi="Segoe UI Emoji" w:cs="Segoe UI Emoji"/>
          <w:b/>
          <w:bCs/>
          <w:sz w:val="40"/>
        </w:rPr>
        <w:t>📂</w:t>
      </w:r>
      <w:r w:rsidRPr="004658BC">
        <w:rPr>
          <w:b/>
          <w:bCs/>
          <w:sz w:val="40"/>
        </w:rPr>
        <w:t xml:space="preserve"> FS Module – Desi Style (with Sync &amp; Async)</w:t>
      </w:r>
    </w:p>
    <w:p w14:paraId="402E12D9" w14:textId="77777777" w:rsidR="004658BC" w:rsidRPr="004658BC" w:rsidRDefault="004658BC" w:rsidP="004658BC">
      <w:pPr>
        <w:rPr>
          <w:sz w:val="40"/>
        </w:rPr>
      </w:pPr>
      <w:proofErr w:type="spellStart"/>
      <w:r w:rsidRPr="004658BC">
        <w:rPr>
          <w:sz w:val="40"/>
        </w:rPr>
        <w:t>Socho</w:t>
      </w:r>
      <w:proofErr w:type="spellEnd"/>
      <w:r w:rsidRPr="004658BC">
        <w:rPr>
          <w:sz w:val="40"/>
        </w:rPr>
        <w:t xml:space="preserve"> tum chai </w:t>
      </w:r>
      <w:proofErr w:type="spellStart"/>
      <w:r w:rsidRPr="004658BC">
        <w:rPr>
          <w:sz w:val="40"/>
        </w:rPr>
        <w:t>bana</w:t>
      </w:r>
      <w:proofErr w:type="spellEnd"/>
      <w:r w:rsidRPr="004658BC">
        <w:rPr>
          <w:sz w:val="40"/>
        </w:rPr>
        <w:t xml:space="preserve"> </w:t>
      </w:r>
      <w:proofErr w:type="spellStart"/>
      <w:r w:rsidRPr="004658BC">
        <w:rPr>
          <w:sz w:val="40"/>
        </w:rPr>
        <w:t>rahe</w:t>
      </w:r>
      <w:proofErr w:type="spellEnd"/>
      <w:r w:rsidRPr="004658BC">
        <w:rPr>
          <w:sz w:val="40"/>
        </w:rPr>
        <w:t xml:space="preserve"> ho </w:t>
      </w:r>
      <w:r w:rsidRPr="004658BC">
        <w:rPr>
          <w:rFonts w:ascii="Segoe UI Emoji" w:hAnsi="Segoe UI Emoji" w:cs="Segoe UI Emoji"/>
          <w:sz w:val="40"/>
        </w:rPr>
        <w:t>☕</w:t>
      </w:r>
      <w:r w:rsidRPr="004658BC">
        <w:rPr>
          <w:sz w:val="40"/>
        </w:rPr>
        <w:t>:</w:t>
      </w:r>
    </w:p>
    <w:p w14:paraId="4295EA2B" w14:textId="77777777" w:rsidR="004658BC" w:rsidRPr="004658BC" w:rsidRDefault="004658BC" w:rsidP="004658BC">
      <w:pPr>
        <w:numPr>
          <w:ilvl w:val="0"/>
          <w:numId w:val="217"/>
        </w:numPr>
        <w:rPr>
          <w:sz w:val="40"/>
        </w:rPr>
      </w:pPr>
      <w:r w:rsidRPr="004658BC">
        <w:rPr>
          <w:b/>
          <w:bCs/>
          <w:sz w:val="40"/>
        </w:rPr>
        <w:t>Synchronous (Sync)</w:t>
      </w:r>
      <w:r w:rsidRPr="004658BC">
        <w:rPr>
          <w:sz w:val="40"/>
        </w:rPr>
        <w:t xml:space="preserve"> = Tum stove </w:t>
      </w:r>
      <w:proofErr w:type="spellStart"/>
      <w:r w:rsidRPr="004658BC">
        <w:rPr>
          <w:sz w:val="40"/>
        </w:rPr>
        <w:t>ke</w:t>
      </w:r>
      <w:proofErr w:type="spellEnd"/>
      <w:r w:rsidRPr="004658BC">
        <w:rPr>
          <w:sz w:val="40"/>
        </w:rPr>
        <w:t xml:space="preserve"> </w:t>
      </w:r>
      <w:proofErr w:type="spellStart"/>
      <w:r w:rsidRPr="004658BC">
        <w:rPr>
          <w:sz w:val="40"/>
        </w:rPr>
        <w:t>saamne</w:t>
      </w:r>
      <w:proofErr w:type="spellEnd"/>
      <w:r w:rsidRPr="004658BC">
        <w:rPr>
          <w:sz w:val="40"/>
        </w:rPr>
        <w:t xml:space="preserve"> </w:t>
      </w:r>
      <w:proofErr w:type="spellStart"/>
      <w:r w:rsidRPr="004658BC">
        <w:rPr>
          <w:sz w:val="40"/>
        </w:rPr>
        <w:t>khade</w:t>
      </w:r>
      <w:proofErr w:type="spellEnd"/>
      <w:r w:rsidRPr="004658BC">
        <w:rPr>
          <w:sz w:val="40"/>
        </w:rPr>
        <w:t xml:space="preserve"> ho, chai </w:t>
      </w:r>
      <w:proofErr w:type="spellStart"/>
      <w:r w:rsidRPr="004658BC">
        <w:rPr>
          <w:sz w:val="40"/>
        </w:rPr>
        <w:t>banne</w:t>
      </w:r>
      <w:proofErr w:type="spellEnd"/>
      <w:r w:rsidRPr="004658BC">
        <w:rPr>
          <w:sz w:val="40"/>
        </w:rPr>
        <w:t xml:space="preserve"> </w:t>
      </w:r>
      <w:proofErr w:type="spellStart"/>
      <w:r w:rsidRPr="004658BC">
        <w:rPr>
          <w:sz w:val="40"/>
        </w:rPr>
        <w:t>tak</w:t>
      </w:r>
      <w:proofErr w:type="spellEnd"/>
      <w:r w:rsidRPr="004658BC">
        <w:rPr>
          <w:sz w:val="40"/>
        </w:rPr>
        <w:t xml:space="preserve"> </w:t>
      </w:r>
      <w:proofErr w:type="spellStart"/>
      <w:r w:rsidRPr="004658BC">
        <w:rPr>
          <w:sz w:val="40"/>
        </w:rPr>
        <w:t>kuch</w:t>
      </w:r>
      <w:proofErr w:type="spellEnd"/>
      <w:r w:rsidRPr="004658BC">
        <w:rPr>
          <w:sz w:val="40"/>
        </w:rPr>
        <w:t xml:space="preserve"> aur </w:t>
      </w:r>
      <w:proofErr w:type="spellStart"/>
      <w:r w:rsidRPr="004658BC">
        <w:rPr>
          <w:sz w:val="40"/>
        </w:rPr>
        <w:t>nahi</w:t>
      </w:r>
      <w:proofErr w:type="spellEnd"/>
      <w:r w:rsidRPr="004658BC">
        <w:rPr>
          <w:sz w:val="40"/>
        </w:rPr>
        <w:t xml:space="preserve"> </w:t>
      </w:r>
      <w:proofErr w:type="spellStart"/>
      <w:r w:rsidRPr="004658BC">
        <w:rPr>
          <w:sz w:val="40"/>
        </w:rPr>
        <w:t>karoge</w:t>
      </w:r>
      <w:proofErr w:type="spellEnd"/>
      <w:r w:rsidRPr="004658BC">
        <w:rPr>
          <w:sz w:val="40"/>
        </w:rPr>
        <w:t xml:space="preserve">. Sab </w:t>
      </w:r>
      <w:proofErr w:type="spellStart"/>
      <w:r w:rsidRPr="004658BC">
        <w:rPr>
          <w:sz w:val="40"/>
        </w:rPr>
        <w:t>kaam</w:t>
      </w:r>
      <w:proofErr w:type="spellEnd"/>
      <w:r w:rsidRPr="004658BC">
        <w:rPr>
          <w:sz w:val="40"/>
        </w:rPr>
        <w:t xml:space="preserve"> </w:t>
      </w:r>
      <w:proofErr w:type="spellStart"/>
      <w:r w:rsidRPr="004658BC">
        <w:rPr>
          <w:sz w:val="40"/>
        </w:rPr>
        <w:t>ruk</w:t>
      </w:r>
      <w:proofErr w:type="spellEnd"/>
      <w:r w:rsidRPr="004658BC">
        <w:rPr>
          <w:sz w:val="40"/>
        </w:rPr>
        <w:t xml:space="preserve"> </w:t>
      </w:r>
      <w:proofErr w:type="spellStart"/>
      <w:r w:rsidRPr="004658BC">
        <w:rPr>
          <w:sz w:val="40"/>
        </w:rPr>
        <w:t>gaya</w:t>
      </w:r>
      <w:proofErr w:type="spellEnd"/>
      <w:r w:rsidRPr="004658BC">
        <w:rPr>
          <w:sz w:val="40"/>
        </w:rPr>
        <w:t>.</w:t>
      </w:r>
    </w:p>
    <w:p w14:paraId="0C455D93" w14:textId="77777777" w:rsidR="004658BC" w:rsidRPr="004658BC" w:rsidRDefault="004658BC" w:rsidP="004658BC">
      <w:pPr>
        <w:numPr>
          <w:ilvl w:val="0"/>
          <w:numId w:val="217"/>
        </w:numPr>
        <w:rPr>
          <w:sz w:val="40"/>
        </w:rPr>
      </w:pPr>
      <w:r w:rsidRPr="004658BC">
        <w:rPr>
          <w:b/>
          <w:bCs/>
          <w:sz w:val="40"/>
        </w:rPr>
        <w:t>Asynchronous (Async)</w:t>
      </w:r>
      <w:r w:rsidRPr="004658BC">
        <w:rPr>
          <w:sz w:val="40"/>
        </w:rPr>
        <w:t xml:space="preserve"> = </w:t>
      </w:r>
      <w:proofErr w:type="spellStart"/>
      <w:r w:rsidRPr="004658BC">
        <w:rPr>
          <w:sz w:val="40"/>
        </w:rPr>
        <w:t>Tumne</w:t>
      </w:r>
      <w:proofErr w:type="spellEnd"/>
      <w:r w:rsidRPr="004658BC">
        <w:rPr>
          <w:sz w:val="40"/>
        </w:rPr>
        <w:t xml:space="preserve"> chai </w:t>
      </w:r>
      <w:proofErr w:type="spellStart"/>
      <w:r w:rsidRPr="004658BC">
        <w:rPr>
          <w:sz w:val="40"/>
        </w:rPr>
        <w:t>chadha</w:t>
      </w:r>
      <w:proofErr w:type="spellEnd"/>
      <w:r w:rsidRPr="004658BC">
        <w:rPr>
          <w:sz w:val="40"/>
        </w:rPr>
        <w:t xml:space="preserve"> di, tab </w:t>
      </w:r>
      <w:proofErr w:type="spellStart"/>
      <w:r w:rsidRPr="004658BC">
        <w:rPr>
          <w:sz w:val="40"/>
        </w:rPr>
        <w:t>tak</w:t>
      </w:r>
      <w:proofErr w:type="spellEnd"/>
      <w:r w:rsidRPr="004658BC">
        <w:rPr>
          <w:sz w:val="40"/>
        </w:rPr>
        <w:t xml:space="preserve"> mobile </w:t>
      </w:r>
      <w:proofErr w:type="spellStart"/>
      <w:r w:rsidRPr="004658BC">
        <w:rPr>
          <w:sz w:val="40"/>
        </w:rPr>
        <w:t>chala</w:t>
      </w:r>
      <w:proofErr w:type="spellEnd"/>
      <w:r w:rsidRPr="004658BC">
        <w:rPr>
          <w:sz w:val="40"/>
        </w:rPr>
        <w:t xml:space="preserve"> </w:t>
      </w:r>
      <w:proofErr w:type="spellStart"/>
      <w:r w:rsidRPr="004658BC">
        <w:rPr>
          <w:sz w:val="40"/>
        </w:rPr>
        <w:t>rahe</w:t>
      </w:r>
      <w:proofErr w:type="spellEnd"/>
      <w:r w:rsidRPr="004658BC">
        <w:rPr>
          <w:sz w:val="40"/>
        </w:rPr>
        <w:t xml:space="preserve"> ho. Jaise hi chai ready, </w:t>
      </w:r>
      <w:proofErr w:type="spellStart"/>
      <w:r w:rsidRPr="004658BC">
        <w:rPr>
          <w:sz w:val="40"/>
        </w:rPr>
        <w:t>awaaz</w:t>
      </w:r>
      <w:proofErr w:type="spellEnd"/>
      <w:r w:rsidRPr="004658BC">
        <w:rPr>
          <w:sz w:val="40"/>
        </w:rPr>
        <w:t xml:space="preserve"> </w:t>
      </w:r>
      <w:proofErr w:type="spellStart"/>
      <w:r w:rsidRPr="004658BC">
        <w:rPr>
          <w:sz w:val="40"/>
        </w:rPr>
        <w:t>aayi</w:t>
      </w:r>
      <w:proofErr w:type="spellEnd"/>
      <w:r w:rsidRPr="004658BC">
        <w:rPr>
          <w:sz w:val="40"/>
        </w:rPr>
        <w:t xml:space="preserve"> “ting-ting” aur </w:t>
      </w:r>
      <w:proofErr w:type="spellStart"/>
      <w:r w:rsidRPr="004658BC">
        <w:rPr>
          <w:sz w:val="40"/>
        </w:rPr>
        <w:t>tumne</w:t>
      </w:r>
      <w:proofErr w:type="spellEnd"/>
      <w:r w:rsidRPr="004658BC">
        <w:rPr>
          <w:sz w:val="40"/>
        </w:rPr>
        <w:t xml:space="preserve"> </w:t>
      </w:r>
      <w:proofErr w:type="spellStart"/>
      <w:r w:rsidRPr="004658BC">
        <w:rPr>
          <w:sz w:val="40"/>
        </w:rPr>
        <w:t>uthakar</w:t>
      </w:r>
      <w:proofErr w:type="spellEnd"/>
      <w:r w:rsidRPr="004658BC">
        <w:rPr>
          <w:sz w:val="40"/>
        </w:rPr>
        <w:t xml:space="preserve"> chai le li.</w:t>
      </w:r>
    </w:p>
    <w:p w14:paraId="5C237DBC" w14:textId="77777777" w:rsidR="004658BC" w:rsidRPr="004658BC" w:rsidRDefault="004658BC" w:rsidP="004658BC">
      <w:pPr>
        <w:rPr>
          <w:sz w:val="40"/>
        </w:rPr>
      </w:pPr>
      <w:r w:rsidRPr="004658BC">
        <w:rPr>
          <w:sz w:val="40"/>
        </w:rPr>
        <w:t xml:space="preserve">Node.js me </w:t>
      </w:r>
      <w:proofErr w:type="spellStart"/>
      <w:r w:rsidRPr="004658BC">
        <w:rPr>
          <w:sz w:val="40"/>
        </w:rPr>
        <w:t>bhi</w:t>
      </w:r>
      <w:proofErr w:type="spellEnd"/>
      <w:r w:rsidRPr="004658BC">
        <w:rPr>
          <w:sz w:val="40"/>
        </w:rPr>
        <w:t xml:space="preserve"> </w:t>
      </w:r>
      <w:proofErr w:type="spellStart"/>
      <w:r w:rsidRPr="004658BC">
        <w:rPr>
          <w:sz w:val="40"/>
        </w:rPr>
        <w:t>aise</w:t>
      </w:r>
      <w:proofErr w:type="spellEnd"/>
      <w:r w:rsidRPr="004658BC">
        <w:rPr>
          <w:sz w:val="40"/>
        </w:rPr>
        <w:t xml:space="preserve"> hi </w:t>
      </w:r>
      <w:proofErr w:type="spellStart"/>
      <w:r w:rsidRPr="004658BC">
        <w:rPr>
          <w:sz w:val="40"/>
        </w:rPr>
        <w:t>hota</w:t>
      </w:r>
      <w:proofErr w:type="spellEnd"/>
      <w:r w:rsidRPr="004658BC">
        <w:rPr>
          <w:sz w:val="40"/>
        </w:rPr>
        <w:t xml:space="preserve"> </w:t>
      </w:r>
      <w:proofErr w:type="spellStart"/>
      <w:r w:rsidRPr="004658BC">
        <w:rPr>
          <w:sz w:val="40"/>
        </w:rPr>
        <w:t>hai</w:t>
      </w:r>
      <w:proofErr w:type="spellEnd"/>
      <w:r w:rsidRPr="004658BC">
        <w:rPr>
          <w:sz w:val="40"/>
        </w:rPr>
        <w:t>.</w:t>
      </w:r>
    </w:p>
    <w:p w14:paraId="589B6B03" w14:textId="77777777" w:rsidR="004658BC" w:rsidRPr="004658BC" w:rsidRDefault="004658BC" w:rsidP="004658BC">
      <w:pPr>
        <w:rPr>
          <w:sz w:val="40"/>
        </w:rPr>
      </w:pPr>
      <w:r w:rsidRPr="004658BC">
        <w:rPr>
          <w:sz w:val="40"/>
        </w:rPr>
        <w:pict w14:anchorId="0B5FAABE">
          <v:rect id="_x0000_i1076" style="width:0;height:1.5pt" o:hralign="center" o:hrstd="t" o:hr="t" fillcolor="#a0a0a0" stroked="f"/>
        </w:pict>
      </w:r>
    </w:p>
    <w:p w14:paraId="5D654A80" w14:textId="77777777" w:rsidR="004658BC" w:rsidRPr="004658BC" w:rsidRDefault="004658BC" w:rsidP="004658BC">
      <w:pPr>
        <w:rPr>
          <w:b/>
          <w:bCs/>
          <w:sz w:val="40"/>
        </w:rPr>
      </w:pPr>
      <w:r w:rsidRPr="004658BC">
        <w:rPr>
          <w:b/>
          <w:bCs/>
          <w:sz w:val="40"/>
        </w:rPr>
        <w:t>1. File Banana / Write Karna</w:t>
      </w:r>
    </w:p>
    <w:p w14:paraId="11E7E65F" w14:textId="77777777" w:rsidR="004658BC" w:rsidRPr="004658BC" w:rsidRDefault="004658BC" w:rsidP="004658BC">
      <w:pPr>
        <w:rPr>
          <w:sz w:val="40"/>
        </w:rPr>
      </w:pPr>
      <w:r w:rsidRPr="004658BC">
        <w:rPr>
          <w:rFonts w:ascii="Segoe UI Emoji" w:hAnsi="Segoe UI Emoji" w:cs="Segoe UI Emoji"/>
          <w:sz w:val="40"/>
        </w:rPr>
        <w:t>👉</w:t>
      </w:r>
      <w:r w:rsidRPr="004658BC">
        <w:rPr>
          <w:sz w:val="40"/>
        </w:rPr>
        <w:t xml:space="preserve"> </w:t>
      </w:r>
      <w:r w:rsidRPr="004658BC">
        <w:rPr>
          <w:b/>
          <w:bCs/>
          <w:sz w:val="40"/>
        </w:rPr>
        <w:t>Sync</w:t>
      </w:r>
    </w:p>
    <w:p w14:paraId="1CB277A3" w14:textId="6C3DF675" w:rsidR="007E73E0" w:rsidRPr="004658BC" w:rsidRDefault="007B43FF" w:rsidP="004658BC">
      <w:pPr>
        <w:rPr>
          <w:sz w:val="40"/>
        </w:rPr>
      </w:pPr>
      <w:r w:rsidRPr="007B43FF">
        <w:rPr>
          <w:sz w:val="40"/>
        </w:rPr>
        <w:drawing>
          <wp:inline distT="0" distB="0" distL="0" distR="0" wp14:anchorId="2024C67D" wp14:editId="67D4EC2B">
            <wp:extent cx="6766560" cy="1473200"/>
            <wp:effectExtent l="0" t="0" r="0" b="0"/>
            <wp:docPr id="171763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37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F182" w14:textId="77777777" w:rsidR="004658BC" w:rsidRPr="004658BC" w:rsidRDefault="004658BC" w:rsidP="004658BC">
      <w:pPr>
        <w:rPr>
          <w:sz w:val="40"/>
        </w:rPr>
      </w:pPr>
      <w:r w:rsidRPr="004658BC">
        <w:rPr>
          <w:rFonts w:ascii="Segoe UI Emoji" w:hAnsi="Segoe UI Emoji" w:cs="Segoe UI Emoji"/>
          <w:sz w:val="40"/>
        </w:rPr>
        <w:t>👉</w:t>
      </w:r>
      <w:r w:rsidRPr="004658BC">
        <w:rPr>
          <w:sz w:val="40"/>
        </w:rPr>
        <w:t xml:space="preserve"> </w:t>
      </w:r>
      <w:r w:rsidRPr="004658BC">
        <w:rPr>
          <w:b/>
          <w:bCs/>
          <w:sz w:val="40"/>
        </w:rPr>
        <w:t>Async</w:t>
      </w:r>
    </w:p>
    <w:p w14:paraId="3944B744" w14:textId="4DF366DB" w:rsidR="007E73E0" w:rsidRPr="004658BC" w:rsidRDefault="00B579BE" w:rsidP="004658BC">
      <w:pPr>
        <w:rPr>
          <w:sz w:val="40"/>
        </w:rPr>
      </w:pPr>
      <w:r w:rsidRPr="00B579BE">
        <w:rPr>
          <w:sz w:val="40"/>
        </w:rPr>
        <w:lastRenderedPageBreak/>
        <w:drawing>
          <wp:inline distT="0" distB="0" distL="0" distR="0" wp14:anchorId="0DBDB3C8" wp14:editId="1D85E674">
            <wp:extent cx="6766560" cy="1909445"/>
            <wp:effectExtent l="0" t="0" r="0" b="0"/>
            <wp:docPr id="90840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06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D9F4" w14:textId="77777777" w:rsidR="004658BC" w:rsidRPr="004658BC" w:rsidRDefault="004658BC" w:rsidP="004658BC">
      <w:pPr>
        <w:rPr>
          <w:sz w:val="40"/>
        </w:rPr>
      </w:pPr>
      <w:r w:rsidRPr="004658BC">
        <w:rPr>
          <w:sz w:val="40"/>
        </w:rPr>
        <w:pict w14:anchorId="7025F4DE">
          <v:rect id="_x0000_i1077" style="width:0;height:1.5pt" o:hralign="center" o:hrstd="t" o:hr="t" fillcolor="#a0a0a0" stroked="f"/>
        </w:pict>
      </w:r>
    </w:p>
    <w:p w14:paraId="1FF05B35" w14:textId="77777777" w:rsidR="004658BC" w:rsidRPr="004658BC" w:rsidRDefault="004658BC" w:rsidP="004658BC">
      <w:pPr>
        <w:rPr>
          <w:b/>
          <w:bCs/>
          <w:sz w:val="40"/>
        </w:rPr>
      </w:pPr>
      <w:r w:rsidRPr="004658BC">
        <w:rPr>
          <w:b/>
          <w:bCs/>
          <w:sz w:val="40"/>
        </w:rPr>
        <w:t>2. File Read Karna</w:t>
      </w:r>
    </w:p>
    <w:p w14:paraId="62E7B394" w14:textId="77777777" w:rsidR="004658BC" w:rsidRPr="004658BC" w:rsidRDefault="004658BC" w:rsidP="004658BC">
      <w:pPr>
        <w:rPr>
          <w:sz w:val="40"/>
        </w:rPr>
      </w:pPr>
      <w:r w:rsidRPr="004658BC">
        <w:rPr>
          <w:rFonts w:ascii="Segoe UI Emoji" w:hAnsi="Segoe UI Emoji" w:cs="Segoe UI Emoji"/>
          <w:sz w:val="40"/>
        </w:rPr>
        <w:t>👉</w:t>
      </w:r>
      <w:r w:rsidRPr="004658BC">
        <w:rPr>
          <w:sz w:val="40"/>
        </w:rPr>
        <w:t xml:space="preserve"> </w:t>
      </w:r>
      <w:r w:rsidRPr="004658BC">
        <w:rPr>
          <w:b/>
          <w:bCs/>
          <w:sz w:val="40"/>
        </w:rPr>
        <w:t>Sync</w:t>
      </w:r>
    </w:p>
    <w:p w14:paraId="1E69407A" w14:textId="43339061" w:rsidR="007B43FF" w:rsidRPr="004658BC" w:rsidRDefault="006F1D84" w:rsidP="004658BC">
      <w:pPr>
        <w:rPr>
          <w:sz w:val="40"/>
        </w:rPr>
      </w:pPr>
      <w:r w:rsidRPr="006F1D84">
        <w:rPr>
          <w:sz w:val="40"/>
        </w:rPr>
        <w:drawing>
          <wp:inline distT="0" distB="0" distL="0" distR="0" wp14:anchorId="2C36BF71" wp14:editId="6D03A515">
            <wp:extent cx="6766560" cy="1657985"/>
            <wp:effectExtent l="0" t="0" r="0" b="0"/>
            <wp:docPr id="96982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273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35EC" w14:textId="77777777" w:rsidR="004658BC" w:rsidRDefault="004658BC" w:rsidP="004658BC">
      <w:pPr>
        <w:rPr>
          <w:b/>
          <w:bCs/>
          <w:sz w:val="40"/>
        </w:rPr>
      </w:pPr>
      <w:r w:rsidRPr="004658BC">
        <w:rPr>
          <w:rFonts w:ascii="Segoe UI Emoji" w:hAnsi="Segoe UI Emoji" w:cs="Segoe UI Emoji"/>
          <w:sz w:val="40"/>
        </w:rPr>
        <w:t>👉</w:t>
      </w:r>
      <w:r w:rsidRPr="004658BC">
        <w:rPr>
          <w:sz w:val="40"/>
        </w:rPr>
        <w:t xml:space="preserve"> </w:t>
      </w:r>
      <w:r w:rsidRPr="004658BC">
        <w:rPr>
          <w:b/>
          <w:bCs/>
          <w:sz w:val="40"/>
        </w:rPr>
        <w:t>Async</w:t>
      </w:r>
    </w:p>
    <w:p w14:paraId="0303CBEB" w14:textId="36446DEF" w:rsidR="00B579BE" w:rsidRPr="004658BC" w:rsidRDefault="00CB3570" w:rsidP="004658BC">
      <w:pPr>
        <w:rPr>
          <w:sz w:val="40"/>
        </w:rPr>
      </w:pPr>
      <w:r w:rsidRPr="00CB3570">
        <w:rPr>
          <w:sz w:val="40"/>
        </w:rPr>
        <w:drawing>
          <wp:inline distT="0" distB="0" distL="0" distR="0" wp14:anchorId="7A3A392C" wp14:editId="65357AE4">
            <wp:extent cx="6766560" cy="1765935"/>
            <wp:effectExtent l="0" t="0" r="0" b="5715"/>
            <wp:docPr id="160544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467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E3B5" w14:textId="77777777" w:rsidR="004658BC" w:rsidRPr="004658BC" w:rsidRDefault="004658BC" w:rsidP="004658BC">
      <w:pPr>
        <w:rPr>
          <w:sz w:val="40"/>
        </w:rPr>
      </w:pPr>
      <w:r w:rsidRPr="004658BC">
        <w:rPr>
          <w:sz w:val="40"/>
        </w:rPr>
        <w:pict w14:anchorId="7B2FCB2D">
          <v:rect id="_x0000_i1078" style="width:0;height:1.5pt" o:hralign="center" o:hrstd="t" o:hr="t" fillcolor="#a0a0a0" stroked="f"/>
        </w:pict>
      </w:r>
    </w:p>
    <w:p w14:paraId="30048919" w14:textId="77777777" w:rsidR="004658BC" w:rsidRPr="004658BC" w:rsidRDefault="004658BC" w:rsidP="004658BC">
      <w:pPr>
        <w:rPr>
          <w:b/>
          <w:bCs/>
          <w:sz w:val="40"/>
        </w:rPr>
      </w:pPr>
      <w:r w:rsidRPr="004658BC">
        <w:rPr>
          <w:b/>
          <w:bCs/>
          <w:sz w:val="40"/>
        </w:rPr>
        <w:t>3. File Delete Karna</w:t>
      </w:r>
    </w:p>
    <w:p w14:paraId="390C3E9A" w14:textId="77777777" w:rsidR="004658BC" w:rsidRPr="004658BC" w:rsidRDefault="004658BC" w:rsidP="004658BC">
      <w:pPr>
        <w:rPr>
          <w:sz w:val="40"/>
        </w:rPr>
      </w:pPr>
      <w:r w:rsidRPr="004658BC">
        <w:rPr>
          <w:rFonts w:ascii="Segoe UI Emoji" w:hAnsi="Segoe UI Emoji" w:cs="Segoe UI Emoji"/>
          <w:sz w:val="40"/>
        </w:rPr>
        <w:t>👉</w:t>
      </w:r>
      <w:r w:rsidRPr="004658BC">
        <w:rPr>
          <w:sz w:val="40"/>
        </w:rPr>
        <w:t xml:space="preserve"> </w:t>
      </w:r>
      <w:r w:rsidRPr="004658BC">
        <w:rPr>
          <w:b/>
          <w:bCs/>
          <w:sz w:val="40"/>
        </w:rPr>
        <w:t>Sync</w:t>
      </w:r>
    </w:p>
    <w:p w14:paraId="393B7ADE" w14:textId="6C90716D" w:rsidR="006F1D84" w:rsidRPr="004658BC" w:rsidRDefault="006F1D84" w:rsidP="004658BC">
      <w:pPr>
        <w:rPr>
          <w:sz w:val="40"/>
        </w:rPr>
      </w:pPr>
      <w:r w:rsidRPr="006F1D84">
        <w:rPr>
          <w:sz w:val="40"/>
        </w:rPr>
        <w:lastRenderedPageBreak/>
        <w:drawing>
          <wp:inline distT="0" distB="0" distL="0" distR="0" wp14:anchorId="7C5C55AF" wp14:editId="7F72F641">
            <wp:extent cx="6766560" cy="1547495"/>
            <wp:effectExtent l="0" t="0" r="0" b="0"/>
            <wp:docPr id="201605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57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7C74" w14:textId="77777777" w:rsidR="004658BC" w:rsidRPr="004658BC" w:rsidRDefault="004658BC" w:rsidP="004658BC">
      <w:pPr>
        <w:rPr>
          <w:sz w:val="40"/>
        </w:rPr>
      </w:pPr>
      <w:r w:rsidRPr="004658BC">
        <w:rPr>
          <w:rFonts w:ascii="Segoe UI Emoji" w:hAnsi="Segoe UI Emoji" w:cs="Segoe UI Emoji"/>
          <w:sz w:val="40"/>
        </w:rPr>
        <w:t>👉</w:t>
      </w:r>
      <w:r w:rsidRPr="004658BC">
        <w:rPr>
          <w:sz w:val="40"/>
        </w:rPr>
        <w:t xml:space="preserve"> </w:t>
      </w:r>
      <w:r w:rsidRPr="004658BC">
        <w:rPr>
          <w:b/>
          <w:bCs/>
          <w:sz w:val="40"/>
        </w:rPr>
        <w:t>Async</w:t>
      </w:r>
    </w:p>
    <w:p w14:paraId="0B575BE9" w14:textId="54A44ADD" w:rsidR="004658BC" w:rsidRPr="004658BC" w:rsidRDefault="00CB3570" w:rsidP="004658BC">
      <w:pPr>
        <w:rPr>
          <w:sz w:val="40"/>
        </w:rPr>
      </w:pPr>
      <w:r w:rsidRPr="00CB3570">
        <w:rPr>
          <w:sz w:val="40"/>
        </w:rPr>
        <w:drawing>
          <wp:inline distT="0" distB="0" distL="0" distR="0" wp14:anchorId="3DD8D2EE" wp14:editId="1AB4591D">
            <wp:extent cx="6766560" cy="2461895"/>
            <wp:effectExtent l="0" t="0" r="0" b="0"/>
            <wp:docPr id="92481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189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BE5B" w14:textId="77777777" w:rsidR="004658BC" w:rsidRPr="004658BC" w:rsidRDefault="004658BC" w:rsidP="004658BC">
      <w:pPr>
        <w:rPr>
          <w:sz w:val="40"/>
        </w:rPr>
      </w:pPr>
      <w:r w:rsidRPr="004658BC">
        <w:rPr>
          <w:sz w:val="40"/>
        </w:rPr>
        <w:pict w14:anchorId="73927827">
          <v:rect id="_x0000_i1079" style="width:0;height:1.5pt" o:hralign="center" o:hrstd="t" o:hr="t" fillcolor="#a0a0a0" stroked="f"/>
        </w:pict>
      </w:r>
    </w:p>
    <w:p w14:paraId="5A2C7230" w14:textId="77777777" w:rsidR="004658BC" w:rsidRPr="004658BC" w:rsidRDefault="004658BC" w:rsidP="004658BC">
      <w:pPr>
        <w:rPr>
          <w:b/>
          <w:bCs/>
          <w:sz w:val="40"/>
        </w:rPr>
      </w:pPr>
      <w:r w:rsidRPr="004658BC">
        <w:rPr>
          <w:rFonts w:ascii="Segoe UI Emoji" w:hAnsi="Segoe UI Emoji" w:cs="Segoe UI Emoji"/>
          <w:b/>
          <w:bCs/>
          <w:sz w:val="40"/>
        </w:rPr>
        <w:t>🎯</w:t>
      </w:r>
      <w:r w:rsidRPr="004658BC">
        <w:rPr>
          <w:b/>
          <w:bCs/>
          <w:sz w:val="40"/>
        </w:rPr>
        <w:t xml:space="preserve"> Desi Summary</w:t>
      </w:r>
    </w:p>
    <w:p w14:paraId="76258010" w14:textId="77777777" w:rsidR="004658BC" w:rsidRPr="004658BC" w:rsidRDefault="004658BC" w:rsidP="004658BC">
      <w:pPr>
        <w:numPr>
          <w:ilvl w:val="0"/>
          <w:numId w:val="218"/>
        </w:numPr>
        <w:rPr>
          <w:sz w:val="40"/>
        </w:rPr>
      </w:pPr>
      <w:r w:rsidRPr="004658BC">
        <w:rPr>
          <w:b/>
          <w:bCs/>
          <w:sz w:val="40"/>
        </w:rPr>
        <w:t>Sync</w:t>
      </w:r>
      <w:r w:rsidRPr="004658BC">
        <w:rPr>
          <w:sz w:val="40"/>
        </w:rPr>
        <w:t xml:space="preserve"> → </w:t>
      </w:r>
      <w:proofErr w:type="spellStart"/>
      <w:r w:rsidRPr="004658BC">
        <w:rPr>
          <w:sz w:val="40"/>
        </w:rPr>
        <w:t>Seedha</w:t>
      </w:r>
      <w:proofErr w:type="spellEnd"/>
      <w:r w:rsidRPr="004658BC">
        <w:rPr>
          <w:sz w:val="40"/>
        </w:rPr>
        <w:t xml:space="preserve"> </w:t>
      </w:r>
      <w:proofErr w:type="spellStart"/>
      <w:r w:rsidRPr="004658BC">
        <w:rPr>
          <w:sz w:val="40"/>
        </w:rPr>
        <w:t>kaam</w:t>
      </w:r>
      <w:proofErr w:type="spellEnd"/>
      <w:r w:rsidRPr="004658BC">
        <w:rPr>
          <w:sz w:val="40"/>
        </w:rPr>
        <w:t xml:space="preserve"> karo, sab wait </w:t>
      </w:r>
      <w:proofErr w:type="spellStart"/>
      <w:r w:rsidRPr="004658BC">
        <w:rPr>
          <w:sz w:val="40"/>
        </w:rPr>
        <w:t>karega</w:t>
      </w:r>
      <w:proofErr w:type="spellEnd"/>
      <w:r w:rsidRPr="004658BC">
        <w:rPr>
          <w:sz w:val="40"/>
        </w:rPr>
        <w:t>.</w:t>
      </w:r>
    </w:p>
    <w:p w14:paraId="17AEE3D8" w14:textId="77777777" w:rsidR="004658BC" w:rsidRPr="004658BC" w:rsidRDefault="004658BC" w:rsidP="004658BC">
      <w:pPr>
        <w:numPr>
          <w:ilvl w:val="0"/>
          <w:numId w:val="218"/>
        </w:numPr>
        <w:rPr>
          <w:sz w:val="40"/>
        </w:rPr>
      </w:pPr>
      <w:r w:rsidRPr="004658BC">
        <w:rPr>
          <w:b/>
          <w:bCs/>
          <w:sz w:val="40"/>
        </w:rPr>
        <w:t>Async</w:t>
      </w:r>
      <w:r w:rsidRPr="004658BC">
        <w:rPr>
          <w:sz w:val="40"/>
        </w:rPr>
        <w:t xml:space="preserve"> → Kaam </w:t>
      </w:r>
      <w:proofErr w:type="spellStart"/>
      <w:r w:rsidRPr="004658BC">
        <w:rPr>
          <w:sz w:val="40"/>
        </w:rPr>
        <w:t>chhodo</w:t>
      </w:r>
      <w:proofErr w:type="spellEnd"/>
      <w:r w:rsidRPr="004658BC">
        <w:rPr>
          <w:sz w:val="40"/>
        </w:rPr>
        <w:t xml:space="preserve"> system </w:t>
      </w:r>
      <w:proofErr w:type="spellStart"/>
      <w:r w:rsidRPr="004658BC">
        <w:rPr>
          <w:sz w:val="40"/>
        </w:rPr>
        <w:t>ke</w:t>
      </w:r>
      <w:proofErr w:type="spellEnd"/>
      <w:r w:rsidRPr="004658BC">
        <w:rPr>
          <w:sz w:val="40"/>
        </w:rPr>
        <w:t xml:space="preserve"> </w:t>
      </w:r>
      <w:proofErr w:type="spellStart"/>
      <w:r w:rsidRPr="004658BC">
        <w:rPr>
          <w:sz w:val="40"/>
        </w:rPr>
        <w:t>hawaale</w:t>
      </w:r>
      <w:proofErr w:type="spellEnd"/>
      <w:r w:rsidRPr="004658BC">
        <w:rPr>
          <w:sz w:val="40"/>
        </w:rPr>
        <w:t xml:space="preserve">, jab complete </w:t>
      </w:r>
      <w:proofErr w:type="spellStart"/>
      <w:r w:rsidRPr="004658BC">
        <w:rPr>
          <w:sz w:val="40"/>
        </w:rPr>
        <w:t>hoga</w:t>
      </w:r>
      <w:proofErr w:type="spellEnd"/>
      <w:r w:rsidRPr="004658BC">
        <w:rPr>
          <w:sz w:val="40"/>
        </w:rPr>
        <w:t xml:space="preserve"> callback </w:t>
      </w:r>
      <w:proofErr w:type="spellStart"/>
      <w:r w:rsidRPr="004658BC">
        <w:rPr>
          <w:sz w:val="40"/>
        </w:rPr>
        <w:t>bula</w:t>
      </w:r>
      <w:proofErr w:type="spellEnd"/>
      <w:r w:rsidRPr="004658BC">
        <w:rPr>
          <w:sz w:val="40"/>
        </w:rPr>
        <w:t xml:space="preserve"> </w:t>
      </w:r>
      <w:proofErr w:type="spellStart"/>
      <w:r w:rsidRPr="004658BC">
        <w:rPr>
          <w:sz w:val="40"/>
        </w:rPr>
        <w:t>lega</w:t>
      </w:r>
      <w:proofErr w:type="spellEnd"/>
      <w:r w:rsidRPr="004658BC">
        <w:rPr>
          <w:sz w:val="40"/>
        </w:rPr>
        <w:t>.</w:t>
      </w:r>
    </w:p>
    <w:p w14:paraId="2B679D07" w14:textId="77777777" w:rsidR="004658BC" w:rsidRPr="004658BC" w:rsidRDefault="004658BC" w:rsidP="004658BC">
      <w:pPr>
        <w:rPr>
          <w:sz w:val="40"/>
        </w:rPr>
      </w:pPr>
      <w:r w:rsidRPr="004658BC">
        <w:rPr>
          <w:sz w:val="40"/>
        </w:rPr>
        <w:pict w14:anchorId="55186548">
          <v:rect id="_x0000_i1080" style="width:0;height:1.5pt" o:hralign="center" o:hrstd="t" o:hr="t" fillcolor="#a0a0a0" stroked="f"/>
        </w:pict>
      </w:r>
    </w:p>
    <w:p w14:paraId="7C53A411" w14:textId="77777777" w:rsidR="004658BC" w:rsidRPr="004658BC" w:rsidRDefault="004658BC" w:rsidP="004658BC">
      <w:pPr>
        <w:rPr>
          <w:b/>
          <w:bCs/>
          <w:sz w:val="40"/>
        </w:rPr>
      </w:pPr>
      <w:r w:rsidRPr="004658BC">
        <w:rPr>
          <w:rFonts w:ascii="Segoe UI Emoji" w:hAnsi="Segoe UI Emoji" w:cs="Segoe UI Emoji"/>
          <w:b/>
          <w:bCs/>
          <w:sz w:val="40"/>
          <w:highlight w:val="yellow"/>
        </w:rPr>
        <w:t>🎯</w:t>
      </w:r>
      <w:r w:rsidRPr="004658BC">
        <w:rPr>
          <w:b/>
          <w:bCs/>
          <w:sz w:val="40"/>
          <w:highlight w:val="yellow"/>
        </w:rPr>
        <w:t xml:space="preserve"> Desi Summary</w:t>
      </w:r>
    </w:p>
    <w:p w14:paraId="2FCA0BC6" w14:textId="77777777" w:rsidR="004658BC" w:rsidRPr="004658BC" w:rsidRDefault="004658BC" w:rsidP="004658BC">
      <w:pPr>
        <w:numPr>
          <w:ilvl w:val="0"/>
          <w:numId w:val="219"/>
        </w:numPr>
        <w:rPr>
          <w:sz w:val="40"/>
        </w:rPr>
      </w:pPr>
      <w:r w:rsidRPr="004658BC">
        <w:rPr>
          <w:b/>
          <w:bCs/>
          <w:sz w:val="40"/>
        </w:rPr>
        <w:t>fs</w:t>
      </w:r>
      <w:r w:rsidRPr="004658BC">
        <w:rPr>
          <w:sz w:val="40"/>
        </w:rPr>
        <w:t xml:space="preserve"> = </w:t>
      </w:r>
      <w:proofErr w:type="spellStart"/>
      <w:r w:rsidRPr="004658BC">
        <w:rPr>
          <w:sz w:val="40"/>
        </w:rPr>
        <w:t>tumhari</w:t>
      </w:r>
      <w:proofErr w:type="spellEnd"/>
      <w:r w:rsidRPr="004658BC">
        <w:rPr>
          <w:sz w:val="40"/>
        </w:rPr>
        <w:t xml:space="preserve"> almirah ki master key</w:t>
      </w:r>
    </w:p>
    <w:p w14:paraId="75327E79" w14:textId="77777777" w:rsidR="004658BC" w:rsidRPr="004658BC" w:rsidRDefault="004658BC" w:rsidP="004658BC">
      <w:pPr>
        <w:numPr>
          <w:ilvl w:val="0"/>
          <w:numId w:val="219"/>
        </w:numPr>
        <w:rPr>
          <w:sz w:val="40"/>
        </w:rPr>
      </w:pPr>
      <w:proofErr w:type="spellStart"/>
      <w:r w:rsidRPr="004658BC">
        <w:rPr>
          <w:sz w:val="40"/>
        </w:rPr>
        <w:t>writeFileSync</w:t>
      </w:r>
      <w:proofErr w:type="spellEnd"/>
      <w:r w:rsidRPr="004658BC">
        <w:rPr>
          <w:sz w:val="40"/>
        </w:rPr>
        <w:t xml:space="preserve"> → </w:t>
      </w:r>
      <w:proofErr w:type="spellStart"/>
      <w:r w:rsidRPr="004658BC">
        <w:rPr>
          <w:sz w:val="40"/>
        </w:rPr>
        <w:t>naya</w:t>
      </w:r>
      <w:proofErr w:type="spellEnd"/>
      <w:r w:rsidRPr="004658BC">
        <w:rPr>
          <w:sz w:val="40"/>
        </w:rPr>
        <w:t xml:space="preserve"> file </w:t>
      </w:r>
      <w:proofErr w:type="spellStart"/>
      <w:r w:rsidRPr="004658BC">
        <w:rPr>
          <w:sz w:val="40"/>
        </w:rPr>
        <w:t>banao</w:t>
      </w:r>
      <w:proofErr w:type="spellEnd"/>
      <w:r w:rsidRPr="004658BC">
        <w:rPr>
          <w:sz w:val="40"/>
        </w:rPr>
        <w:t xml:space="preserve"> </w:t>
      </w:r>
      <w:proofErr w:type="spellStart"/>
      <w:r w:rsidRPr="004658BC">
        <w:rPr>
          <w:sz w:val="40"/>
        </w:rPr>
        <w:t>ya</w:t>
      </w:r>
      <w:proofErr w:type="spellEnd"/>
      <w:r w:rsidRPr="004658BC">
        <w:rPr>
          <w:sz w:val="40"/>
        </w:rPr>
        <w:t xml:space="preserve"> overwrite karo</w:t>
      </w:r>
    </w:p>
    <w:p w14:paraId="2D2AD61A" w14:textId="77777777" w:rsidR="004658BC" w:rsidRPr="004658BC" w:rsidRDefault="004658BC" w:rsidP="004658BC">
      <w:pPr>
        <w:numPr>
          <w:ilvl w:val="0"/>
          <w:numId w:val="219"/>
        </w:numPr>
        <w:rPr>
          <w:sz w:val="40"/>
        </w:rPr>
      </w:pPr>
      <w:proofErr w:type="spellStart"/>
      <w:r w:rsidRPr="004658BC">
        <w:rPr>
          <w:sz w:val="40"/>
        </w:rPr>
        <w:lastRenderedPageBreak/>
        <w:t>appendFileSync</w:t>
      </w:r>
      <w:proofErr w:type="spellEnd"/>
      <w:r w:rsidRPr="004658BC">
        <w:rPr>
          <w:sz w:val="40"/>
        </w:rPr>
        <w:t xml:space="preserve"> → extra content </w:t>
      </w:r>
      <w:proofErr w:type="spellStart"/>
      <w:r w:rsidRPr="004658BC">
        <w:rPr>
          <w:sz w:val="40"/>
        </w:rPr>
        <w:t>jodo</w:t>
      </w:r>
      <w:proofErr w:type="spellEnd"/>
    </w:p>
    <w:p w14:paraId="5F647DE2" w14:textId="77777777" w:rsidR="004658BC" w:rsidRPr="004658BC" w:rsidRDefault="004658BC" w:rsidP="004658BC">
      <w:pPr>
        <w:numPr>
          <w:ilvl w:val="0"/>
          <w:numId w:val="219"/>
        </w:numPr>
        <w:rPr>
          <w:sz w:val="40"/>
        </w:rPr>
      </w:pPr>
      <w:proofErr w:type="spellStart"/>
      <w:r w:rsidRPr="004658BC">
        <w:rPr>
          <w:sz w:val="40"/>
        </w:rPr>
        <w:t>readFileSync</w:t>
      </w:r>
      <w:proofErr w:type="spellEnd"/>
      <w:r w:rsidRPr="004658BC">
        <w:rPr>
          <w:sz w:val="40"/>
        </w:rPr>
        <w:t xml:space="preserve"> → file </w:t>
      </w:r>
      <w:proofErr w:type="spellStart"/>
      <w:r w:rsidRPr="004658BC">
        <w:rPr>
          <w:sz w:val="40"/>
        </w:rPr>
        <w:t>padh</w:t>
      </w:r>
      <w:proofErr w:type="spellEnd"/>
      <w:r w:rsidRPr="004658BC">
        <w:rPr>
          <w:sz w:val="40"/>
        </w:rPr>
        <w:t xml:space="preserve"> lo</w:t>
      </w:r>
    </w:p>
    <w:p w14:paraId="2D3E2A29" w14:textId="77777777" w:rsidR="004658BC" w:rsidRPr="004658BC" w:rsidRDefault="004658BC" w:rsidP="004658BC">
      <w:pPr>
        <w:numPr>
          <w:ilvl w:val="0"/>
          <w:numId w:val="219"/>
        </w:numPr>
        <w:rPr>
          <w:sz w:val="40"/>
        </w:rPr>
      </w:pPr>
      <w:proofErr w:type="spellStart"/>
      <w:r w:rsidRPr="004658BC">
        <w:rPr>
          <w:sz w:val="40"/>
        </w:rPr>
        <w:t>unlinkSync</w:t>
      </w:r>
      <w:proofErr w:type="spellEnd"/>
      <w:r w:rsidRPr="004658BC">
        <w:rPr>
          <w:sz w:val="40"/>
        </w:rPr>
        <w:t xml:space="preserve"> → file delete </w:t>
      </w:r>
      <w:proofErr w:type="spellStart"/>
      <w:r w:rsidRPr="004658BC">
        <w:rPr>
          <w:sz w:val="40"/>
        </w:rPr>
        <w:t>kar</w:t>
      </w:r>
      <w:proofErr w:type="spellEnd"/>
      <w:r w:rsidRPr="004658BC">
        <w:rPr>
          <w:sz w:val="40"/>
        </w:rPr>
        <w:t xml:space="preserve"> do</w:t>
      </w:r>
    </w:p>
    <w:p w14:paraId="44E41F51" w14:textId="77777777" w:rsidR="004658BC" w:rsidRPr="004658BC" w:rsidRDefault="004658BC" w:rsidP="004658BC">
      <w:pPr>
        <w:numPr>
          <w:ilvl w:val="0"/>
          <w:numId w:val="219"/>
        </w:numPr>
        <w:rPr>
          <w:sz w:val="40"/>
        </w:rPr>
      </w:pPr>
      <w:proofErr w:type="spellStart"/>
      <w:r w:rsidRPr="004658BC">
        <w:rPr>
          <w:sz w:val="40"/>
        </w:rPr>
        <w:t>mkdirSync</w:t>
      </w:r>
      <w:proofErr w:type="spellEnd"/>
      <w:r w:rsidRPr="004658BC">
        <w:rPr>
          <w:sz w:val="40"/>
        </w:rPr>
        <w:t xml:space="preserve"> → folder </w:t>
      </w:r>
      <w:proofErr w:type="spellStart"/>
      <w:r w:rsidRPr="004658BC">
        <w:rPr>
          <w:sz w:val="40"/>
        </w:rPr>
        <w:t>banao</w:t>
      </w:r>
      <w:proofErr w:type="spellEnd"/>
    </w:p>
    <w:p w14:paraId="7E9237A5" w14:textId="77777777" w:rsidR="004658BC" w:rsidRPr="004658BC" w:rsidRDefault="004658BC" w:rsidP="004658BC">
      <w:pPr>
        <w:numPr>
          <w:ilvl w:val="0"/>
          <w:numId w:val="219"/>
        </w:numPr>
        <w:rPr>
          <w:sz w:val="40"/>
        </w:rPr>
      </w:pPr>
      <w:proofErr w:type="spellStart"/>
      <w:r w:rsidRPr="004658BC">
        <w:rPr>
          <w:sz w:val="40"/>
        </w:rPr>
        <w:t>readdirSync</w:t>
      </w:r>
      <w:proofErr w:type="spellEnd"/>
      <w:r w:rsidRPr="004658BC">
        <w:rPr>
          <w:sz w:val="40"/>
        </w:rPr>
        <w:t xml:space="preserve"> → folder </w:t>
      </w:r>
      <w:proofErr w:type="spellStart"/>
      <w:r w:rsidRPr="004658BC">
        <w:rPr>
          <w:sz w:val="40"/>
        </w:rPr>
        <w:t>ke</w:t>
      </w:r>
      <w:proofErr w:type="spellEnd"/>
      <w:r w:rsidRPr="004658BC">
        <w:rPr>
          <w:sz w:val="40"/>
        </w:rPr>
        <w:t xml:space="preserve"> </w:t>
      </w:r>
      <w:proofErr w:type="spellStart"/>
      <w:r w:rsidRPr="004658BC">
        <w:rPr>
          <w:sz w:val="40"/>
        </w:rPr>
        <w:t>andar</w:t>
      </w:r>
      <w:proofErr w:type="spellEnd"/>
      <w:r w:rsidRPr="004658BC">
        <w:rPr>
          <w:sz w:val="40"/>
        </w:rPr>
        <w:t xml:space="preserve"> </w:t>
      </w:r>
      <w:proofErr w:type="spellStart"/>
      <w:r w:rsidRPr="004658BC">
        <w:rPr>
          <w:sz w:val="40"/>
        </w:rPr>
        <w:t>kya</w:t>
      </w:r>
      <w:proofErr w:type="spellEnd"/>
      <w:r w:rsidRPr="004658BC">
        <w:rPr>
          <w:sz w:val="40"/>
        </w:rPr>
        <w:t xml:space="preserve"> </w:t>
      </w:r>
      <w:proofErr w:type="spellStart"/>
      <w:r w:rsidRPr="004658BC">
        <w:rPr>
          <w:sz w:val="40"/>
        </w:rPr>
        <w:t>hai</w:t>
      </w:r>
      <w:proofErr w:type="spellEnd"/>
      <w:r w:rsidRPr="004658BC">
        <w:rPr>
          <w:sz w:val="40"/>
        </w:rPr>
        <w:t xml:space="preserve"> check karo</w:t>
      </w:r>
    </w:p>
    <w:p w14:paraId="4A6DB13F" w14:textId="77777777" w:rsidR="004658BC" w:rsidRPr="004658BC" w:rsidRDefault="004658BC" w:rsidP="004658BC">
      <w:pPr>
        <w:numPr>
          <w:ilvl w:val="0"/>
          <w:numId w:val="219"/>
        </w:numPr>
        <w:rPr>
          <w:sz w:val="40"/>
        </w:rPr>
      </w:pPr>
      <w:proofErr w:type="spellStart"/>
      <w:r w:rsidRPr="004658BC">
        <w:rPr>
          <w:sz w:val="40"/>
        </w:rPr>
        <w:t>renameSync</w:t>
      </w:r>
      <w:proofErr w:type="spellEnd"/>
      <w:r w:rsidRPr="004658BC">
        <w:rPr>
          <w:sz w:val="40"/>
        </w:rPr>
        <w:t xml:space="preserve"> → file/folder ka naam </w:t>
      </w:r>
      <w:proofErr w:type="spellStart"/>
      <w:r w:rsidRPr="004658BC">
        <w:rPr>
          <w:sz w:val="40"/>
        </w:rPr>
        <w:t>badal</w:t>
      </w:r>
      <w:proofErr w:type="spellEnd"/>
      <w:r w:rsidRPr="004658BC">
        <w:rPr>
          <w:sz w:val="40"/>
        </w:rPr>
        <w:t xml:space="preserve"> do</w:t>
      </w:r>
    </w:p>
    <w:p w14:paraId="6003DC9F" w14:textId="77777777" w:rsidR="00E756F7" w:rsidRPr="004658BC" w:rsidRDefault="00E756F7" w:rsidP="00300C72">
      <w:pPr>
        <w:rPr>
          <w:sz w:val="40"/>
        </w:rPr>
      </w:pPr>
    </w:p>
    <w:sectPr w:rsidR="00E756F7" w:rsidRPr="004658BC" w:rsidSect="00A30E50">
      <w:footerReference w:type="default" r:id="rId14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0368E" w14:textId="77777777" w:rsidR="007246FB" w:rsidRDefault="007246FB" w:rsidP="00A30E50">
      <w:pPr>
        <w:spacing w:after="0" w:line="240" w:lineRule="auto"/>
      </w:pPr>
      <w:r>
        <w:separator/>
      </w:r>
    </w:p>
  </w:endnote>
  <w:endnote w:type="continuationSeparator" w:id="0">
    <w:p w14:paraId="765B5279" w14:textId="77777777" w:rsidR="007246FB" w:rsidRDefault="007246FB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D2B42" w14:textId="77777777" w:rsidR="007246FB" w:rsidRDefault="007246FB" w:rsidP="00A30E50">
      <w:pPr>
        <w:spacing w:after="0" w:line="240" w:lineRule="auto"/>
      </w:pPr>
      <w:r>
        <w:separator/>
      </w:r>
    </w:p>
  </w:footnote>
  <w:footnote w:type="continuationSeparator" w:id="0">
    <w:p w14:paraId="2410F95B" w14:textId="77777777" w:rsidR="007246FB" w:rsidRDefault="007246FB" w:rsidP="00A30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555A"/>
    <w:multiLevelType w:val="multilevel"/>
    <w:tmpl w:val="5A9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CDB"/>
    <w:multiLevelType w:val="multilevel"/>
    <w:tmpl w:val="C01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50F3F"/>
    <w:multiLevelType w:val="multilevel"/>
    <w:tmpl w:val="36B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132E73"/>
    <w:multiLevelType w:val="multilevel"/>
    <w:tmpl w:val="5F86EE2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2547F5"/>
    <w:multiLevelType w:val="multilevel"/>
    <w:tmpl w:val="697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25825"/>
    <w:multiLevelType w:val="multilevel"/>
    <w:tmpl w:val="AE74444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EC0793"/>
    <w:multiLevelType w:val="multilevel"/>
    <w:tmpl w:val="987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06667C"/>
    <w:multiLevelType w:val="multilevel"/>
    <w:tmpl w:val="F34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855065"/>
    <w:multiLevelType w:val="multilevel"/>
    <w:tmpl w:val="F82EAB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D20D47"/>
    <w:multiLevelType w:val="multilevel"/>
    <w:tmpl w:val="0F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C757BA"/>
    <w:multiLevelType w:val="multilevel"/>
    <w:tmpl w:val="8A4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C90E99"/>
    <w:multiLevelType w:val="multilevel"/>
    <w:tmpl w:val="7FD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796488"/>
    <w:multiLevelType w:val="multilevel"/>
    <w:tmpl w:val="EBF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4F7990"/>
    <w:multiLevelType w:val="multilevel"/>
    <w:tmpl w:val="C7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B915F33"/>
    <w:multiLevelType w:val="multilevel"/>
    <w:tmpl w:val="DA8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D61B6D"/>
    <w:multiLevelType w:val="multilevel"/>
    <w:tmpl w:val="97A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007146"/>
    <w:multiLevelType w:val="multilevel"/>
    <w:tmpl w:val="98A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3F5FD0"/>
    <w:multiLevelType w:val="multilevel"/>
    <w:tmpl w:val="D35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66345E"/>
    <w:multiLevelType w:val="multilevel"/>
    <w:tmpl w:val="7FC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F9C1433"/>
    <w:multiLevelType w:val="multilevel"/>
    <w:tmpl w:val="4B2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F72D33"/>
    <w:multiLevelType w:val="multilevel"/>
    <w:tmpl w:val="8BB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176C53"/>
    <w:multiLevelType w:val="multilevel"/>
    <w:tmpl w:val="FD7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6011E6"/>
    <w:multiLevelType w:val="multilevel"/>
    <w:tmpl w:val="908A8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271300D"/>
    <w:multiLevelType w:val="multilevel"/>
    <w:tmpl w:val="315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30B4BF0"/>
    <w:multiLevelType w:val="multilevel"/>
    <w:tmpl w:val="100E4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13AC565E"/>
    <w:multiLevelType w:val="multilevel"/>
    <w:tmpl w:val="456CA9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60C0EA9"/>
    <w:multiLevelType w:val="multilevel"/>
    <w:tmpl w:val="1812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76D5ED0"/>
    <w:multiLevelType w:val="multilevel"/>
    <w:tmpl w:val="52E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C34FCA"/>
    <w:multiLevelType w:val="multilevel"/>
    <w:tmpl w:val="6A4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8120EA1"/>
    <w:multiLevelType w:val="multilevel"/>
    <w:tmpl w:val="D488E2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4" w15:restartNumberingAfterBreak="0">
    <w:nsid w:val="18244A00"/>
    <w:multiLevelType w:val="multilevel"/>
    <w:tmpl w:val="282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3B6C57"/>
    <w:multiLevelType w:val="multilevel"/>
    <w:tmpl w:val="40B60A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A9B6285"/>
    <w:multiLevelType w:val="multilevel"/>
    <w:tmpl w:val="847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BEF5995"/>
    <w:multiLevelType w:val="multilevel"/>
    <w:tmpl w:val="C9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2B5A63"/>
    <w:multiLevelType w:val="multilevel"/>
    <w:tmpl w:val="81D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7F5A5B"/>
    <w:multiLevelType w:val="multilevel"/>
    <w:tmpl w:val="4D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C60964"/>
    <w:multiLevelType w:val="multilevel"/>
    <w:tmpl w:val="CD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D6F61D1"/>
    <w:multiLevelType w:val="multilevel"/>
    <w:tmpl w:val="B62C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E8E6DF7"/>
    <w:multiLevelType w:val="multilevel"/>
    <w:tmpl w:val="BF9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ECD566F"/>
    <w:multiLevelType w:val="multilevel"/>
    <w:tmpl w:val="4E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EEB52BB"/>
    <w:multiLevelType w:val="multilevel"/>
    <w:tmpl w:val="25E630C8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6" w15:restartNumberingAfterBreak="0">
    <w:nsid w:val="200C2F2C"/>
    <w:multiLevelType w:val="multilevel"/>
    <w:tmpl w:val="E9A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0906788"/>
    <w:multiLevelType w:val="multilevel"/>
    <w:tmpl w:val="40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0C9656D"/>
    <w:multiLevelType w:val="multilevel"/>
    <w:tmpl w:val="962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32F7833"/>
    <w:multiLevelType w:val="multilevel"/>
    <w:tmpl w:val="F9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3C73880"/>
    <w:multiLevelType w:val="multilevel"/>
    <w:tmpl w:val="AA2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3E94AE9"/>
    <w:multiLevelType w:val="multilevel"/>
    <w:tmpl w:val="FC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4493F46"/>
    <w:multiLevelType w:val="multilevel"/>
    <w:tmpl w:val="58505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6A65F75"/>
    <w:multiLevelType w:val="multilevel"/>
    <w:tmpl w:val="8B6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71A3C08"/>
    <w:multiLevelType w:val="multilevel"/>
    <w:tmpl w:val="A43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7425237"/>
    <w:multiLevelType w:val="multilevel"/>
    <w:tmpl w:val="964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7C207E7"/>
    <w:multiLevelType w:val="multilevel"/>
    <w:tmpl w:val="C02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8463D62"/>
    <w:multiLevelType w:val="multilevel"/>
    <w:tmpl w:val="56F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85909CE"/>
    <w:multiLevelType w:val="multilevel"/>
    <w:tmpl w:val="B56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8C30AA4"/>
    <w:multiLevelType w:val="multilevel"/>
    <w:tmpl w:val="CF9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8DD593D"/>
    <w:multiLevelType w:val="multilevel"/>
    <w:tmpl w:val="8DE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A2C1A8C"/>
    <w:multiLevelType w:val="multilevel"/>
    <w:tmpl w:val="5F0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A4B3536"/>
    <w:multiLevelType w:val="multilevel"/>
    <w:tmpl w:val="29F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B26130A"/>
    <w:multiLevelType w:val="multilevel"/>
    <w:tmpl w:val="3D1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BA045F7"/>
    <w:multiLevelType w:val="multilevel"/>
    <w:tmpl w:val="A48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BC858A9"/>
    <w:multiLevelType w:val="multilevel"/>
    <w:tmpl w:val="150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BD1386C"/>
    <w:multiLevelType w:val="multilevel"/>
    <w:tmpl w:val="6CD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BE810F6"/>
    <w:multiLevelType w:val="multilevel"/>
    <w:tmpl w:val="A1E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D3F741F"/>
    <w:multiLevelType w:val="multilevel"/>
    <w:tmpl w:val="37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D4C6F1A"/>
    <w:multiLevelType w:val="multilevel"/>
    <w:tmpl w:val="1BA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D6C4312"/>
    <w:multiLevelType w:val="multilevel"/>
    <w:tmpl w:val="ADF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D7B7166"/>
    <w:multiLevelType w:val="multilevel"/>
    <w:tmpl w:val="703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E3604FA"/>
    <w:multiLevelType w:val="multilevel"/>
    <w:tmpl w:val="280249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ECD290F"/>
    <w:multiLevelType w:val="multilevel"/>
    <w:tmpl w:val="C28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EE94AA3"/>
    <w:multiLevelType w:val="multilevel"/>
    <w:tmpl w:val="06DC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FB871AD"/>
    <w:multiLevelType w:val="multilevel"/>
    <w:tmpl w:val="AB9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0BA1C6D"/>
    <w:multiLevelType w:val="multilevel"/>
    <w:tmpl w:val="94E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1815A0A"/>
    <w:multiLevelType w:val="multilevel"/>
    <w:tmpl w:val="033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1B5278E"/>
    <w:multiLevelType w:val="multilevel"/>
    <w:tmpl w:val="42D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1C17AA8"/>
    <w:multiLevelType w:val="multilevel"/>
    <w:tmpl w:val="AB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37D7F87"/>
    <w:multiLevelType w:val="multilevel"/>
    <w:tmpl w:val="664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47F2A0A"/>
    <w:multiLevelType w:val="multilevel"/>
    <w:tmpl w:val="E44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58E5148"/>
    <w:multiLevelType w:val="multilevel"/>
    <w:tmpl w:val="E24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5967B63"/>
    <w:multiLevelType w:val="multilevel"/>
    <w:tmpl w:val="8AB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59B37AE"/>
    <w:multiLevelType w:val="multilevel"/>
    <w:tmpl w:val="9D00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5DE4355"/>
    <w:multiLevelType w:val="multilevel"/>
    <w:tmpl w:val="CC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6120C6B"/>
    <w:multiLevelType w:val="multilevel"/>
    <w:tmpl w:val="3F2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7160359"/>
    <w:multiLevelType w:val="multilevel"/>
    <w:tmpl w:val="527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74E6ED8"/>
    <w:multiLevelType w:val="multilevel"/>
    <w:tmpl w:val="474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7613B84"/>
    <w:multiLevelType w:val="multilevel"/>
    <w:tmpl w:val="0DA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7E16F01"/>
    <w:multiLevelType w:val="multilevel"/>
    <w:tmpl w:val="78A2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8042B94"/>
    <w:multiLevelType w:val="multilevel"/>
    <w:tmpl w:val="21A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87111CB"/>
    <w:multiLevelType w:val="multilevel"/>
    <w:tmpl w:val="A68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8A147AB"/>
    <w:multiLevelType w:val="multilevel"/>
    <w:tmpl w:val="5C4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8B52E82"/>
    <w:multiLevelType w:val="multilevel"/>
    <w:tmpl w:val="B53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94A1B65"/>
    <w:multiLevelType w:val="multilevel"/>
    <w:tmpl w:val="376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9D557F9"/>
    <w:multiLevelType w:val="multilevel"/>
    <w:tmpl w:val="759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AE242CE"/>
    <w:multiLevelType w:val="multilevel"/>
    <w:tmpl w:val="382C7C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0" w15:restartNumberingAfterBreak="0">
    <w:nsid w:val="3B2D72FD"/>
    <w:multiLevelType w:val="multilevel"/>
    <w:tmpl w:val="2B0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BB42903"/>
    <w:multiLevelType w:val="multilevel"/>
    <w:tmpl w:val="206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D150770"/>
    <w:multiLevelType w:val="multilevel"/>
    <w:tmpl w:val="06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D6C21ED"/>
    <w:multiLevelType w:val="multilevel"/>
    <w:tmpl w:val="6D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E447362"/>
    <w:multiLevelType w:val="multilevel"/>
    <w:tmpl w:val="ACD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E8E1300"/>
    <w:multiLevelType w:val="multilevel"/>
    <w:tmpl w:val="289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ECC5E90"/>
    <w:multiLevelType w:val="multilevel"/>
    <w:tmpl w:val="FDC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F137930"/>
    <w:multiLevelType w:val="multilevel"/>
    <w:tmpl w:val="054C82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F916254"/>
    <w:multiLevelType w:val="multilevel"/>
    <w:tmpl w:val="E62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084458F"/>
    <w:multiLevelType w:val="multilevel"/>
    <w:tmpl w:val="74D44F0E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0" w15:restartNumberingAfterBreak="0">
    <w:nsid w:val="40B2224B"/>
    <w:multiLevelType w:val="multilevel"/>
    <w:tmpl w:val="A50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1407F7B"/>
    <w:multiLevelType w:val="multilevel"/>
    <w:tmpl w:val="E24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1CE4F27"/>
    <w:multiLevelType w:val="multilevel"/>
    <w:tmpl w:val="9BA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1D11F96"/>
    <w:multiLevelType w:val="multilevel"/>
    <w:tmpl w:val="D7B0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2364579"/>
    <w:multiLevelType w:val="multilevel"/>
    <w:tmpl w:val="DC2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2AB6390"/>
    <w:multiLevelType w:val="multilevel"/>
    <w:tmpl w:val="887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3B5469F"/>
    <w:multiLevelType w:val="multilevel"/>
    <w:tmpl w:val="10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42872E6"/>
    <w:multiLevelType w:val="multilevel"/>
    <w:tmpl w:val="618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49128BB"/>
    <w:multiLevelType w:val="multilevel"/>
    <w:tmpl w:val="A34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5202B0F"/>
    <w:multiLevelType w:val="multilevel"/>
    <w:tmpl w:val="56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55A521F"/>
    <w:multiLevelType w:val="multilevel"/>
    <w:tmpl w:val="51A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57277D7"/>
    <w:multiLevelType w:val="multilevel"/>
    <w:tmpl w:val="AB3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6735E63"/>
    <w:multiLevelType w:val="multilevel"/>
    <w:tmpl w:val="785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6CB2084"/>
    <w:multiLevelType w:val="multilevel"/>
    <w:tmpl w:val="5BC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AD7387"/>
    <w:multiLevelType w:val="multilevel"/>
    <w:tmpl w:val="C0C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8A2245C"/>
    <w:multiLevelType w:val="multilevel"/>
    <w:tmpl w:val="300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94071D5"/>
    <w:multiLevelType w:val="multilevel"/>
    <w:tmpl w:val="95C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966033E"/>
    <w:multiLevelType w:val="multilevel"/>
    <w:tmpl w:val="25B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9EB6D93"/>
    <w:multiLevelType w:val="multilevel"/>
    <w:tmpl w:val="B99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9EC2C0C"/>
    <w:multiLevelType w:val="multilevel"/>
    <w:tmpl w:val="F1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A7A00B1"/>
    <w:multiLevelType w:val="multilevel"/>
    <w:tmpl w:val="4A7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ACB1316"/>
    <w:multiLevelType w:val="multilevel"/>
    <w:tmpl w:val="C42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C726BE5"/>
    <w:multiLevelType w:val="multilevel"/>
    <w:tmpl w:val="0CC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D0D246E"/>
    <w:multiLevelType w:val="multilevel"/>
    <w:tmpl w:val="7B78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E3F10E7"/>
    <w:multiLevelType w:val="multilevel"/>
    <w:tmpl w:val="36B6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F1F0B64"/>
    <w:multiLevelType w:val="multilevel"/>
    <w:tmpl w:val="373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F64770A"/>
    <w:multiLevelType w:val="multilevel"/>
    <w:tmpl w:val="04E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FA35943"/>
    <w:multiLevelType w:val="multilevel"/>
    <w:tmpl w:val="427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0F808A5"/>
    <w:multiLevelType w:val="multilevel"/>
    <w:tmpl w:val="B6789A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12E08BE"/>
    <w:multiLevelType w:val="multilevel"/>
    <w:tmpl w:val="19A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1AC6CAE"/>
    <w:multiLevelType w:val="multilevel"/>
    <w:tmpl w:val="43F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1F6073A"/>
    <w:multiLevelType w:val="multilevel"/>
    <w:tmpl w:val="D5F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2A72631"/>
    <w:multiLevelType w:val="multilevel"/>
    <w:tmpl w:val="D9D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2FB29FD"/>
    <w:multiLevelType w:val="multilevel"/>
    <w:tmpl w:val="0C4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4FF7F00"/>
    <w:multiLevelType w:val="multilevel"/>
    <w:tmpl w:val="0B8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53A567C"/>
    <w:multiLevelType w:val="multilevel"/>
    <w:tmpl w:val="371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5F31BE4"/>
    <w:multiLevelType w:val="multilevel"/>
    <w:tmpl w:val="77D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61A628A"/>
    <w:multiLevelType w:val="multilevel"/>
    <w:tmpl w:val="310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63737A7"/>
    <w:multiLevelType w:val="multilevel"/>
    <w:tmpl w:val="6E4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64D04A6"/>
    <w:multiLevelType w:val="multilevel"/>
    <w:tmpl w:val="E6F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90A147F"/>
    <w:multiLevelType w:val="multilevel"/>
    <w:tmpl w:val="E56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9CF21B3"/>
    <w:multiLevelType w:val="multilevel"/>
    <w:tmpl w:val="3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A554348"/>
    <w:multiLevelType w:val="multilevel"/>
    <w:tmpl w:val="B8AA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BCD0EE1"/>
    <w:multiLevelType w:val="multilevel"/>
    <w:tmpl w:val="F40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E9B3573"/>
    <w:multiLevelType w:val="multilevel"/>
    <w:tmpl w:val="9A3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F4A6673"/>
    <w:multiLevelType w:val="multilevel"/>
    <w:tmpl w:val="39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0086397"/>
    <w:multiLevelType w:val="multilevel"/>
    <w:tmpl w:val="A3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0DC2D51"/>
    <w:multiLevelType w:val="multilevel"/>
    <w:tmpl w:val="794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1DD2CB6"/>
    <w:multiLevelType w:val="multilevel"/>
    <w:tmpl w:val="212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2BA3C31"/>
    <w:multiLevelType w:val="multilevel"/>
    <w:tmpl w:val="CD1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3D12010"/>
    <w:multiLevelType w:val="multilevel"/>
    <w:tmpl w:val="945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40614D0"/>
    <w:multiLevelType w:val="multilevel"/>
    <w:tmpl w:val="595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45016DA"/>
    <w:multiLevelType w:val="multilevel"/>
    <w:tmpl w:val="DF1A9F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4" w15:restartNumberingAfterBreak="0">
    <w:nsid w:val="65095226"/>
    <w:multiLevelType w:val="multilevel"/>
    <w:tmpl w:val="677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5B80912"/>
    <w:multiLevelType w:val="multilevel"/>
    <w:tmpl w:val="2D1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6F767EA"/>
    <w:multiLevelType w:val="multilevel"/>
    <w:tmpl w:val="B9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78407D9"/>
    <w:multiLevelType w:val="multilevel"/>
    <w:tmpl w:val="7CA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9D26FD9"/>
    <w:multiLevelType w:val="multilevel"/>
    <w:tmpl w:val="30B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BFE369A"/>
    <w:multiLevelType w:val="multilevel"/>
    <w:tmpl w:val="CF9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C0671DD"/>
    <w:multiLevelType w:val="multilevel"/>
    <w:tmpl w:val="EF5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C287C10"/>
    <w:multiLevelType w:val="multilevel"/>
    <w:tmpl w:val="7C4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C5E22DA"/>
    <w:multiLevelType w:val="multilevel"/>
    <w:tmpl w:val="56F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DB918F8"/>
    <w:multiLevelType w:val="multilevel"/>
    <w:tmpl w:val="0B5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E063C56"/>
    <w:multiLevelType w:val="multilevel"/>
    <w:tmpl w:val="E8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E9522CA"/>
    <w:multiLevelType w:val="multilevel"/>
    <w:tmpl w:val="9B2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F26591D"/>
    <w:multiLevelType w:val="multilevel"/>
    <w:tmpl w:val="FC1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F6545B8"/>
    <w:multiLevelType w:val="multilevel"/>
    <w:tmpl w:val="BC8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FAF51F5"/>
    <w:multiLevelType w:val="multilevel"/>
    <w:tmpl w:val="E9D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06E75E3"/>
    <w:multiLevelType w:val="multilevel"/>
    <w:tmpl w:val="9F5A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70914292"/>
    <w:multiLevelType w:val="multilevel"/>
    <w:tmpl w:val="317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2574A78"/>
    <w:multiLevelType w:val="multilevel"/>
    <w:tmpl w:val="439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2FD1CED"/>
    <w:multiLevelType w:val="multilevel"/>
    <w:tmpl w:val="B7D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39A2010"/>
    <w:multiLevelType w:val="multilevel"/>
    <w:tmpl w:val="95B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39E35BF"/>
    <w:multiLevelType w:val="multilevel"/>
    <w:tmpl w:val="4C7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3A96356"/>
    <w:multiLevelType w:val="multilevel"/>
    <w:tmpl w:val="69A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3BA75B4"/>
    <w:multiLevelType w:val="multilevel"/>
    <w:tmpl w:val="B50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49428D4"/>
    <w:multiLevelType w:val="multilevel"/>
    <w:tmpl w:val="0DC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4A706DB"/>
    <w:multiLevelType w:val="multilevel"/>
    <w:tmpl w:val="58C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52C5C46"/>
    <w:multiLevelType w:val="multilevel"/>
    <w:tmpl w:val="823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7886B61"/>
    <w:multiLevelType w:val="multilevel"/>
    <w:tmpl w:val="792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9A872E4"/>
    <w:multiLevelType w:val="multilevel"/>
    <w:tmpl w:val="E51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A670F1D"/>
    <w:multiLevelType w:val="multilevel"/>
    <w:tmpl w:val="FF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BAA00DC"/>
    <w:multiLevelType w:val="multilevel"/>
    <w:tmpl w:val="63C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BD0402E"/>
    <w:multiLevelType w:val="multilevel"/>
    <w:tmpl w:val="B47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C855FC8"/>
    <w:multiLevelType w:val="multilevel"/>
    <w:tmpl w:val="945A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CD67C1A"/>
    <w:multiLevelType w:val="multilevel"/>
    <w:tmpl w:val="65A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D0E5FE6"/>
    <w:multiLevelType w:val="multilevel"/>
    <w:tmpl w:val="7A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D6B4BC1"/>
    <w:multiLevelType w:val="multilevel"/>
    <w:tmpl w:val="C5B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DAD1B73"/>
    <w:multiLevelType w:val="multilevel"/>
    <w:tmpl w:val="863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E642383"/>
    <w:multiLevelType w:val="multilevel"/>
    <w:tmpl w:val="2C7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EED1806"/>
    <w:multiLevelType w:val="multilevel"/>
    <w:tmpl w:val="9EF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F2D3414"/>
    <w:multiLevelType w:val="multilevel"/>
    <w:tmpl w:val="5B94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F7B6D2A"/>
    <w:multiLevelType w:val="multilevel"/>
    <w:tmpl w:val="50A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07472">
    <w:abstractNumId w:val="121"/>
  </w:num>
  <w:num w:numId="2" w16cid:durableId="1115174668">
    <w:abstractNumId w:val="26"/>
  </w:num>
  <w:num w:numId="3" w16cid:durableId="1874466060">
    <w:abstractNumId w:val="207"/>
  </w:num>
  <w:num w:numId="4" w16cid:durableId="1565413595">
    <w:abstractNumId w:val="62"/>
  </w:num>
  <w:num w:numId="5" w16cid:durableId="711539113">
    <w:abstractNumId w:val="74"/>
  </w:num>
  <w:num w:numId="6" w16cid:durableId="458034891">
    <w:abstractNumId w:val="144"/>
  </w:num>
  <w:num w:numId="7" w16cid:durableId="1184856579">
    <w:abstractNumId w:val="80"/>
  </w:num>
  <w:num w:numId="8" w16cid:durableId="2039505148">
    <w:abstractNumId w:val="11"/>
  </w:num>
  <w:num w:numId="9" w16cid:durableId="1584873242">
    <w:abstractNumId w:val="178"/>
  </w:num>
  <w:num w:numId="10" w16cid:durableId="986201174">
    <w:abstractNumId w:val="21"/>
  </w:num>
  <w:num w:numId="11" w16cid:durableId="999651062">
    <w:abstractNumId w:val="208"/>
  </w:num>
  <w:num w:numId="12" w16cid:durableId="939876200">
    <w:abstractNumId w:val="128"/>
  </w:num>
  <w:num w:numId="13" w16cid:durableId="448860295">
    <w:abstractNumId w:val="169"/>
  </w:num>
  <w:num w:numId="14" w16cid:durableId="977301120">
    <w:abstractNumId w:val="143"/>
  </w:num>
  <w:num w:numId="15" w16cid:durableId="1069620943">
    <w:abstractNumId w:val="211"/>
  </w:num>
  <w:num w:numId="16" w16cid:durableId="1097866177">
    <w:abstractNumId w:val="24"/>
  </w:num>
  <w:num w:numId="17" w16cid:durableId="1876623499">
    <w:abstractNumId w:val="186"/>
  </w:num>
  <w:num w:numId="18" w16cid:durableId="2048094084">
    <w:abstractNumId w:val="216"/>
  </w:num>
  <w:num w:numId="19" w16cid:durableId="1420058346">
    <w:abstractNumId w:val="206"/>
  </w:num>
  <w:num w:numId="20" w16cid:durableId="1971476075">
    <w:abstractNumId w:val="201"/>
  </w:num>
  <w:num w:numId="21" w16cid:durableId="842745526">
    <w:abstractNumId w:val="38"/>
  </w:num>
  <w:num w:numId="22" w16cid:durableId="1713529593">
    <w:abstractNumId w:val="177"/>
  </w:num>
  <w:num w:numId="23" w16cid:durableId="1511069493">
    <w:abstractNumId w:val="95"/>
  </w:num>
  <w:num w:numId="24" w16cid:durableId="598222500">
    <w:abstractNumId w:val="188"/>
  </w:num>
  <w:num w:numId="25" w16cid:durableId="1772243113">
    <w:abstractNumId w:val="69"/>
  </w:num>
  <w:num w:numId="26" w16cid:durableId="145631038">
    <w:abstractNumId w:val="133"/>
  </w:num>
  <w:num w:numId="27" w16cid:durableId="358970666">
    <w:abstractNumId w:val="106"/>
  </w:num>
  <w:num w:numId="28" w16cid:durableId="799107657">
    <w:abstractNumId w:val="49"/>
  </w:num>
  <w:num w:numId="29" w16cid:durableId="1778482636">
    <w:abstractNumId w:val="110"/>
  </w:num>
  <w:num w:numId="30" w16cid:durableId="1864321118">
    <w:abstractNumId w:val="135"/>
  </w:num>
  <w:num w:numId="31" w16cid:durableId="1824736994">
    <w:abstractNumId w:val="15"/>
  </w:num>
  <w:num w:numId="32" w16cid:durableId="1922064828">
    <w:abstractNumId w:val="22"/>
  </w:num>
  <w:num w:numId="33" w16cid:durableId="451442857">
    <w:abstractNumId w:val="76"/>
  </w:num>
  <w:num w:numId="34" w16cid:durableId="494037086">
    <w:abstractNumId w:val="6"/>
  </w:num>
  <w:num w:numId="35" w16cid:durableId="1316953550">
    <w:abstractNumId w:val="77"/>
  </w:num>
  <w:num w:numId="36" w16cid:durableId="316150304">
    <w:abstractNumId w:val="156"/>
  </w:num>
  <w:num w:numId="37" w16cid:durableId="1883397278">
    <w:abstractNumId w:val="29"/>
  </w:num>
  <w:num w:numId="38" w16cid:durableId="1901747970">
    <w:abstractNumId w:val="163"/>
  </w:num>
  <w:num w:numId="39" w16cid:durableId="1987051931">
    <w:abstractNumId w:val="63"/>
  </w:num>
  <w:num w:numId="40" w16cid:durableId="2102220681">
    <w:abstractNumId w:val="40"/>
  </w:num>
  <w:num w:numId="41" w16cid:durableId="1624385323">
    <w:abstractNumId w:val="203"/>
  </w:num>
  <w:num w:numId="42" w16cid:durableId="1462503826">
    <w:abstractNumId w:val="125"/>
  </w:num>
  <w:num w:numId="43" w16cid:durableId="622422154">
    <w:abstractNumId w:val="150"/>
  </w:num>
  <w:num w:numId="44" w16cid:durableId="1030106701">
    <w:abstractNumId w:val="155"/>
  </w:num>
  <w:num w:numId="45" w16cid:durableId="747338750">
    <w:abstractNumId w:val="166"/>
  </w:num>
  <w:num w:numId="46" w16cid:durableId="1439446968">
    <w:abstractNumId w:val="167"/>
  </w:num>
  <w:num w:numId="47" w16cid:durableId="1174611442">
    <w:abstractNumId w:val="0"/>
  </w:num>
  <w:num w:numId="48" w16cid:durableId="735586091">
    <w:abstractNumId w:val="194"/>
  </w:num>
  <w:num w:numId="49" w16cid:durableId="1497306072">
    <w:abstractNumId w:val="134"/>
  </w:num>
  <w:num w:numId="50" w16cid:durableId="1194273235">
    <w:abstractNumId w:val="204"/>
  </w:num>
  <w:num w:numId="51" w16cid:durableId="1274819830">
    <w:abstractNumId w:val="198"/>
  </w:num>
  <w:num w:numId="52" w16cid:durableId="474882169">
    <w:abstractNumId w:val="127"/>
  </w:num>
  <w:num w:numId="53" w16cid:durableId="765076663">
    <w:abstractNumId w:val="215"/>
  </w:num>
  <w:num w:numId="54" w16cid:durableId="1703749540">
    <w:abstractNumId w:val="115"/>
  </w:num>
  <w:num w:numId="55" w16cid:durableId="1063603146">
    <w:abstractNumId w:val="20"/>
  </w:num>
  <w:num w:numId="56" w16cid:durableId="1063454729">
    <w:abstractNumId w:val="37"/>
  </w:num>
  <w:num w:numId="57" w16cid:durableId="2138334540">
    <w:abstractNumId w:val="202"/>
  </w:num>
  <w:num w:numId="58" w16cid:durableId="585305191">
    <w:abstractNumId w:val="176"/>
  </w:num>
  <w:num w:numId="59" w16cid:durableId="481191130">
    <w:abstractNumId w:val="3"/>
  </w:num>
  <w:num w:numId="60" w16cid:durableId="1860780514">
    <w:abstractNumId w:val="168"/>
  </w:num>
  <w:num w:numId="61" w16cid:durableId="1274900628">
    <w:abstractNumId w:val="162"/>
  </w:num>
  <w:num w:numId="62" w16cid:durableId="1331712016">
    <w:abstractNumId w:val="98"/>
  </w:num>
  <w:num w:numId="63" w16cid:durableId="629439659">
    <w:abstractNumId w:val="64"/>
  </w:num>
  <w:num w:numId="64" w16cid:durableId="1858614162">
    <w:abstractNumId w:val="192"/>
  </w:num>
  <w:num w:numId="65" w16cid:durableId="1688210742">
    <w:abstractNumId w:val="184"/>
  </w:num>
  <w:num w:numId="66" w16cid:durableId="1030574672">
    <w:abstractNumId w:val="199"/>
  </w:num>
  <w:num w:numId="67" w16cid:durableId="1680084310">
    <w:abstractNumId w:val="65"/>
  </w:num>
  <w:num w:numId="68" w16cid:durableId="1067534241">
    <w:abstractNumId w:val="120"/>
  </w:num>
  <w:num w:numId="69" w16cid:durableId="42606628">
    <w:abstractNumId w:val="193"/>
  </w:num>
  <w:num w:numId="70" w16cid:durableId="153684319">
    <w:abstractNumId w:val="67"/>
  </w:num>
  <w:num w:numId="71" w16cid:durableId="1627394508">
    <w:abstractNumId w:val="47"/>
  </w:num>
  <w:num w:numId="72" w16cid:durableId="291131247">
    <w:abstractNumId w:val="190"/>
  </w:num>
  <w:num w:numId="73" w16cid:durableId="1727410542">
    <w:abstractNumId w:val="25"/>
  </w:num>
  <w:num w:numId="74" w16cid:durableId="1140532641">
    <w:abstractNumId w:val="39"/>
  </w:num>
  <w:num w:numId="75" w16cid:durableId="1646544119">
    <w:abstractNumId w:val="141"/>
  </w:num>
  <w:num w:numId="76" w16cid:durableId="1985039344">
    <w:abstractNumId w:val="4"/>
  </w:num>
  <w:num w:numId="77" w16cid:durableId="1725569283">
    <w:abstractNumId w:val="68"/>
  </w:num>
  <w:num w:numId="78" w16cid:durableId="350036327">
    <w:abstractNumId w:val="73"/>
  </w:num>
  <w:num w:numId="79" w16cid:durableId="1298680799">
    <w:abstractNumId w:val="52"/>
  </w:num>
  <w:num w:numId="80" w16cid:durableId="173811567">
    <w:abstractNumId w:val="147"/>
  </w:num>
  <w:num w:numId="81" w16cid:durableId="35855524">
    <w:abstractNumId w:val="18"/>
  </w:num>
  <w:num w:numId="82" w16cid:durableId="1798913280">
    <w:abstractNumId w:val="91"/>
  </w:num>
  <w:num w:numId="83" w16cid:durableId="175120390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4412944">
    <w:abstractNumId w:val="4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621909215">
    <w:abstractNumId w:val="109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337467582">
    <w:abstractNumId w:val="27"/>
  </w:num>
  <w:num w:numId="87" w16cid:durableId="2138059686">
    <w:abstractNumId w:val="33"/>
  </w:num>
  <w:num w:numId="88" w16cid:durableId="2133789257">
    <w:abstractNumId w:val="173"/>
  </w:num>
  <w:num w:numId="89" w16cid:durableId="951352734">
    <w:abstractNumId w:val="153"/>
  </w:num>
  <w:num w:numId="90" w16cid:durableId="1741295691">
    <w:abstractNumId w:val="30"/>
  </w:num>
  <w:num w:numId="91" w16cid:durableId="892693181">
    <w:abstractNumId w:val="140"/>
  </w:num>
  <w:num w:numId="92" w16cid:durableId="1830974666">
    <w:abstractNumId w:val="146"/>
  </w:num>
  <w:num w:numId="93" w16cid:durableId="791553777">
    <w:abstractNumId w:val="71"/>
  </w:num>
  <w:num w:numId="94" w16cid:durableId="903031418">
    <w:abstractNumId w:val="187"/>
  </w:num>
  <w:num w:numId="95" w16cid:durableId="1879269848">
    <w:abstractNumId w:val="85"/>
  </w:num>
  <w:num w:numId="96" w16cid:durableId="688218540">
    <w:abstractNumId w:val="164"/>
  </w:num>
  <w:num w:numId="97" w16cid:durableId="1731491569">
    <w:abstractNumId w:val="148"/>
  </w:num>
  <w:num w:numId="98" w16cid:durableId="658462790">
    <w:abstractNumId w:val="132"/>
  </w:num>
  <w:num w:numId="99" w16cid:durableId="1159226327">
    <w:abstractNumId w:val="100"/>
  </w:num>
  <w:num w:numId="100" w16cid:durableId="366413457">
    <w:abstractNumId w:val="117"/>
  </w:num>
  <w:num w:numId="101" w16cid:durableId="1649017955">
    <w:abstractNumId w:val="12"/>
  </w:num>
  <w:num w:numId="102" w16cid:durableId="1578590882">
    <w:abstractNumId w:val="92"/>
  </w:num>
  <w:num w:numId="103" w16cid:durableId="1171987869">
    <w:abstractNumId w:val="157"/>
  </w:num>
  <w:num w:numId="104" w16cid:durableId="1520507445">
    <w:abstractNumId w:val="89"/>
  </w:num>
  <w:num w:numId="105" w16cid:durableId="2117434895">
    <w:abstractNumId w:val="36"/>
  </w:num>
  <w:num w:numId="106" w16cid:durableId="1975672198">
    <w:abstractNumId w:val="108"/>
  </w:num>
  <w:num w:numId="107" w16cid:durableId="166095535">
    <w:abstractNumId w:val="60"/>
  </w:num>
  <w:num w:numId="108" w16cid:durableId="267280608">
    <w:abstractNumId w:val="14"/>
  </w:num>
  <w:num w:numId="109" w16cid:durableId="1387682701">
    <w:abstractNumId w:val="189"/>
  </w:num>
  <w:num w:numId="110" w16cid:durableId="347409078">
    <w:abstractNumId w:val="200"/>
  </w:num>
  <w:num w:numId="111" w16cid:durableId="910694490">
    <w:abstractNumId w:val="19"/>
  </w:num>
  <w:num w:numId="112" w16cid:durableId="1942519181">
    <w:abstractNumId w:val="179"/>
  </w:num>
  <w:num w:numId="113" w16cid:durableId="1563372117">
    <w:abstractNumId w:val="160"/>
  </w:num>
  <w:num w:numId="114" w16cid:durableId="597058661">
    <w:abstractNumId w:val="58"/>
  </w:num>
  <w:num w:numId="115" w16cid:durableId="515971673">
    <w:abstractNumId w:val="129"/>
  </w:num>
  <w:num w:numId="116" w16cid:durableId="1694115596">
    <w:abstractNumId w:val="210"/>
  </w:num>
  <w:num w:numId="117" w16cid:durableId="1524711099">
    <w:abstractNumId w:val="66"/>
  </w:num>
  <w:num w:numId="118" w16cid:durableId="1299653271">
    <w:abstractNumId w:val="104"/>
  </w:num>
  <w:num w:numId="119" w16cid:durableId="1826628388">
    <w:abstractNumId w:val="48"/>
  </w:num>
  <w:num w:numId="120" w16cid:durableId="996222970">
    <w:abstractNumId w:val="172"/>
  </w:num>
  <w:num w:numId="121" w16cid:durableId="707024650">
    <w:abstractNumId w:val="170"/>
  </w:num>
  <w:num w:numId="122" w16cid:durableId="350033338">
    <w:abstractNumId w:val="197"/>
  </w:num>
  <w:num w:numId="123" w16cid:durableId="916088058">
    <w:abstractNumId w:val="78"/>
  </w:num>
  <w:num w:numId="124" w16cid:durableId="1217081943">
    <w:abstractNumId w:val="34"/>
  </w:num>
  <w:num w:numId="125" w16cid:durableId="185407634">
    <w:abstractNumId w:val="75"/>
  </w:num>
  <w:num w:numId="126" w16cid:durableId="1091127341">
    <w:abstractNumId w:val="124"/>
  </w:num>
  <w:num w:numId="127" w16cid:durableId="1658192599">
    <w:abstractNumId w:val="96"/>
  </w:num>
  <w:num w:numId="128" w16cid:durableId="1073046152">
    <w:abstractNumId w:val="82"/>
  </w:num>
  <w:num w:numId="129" w16cid:durableId="440271078">
    <w:abstractNumId w:val="205"/>
  </w:num>
  <w:num w:numId="130" w16cid:durableId="648091476">
    <w:abstractNumId w:val="83"/>
  </w:num>
  <w:num w:numId="131" w16cid:durableId="1015225490">
    <w:abstractNumId w:val="42"/>
  </w:num>
  <w:num w:numId="132" w16cid:durableId="1620069979">
    <w:abstractNumId w:val="151"/>
  </w:num>
  <w:num w:numId="133" w16cid:durableId="656107254">
    <w:abstractNumId w:val="81"/>
  </w:num>
  <w:num w:numId="134" w16cid:durableId="553659222">
    <w:abstractNumId w:val="123"/>
  </w:num>
  <w:num w:numId="135" w16cid:durableId="304749085">
    <w:abstractNumId w:val="111"/>
  </w:num>
  <w:num w:numId="136" w16cid:durableId="995449239">
    <w:abstractNumId w:val="185"/>
  </w:num>
  <w:num w:numId="137" w16cid:durableId="1188836020">
    <w:abstractNumId w:val="105"/>
  </w:num>
  <w:num w:numId="138" w16cid:durableId="881790897">
    <w:abstractNumId w:val="191"/>
  </w:num>
  <w:num w:numId="139" w16cid:durableId="569734748">
    <w:abstractNumId w:val="23"/>
  </w:num>
  <w:num w:numId="140" w16cid:durableId="840240896">
    <w:abstractNumId w:val="214"/>
  </w:num>
  <w:num w:numId="141" w16cid:durableId="317538255">
    <w:abstractNumId w:val="57"/>
  </w:num>
  <w:num w:numId="142" w16cid:durableId="1518960514">
    <w:abstractNumId w:val="50"/>
  </w:num>
  <w:num w:numId="143" w16cid:durableId="904680068">
    <w:abstractNumId w:val="9"/>
  </w:num>
  <w:num w:numId="144" w16cid:durableId="1648361753">
    <w:abstractNumId w:val="139"/>
  </w:num>
  <w:num w:numId="145" w16cid:durableId="135879568">
    <w:abstractNumId w:val="101"/>
  </w:num>
  <w:num w:numId="146" w16cid:durableId="575940888">
    <w:abstractNumId w:val="126"/>
  </w:num>
  <w:num w:numId="147" w16cid:durableId="60056407">
    <w:abstractNumId w:val="72"/>
  </w:num>
  <w:num w:numId="148" w16cid:durableId="1527674632">
    <w:abstractNumId w:val="154"/>
  </w:num>
  <w:num w:numId="149" w16cid:durableId="1262951319">
    <w:abstractNumId w:val="90"/>
  </w:num>
  <w:num w:numId="150" w16cid:durableId="104497061">
    <w:abstractNumId w:val="70"/>
  </w:num>
  <w:num w:numId="151" w16cid:durableId="509175222">
    <w:abstractNumId w:val="97"/>
  </w:num>
  <w:num w:numId="152" w16cid:durableId="356583889">
    <w:abstractNumId w:val="103"/>
  </w:num>
  <w:num w:numId="153" w16cid:durableId="2125339779">
    <w:abstractNumId w:val="152"/>
  </w:num>
  <w:num w:numId="154" w16cid:durableId="1455827918">
    <w:abstractNumId w:val="218"/>
  </w:num>
  <w:num w:numId="155" w16cid:durableId="1662805658">
    <w:abstractNumId w:val="53"/>
  </w:num>
  <w:num w:numId="156" w16cid:durableId="421686161">
    <w:abstractNumId w:val="1"/>
  </w:num>
  <w:num w:numId="157" w16cid:durableId="864289641">
    <w:abstractNumId w:val="196"/>
  </w:num>
  <w:num w:numId="158" w16cid:durableId="2102950339">
    <w:abstractNumId w:val="17"/>
  </w:num>
  <w:num w:numId="159" w16cid:durableId="2027361177">
    <w:abstractNumId w:val="88"/>
  </w:num>
  <w:num w:numId="160" w16cid:durableId="457334210">
    <w:abstractNumId w:val="213"/>
  </w:num>
  <w:num w:numId="161" w16cid:durableId="701319089">
    <w:abstractNumId w:val="46"/>
  </w:num>
  <w:num w:numId="162" w16cid:durableId="1848641106">
    <w:abstractNumId w:val="55"/>
  </w:num>
  <w:num w:numId="163" w16cid:durableId="447549034">
    <w:abstractNumId w:val="32"/>
  </w:num>
  <w:num w:numId="164" w16cid:durableId="1221016250">
    <w:abstractNumId w:val="54"/>
  </w:num>
  <w:num w:numId="165" w16cid:durableId="1045059207">
    <w:abstractNumId w:val="86"/>
  </w:num>
  <w:num w:numId="166" w16cid:durableId="1775125005">
    <w:abstractNumId w:val="119"/>
  </w:num>
  <w:num w:numId="167" w16cid:durableId="1123767997">
    <w:abstractNumId w:val="59"/>
  </w:num>
  <w:num w:numId="168" w16cid:durableId="809446180">
    <w:abstractNumId w:val="130"/>
  </w:num>
  <w:num w:numId="169" w16cid:durableId="255093842">
    <w:abstractNumId w:val="122"/>
  </w:num>
  <w:num w:numId="170" w16cid:durableId="1147161235">
    <w:abstractNumId w:val="112"/>
  </w:num>
  <w:num w:numId="171" w16cid:durableId="556666540">
    <w:abstractNumId w:val="94"/>
  </w:num>
  <w:num w:numId="172" w16cid:durableId="972515373">
    <w:abstractNumId w:val="16"/>
  </w:num>
  <w:num w:numId="173" w16cid:durableId="720901165">
    <w:abstractNumId w:val="145"/>
  </w:num>
  <w:num w:numId="174" w16cid:durableId="1242985838">
    <w:abstractNumId w:val="180"/>
  </w:num>
  <w:num w:numId="175" w16cid:durableId="778529738">
    <w:abstractNumId w:val="116"/>
  </w:num>
  <w:num w:numId="176" w16cid:durableId="804279487">
    <w:abstractNumId w:val="8"/>
  </w:num>
  <w:num w:numId="177" w16cid:durableId="676269985">
    <w:abstractNumId w:val="212"/>
  </w:num>
  <w:num w:numId="178" w16cid:durableId="205260685">
    <w:abstractNumId w:val="131"/>
  </w:num>
  <w:num w:numId="179" w16cid:durableId="1483690028">
    <w:abstractNumId w:val="165"/>
  </w:num>
  <w:num w:numId="180" w16cid:durableId="1901865911">
    <w:abstractNumId w:val="175"/>
  </w:num>
  <w:num w:numId="181" w16cid:durableId="109472159">
    <w:abstractNumId w:val="142"/>
  </w:num>
  <w:num w:numId="182" w16cid:durableId="1412660298">
    <w:abstractNumId w:val="158"/>
  </w:num>
  <w:num w:numId="183" w16cid:durableId="587277424">
    <w:abstractNumId w:val="182"/>
  </w:num>
  <w:num w:numId="184" w16cid:durableId="1097793981">
    <w:abstractNumId w:val="2"/>
  </w:num>
  <w:num w:numId="185" w16cid:durableId="761101316">
    <w:abstractNumId w:val="181"/>
  </w:num>
  <w:num w:numId="186" w16cid:durableId="790246560">
    <w:abstractNumId w:val="13"/>
  </w:num>
  <w:num w:numId="187" w16cid:durableId="1020592625">
    <w:abstractNumId w:val="44"/>
  </w:num>
  <w:num w:numId="188" w16cid:durableId="1018699438">
    <w:abstractNumId w:val="31"/>
  </w:num>
  <w:num w:numId="189" w16cid:durableId="1165826121">
    <w:abstractNumId w:val="87"/>
  </w:num>
  <w:num w:numId="190" w16cid:durableId="1511333336">
    <w:abstractNumId w:val="138"/>
  </w:num>
  <w:num w:numId="191" w16cid:durableId="754477265">
    <w:abstractNumId w:val="93"/>
  </w:num>
  <w:num w:numId="192" w16cid:durableId="1730838287">
    <w:abstractNumId w:val="149"/>
  </w:num>
  <w:num w:numId="193" w16cid:durableId="1875078724">
    <w:abstractNumId w:val="118"/>
  </w:num>
  <w:num w:numId="194" w16cid:durableId="1108235467">
    <w:abstractNumId w:val="195"/>
  </w:num>
  <w:num w:numId="195" w16cid:durableId="176967622">
    <w:abstractNumId w:val="102"/>
  </w:num>
  <w:num w:numId="196" w16cid:durableId="1986935537">
    <w:abstractNumId w:val="79"/>
  </w:num>
  <w:num w:numId="197" w16cid:durableId="331570849">
    <w:abstractNumId w:val="183"/>
  </w:num>
  <w:num w:numId="198" w16cid:durableId="1736272104">
    <w:abstractNumId w:val="51"/>
  </w:num>
  <w:num w:numId="199" w16cid:durableId="1983466885">
    <w:abstractNumId w:val="114"/>
  </w:num>
  <w:num w:numId="200" w16cid:durableId="1889610488">
    <w:abstractNumId w:val="61"/>
  </w:num>
  <w:num w:numId="201" w16cid:durableId="279841889">
    <w:abstractNumId w:val="43"/>
  </w:num>
  <w:num w:numId="202" w16cid:durableId="1063482474">
    <w:abstractNumId w:val="41"/>
  </w:num>
  <w:num w:numId="203" w16cid:durableId="355468599">
    <w:abstractNumId w:val="171"/>
  </w:num>
  <w:num w:numId="204" w16cid:durableId="784614103">
    <w:abstractNumId w:val="159"/>
  </w:num>
  <w:num w:numId="205" w16cid:durableId="2043431454">
    <w:abstractNumId w:val="217"/>
  </w:num>
  <w:num w:numId="206" w16cid:durableId="194083348">
    <w:abstractNumId w:val="84"/>
  </w:num>
  <w:num w:numId="207" w16cid:durableId="4747207">
    <w:abstractNumId w:val="35"/>
  </w:num>
  <w:num w:numId="208" w16cid:durableId="1973292763">
    <w:abstractNumId w:val="174"/>
  </w:num>
  <w:num w:numId="209" w16cid:durableId="1025979416">
    <w:abstractNumId w:val="28"/>
  </w:num>
  <w:num w:numId="210" w16cid:durableId="1602644758">
    <w:abstractNumId w:val="56"/>
  </w:num>
  <w:num w:numId="211" w16cid:durableId="1572885681">
    <w:abstractNumId w:val="10"/>
  </w:num>
  <w:num w:numId="212" w16cid:durableId="1315599719">
    <w:abstractNumId w:val="136"/>
  </w:num>
  <w:num w:numId="213" w16cid:durableId="886646781">
    <w:abstractNumId w:val="107"/>
  </w:num>
  <w:num w:numId="214" w16cid:durableId="1195388840">
    <w:abstractNumId w:val="161"/>
  </w:num>
  <w:num w:numId="215" w16cid:durableId="1794328483">
    <w:abstractNumId w:val="7"/>
  </w:num>
  <w:num w:numId="216" w16cid:durableId="351490171">
    <w:abstractNumId w:val="5"/>
  </w:num>
  <w:num w:numId="217" w16cid:durableId="651831093">
    <w:abstractNumId w:val="209"/>
  </w:num>
  <w:num w:numId="218" w16cid:durableId="803043338">
    <w:abstractNumId w:val="137"/>
  </w:num>
  <w:num w:numId="219" w16cid:durableId="752822016">
    <w:abstractNumId w:val="1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374B4"/>
    <w:rsid w:val="00074DBB"/>
    <w:rsid w:val="000C04F6"/>
    <w:rsid w:val="001116A1"/>
    <w:rsid w:val="00135686"/>
    <w:rsid w:val="00163CB6"/>
    <w:rsid w:val="001721E1"/>
    <w:rsid w:val="001E5734"/>
    <w:rsid w:val="00290088"/>
    <w:rsid w:val="002A4C7A"/>
    <w:rsid w:val="002E08E8"/>
    <w:rsid w:val="00300C72"/>
    <w:rsid w:val="00332692"/>
    <w:rsid w:val="003573C9"/>
    <w:rsid w:val="003616E3"/>
    <w:rsid w:val="00367660"/>
    <w:rsid w:val="00394AB0"/>
    <w:rsid w:val="003A1B0C"/>
    <w:rsid w:val="003A4AF9"/>
    <w:rsid w:val="003C59C5"/>
    <w:rsid w:val="003C7042"/>
    <w:rsid w:val="003E2D01"/>
    <w:rsid w:val="003F2709"/>
    <w:rsid w:val="003F6E20"/>
    <w:rsid w:val="00404FF1"/>
    <w:rsid w:val="004637E2"/>
    <w:rsid w:val="004658BC"/>
    <w:rsid w:val="00465DBD"/>
    <w:rsid w:val="00493B3E"/>
    <w:rsid w:val="004B7F9B"/>
    <w:rsid w:val="00545726"/>
    <w:rsid w:val="006440EF"/>
    <w:rsid w:val="00682019"/>
    <w:rsid w:val="006F1D84"/>
    <w:rsid w:val="007246FB"/>
    <w:rsid w:val="007660F4"/>
    <w:rsid w:val="00776A6F"/>
    <w:rsid w:val="00790DC5"/>
    <w:rsid w:val="00792F49"/>
    <w:rsid w:val="007A3CAE"/>
    <w:rsid w:val="007B43FF"/>
    <w:rsid w:val="007E73E0"/>
    <w:rsid w:val="007F3DF7"/>
    <w:rsid w:val="00854ED4"/>
    <w:rsid w:val="00860733"/>
    <w:rsid w:val="00904BA7"/>
    <w:rsid w:val="00942B90"/>
    <w:rsid w:val="00994982"/>
    <w:rsid w:val="009E498B"/>
    <w:rsid w:val="009F1A02"/>
    <w:rsid w:val="00A30E50"/>
    <w:rsid w:val="00A31334"/>
    <w:rsid w:val="00AD69C5"/>
    <w:rsid w:val="00B579BE"/>
    <w:rsid w:val="00B975A0"/>
    <w:rsid w:val="00BC5989"/>
    <w:rsid w:val="00C46D2A"/>
    <w:rsid w:val="00C5270B"/>
    <w:rsid w:val="00C5402E"/>
    <w:rsid w:val="00C7758D"/>
    <w:rsid w:val="00C97796"/>
    <w:rsid w:val="00CA4C4C"/>
    <w:rsid w:val="00CB3570"/>
    <w:rsid w:val="00CC43AD"/>
    <w:rsid w:val="00D534B8"/>
    <w:rsid w:val="00E1432E"/>
    <w:rsid w:val="00E62687"/>
    <w:rsid w:val="00E756F7"/>
    <w:rsid w:val="00EB3328"/>
    <w:rsid w:val="00EC0DF3"/>
    <w:rsid w:val="00ED073E"/>
    <w:rsid w:val="00F44ABB"/>
    <w:rsid w:val="00F6396A"/>
    <w:rsid w:val="00FC08CC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2C520"/>
  <w15:chartTrackingRefBased/>
  <w15:docId w15:val="{09541C56-3003-4164-A88D-DEC824A8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0C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 Modules</Template>
  <TotalTime>4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Writing Practice Progress Notes</vt:lpstr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Practice Progress Notes</dc:title>
  <dc:subject/>
  <dc:creator>It Modem Solution</dc:creator>
  <cp:keywords/>
  <dc:description/>
  <cp:lastModifiedBy>Itmodem Solution</cp:lastModifiedBy>
  <cp:revision>2</cp:revision>
  <cp:lastPrinted>2025-08-23T05:44:00Z</cp:lastPrinted>
  <dcterms:created xsi:type="dcterms:W3CDTF">2025-08-23T06:58:00Z</dcterms:created>
  <dcterms:modified xsi:type="dcterms:W3CDTF">2025-08-23T06:58:00Z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
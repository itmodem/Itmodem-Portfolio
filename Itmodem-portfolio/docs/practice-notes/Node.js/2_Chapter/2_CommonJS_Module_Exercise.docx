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D97D0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 xml:space="preserve">Bhai </w:t>
      </w:r>
      <w:r w:rsidRPr="003E5C7F">
        <w:rPr>
          <w:rFonts w:ascii="Segoe UI Emoji" w:hAnsi="Segoe UI Emoji" w:cs="Segoe UI Emoji"/>
          <w:sz w:val="40"/>
        </w:rPr>
        <w:t>👌</w:t>
      </w:r>
      <w:r w:rsidRPr="003E5C7F">
        <w:rPr>
          <w:sz w:val="40"/>
        </w:rPr>
        <w:t xml:space="preserve"> ab </w:t>
      </w:r>
      <w:proofErr w:type="spellStart"/>
      <w:r w:rsidRPr="003E5C7F">
        <w:rPr>
          <w:sz w:val="40"/>
        </w:rPr>
        <w:t>aati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hai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baat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b/>
          <w:bCs/>
          <w:sz w:val="40"/>
        </w:rPr>
        <w:t>CommonJS</w:t>
      </w:r>
      <w:proofErr w:type="spellEnd"/>
      <w:r w:rsidRPr="003E5C7F">
        <w:rPr>
          <w:sz w:val="40"/>
        </w:rPr>
        <w:t xml:space="preserve"> par exercise </w:t>
      </w:r>
      <w:proofErr w:type="spellStart"/>
      <w:r w:rsidRPr="003E5C7F">
        <w:rPr>
          <w:sz w:val="40"/>
        </w:rPr>
        <w:t>karne</w:t>
      </w:r>
      <w:proofErr w:type="spellEnd"/>
      <w:r w:rsidRPr="003E5C7F">
        <w:rPr>
          <w:sz w:val="40"/>
        </w:rPr>
        <w:t xml:space="preserve"> ki.</w:t>
      </w:r>
      <w:r w:rsidRPr="003E5C7F">
        <w:rPr>
          <w:sz w:val="40"/>
        </w:rPr>
        <w:br/>
      </w:r>
      <w:proofErr w:type="spellStart"/>
      <w:r w:rsidRPr="003E5C7F">
        <w:rPr>
          <w:sz w:val="40"/>
        </w:rPr>
        <w:t>CommonJS</w:t>
      </w:r>
      <w:proofErr w:type="spellEnd"/>
      <w:r w:rsidRPr="003E5C7F">
        <w:rPr>
          <w:sz w:val="40"/>
        </w:rPr>
        <w:t xml:space="preserve"> = </w:t>
      </w:r>
      <w:proofErr w:type="spellStart"/>
      <w:r w:rsidRPr="003E5C7F">
        <w:rPr>
          <w:sz w:val="40"/>
        </w:rPr>
        <w:t>wahi</w:t>
      </w:r>
      <w:proofErr w:type="spellEnd"/>
      <w:r w:rsidRPr="003E5C7F">
        <w:rPr>
          <w:sz w:val="40"/>
        </w:rPr>
        <w:t xml:space="preserve"> system </w:t>
      </w:r>
      <w:proofErr w:type="spellStart"/>
      <w:r w:rsidRPr="003E5C7F">
        <w:rPr>
          <w:sz w:val="40"/>
        </w:rPr>
        <w:t>jisme</w:t>
      </w:r>
      <w:proofErr w:type="spellEnd"/>
      <w:r w:rsidRPr="003E5C7F">
        <w:rPr>
          <w:sz w:val="40"/>
        </w:rPr>
        <w:t xml:space="preserve"> hum </w:t>
      </w:r>
      <w:proofErr w:type="gramStart"/>
      <w:r w:rsidRPr="003E5C7F">
        <w:rPr>
          <w:sz w:val="40"/>
        </w:rPr>
        <w:t>require(</w:t>
      </w:r>
      <w:proofErr w:type="gramEnd"/>
      <w:r w:rsidRPr="003E5C7F">
        <w:rPr>
          <w:sz w:val="40"/>
        </w:rPr>
        <w:t xml:space="preserve">) aur </w:t>
      </w:r>
      <w:proofErr w:type="spellStart"/>
      <w:proofErr w:type="gramStart"/>
      <w:r w:rsidRPr="003E5C7F">
        <w:rPr>
          <w:sz w:val="40"/>
        </w:rPr>
        <w:t>module.exports</w:t>
      </w:r>
      <w:proofErr w:type="spellEnd"/>
      <w:proofErr w:type="gramEnd"/>
      <w:r w:rsidRPr="003E5C7F">
        <w:rPr>
          <w:sz w:val="40"/>
        </w:rPr>
        <w:t xml:space="preserve"> use </w:t>
      </w:r>
      <w:proofErr w:type="spellStart"/>
      <w:r w:rsidRPr="003E5C7F">
        <w:rPr>
          <w:sz w:val="40"/>
        </w:rPr>
        <w:t>karte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hain</w:t>
      </w:r>
      <w:proofErr w:type="spellEnd"/>
      <w:r w:rsidRPr="003E5C7F">
        <w:rPr>
          <w:sz w:val="40"/>
        </w:rPr>
        <w:t xml:space="preserve"> (Node.js default me ye hi </w:t>
      </w:r>
      <w:proofErr w:type="spellStart"/>
      <w:r w:rsidRPr="003E5C7F">
        <w:rPr>
          <w:sz w:val="40"/>
        </w:rPr>
        <w:t>hota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hai</w:t>
      </w:r>
      <w:proofErr w:type="spellEnd"/>
      <w:r w:rsidRPr="003E5C7F">
        <w:rPr>
          <w:sz w:val="40"/>
        </w:rPr>
        <w:t>).</w:t>
      </w:r>
    </w:p>
    <w:p w14:paraId="2A05DF5B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 xml:space="preserve">Chalo </w:t>
      </w:r>
      <w:proofErr w:type="spellStart"/>
      <w:r w:rsidRPr="003E5C7F">
        <w:rPr>
          <w:sz w:val="40"/>
        </w:rPr>
        <w:t>tumhare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liye</w:t>
      </w:r>
      <w:proofErr w:type="spellEnd"/>
      <w:r w:rsidRPr="003E5C7F">
        <w:rPr>
          <w:sz w:val="40"/>
        </w:rPr>
        <w:t xml:space="preserve"> </w:t>
      </w:r>
      <w:r w:rsidRPr="003E5C7F">
        <w:rPr>
          <w:b/>
          <w:bCs/>
          <w:sz w:val="40"/>
        </w:rPr>
        <w:t xml:space="preserve">2 </w:t>
      </w:r>
      <w:proofErr w:type="spellStart"/>
      <w:r w:rsidRPr="003E5C7F">
        <w:rPr>
          <w:b/>
          <w:bCs/>
          <w:sz w:val="40"/>
        </w:rPr>
        <w:t>zabardast</w:t>
      </w:r>
      <w:proofErr w:type="spellEnd"/>
      <w:r w:rsidRPr="003E5C7F">
        <w:rPr>
          <w:b/>
          <w:bCs/>
          <w:sz w:val="40"/>
        </w:rPr>
        <w:t xml:space="preserve"> exercise</w:t>
      </w:r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banata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hoon</w:t>
      </w:r>
      <w:proofErr w:type="spellEnd"/>
      <w:r w:rsidRPr="003E5C7F">
        <w:rPr>
          <w:sz w:val="40"/>
        </w:rPr>
        <w:t xml:space="preserve"> </w:t>
      </w:r>
      <w:r w:rsidRPr="003E5C7F">
        <w:rPr>
          <w:rFonts w:ascii="Segoe UI Emoji" w:hAnsi="Segoe UI Emoji" w:cs="Segoe UI Emoji"/>
          <w:sz w:val="40"/>
        </w:rPr>
        <w:t>👇</w:t>
      </w:r>
    </w:p>
    <w:p w14:paraId="3E5662E7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pict w14:anchorId="1F7FAC3F">
          <v:rect id="_x0000_i1063" style="width:0;height:1.5pt" o:hralign="center" o:hrstd="t" o:hr="t" fillcolor="#a0a0a0" stroked="f"/>
        </w:pict>
      </w:r>
    </w:p>
    <w:p w14:paraId="131CFE47" w14:textId="77777777" w:rsidR="003E5C7F" w:rsidRPr="003E5C7F" w:rsidRDefault="003E5C7F" w:rsidP="003E5C7F">
      <w:pPr>
        <w:rPr>
          <w:b/>
          <w:bCs/>
          <w:sz w:val="40"/>
        </w:rPr>
      </w:pPr>
      <w:r w:rsidRPr="003E5C7F">
        <w:rPr>
          <w:rFonts w:ascii="Segoe UI Emoji" w:hAnsi="Segoe UI Emoji" w:cs="Segoe UI Emoji"/>
          <w:b/>
          <w:bCs/>
          <w:sz w:val="40"/>
        </w:rPr>
        <w:t>📝</w:t>
      </w:r>
      <w:r w:rsidRPr="003E5C7F">
        <w:rPr>
          <w:b/>
          <w:bCs/>
          <w:sz w:val="40"/>
        </w:rPr>
        <w:t xml:space="preserve"> Exercise 1: Temperature Converter (Custom </w:t>
      </w:r>
      <w:proofErr w:type="spellStart"/>
      <w:r w:rsidRPr="003E5C7F">
        <w:rPr>
          <w:b/>
          <w:bCs/>
          <w:sz w:val="40"/>
        </w:rPr>
        <w:t>CommonJS</w:t>
      </w:r>
      <w:proofErr w:type="spellEnd"/>
      <w:r w:rsidRPr="003E5C7F">
        <w:rPr>
          <w:b/>
          <w:bCs/>
          <w:sz w:val="40"/>
        </w:rPr>
        <w:t xml:space="preserve"> Module)</w:t>
      </w:r>
    </w:p>
    <w:p w14:paraId="5A53B2C6" w14:textId="77777777" w:rsidR="003E5C7F" w:rsidRPr="003E5C7F" w:rsidRDefault="003E5C7F" w:rsidP="003E5C7F">
      <w:pPr>
        <w:rPr>
          <w:sz w:val="40"/>
        </w:rPr>
      </w:pPr>
      <w:r w:rsidRPr="003E5C7F">
        <w:rPr>
          <w:rFonts w:ascii="Segoe UI Emoji" w:hAnsi="Segoe UI Emoji" w:cs="Segoe UI Emoji"/>
          <w:sz w:val="40"/>
        </w:rPr>
        <w:t>👉</w:t>
      </w:r>
      <w:r w:rsidRPr="003E5C7F">
        <w:rPr>
          <w:sz w:val="40"/>
        </w:rPr>
        <w:t xml:space="preserve"> Ek module </w:t>
      </w:r>
      <w:proofErr w:type="spellStart"/>
      <w:r w:rsidRPr="003E5C7F">
        <w:rPr>
          <w:sz w:val="40"/>
        </w:rPr>
        <w:t>banao</w:t>
      </w:r>
      <w:proofErr w:type="spellEnd"/>
      <w:r w:rsidRPr="003E5C7F">
        <w:rPr>
          <w:sz w:val="40"/>
        </w:rPr>
        <w:t xml:space="preserve"> jo Celsius ko Fahrenheit me aur Fahrenheit ko Celsius me convert </w:t>
      </w:r>
      <w:proofErr w:type="spellStart"/>
      <w:r w:rsidRPr="003E5C7F">
        <w:rPr>
          <w:sz w:val="40"/>
        </w:rPr>
        <w:t>kare</w:t>
      </w:r>
      <w:proofErr w:type="spellEnd"/>
      <w:r w:rsidRPr="003E5C7F">
        <w:rPr>
          <w:sz w:val="40"/>
        </w:rPr>
        <w:t>.</w:t>
      </w:r>
    </w:p>
    <w:p w14:paraId="57FE2C9F" w14:textId="77777777" w:rsidR="003E5C7F" w:rsidRPr="003E5C7F" w:rsidRDefault="003E5C7F" w:rsidP="003E5C7F">
      <w:pPr>
        <w:rPr>
          <w:b/>
          <w:bCs/>
          <w:sz w:val="40"/>
        </w:rPr>
      </w:pPr>
      <w:r w:rsidRPr="003E5C7F">
        <w:rPr>
          <w:b/>
          <w:bCs/>
          <w:sz w:val="40"/>
        </w:rPr>
        <w:t>Step 1: converter.js</w:t>
      </w:r>
    </w:p>
    <w:p w14:paraId="4D02AFAB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 xml:space="preserve">function </w:t>
      </w:r>
      <w:proofErr w:type="spellStart"/>
      <w:r w:rsidRPr="003E5C7F">
        <w:rPr>
          <w:sz w:val="40"/>
        </w:rPr>
        <w:t>toFahrenheit</w:t>
      </w:r>
      <w:proofErr w:type="spellEnd"/>
      <w:r w:rsidRPr="003E5C7F">
        <w:rPr>
          <w:sz w:val="40"/>
        </w:rPr>
        <w:t>(</w:t>
      </w:r>
      <w:proofErr w:type="spellStart"/>
      <w:r w:rsidRPr="003E5C7F">
        <w:rPr>
          <w:sz w:val="40"/>
        </w:rPr>
        <w:t>celsius</w:t>
      </w:r>
      <w:proofErr w:type="spellEnd"/>
      <w:r w:rsidRPr="003E5C7F">
        <w:rPr>
          <w:sz w:val="40"/>
        </w:rPr>
        <w:t>) {</w:t>
      </w:r>
    </w:p>
    <w:p w14:paraId="7B1A2023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 xml:space="preserve">  return (</w:t>
      </w:r>
      <w:proofErr w:type="spellStart"/>
      <w:r w:rsidRPr="003E5C7F">
        <w:rPr>
          <w:sz w:val="40"/>
        </w:rPr>
        <w:t>celsius</w:t>
      </w:r>
      <w:proofErr w:type="spellEnd"/>
      <w:r w:rsidRPr="003E5C7F">
        <w:rPr>
          <w:sz w:val="40"/>
        </w:rPr>
        <w:t xml:space="preserve"> * 9/5) + 32;</w:t>
      </w:r>
    </w:p>
    <w:p w14:paraId="344FE9EF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>}</w:t>
      </w:r>
    </w:p>
    <w:p w14:paraId="78CE3C2E" w14:textId="77777777" w:rsidR="003E5C7F" w:rsidRPr="003E5C7F" w:rsidRDefault="003E5C7F" w:rsidP="003E5C7F">
      <w:pPr>
        <w:rPr>
          <w:sz w:val="40"/>
        </w:rPr>
      </w:pPr>
    </w:p>
    <w:p w14:paraId="1AE7A00F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 xml:space="preserve">function </w:t>
      </w:r>
      <w:proofErr w:type="spellStart"/>
      <w:r w:rsidRPr="003E5C7F">
        <w:rPr>
          <w:sz w:val="40"/>
        </w:rPr>
        <w:t>toCelsius</w:t>
      </w:r>
      <w:proofErr w:type="spellEnd"/>
      <w:r w:rsidRPr="003E5C7F">
        <w:rPr>
          <w:sz w:val="40"/>
        </w:rPr>
        <w:t>(</w:t>
      </w:r>
      <w:proofErr w:type="spellStart"/>
      <w:r w:rsidRPr="003E5C7F">
        <w:rPr>
          <w:sz w:val="40"/>
        </w:rPr>
        <w:t>fahrenheit</w:t>
      </w:r>
      <w:proofErr w:type="spellEnd"/>
      <w:r w:rsidRPr="003E5C7F">
        <w:rPr>
          <w:sz w:val="40"/>
        </w:rPr>
        <w:t>) {</w:t>
      </w:r>
    </w:p>
    <w:p w14:paraId="42F40FEE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 xml:space="preserve">  return (</w:t>
      </w:r>
      <w:proofErr w:type="spellStart"/>
      <w:r w:rsidRPr="003E5C7F">
        <w:rPr>
          <w:sz w:val="40"/>
        </w:rPr>
        <w:t>fahrenheit</w:t>
      </w:r>
      <w:proofErr w:type="spellEnd"/>
      <w:r w:rsidRPr="003E5C7F">
        <w:rPr>
          <w:sz w:val="40"/>
        </w:rPr>
        <w:t xml:space="preserve"> - 32) * 5/9;</w:t>
      </w:r>
    </w:p>
    <w:p w14:paraId="2813E4F2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>}</w:t>
      </w:r>
    </w:p>
    <w:p w14:paraId="1E42D655" w14:textId="77777777" w:rsidR="003E5C7F" w:rsidRPr="003E5C7F" w:rsidRDefault="003E5C7F" w:rsidP="003E5C7F">
      <w:pPr>
        <w:rPr>
          <w:sz w:val="40"/>
        </w:rPr>
      </w:pPr>
    </w:p>
    <w:p w14:paraId="05253A1F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 xml:space="preserve">// </w:t>
      </w:r>
      <w:proofErr w:type="spellStart"/>
      <w:r w:rsidRPr="003E5C7F">
        <w:rPr>
          <w:sz w:val="40"/>
        </w:rPr>
        <w:t>CommonJS</w:t>
      </w:r>
      <w:proofErr w:type="spellEnd"/>
      <w:r w:rsidRPr="003E5C7F">
        <w:rPr>
          <w:sz w:val="40"/>
        </w:rPr>
        <w:t xml:space="preserve"> style export</w:t>
      </w:r>
    </w:p>
    <w:p w14:paraId="0033766E" w14:textId="77777777" w:rsidR="003E5C7F" w:rsidRPr="003E5C7F" w:rsidRDefault="003E5C7F" w:rsidP="003E5C7F">
      <w:pPr>
        <w:rPr>
          <w:sz w:val="40"/>
        </w:rPr>
      </w:pPr>
      <w:proofErr w:type="spellStart"/>
      <w:proofErr w:type="gramStart"/>
      <w:r w:rsidRPr="003E5C7F">
        <w:rPr>
          <w:sz w:val="40"/>
        </w:rPr>
        <w:lastRenderedPageBreak/>
        <w:t>module.exports</w:t>
      </w:r>
      <w:proofErr w:type="spellEnd"/>
      <w:proofErr w:type="gramEnd"/>
      <w:r w:rsidRPr="003E5C7F">
        <w:rPr>
          <w:sz w:val="40"/>
        </w:rPr>
        <w:t xml:space="preserve"> = </w:t>
      </w:r>
      <w:proofErr w:type="gramStart"/>
      <w:r w:rsidRPr="003E5C7F">
        <w:rPr>
          <w:sz w:val="40"/>
        </w:rPr>
        <w:t xml:space="preserve">{ </w:t>
      </w:r>
      <w:proofErr w:type="spellStart"/>
      <w:r w:rsidRPr="003E5C7F">
        <w:rPr>
          <w:sz w:val="40"/>
        </w:rPr>
        <w:t>toFahrenheit</w:t>
      </w:r>
      <w:proofErr w:type="spellEnd"/>
      <w:proofErr w:type="gramEnd"/>
      <w:r w:rsidRPr="003E5C7F">
        <w:rPr>
          <w:sz w:val="40"/>
        </w:rPr>
        <w:t xml:space="preserve">, </w:t>
      </w:r>
      <w:proofErr w:type="spellStart"/>
      <w:proofErr w:type="gramStart"/>
      <w:r w:rsidRPr="003E5C7F">
        <w:rPr>
          <w:sz w:val="40"/>
        </w:rPr>
        <w:t>toCelsius</w:t>
      </w:r>
      <w:proofErr w:type="spellEnd"/>
      <w:r w:rsidRPr="003E5C7F">
        <w:rPr>
          <w:sz w:val="40"/>
        </w:rPr>
        <w:t xml:space="preserve"> }</w:t>
      </w:r>
      <w:proofErr w:type="gramEnd"/>
      <w:r w:rsidRPr="003E5C7F">
        <w:rPr>
          <w:sz w:val="40"/>
        </w:rPr>
        <w:t>;</w:t>
      </w:r>
    </w:p>
    <w:p w14:paraId="51531228" w14:textId="77777777" w:rsidR="003E5C7F" w:rsidRPr="003E5C7F" w:rsidRDefault="003E5C7F" w:rsidP="003E5C7F">
      <w:pPr>
        <w:rPr>
          <w:b/>
          <w:bCs/>
          <w:sz w:val="40"/>
        </w:rPr>
      </w:pPr>
      <w:r w:rsidRPr="003E5C7F">
        <w:rPr>
          <w:b/>
          <w:bCs/>
          <w:sz w:val="40"/>
        </w:rPr>
        <w:t>Step 2: app.js</w:t>
      </w:r>
    </w:p>
    <w:p w14:paraId="7AEC6B36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>const converter = require(</w:t>
      </w:r>
      <w:proofErr w:type="gramStart"/>
      <w:r w:rsidRPr="003E5C7F">
        <w:rPr>
          <w:sz w:val="40"/>
        </w:rPr>
        <w:t>'./</w:t>
      </w:r>
      <w:proofErr w:type="gramEnd"/>
      <w:r w:rsidRPr="003E5C7F">
        <w:rPr>
          <w:sz w:val="40"/>
        </w:rPr>
        <w:t>converter');</w:t>
      </w:r>
    </w:p>
    <w:p w14:paraId="5AD9E74F" w14:textId="77777777" w:rsidR="003E5C7F" w:rsidRPr="003E5C7F" w:rsidRDefault="003E5C7F" w:rsidP="003E5C7F">
      <w:pPr>
        <w:rPr>
          <w:sz w:val="40"/>
        </w:rPr>
      </w:pPr>
    </w:p>
    <w:p w14:paraId="748BA2BA" w14:textId="77777777" w:rsidR="003E5C7F" w:rsidRPr="003E5C7F" w:rsidRDefault="003E5C7F" w:rsidP="003E5C7F">
      <w:pPr>
        <w:rPr>
          <w:sz w:val="40"/>
        </w:rPr>
      </w:pPr>
      <w:proofErr w:type="gramStart"/>
      <w:r w:rsidRPr="003E5C7F">
        <w:rPr>
          <w:sz w:val="40"/>
        </w:rPr>
        <w:t>console.log(</w:t>
      </w:r>
      <w:proofErr w:type="gramEnd"/>
      <w:r w:rsidRPr="003E5C7F">
        <w:rPr>
          <w:sz w:val="40"/>
        </w:rPr>
        <w:t xml:space="preserve">"30°C =", </w:t>
      </w:r>
      <w:proofErr w:type="spellStart"/>
      <w:proofErr w:type="gramStart"/>
      <w:r w:rsidRPr="003E5C7F">
        <w:rPr>
          <w:sz w:val="40"/>
        </w:rPr>
        <w:t>converter.toFahrenheit</w:t>
      </w:r>
      <w:proofErr w:type="spellEnd"/>
      <w:proofErr w:type="gramEnd"/>
      <w:r w:rsidRPr="003E5C7F">
        <w:rPr>
          <w:sz w:val="40"/>
        </w:rPr>
        <w:t>(30), "°F");</w:t>
      </w:r>
    </w:p>
    <w:p w14:paraId="2BEEC264" w14:textId="77777777" w:rsidR="003E5C7F" w:rsidRPr="003E5C7F" w:rsidRDefault="003E5C7F" w:rsidP="003E5C7F">
      <w:pPr>
        <w:rPr>
          <w:sz w:val="40"/>
        </w:rPr>
      </w:pPr>
      <w:proofErr w:type="gramStart"/>
      <w:r w:rsidRPr="003E5C7F">
        <w:rPr>
          <w:sz w:val="40"/>
        </w:rPr>
        <w:t>console.log(</w:t>
      </w:r>
      <w:proofErr w:type="gramEnd"/>
      <w:r w:rsidRPr="003E5C7F">
        <w:rPr>
          <w:sz w:val="40"/>
        </w:rPr>
        <w:t xml:space="preserve">"100°F =", </w:t>
      </w:r>
      <w:proofErr w:type="spellStart"/>
      <w:proofErr w:type="gramStart"/>
      <w:r w:rsidRPr="003E5C7F">
        <w:rPr>
          <w:sz w:val="40"/>
        </w:rPr>
        <w:t>converter.toCelsius</w:t>
      </w:r>
      <w:proofErr w:type="spellEnd"/>
      <w:proofErr w:type="gramEnd"/>
      <w:r w:rsidRPr="003E5C7F">
        <w:rPr>
          <w:sz w:val="40"/>
        </w:rPr>
        <w:t>(100), "°C");</w:t>
      </w:r>
    </w:p>
    <w:p w14:paraId="01A443E2" w14:textId="77777777" w:rsidR="003E5C7F" w:rsidRPr="003E5C7F" w:rsidRDefault="003E5C7F" w:rsidP="003E5C7F">
      <w:pPr>
        <w:rPr>
          <w:sz w:val="40"/>
        </w:rPr>
      </w:pPr>
      <w:r w:rsidRPr="003E5C7F">
        <w:rPr>
          <w:rFonts w:ascii="Segoe UI Emoji" w:hAnsi="Segoe UI Emoji" w:cs="Segoe UI Emoji"/>
          <w:sz w:val="40"/>
        </w:rPr>
        <w:t>👉</w:t>
      </w:r>
      <w:r w:rsidRPr="003E5C7F">
        <w:rPr>
          <w:sz w:val="40"/>
        </w:rPr>
        <w:t xml:space="preserve"> Run: node app.js</w:t>
      </w:r>
      <w:r w:rsidRPr="003E5C7F">
        <w:rPr>
          <w:sz w:val="40"/>
        </w:rPr>
        <w:br/>
        <w:t>Output:</w:t>
      </w:r>
    </w:p>
    <w:p w14:paraId="15CCE881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>30°C = 86 °F</w:t>
      </w:r>
    </w:p>
    <w:p w14:paraId="71006791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>100°F = 37.77777777777778 °C</w:t>
      </w:r>
    </w:p>
    <w:p w14:paraId="37920EB0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pict w14:anchorId="7FFFA741">
          <v:rect id="_x0000_i1064" style="width:0;height:1.5pt" o:hralign="center" o:hrstd="t" o:hr="t" fillcolor="#a0a0a0" stroked="f"/>
        </w:pict>
      </w:r>
    </w:p>
    <w:p w14:paraId="794A5279" w14:textId="77777777" w:rsidR="003E5C7F" w:rsidRPr="003E5C7F" w:rsidRDefault="003E5C7F" w:rsidP="003E5C7F">
      <w:pPr>
        <w:rPr>
          <w:b/>
          <w:bCs/>
          <w:sz w:val="40"/>
        </w:rPr>
      </w:pPr>
      <w:r w:rsidRPr="003E5C7F">
        <w:rPr>
          <w:rFonts w:ascii="Segoe UI Emoji" w:hAnsi="Segoe UI Emoji" w:cs="Segoe UI Emoji"/>
          <w:b/>
          <w:bCs/>
          <w:sz w:val="40"/>
        </w:rPr>
        <w:t>📝</w:t>
      </w:r>
      <w:r w:rsidRPr="003E5C7F">
        <w:rPr>
          <w:b/>
          <w:bCs/>
          <w:sz w:val="40"/>
        </w:rPr>
        <w:t xml:space="preserve"> Exercise 2: Quotes Generator (</w:t>
      </w:r>
      <w:proofErr w:type="spellStart"/>
      <w:r w:rsidRPr="003E5C7F">
        <w:rPr>
          <w:b/>
          <w:bCs/>
          <w:sz w:val="40"/>
        </w:rPr>
        <w:t>CommonJS</w:t>
      </w:r>
      <w:proofErr w:type="spellEnd"/>
      <w:r w:rsidRPr="003E5C7F">
        <w:rPr>
          <w:b/>
          <w:bCs/>
          <w:sz w:val="40"/>
        </w:rPr>
        <w:t xml:space="preserve"> Style)</w:t>
      </w:r>
    </w:p>
    <w:p w14:paraId="334AD24F" w14:textId="77777777" w:rsidR="003E5C7F" w:rsidRPr="003E5C7F" w:rsidRDefault="003E5C7F" w:rsidP="003E5C7F">
      <w:pPr>
        <w:rPr>
          <w:sz w:val="40"/>
        </w:rPr>
      </w:pPr>
      <w:r w:rsidRPr="003E5C7F">
        <w:rPr>
          <w:rFonts w:ascii="Segoe UI Emoji" w:hAnsi="Segoe UI Emoji" w:cs="Segoe UI Emoji"/>
          <w:sz w:val="40"/>
        </w:rPr>
        <w:t>👉</w:t>
      </w:r>
      <w:r w:rsidRPr="003E5C7F">
        <w:rPr>
          <w:sz w:val="40"/>
        </w:rPr>
        <w:t xml:space="preserve"> Ek custom module </w:t>
      </w:r>
      <w:proofErr w:type="spellStart"/>
      <w:r w:rsidRPr="003E5C7F">
        <w:rPr>
          <w:sz w:val="40"/>
        </w:rPr>
        <w:t>banao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jisme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tumhare</w:t>
      </w:r>
      <w:proofErr w:type="spellEnd"/>
      <w:r w:rsidRPr="003E5C7F">
        <w:rPr>
          <w:sz w:val="40"/>
        </w:rPr>
        <w:t xml:space="preserve"> pas ek array of quotes ho aur </w:t>
      </w:r>
      <w:proofErr w:type="spellStart"/>
      <w:r w:rsidRPr="003E5C7F">
        <w:rPr>
          <w:sz w:val="40"/>
        </w:rPr>
        <w:t>har</w:t>
      </w:r>
      <w:proofErr w:type="spellEnd"/>
      <w:r w:rsidRPr="003E5C7F">
        <w:rPr>
          <w:sz w:val="40"/>
        </w:rPr>
        <w:t xml:space="preserve"> run par ek random quote return </w:t>
      </w:r>
      <w:proofErr w:type="spellStart"/>
      <w:r w:rsidRPr="003E5C7F">
        <w:rPr>
          <w:sz w:val="40"/>
        </w:rPr>
        <w:t>kare</w:t>
      </w:r>
      <w:proofErr w:type="spellEnd"/>
      <w:r w:rsidRPr="003E5C7F">
        <w:rPr>
          <w:sz w:val="40"/>
        </w:rPr>
        <w:t>.</w:t>
      </w:r>
    </w:p>
    <w:p w14:paraId="5872FF55" w14:textId="77777777" w:rsidR="003E5C7F" w:rsidRPr="003E5C7F" w:rsidRDefault="003E5C7F" w:rsidP="003E5C7F">
      <w:pPr>
        <w:rPr>
          <w:b/>
          <w:bCs/>
          <w:sz w:val="40"/>
        </w:rPr>
      </w:pPr>
      <w:r w:rsidRPr="003E5C7F">
        <w:rPr>
          <w:b/>
          <w:bCs/>
          <w:sz w:val="40"/>
        </w:rPr>
        <w:t>Step 1: quotes.js</w:t>
      </w:r>
    </w:p>
    <w:p w14:paraId="4EBA4987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>const quotes = [</w:t>
      </w:r>
    </w:p>
    <w:p w14:paraId="5BA39E3A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 xml:space="preserve">  "Bhai, </w:t>
      </w:r>
      <w:proofErr w:type="spellStart"/>
      <w:r w:rsidRPr="003E5C7F">
        <w:rPr>
          <w:sz w:val="40"/>
        </w:rPr>
        <w:t>seekhna</w:t>
      </w:r>
      <w:proofErr w:type="spellEnd"/>
      <w:r w:rsidRPr="003E5C7F">
        <w:rPr>
          <w:sz w:val="40"/>
        </w:rPr>
        <w:t xml:space="preserve"> band to </w:t>
      </w:r>
      <w:proofErr w:type="spellStart"/>
      <w:r w:rsidRPr="003E5C7F">
        <w:rPr>
          <w:sz w:val="40"/>
        </w:rPr>
        <w:t>jeetna</w:t>
      </w:r>
      <w:proofErr w:type="spellEnd"/>
      <w:r w:rsidRPr="003E5C7F">
        <w:rPr>
          <w:sz w:val="40"/>
        </w:rPr>
        <w:t xml:space="preserve"> band!",</w:t>
      </w:r>
    </w:p>
    <w:p w14:paraId="2EF9FD46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 xml:space="preserve">  "Code karo, confuse mat ho!",</w:t>
      </w:r>
    </w:p>
    <w:p w14:paraId="477636FA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 xml:space="preserve">  "Error ka </w:t>
      </w:r>
      <w:proofErr w:type="spellStart"/>
      <w:r w:rsidRPr="003E5C7F">
        <w:rPr>
          <w:sz w:val="40"/>
        </w:rPr>
        <w:t>matlab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hai</w:t>
      </w:r>
      <w:proofErr w:type="spellEnd"/>
      <w:r w:rsidRPr="003E5C7F">
        <w:rPr>
          <w:sz w:val="40"/>
        </w:rPr>
        <w:t xml:space="preserve"> tum </w:t>
      </w:r>
      <w:proofErr w:type="spellStart"/>
      <w:r w:rsidRPr="003E5C7F">
        <w:rPr>
          <w:sz w:val="40"/>
        </w:rPr>
        <w:t>kuch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naya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kar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rahe</w:t>
      </w:r>
      <w:proofErr w:type="spellEnd"/>
      <w:r w:rsidRPr="003E5C7F">
        <w:rPr>
          <w:sz w:val="40"/>
        </w:rPr>
        <w:t xml:space="preserve"> ho.",</w:t>
      </w:r>
    </w:p>
    <w:p w14:paraId="1D27F8C7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 xml:space="preserve">  "</w:t>
      </w:r>
      <w:proofErr w:type="spellStart"/>
      <w:r w:rsidRPr="003E5C7F">
        <w:rPr>
          <w:sz w:val="40"/>
        </w:rPr>
        <w:t>Seekhne</w:t>
      </w:r>
      <w:proofErr w:type="spellEnd"/>
      <w:r w:rsidRPr="003E5C7F">
        <w:rPr>
          <w:sz w:val="40"/>
        </w:rPr>
        <w:t xml:space="preserve"> wale </w:t>
      </w:r>
      <w:proofErr w:type="spellStart"/>
      <w:r w:rsidRPr="003E5C7F">
        <w:rPr>
          <w:sz w:val="40"/>
        </w:rPr>
        <w:t>kabhi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haarte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nahi</w:t>
      </w:r>
      <w:proofErr w:type="spellEnd"/>
      <w:r w:rsidRPr="003E5C7F">
        <w:rPr>
          <w:sz w:val="40"/>
        </w:rPr>
        <w:t>."</w:t>
      </w:r>
    </w:p>
    <w:p w14:paraId="217FA99C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lastRenderedPageBreak/>
        <w:t>];</w:t>
      </w:r>
    </w:p>
    <w:p w14:paraId="399A8BCE" w14:textId="77777777" w:rsidR="003E5C7F" w:rsidRPr="003E5C7F" w:rsidRDefault="003E5C7F" w:rsidP="003E5C7F">
      <w:pPr>
        <w:rPr>
          <w:sz w:val="40"/>
        </w:rPr>
      </w:pPr>
    </w:p>
    <w:p w14:paraId="78F23845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 xml:space="preserve">function </w:t>
      </w:r>
      <w:proofErr w:type="spellStart"/>
      <w:proofErr w:type="gramStart"/>
      <w:r w:rsidRPr="003E5C7F">
        <w:rPr>
          <w:sz w:val="40"/>
        </w:rPr>
        <w:t>getRandomQuote</w:t>
      </w:r>
      <w:proofErr w:type="spellEnd"/>
      <w:r w:rsidRPr="003E5C7F">
        <w:rPr>
          <w:sz w:val="40"/>
        </w:rPr>
        <w:t>(</w:t>
      </w:r>
      <w:proofErr w:type="gramEnd"/>
      <w:r w:rsidRPr="003E5C7F">
        <w:rPr>
          <w:sz w:val="40"/>
        </w:rPr>
        <w:t>) {</w:t>
      </w:r>
    </w:p>
    <w:p w14:paraId="7F65B87B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 xml:space="preserve">  const index = </w:t>
      </w:r>
      <w:proofErr w:type="spellStart"/>
      <w:r w:rsidRPr="003E5C7F">
        <w:rPr>
          <w:sz w:val="40"/>
        </w:rPr>
        <w:t>Math.floor</w:t>
      </w:r>
      <w:proofErr w:type="spellEnd"/>
      <w:r w:rsidRPr="003E5C7F">
        <w:rPr>
          <w:sz w:val="40"/>
        </w:rPr>
        <w:t>(</w:t>
      </w:r>
      <w:proofErr w:type="spellStart"/>
      <w:r w:rsidRPr="003E5C7F">
        <w:rPr>
          <w:sz w:val="40"/>
        </w:rPr>
        <w:t>Math.random</w:t>
      </w:r>
      <w:proofErr w:type="spellEnd"/>
      <w:r w:rsidRPr="003E5C7F">
        <w:rPr>
          <w:sz w:val="40"/>
        </w:rPr>
        <w:t xml:space="preserve">() * </w:t>
      </w:r>
      <w:proofErr w:type="spellStart"/>
      <w:proofErr w:type="gramStart"/>
      <w:r w:rsidRPr="003E5C7F">
        <w:rPr>
          <w:sz w:val="40"/>
        </w:rPr>
        <w:t>quotes.length</w:t>
      </w:r>
      <w:proofErr w:type="spellEnd"/>
      <w:proofErr w:type="gramEnd"/>
      <w:r w:rsidRPr="003E5C7F">
        <w:rPr>
          <w:sz w:val="40"/>
        </w:rPr>
        <w:t>);</w:t>
      </w:r>
    </w:p>
    <w:p w14:paraId="7C634BFA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 xml:space="preserve">  return quotes[index];</w:t>
      </w:r>
    </w:p>
    <w:p w14:paraId="0866BB6C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>}</w:t>
      </w:r>
    </w:p>
    <w:p w14:paraId="6830CC9D" w14:textId="77777777" w:rsidR="003E5C7F" w:rsidRPr="003E5C7F" w:rsidRDefault="003E5C7F" w:rsidP="003E5C7F">
      <w:pPr>
        <w:rPr>
          <w:sz w:val="40"/>
        </w:rPr>
      </w:pPr>
    </w:p>
    <w:p w14:paraId="33268D96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 xml:space="preserve">// </w:t>
      </w:r>
      <w:proofErr w:type="spellStart"/>
      <w:r w:rsidRPr="003E5C7F">
        <w:rPr>
          <w:sz w:val="40"/>
        </w:rPr>
        <w:t>CommonJS</w:t>
      </w:r>
      <w:proofErr w:type="spellEnd"/>
      <w:r w:rsidRPr="003E5C7F">
        <w:rPr>
          <w:sz w:val="40"/>
        </w:rPr>
        <w:t xml:space="preserve"> export</w:t>
      </w:r>
    </w:p>
    <w:p w14:paraId="69127234" w14:textId="77777777" w:rsidR="003E5C7F" w:rsidRPr="003E5C7F" w:rsidRDefault="003E5C7F" w:rsidP="003E5C7F">
      <w:pPr>
        <w:rPr>
          <w:sz w:val="40"/>
        </w:rPr>
      </w:pPr>
      <w:proofErr w:type="spellStart"/>
      <w:proofErr w:type="gramStart"/>
      <w:r w:rsidRPr="003E5C7F">
        <w:rPr>
          <w:sz w:val="40"/>
        </w:rPr>
        <w:t>module.exports</w:t>
      </w:r>
      <w:proofErr w:type="spellEnd"/>
      <w:proofErr w:type="gramEnd"/>
      <w:r w:rsidRPr="003E5C7F">
        <w:rPr>
          <w:sz w:val="40"/>
        </w:rPr>
        <w:t xml:space="preserve"> = </w:t>
      </w:r>
      <w:proofErr w:type="gramStart"/>
      <w:r w:rsidRPr="003E5C7F">
        <w:rPr>
          <w:sz w:val="40"/>
        </w:rPr>
        <w:t xml:space="preserve">{ </w:t>
      </w:r>
      <w:proofErr w:type="spellStart"/>
      <w:r w:rsidRPr="003E5C7F">
        <w:rPr>
          <w:sz w:val="40"/>
        </w:rPr>
        <w:t>getRandomQuote</w:t>
      </w:r>
      <w:proofErr w:type="spellEnd"/>
      <w:proofErr w:type="gramEnd"/>
      <w:r w:rsidRPr="003E5C7F">
        <w:rPr>
          <w:sz w:val="40"/>
        </w:rPr>
        <w:t xml:space="preserve"> };</w:t>
      </w:r>
    </w:p>
    <w:p w14:paraId="03B4365F" w14:textId="77777777" w:rsidR="003E5C7F" w:rsidRPr="003E5C7F" w:rsidRDefault="003E5C7F" w:rsidP="003E5C7F">
      <w:pPr>
        <w:rPr>
          <w:b/>
          <w:bCs/>
          <w:sz w:val="40"/>
        </w:rPr>
      </w:pPr>
      <w:r w:rsidRPr="003E5C7F">
        <w:rPr>
          <w:b/>
          <w:bCs/>
          <w:sz w:val="40"/>
        </w:rPr>
        <w:t>Step 2: app.js</w:t>
      </w:r>
    </w:p>
    <w:p w14:paraId="33968931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>const quotes = require(</w:t>
      </w:r>
      <w:proofErr w:type="gramStart"/>
      <w:r w:rsidRPr="003E5C7F">
        <w:rPr>
          <w:sz w:val="40"/>
        </w:rPr>
        <w:t>'./</w:t>
      </w:r>
      <w:proofErr w:type="gramEnd"/>
      <w:r w:rsidRPr="003E5C7F">
        <w:rPr>
          <w:sz w:val="40"/>
        </w:rPr>
        <w:t>quotes');</w:t>
      </w:r>
    </w:p>
    <w:p w14:paraId="3119FCDC" w14:textId="77777777" w:rsidR="003E5C7F" w:rsidRPr="003E5C7F" w:rsidRDefault="003E5C7F" w:rsidP="003E5C7F">
      <w:pPr>
        <w:rPr>
          <w:sz w:val="40"/>
        </w:rPr>
      </w:pPr>
    </w:p>
    <w:p w14:paraId="4D065884" w14:textId="77777777" w:rsidR="003E5C7F" w:rsidRPr="003E5C7F" w:rsidRDefault="003E5C7F" w:rsidP="003E5C7F">
      <w:pPr>
        <w:rPr>
          <w:sz w:val="40"/>
        </w:rPr>
      </w:pPr>
      <w:proofErr w:type="gramStart"/>
      <w:r w:rsidRPr="003E5C7F">
        <w:rPr>
          <w:sz w:val="40"/>
        </w:rPr>
        <w:t>console.log(</w:t>
      </w:r>
      <w:proofErr w:type="gramEnd"/>
      <w:r w:rsidRPr="003E5C7F">
        <w:rPr>
          <w:sz w:val="40"/>
        </w:rPr>
        <w:t>"</w:t>
      </w:r>
      <w:proofErr w:type="spellStart"/>
      <w:r w:rsidRPr="003E5C7F">
        <w:rPr>
          <w:sz w:val="40"/>
        </w:rPr>
        <w:t>Aaj</w:t>
      </w:r>
      <w:proofErr w:type="spellEnd"/>
      <w:r w:rsidRPr="003E5C7F">
        <w:rPr>
          <w:sz w:val="40"/>
        </w:rPr>
        <w:t xml:space="preserve"> ka quote:");</w:t>
      </w:r>
    </w:p>
    <w:p w14:paraId="077E9C91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>console.log(</w:t>
      </w:r>
      <w:proofErr w:type="spellStart"/>
      <w:proofErr w:type="gramStart"/>
      <w:r w:rsidRPr="003E5C7F">
        <w:rPr>
          <w:sz w:val="40"/>
        </w:rPr>
        <w:t>quotes.getRandomQuote</w:t>
      </w:r>
      <w:proofErr w:type="spellEnd"/>
      <w:proofErr w:type="gramEnd"/>
      <w:r w:rsidRPr="003E5C7F">
        <w:rPr>
          <w:sz w:val="40"/>
        </w:rPr>
        <w:t>());</w:t>
      </w:r>
    </w:p>
    <w:p w14:paraId="1F492DA3" w14:textId="77777777" w:rsidR="003E5C7F" w:rsidRPr="003E5C7F" w:rsidRDefault="003E5C7F" w:rsidP="003E5C7F">
      <w:pPr>
        <w:rPr>
          <w:sz w:val="40"/>
        </w:rPr>
      </w:pPr>
      <w:r w:rsidRPr="003E5C7F">
        <w:rPr>
          <w:rFonts w:ascii="Segoe UI Emoji" w:hAnsi="Segoe UI Emoji" w:cs="Segoe UI Emoji"/>
          <w:sz w:val="40"/>
        </w:rPr>
        <w:t>👉</w:t>
      </w:r>
      <w:r w:rsidRPr="003E5C7F">
        <w:rPr>
          <w:sz w:val="40"/>
        </w:rPr>
        <w:t xml:space="preserve"> Run: node app.js</w:t>
      </w:r>
      <w:r w:rsidRPr="003E5C7F">
        <w:rPr>
          <w:sz w:val="40"/>
        </w:rPr>
        <w:br/>
        <w:t>Output (</w:t>
      </w:r>
      <w:proofErr w:type="spellStart"/>
      <w:r w:rsidRPr="003E5C7F">
        <w:rPr>
          <w:sz w:val="40"/>
        </w:rPr>
        <w:t>har</w:t>
      </w:r>
      <w:proofErr w:type="spellEnd"/>
      <w:r w:rsidRPr="003E5C7F">
        <w:rPr>
          <w:sz w:val="40"/>
        </w:rPr>
        <w:t xml:space="preserve"> run par </w:t>
      </w:r>
      <w:proofErr w:type="spellStart"/>
      <w:r w:rsidRPr="003E5C7F">
        <w:rPr>
          <w:sz w:val="40"/>
        </w:rPr>
        <w:t>alag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hoga</w:t>
      </w:r>
      <w:proofErr w:type="spellEnd"/>
      <w:r w:rsidRPr="003E5C7F">
        <w:rPr>
          <w:sz w:val="40"/>
        </w:rPr>
        <w:t>):</w:t>
      </w:r>
    </w:p>
    <w:p w14:paraId="55687A37" w14:textId="77777777" w:rsidR="003E5C7F" w:rsidRPr="003E5C7F" w:rsidRDefault="003E5C7F" w:rsidP="003E5C7F">
      <w:pPr>
        <w:rPr>
          <w:sz w:val="40"/>
        </w:rPr>
      </w:pPr>
      <w:proofErr w:type="spellStart"/>
      <w:r w:rsidRPr="003E5C7F">
        <w:rPr>
          <w:sz w:val="40"/>
        </w:rPr>
        <w:t>Aaj</w:t>
      </w:r>
      <w:proofErr w:type="spellEnd"/>
      <w:r w:rsidRPr="003E5C7F">
        <w:rPr>
          <w:sz w:val="40"/>
        </w:rPr>
        <w:t xml:space="preserve"> ka quote:</w:t>
      </w:r>
    </w:p>
    <w:p w14:paraId="24256C12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t xml:space="preserve">Error ka </w:t>
      </w:r>
      <w:proofErr w:type="spellStart"/>
      <w:r w:rsidRPr="003E5C7F">
        <w:rPr>
          <w:sz w:val="40"/>
        </w:rPr>
        <w:t>matlab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hai</w:t>
      </w:r>
      <w:proofErr w:type="spellEnd"/>
      <w:r w:rsidRPr="003E5C7F">
        <w:rPr>
          <w:sz w:val="40"/>
        </w:rPr>
        <w:t xml:space="preserve"> tum </w:t>
      </w:r>
      <w:proofErr w:type="spellStart"/>
      <w:r w:rsidRPr="003E5C7F">
        <w:rPr>
          <w:sz w:val="40"/>
        </w:rPr>
        <w:t>kuch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naya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kar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rahe</w:t>
      </w:r>
      <w:proofErr w:type="spellEnd"/>
      <w:r w:rsidRPr="003E5C7F">
        <w:rPr>
          <w:sz w:val="40"/>
        </w:rPr>
        <w:t xml:space="preserve"> ho.</w:t>
      </w:r>
    </w:p>
    <w:p w14:paraId="4AAFAB15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pict w14:anchorId="0DC05590">
          <v:rect id="_x0000_i1065" style="width:0;height:1.5pt" o:hralign="center" o:hrstd="t" o:hr="t" fillcolor="#a0a0a0" stroked="f"/>
        </w:pict>
      </w:r>
    </w:p>
    <w:p w14:paraId="5043157A" w14:textId="77777777" w:rsidR="003E5C7F" w:rsidRPr="003E5C7F" w:rsidRDefault="003E5C7F" w:rsidP="003E5C7F">
      <w:pPr>
        <w:rPr>
          <w:b/>
          <w:bCs/>
          <w:sz w:val="40"/>
        </w:rPr>
      </w:pPr>
      <w:r w:rsidRPr="003E5C7F">
        <w:rPr>
          <w:rFonts w:ascii="Segoe UI Emoji" w:hAnsi="Segoe UI Emoji" w:cs="Segoe UI Emoji"/>
          <w:b/>
          <w:bCs/>
          <w:sz w:val="40"/>
        </w:rPr>
        <w:t>🎯</w:t>
      </w:r>
      <w:r w:rsidRPr="003E5C7F">
        <w:rPr>
          <w:b/>
          <w:bCs/>
          <w:sz w:val="40"/>
        </w:rPr>
        <w:t xml:space="preserve"> Desi Summary</w:t>
      </w:r>
    </w:p>
    <w:p w14:paraId="389BC2C9" w14:textId="77777777" w:rsidR="003E5C7F" w:rsidRPr="003E5C7F" w:rsidRDefault="003E5C7F" w:rsidP="003E5C7F">
      <w:pPr>
        <w:numPr>
          <w:ilvl w:val="0"/>
          <w:numId w:val="217"/>
        </w:numPr>
        <w:rPr>
          <w:sz w:val="40"/>
        </w:rPr>
      </w:pPr>
      <w:proofErr w:type="spellStart"/>
      <w:r w:rsidRPr="003E5C7F">
        <w:rPr>
          <w:b/>
          <w:bCs/>
          <w:sz w:val="40"/>
        </w:rPr>
        <w:lastRenderedPageBreak/>
        <w:t>CommonJS</w:t>
      </w:r>
      <w:proofErr w:type="spellEnd"/>
      <w:r w:rsidRPr="003E5C7F">
        <w:rPr>
          <w:b/>
          <w:bCs/>
          <w:sz w:val="40"/>
        </w:rPr>
        <w:t xml:space="preserve"> style</w:t>
      </w:r>
      <w:r w:rsidRPr="003E5C7F">
        <w:rPr>
          <w:sz w:val="40"/>
        </w:rPr>
        <w:t xml:space="preserve"> = </w:t>
      </w:r>
      <w:proofErr w:type="gramStart"/>
      <w:r w:rsidRPr="003E5C7F">
        <w:rPr>
          <w:sz w:val="40"/>
        </w:rPr>
        <w:t>require(</w:t>
      </w:r>
      <w:proofErr w:type="gramEnd"/>
      <w:r w:rsidRPr="003E5C7F">
        <w:rPr>
          <w:sz w:val="40"/>
        </w:rPr>
        <w:t xml:space="preserve">) + </w:t>
      </w:r>
      <w:proofErr w:type="spellStart"/>
      <w:proofErr w:type="gramStart"/>
      <w:r w:rsidRPr="003E5C7F">
        <w:rPr>
          <w:sz w:val="40"/>
        </w:rPr>
        <w:t>module.exports</w:t>
      </w:r>
      <w:proofErr w:type="spellEnd"/>
      <w:proofErr w:type="gramEnd"/>
    </w:p>
    <w:p w14:paraId="4A8C6E36" w14:textId="77777777" w:rsidR="003E5C7F" w:rsidRPr="003E5C7F" w:rsidRDefault="003E5C7F" w:rsidP="003E5C7F">
      <w:pPr>
        <w:numPr>
          <w:ilvl w:val="0"/>
          <w:numId w:val="217"/>
        </w:numPr>
        <w:rPr>
          <w:sz w:val="40"/>
        </w:rPr>
      </w:pPr>
      <w:r w:rsidRPr="003E5C7F">
        <w:rPr>
          <w:sz w:val="40"/>
        </w:rPr>
        <w:t>Exercise 1 → Temperature converter</w:t>
      </w:r>
    </w:p>
    <w:p w14:paraId="086CFB9E" w14:textId="77777777" w:rsidR="003E5C7F" w:rsidRPr="003E5C7F" w:rsidRDefault="003E5C7F" w:rsidP="003E5C7F">
      <w:pPr>
        <w:numPr>
          <w:ilvl w:val="0"/>
          <w:numId w:val="217"/>
        </w:numPr>
        <w:rPr>
          <w:sz w:val="40"/>
        </w:rPr>
      </w:pPr>
      <w:r w:rsidRPr="003E5C7F">
        <w:rPr>
          <w:sz w:val="40"/>
        </w:rPr>
        <w:t>Exercise 2 → Random quote generator</w:t>
      </w:r>
    </w:p>
    <w:p w14:paraId="57FD8263" w14:textId="77777777" w:rsidR="003E5C7F" w:rsidRPr="003E5C7F" w:rsidRDefault="003E5C7F" w:rsidP="003E5C7F">
      <w:pPr>
        <w:rPr>
          <w:sz w:val="40"/>
        </w:rPr>
      </w:pPr>
      <w:r w:rsidRPr="003E5C7F">
        <w:rPr>
          <w:sz w:val="40"/>
        </w:rPr>
        <w:pict w14:anchorId="269F2CFC">
          <v:rect id="_x0000_i1066" style="width:0;height:1.5pt" o:hralign="center" o:hrstd="t" o:hr="t" fillcolor="#a0a0a0" stroked="f"/>
        </w:pict>
      </w:r>
    </w:p>
    <w:p w14:paraId="337FED54" w14:textId="77777777" w:rsidR="003E5C7F" w:rsidRPr="003E5C7F" w:rsidRDefault="003E5C7F" w:rsidP="003E5C7F">
      <w:pPr>
        <w:rPr>
          <w:sz w:val="40"/>
        </w:rPr>
      </w:pPr>
      <w:r w:rsidRPr="003E5C7F">
        <w:rPr>
          <w:rFonts w:ascii="Segoe UI Emoji" w:hAnsi="Segoe UI Emoji" w:cs="Segoe UI Emoji"/>
          <w:sz w:val="40"/>
        </w:rPr>
        <w:t>👉</w:t>
      </w:r>
      <w:r w:rsidRPr="003E5C7F">
        <w:rPr>
          <w:sz w:val="40"/>
        </w:rPr>
        <w:t xml:space="preserve"> Bhai, </w:t>
      </w:r>
      <w:proofErr w:type="spellStart"/>
      <w:r w:rsidRPr="003E5C7F">
        <w:rPr>
          <w:sz w:val="40"/>
        </w:rPr>
        <w:t>chaho</w:t>
      </w:r>
      <w:proofErr w:type="spellEnd"/>
      <w:r w:rsidRPr="003E5C7F">
        <w:rPr>
          <w:sz w:val="40"/>
        </w:rPr>
        <w:t xml:space="preserve"> to main </w:t>
      </w:r>
      <w:proofErr w:type="spellStart"/>
      <w:r w:rsidRPr="003E5C7F">
        <w:rPr>
          <w:sz w:val="40"/>
        </w:rPr>
        <w:t>tumhe</w:t>
      </w:r>
      <w:proofErr w:type="spellEnd"/>
      <w:r w:rsidRPr="003E5C7F">
        <w:rPr>
          <w:sz w:val="40"/>
        </w:rPr>
        <w:t xml:space="preserve"> </w:t>
      </w:r>
      <w:r w:rsidRPr="003E5C7F">
        <w:rPr>
          <w:b/>
          <w:bCs/>
          <w:sz w:val="40"/>
        </w:rPr>
        <w:t>ek real-world exercise</w:t>
      </w:r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bhi</w:t>
      </w:r>
      <w:proofErr w:type="spellEnd"/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bana</w:t>
      </w:r>
      <w:proofErr w:type="spellEnd"/>
      <w:r w:rsidRPr="003E5C7F">
        <w:rPr>
          <w:sz w:val="40"/>
        </w:rPr>
        <w:t xml:space="preserve"> du </w:t>
      </w:r>
      <w:proofErr w:type="spellStart"/>
      <w:r w:rsidRPr="003E5C7F">
        <w:rPr>
          <w:sz w:val="40"/>
        </w:rPr>
        <w:t>jisme</w:t>
      </w:r>
      <w:proofErr w:type="spellEnd"/>
      <w:r w:rsidRPr="003E5C7F">
        <w:rPr>
          <w:sz w:val="40"/>
        </w:rPr>
        <w:t xml:space="preserve"> ek </w:t>
      </w:r>
      <w:proofErr w:type="spellStart"/>
      <w:r w:rsidRPr="003E5C7F">
        <w:rPr>
          <w:sz w:val="40"/>
        </w:rPr>
        <w:t>CommonJS</w:t>
      </w:r>
      <w:proofErr w:type="spellEnd"/>
      <w:r w:rsidRPr="003E5C7F">
        <w:rPr>
          <w:sz w:val="40"/>
        </w:rPr>
        <w:t xml:space="preserve"> module </w:t>
      </w:r>
      <w:proofErr w:type="spellStart"/>
      <w:r w:rsidRPr="003E5C7F">
        <w:rPr>
          <w:sz w:val="40"/>
        </w:rPr>
        <w:t>banake</w:t>
      </w:r>
      <w:proofErr w:type="spellEnd"/>
      <w:r w:rsidRPr="003E5C7F">
        <w:rPr>
          <w:sz w:val="40"/>
        </w:rPr>
        <w:t xml:space="preserve"> </w:t>
      </w:r>
      <w:r w:rsidRPr="003E5C7F">
        <w:rPr>
          <w:b/>
          <w:bCs/>
          <w:sz w:val="40"/>
        </w:rPr>
        <w:t>file me notes save &amp; read</w:t>
      </w:r>
      <w:r w:rsidRPr="003E5C7F">
        <w:rPr>
          <w:sz w:val="40"/>
        </w:rPr>
        <w:t xml:space="preserve"> </w:t>
      </w:r>
      <w:proofErr w:type="spellStart"/>
      <w:r w:rsidRPr="003E5C7F">
        <w:rPr>
          <w:sz w:val="40"/>
        </w:rPr>
        <w:t>karenge</w:t>
      </w:r>
      <w:proofErr w:type="spellEnd"/>
      <w:r w:rsidRPr="003E5C7F">
        <w:rPr>
          <w:sz w:val="40"/>
        </w:rPr>
        <w:t xml:space="preserve"> (mini-notes app)?</w:t>
      </w:r>
    </w:p>
    <w:p w14:paraId="6003DC9F" w14:textId="77777777" w:rsidR="00E756F7" w:rsidRPr="003E5C7F" w:rsidRDefault="00E756F7" w:rsidP="00300C72">
      <w:pPr>
        <w:rPr>
          <w:sz w:val="40"/>
        </w:rPr>
      </w:pPr>
    </w:p>
    <w:sectPr w:rsidR="00E756F7" w:rsidRPr="003E5C7F" w:rsidSect="00A30E50">
      <w:footerReference w:type="default" r:id="rId8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2FC81" w14:textId="77777777" w:rsidR="009F0DF4" w:rsidRDefault="009F0DF4" w:rsidP="00A30E50">
      <w:pPr>
        <w:spacing w:after="0" w:line="240" w:lineRule="auto"/>
      </w:pPr>
      <w:r>
        <w:separator/>
      </w:r>
    </w:p>
  </w:endnote>
  <w:endnote w:type="continuationSeparator" w:id="0">
    <w:p w14:paraId="6DE5DC7C" w14:textId="77777777" w:rsidR="009F0DF4" w:rsidRDefault="009F0DF4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0214C" w14:textId="77777777" w:rsidR="009F0DF4" w:rsidRDefault="009F0DF4" w:rsidP="00A30E50">
      <w:pPr>
        <w:spacing w:after="0" w:line="240" w:lineRule="auto"/>
      </w:pPr>
      <w:r>
        <w:separator/>
      </w:r>
    </w:p>
  </w:footnote>
  <w:footnote w:type="continuationSeparator" w:id="0">
    <w:p w14:paraId="2E8C8E74" w14:textId="77777777" w:rsidR="009F0DF4" w:rsidRDefault="009F0DF4" w:rsidP="00A3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6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0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0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CA57601"/>
    <w:multiLevelType w:val="multilevel"/>
    <w:tmpl w:val="C4D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3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0"/>
  </w:num>
  <w:num w:numId="2" w16cid:durableId="1115174668">
    <w:abstractNumId w:val="26"/>
  </w:num>
  <w:num w:numId="3" w16cid:durableId="1874466060">
    <w:abstractNumId w:val="206"/>
  </w:num>
  <w:num w:numId="4" w16cid:durableId="1565413595">
    <w:abstractNumId w:val="62"/>
  </w:num>
  <w:num w:numId="5" w16cid:durableId="711539113">
    <w:abstractNumId w:val="74"/>
  </w:num>
  <w:num w:numId="6" w16cid:durableId="458034891">
    <w:abstractNumId w:val="142"/>
  </w:num>
  <w:num w:numId="7" w16cid:durableId="1184856579">
    <w:abstractNumId w:val="80"/>
  </w:num>
  <w:num w:numId="8" w16cid:durableId="2039505148">
    <w:abstractNumId w:val="11"/>
  </w:num>
  <w:num w:numId="9" w16cid:durableId="1584873242">
    <w:abstractNumId w:val="177"/>
  </w:num>
  <w:num w:numId="10" w16cid:durableId="986201174">
    <w:abstractNumId w:val="21"/>
  </w:num>
  <w:num w:numId="11" w16cid:durableId="999651062">
    <w:abstractNumId w:val="207"/>
  </w:num>
  <w:num w:numId="12" w16cid:durableId="939876200">
    <w:abstractNumId w:val="127"/>
  </w:num>
  <w:num w:numId="13" w16cid:durableId="448860295">
    <w:abstractNumId w:val="168"/>
  </w:num>
  <w:num w:numId="14" w16cid:durableId="977301120">
    <w:abstractNumId w:val="141"/>
  </w:num>
  <w:num w:numId="15" w16cid:durableId="1069620943">
    <w:abstractNumId w:val="209"/>
  </w:num>
  <w:num w:numId="16" w16cid:durableId="1097866177">
    <w:abstractNumId w:val="24"/>
  </w:num>
  <w:num w:numId="17" w16cid:durableId="1876623499">
    <w:abstractNumId w:val="185"/>
  </w:num>
  <w:num w:numId="18" w16cid:durableId="2048094084">
    <w:abstractNumId w:val="214"/>
  </w:num>
  <w:num w:numId="19" w16cid:durableId="1420058346">
    <w:abstractNumId w:val="205"/>
  </w:num>
  <w:num w:numId="20" w16cid:durableId="1971476075">
    <w:abstractNumId w:val="200"/>
  </w:num>
  <w:num w:numId="21" w16cid:durableId="842745526">
    <w:abstractNumId w:val="38"/>
  </w:num>
  <w:num w:numId="22" w16cid:durableId="1713529593">
    <w:abstractNumId w:val="176"/>
  </w:num>
  <w:num w:numId="23" w16cid:durableId="1511069493">
    <w:abstractNumId w:val="95"/>
  </w:num>
  <w:num w:numId="24" w16cid:durableId="598222500">
    <w:abstractNumId w:val="187"/>
  </w:num>
  <w:num w:numId="25" w16cid:durableId="1772243113">
    <w:abstractNumId w:val="69"/>
  </w:num>
  <w:num w:numId="26" w16cid:durableId="145631038">
    <w:abstractNumId w:val="132"/>
  </w:num>
  <w:num w:numId="27" w16cid:durableId="358970666">
    <w:abstractNumId w:val="106"/>
  </w:num>
  <w:num w:numId="28" w16cid:durableId="799107657">
    <w:abstractNumId w:val="49"/>
  </w:num>
  <w:num w:numId="29" w16cid:durableId="1778482636">
    <w:abstractNumId w:val="110"/>
  </w:num>
  <w:num w:numId="30" w16cid:durableId="1864321118">
    <w:abstractNumId w:val="134"/>
  </w:num>
  <w:num w:numId="31" w16cid:durableId="1824736994">
    <w:abstractNumId w:val="15"/>
  </w:num>
  <w:num w:numId="32" w16cid:durableId="1922064828">
    <w:abstractNumId w:val="22"/>
  </w:num>
  <w:num w:numId="33" w16cid:durableId="451442857">
    <w:abstractNumId w:val="76"/>
  </w:num>
  <w:num w:numId="34" w16cid:durableId="494037086">
    <w:abstractNumId w:val="6"/>
  </w:num>
  <w:num w:numId="35" w16cid:durableId="1316953550">
    <w:abstractNumId w:val="77"/>
  </w:num>
  <w:num w:numId="36" w16cid:durableId="316150304">
    <w:abstractNumId w:val="154"/>
  </w:num>
  <w:num w:numId="37" w16cid:durableId="1883397278">
    <w:abstractNumId w:val="29"/>
  </w:num>
  <w:num w:numId="38" w16cid:durableId="1901747970">
    <w:abstractNumId w:val="162"/>
  </w:num>
  <w:num w:numId="39" w16cid:durableId="1987051931">
    <w:abstractNumId w:val="63"/>
  </w:num>
  <w:num w:numId="40" w16cid:durableId="2102220681">
    <w:abstractNumId w:val="40"/>
  </w:num>
  <w:num w:numId="41" w16cid:durableId="1624385323">
    <w:abstractNumId w:val="202"/>
  </w:num>
  <w:num w:numId="42" w16cid:durableId="1462503826">
    <w:abstractNumId w:val="124"/>
  </w:num>
  <w:num w:numId="43" w16cid:durableId="622422154">
    <w:abstractNumId w:val="148"/>
  </w:num>
  <w:num w:numId="44" w16cid:durableId="1030106701">
    <w:abstractNumId w:val="153"/>
  </w:num>
  <w:num w:numId="45" w16cid:durableId="747338750">
    <w:abstractNumId w:val="165"/>
  </w:num>
  <w:num w:numId="46" w16cid:durableId="1439446968">
    <w:abstractNumId w:val="166"/>
  </w:num>
  <w:num w:numId="47" w16cid:durableId="1174611442">
    <w:abstractNumId w:val="0"/>
  </w:num>
  <w:num w:numId="48" w16cid:durableId="735586091">
    <w:abstractNumId w:val="193"/>
  </w:num>
  <w:num w:numId="49" w16cid:durableId="1497306072">
    <w:abstractNumId w:val="133"/>
  </w:num>
  <w:num w:numId="50" w16cid:durableId="1194273235">
    <w:abstractNumId w:val="203"/>
  </w:num>
  <w:num w:numId="51" w16cid:durableId="1274819830">
    <w:abstractNumId w:val="197"/>
  </w:num>
  <w:num w:numId="52" w16cid:durableId="474882169">
    <w:abstractNumId w:val="126"/>
  </w:num>
  <w:num w:numId="53" w16cid:durableId="765076663">
    <w:abstractNumId w:val="213"/>
  </w:num>
  <w:num w:numId="54" w16cid:durableId="1703749540">
    <w:abstractNumId w:val="114"/>
  </w:num>
  <w:num w:numId="55" w16cid:durableId="1063603146">
    <w:abstractNumId w:val="20"/>
  </w:num>
  <w:num w:numId="56" w16cid:durableId="1063454729">
    <w:abstractNumId w:val="37"/>
  </w:num>
  <w:num w:numId="57" w16cid:durableId="2138334540">
    <w:abstractNumId w:val="201"/>
  </w:num>
  <w:num w:numId="58" w16cid:durableId="585305191">
    <w:abstractNumId w:val="175"/>
  </w:num>
  <w:num w:numId="59" w16cid:durableId="481191130">
    <w:abstractNumId w:val="3"/>
  </w:num>
  <w:num w:numId="60" w16cid:durableId="1860780514">
    <w:abstractNumId w:val="167"/>
  </w:num>
  <w:num w:numId="61" w16cid:durableId="1274900628">
    <w:abstractNumId w:val="161"/>
  </w:num>
  <w:num w:numId="62" w16cid:durableId="1331712016">
    <w:abstractNumId w:val="98"/>
  </w:num>
  <w:num w:numId="63" w16cid:durableId="629439659">
    <w:abstractNumId w:val="64"/>
  </w:num>
  <w:num w:numId="64" w16cid:durableId="1858614162">
    <w:abstractNumId w:val="191"/>
  </w:num>
  <w:num w:numId="65" w16cid:durableId="1688210742">
    <w:abstractNumId w:val="183"/>
  </w:num>
  <w:num w:numId="66" w16cid:durableId="1030574672">
    <w:abstractNumId w:val="198"/>
  </w:num>
  <w:num w:numId="67" w16cid:durableId="1680084310">
    <w:abstractNumId w:val="65"/>
  </w:num>
  <w:num w:numId="68" w16cid:durableId="1067534241">
    <w:abstractNumId w:val="119"/>
  </w:num>
  <w:num w:numId="69" w16cid:durableId="42606628">
    <w:abstractNumId w:val="192"/>
  </w:num>
  <w:num w:numId="70" w16cid:durableId="153684319">
    <w:abstractNumId w:val="67"/>
  </w:num>
  <w:num w:numId="71" w16cid:durableId="1627394508">
    <w:abstractNumId w:val="47"/>
  </w:num>
  <w:num w:numId="72" w16cid:durableId="291131247">
    <w:abstractNumId w:val="189"/>
  </w:num>
  <w:num w:numId="73" w16cid:durableId="1727410542">
    <w:abstractNumId w:val="25"/>
  </w:num>
  <w:num w:numId="74" w16cid:durableId="1140532641">
    <w:abstractNumId w:val="39"/>
  </w:num>
  <w:num w:numId="75" w16cid:durableId="1646544119">
    <w:abstractNumId w:val="139"/>
  </w:num>
  <w:num w:numId="76" w16cid:durableId="1985039344">
    <w:abstractNumId w:val="4"/>
  </w:num>
  <w:num w:numId="77" w16cid:durableId="1725569283">
    <w:abstractNumId w:val="68"/>
  </w:num>
  <w:num w:numId="78" w16cid:durableId="350036327">
    <w:abstractNumId w:val="73"/>
  </w:num>
  <w:num w:numId="79" w16cid:durableId="1298680799">
    <w:abstractNumId w:val="52"/>
  </w:num>
  <w:num w:numId="80" w16cid:durableId="173811567">
    <w:abstractNumId w:val="145"/>
  </w:num>
  <w:num w:numId="81" w16cid:durableId="35855524">
    <w:abstractNumId w:val="18"/>
  </w:num>
  <w:num w:numId="82" w16cid:durableId="1798913280">
    <w:abstractNumId w:val="91"/>
  </w:num>
  <w:num w:numId="83" w16cid:durableId="175120390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4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0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7"/>
  </w:num>
  <w:num w:numId="87" w16cid:durableId="2138059686">
    <w:abstractNumId w:val="33"/>
  </w:num>
  <w:num w:numId="88" w16cid:durableId="2133789257">
    <w:abstractNumId w:val="172"/>
  </w:num>
  <w:num w:numId="89" w16cid:durableId="951352734">
    <w:abstractNumId w:val="151"/>
  </w:num>
  <w:num w:numId="90" w16cid:durableId="1741295691">
    <w:abstractNumId w:val="30"/>
  </w:num>
  <w:num w:numId="91" w16cid:durableId="892693181">
    <w:abstractNumId w:val="138"/>
  </w:num>
  <w:num w:numId="92" w16cid:durableId="1830974666">
    <w:abstractNumId w:val="144"/>
  </w:num>
  <w:num w:numId="93" w16cid:durableId="791553777">
    <w:abstractNumId w:val="71"/>
  </w:num>
  <w:num w:numId="94" w16cid:durableId="903031418">
    <w:abstractNumId w:val="186"/>
  </w:num>
  <w:num w:numId="95" w16cid:durableId="1879269848">
    <w:abstractNumId w:val="85"/>
  </w:num>
  <w:num w:numId="96" w16cid:durableId="688218540">
    <w:abstractNumId w:val="163"/>
  </w:num>
  <w:num w:numId="97" w16cid:durableId="1731491569">
    <w:abstractNumId w:val="146"/>
  </w:num>
  <w:num w:numId="98" w16cid:durableId="658462790">
    <w:abstractNumId w:val="131"/>
  </w:num>
  <w:num w:numId="99" w16cid:durableId="1159226327">
    <w:abstractNumId w:val="100"/>
  </w:num>
  <w:num w:numId="100" w16cid:durableId="366413457">
    <w:abstractNumId w:val="116"/>
  </w:num>
  <w:num w:numId="101" w16cid:durableId="1649017955">
    <w:abstractNumId w:val="12"/>
  </w:num>
  <w:num w:numId="102" w16cid:durableId="1578590882">
    <w:abstractNumId w:val="92"/>
  </w:num>
  <w:num w:numId="103" w16cid:durableId="1171987869">
    <w:abstractNumId w:val="155"/>
  </w:num>
  <w:num w:numId="104" w16cid:durableId="1520507445">
    <w:abstractNumId w:val="89"/>
  </w:num>
  <w:num w:numId="105" w16cid:durableId="2117434895">
    <w:abstractNumId w:val="36"/>
  </w:num>
  <w:num w:numId="106" w16cid:durableId="1975672198">
    <w:abstractNumId w:val="108"/>
  </w:num>
  <w:num w:numId="107" w16cid:durableId="166095535">
    <w:abstractNumId w:val="60"/>
  </w:num>
  <w:num w:numId="108" w16cid:durableId="267280608">
    <w:abstractNumId w:val="14"/>
  </w:num>
  <w:num w:numId="109" w16cid:durableId="1387682701">
    <w:abstractNumId w:val="188"/>
  </w:num>
  <w:num w:numId="110" w16cid:durableId="347409078">
    <w:abstractNumId w:val="199"/>
  </w:num>
  <w:num w:numId="111" w16cid:durableId="910694490">
    <w:abstractNumId w:val="19"/>
  </w:num>
  <w:num w:numId="112" w16cid:durableId="1942519181">
    <w:abstractNumId w:val="178"/>
  </w:num>
  <w:num w:numId="113" w16cid:durableId="1563372117">
    <w:abstractNumId w:val="158"/>
  </w:num>
  <w:num w:numId="114" w16cid:durableId="597058661">
    <w:abstractNumId w:val="58"/>
  </w:num>
  <w:num w:numId="115" w16cid:durableId="515971673">
    <w:abstractNumId w:val="128"/>
  </w:num>
  <w:num w:numId="116" w16cid:durableId="1694115596">
    <w:abstractNumId w:val="208"/>
  </w:num>
  <w:num w:numId="117" w16cid:durableId="1524711099">
    <w:abstractNumId w:val="66"/>
  </w:num>
  <w:num w:numId="118" w16cid:durableId="1299653271">
    <w:abstractNumId w:val="104"/>
  </w:num>
  <w:num w:numId="119" w16cid:durableId="1826628388">
    <w:abstractNumId w:val="48"/>
  </w:num>
  <w:num w:numId="120" w16cid:durableId="996222970">
    <w:abstractNumId w:val="171"/>
  </w:num>
  <w:num w:numId="121" w16cid:durableId="707024650">
    <w:abstractNumId w:val="169"/>
  </w:num>
  <w:num w:numId="122" w16cid:durableId="350033338">
    <w:abstractNumId w:val="196"/>
  </w:num>
  <w:num w:numId="123" w16cid:durableId="916088058">
    <w:abstractNumId w:val="78"/>
  </w:num>
  <w:num w:numId="124" w16cid:durableId="1217081943">
    <w:abstractNumId w:val="34"/>
  </w:num>
  <w:num w:numId="125" w16cid:durableId="185407634">
    <w:abstractNumId w:val="75"/>
  </w:num>
  <w:num w:numId="126" w16cid:durableId="1091127341">
    <w:abstractNumId w:val="123"/>
  </w:num>
  <w:num w:numId="127" w16cid:durableId="1658192599">
    <w:abstractNumId w:val="96"/>
  </w:num>
  <w:num w:numId="128" w16cid:durableId="1073046152">
    <w:abstractNumId w:val="82"/>
  </w:num>
  <w:num w:numId="129" w16cid:durableId="440271078">
    <w:abstractNumId w:val="204"/>
  </w:num>
  <w:num w:numId="130" w16cid:durableId="648091476">
    <w:abstractNumId w:val="83"/>
  </w:num>
  <w:num w:numId="131" w16cid:durableId="1015225490">
    <w:abstractNumId w:val="42"/>
  </w:num>
  <w:num w:numId="132" w16cid:durableId="1620069979">
    <w:abstractNumId w:val="149"/>
  </w:num>
  <w:num w:numId="133" w16cid:durableId="656107254">
    <w:abstractNumId w:val="81"/>
  </w:num>
  <w:num w:numId="134" w16cid:durableId="553659222">
    <w:abstractNumId w:val="122"/>
  </w:num>
  <w:num w:numId="135" w16cid:durableId="304749085">
    <w:abstractNumId w:val="111"/>
  </w:num>
  <w:num w:numId="136" w16cid:durableId="995449239">
    <w:abstractNumId w:val="184"/>
  </w:num>
  <w:num w:numId="137" w16cid:durableId="1188836020">
    <w:abstractNumId w:val="105"/>
  </w:num>
  <w:num w:numId="138" w16cid:durableId="881790897">
    <w:abstractNumId w:val="190"/>
  </w:num>
  <w:num w:numId="139" w16cid:durableId="569734748">
    <w:abstractNumId w:val="23"/>
  </w:num>
  <w:num w:numId="140" w16cid:durableId="840240896">
    <w:abstractNumId w:val="212"/>
  </w:num>
  <w:num w:numId="141" w16cid:durableId="317538255">
    <w:abstractNumId w:val="57"/>
  </w:num>
  <w:num w:numId="142" w16cid:durableId="1518960514">
    <w:abstractNumId w:val="50"/>
  </w:num>
  <w:num w:numId="143" w16cid:durableId="904680068">
    <w:abstractNumId w:val="9"/>
  </w:num>
  <w:num w:numId="144" w16cid:durableId="1648361753">
    <w:abstractNumId w:val="137"/>
  </w:num>
  <w:num w:numId="145" w16cid:durableId="135879568">
    <w:abstractNumId w:val="101"/>
  </w:num>
  <w:num w:numId="146" w16cid:durableId="575940888">
    <w:abstractNumId w:val="125"/>
  </w:num>
  <w:num w:numId="147" w16cid:durableId="60056407">
    <w:abstractNumId w:val="72"/>
  </w:num>
  <w:num w:numId="148" w16cid:durableId="1527674632">
    <w:abstractNumId w:val="152"/>
  </w:num>
  <w:num w:numId="149" w16cid:durableId="1262951319">
    <w:abstractNumId w:val="90"/>
  </w:num>
  <w:num w:numId="150" w16cid:durableId="104497061">
    <w:abstractNumId w:val="70"/>
  </w:num>
  <w:num w:numId="151" w16cid:durableId="509175222">
    <w:abstractNumId w:val="97"/>
  </w:num>
  <w:num w:numId="152" w16cid:durableId="356583889">
    <w:abstractNumId w:val="103"/>
  </w:num>
  <w:num w:numId="153" w16cid:durableId="2125339779">
    <w:abstractNumId w:val="150"/>
  </w:num>
  <w:num w:numId="154" w16cid:durableId="1455827918">
    <w:abstractNumId w:val="216"/>
  </w:num>
  <w:num w:numId="155" w16cid:durableId="1662805658">
    <w:abstractNumId w:val="53"/>
  </w:num>
  <w:num w:numId="156" w16cid:durableId="421686161">
    <w:abstractNumId w:val="1"/>
  </w:num>
  <w:num w:numId="157" w16cid:durableId="864289641">
    <w:abstractNumId w:val="195"/>
  </w:num>
  <w:num w:numId="158" w16cid:durableId="2102950339">
    <w:abstractNumId w:val="17"/>
  </w:num>
  <w:num w:numId="159" w16cid:durableId="2027361177">
    <w:abstractNumId w:val="88"/>
  </w:num>
  <w:num w:numId="160" w16cid:durableId="457334210">
    <w:abstractNumId w:val="211"/>
  </w:num>
  <w:num w:numId="161" w16cid:durableId="701319089">
    <w:abstractNumId w:val="46"/>
  </w:num>
  <w:num w:numId="162" w16cid:durableId="1848641106">
    <w:abstractNumId w:val="55"/>
  </w:num>
  <w:num w:numId="163" w16cid:durableId="447549034">
    <w:abstractNumId w:val="32"/>
  </w:num>
  <w:num w:numId="164" w16cid:durableId="1221016250">
    <w:abstractNumId w:val="54"/>
  </w:num>
  <w:num w:numId="165" w16cid:durableId="1045059207">
    <w:abstractNumId w:val="86"/>
  </w:num>
  <w:num w:numId="166" w16cid:durableId="1775125005">
    <w:abstractNumId w:val="118"/>
  </w:num>
  <w:num w:numId="167" w16cid:durableId="1123767997">
    <w:abstractNumId w:val="59"/>
  </w:num>
  <w:num w:numId="168" w16cid:durableId="809446180">
    <w:abstractNumId w:val="129"/>
  </w:num>
  <w:num w:numId="169" w16cid:durableId="255093842">
    <w:abstractNumId w:val="121"/>
  </w:num>
  <w:num w:numId="170" w16cid:durableId="1147161235">
    <w:abstractNumId w:val="112"/>
  </w:num>
  <w:num w:numId="171" w16cid:durableId="556666540">
    <w:abstractNumId w:val="94"/>
  </w:num>
  <w:num w:numId="172" w16cid:durableId="972515373">
    <w:abstractNumId w:val="16"/>
  </w:num>
  <w:num w:numId="173" w16cid:durableId="720901165">
    <w:abstractNumId w:val="143"/>
  </w:num>
  <w:num w:numId="174" w16cid:durableId="1242985838">
    <w:abstractNumId w:val="179"/>
  </w:num>
  <w:num w:numId="175" w16cid:durableId="778529738">
    <w:abstractNumId w:val="115"/>
  </w:num>
  <w:num w:numId="176" w16cid:durableId="804279487">
    <w:abstractNumId w:val="8"/>
  </w:num>
  <w:num w:numId="177" w16cid:durableId="676269985">
    <w:abstractNumId w:val="210"/>
  </w:num>
  <w:num w:numId="178" w16cid:durableId="205260685">
    <w:abstractNumId w:val="130"/>
  </w:num>
  <w:num w:numId="179" w16cid:durableId="1483690028">
    <w:abstractNumId w:val="164"/>
  </w:num>
  <w:num w:numId="180" w16cid:durableId="1901865911">
    <w:abstractNumId w:val="174"/>
  </w:num>
  <w:num w:numId="181" w16cid:durableId="109472159">
    <w:abstractNumId w:val="140"/>
  </w:num>
  <w:num w:numId="182" w16cid:durableId="1412660298">
    <w:abstractNumId w:val="156"/>
  </w:num>
  <w:num w:numId="183" w16cid:durableId="587277424">
    <w:abstractNumId w:val="181"/>
  </w:num>
  <w:num w:numId="184" w16cid:durableId="1097793981">
    <w:abstractNumId w:val="2"/>
  </w:num>
  <w:num w:numId="185" w16cid:durableId="761101316">
    <w:abstractNumId w:val="180"/>
  </w:num>
  <w:num w:numId="186" w16cid:durableId="790246560">
    <w:abstractNumId w:val="13"/>
  </w:num>
  <w:num w:numId="187" w16cid:durableId="1020592625">
    <w:abstractNumId w:val="44"/>
  </w:num>
  <w:num w:numId="188" w16cid:durableId="1018699438">
    <w:abstractNumId w:val="31"/>
  </w:num>
  <w:num w:numId="189" w16cid:durableId="1165826121">
    <w:abstractNumId w:val="87"/>
  </w:num>
  <w:num w:numId="190" w16cid:durableId="1511333336">
    <w:abstractNumId w:val="136"/>
  </w:num>
  <w:num w:numId="191" w16cid:durableId="754477265">
    <w:abstractNumId w:val="93"/>
  </w:num>
  <w:num w:numId="192" w16cid:durableId="1730838287">
    <w:abstractNumId w:val="147"/>
  </w:num>
  <w:num w:numId="193" w16cid:durableId="1875078724">
    <w:abstractNumId w:val="117"/>
  </w:num>
  <w:num w:numId="194" w16cid:durableId="1108235467">
    <w:abstractNumId w:val="194"/>
  </w:num>
  <w:num w:numId="195" w16cid:durableId="176967622">
    <w:abstractNumId w:val="102"/>
  </w:num>
  <w:num w:numId="196" w16cid:durableId="1986935537">
    <w:abstractNumId w:val="79"/>
  </w:num>
  <w:num w:numId="197" w16cid:durableId="331570849">
    <w:abstractNumId w:val="182"/>
  </w:num>
  <w:num w:numId="198" w16cid:durableId="1736272104">
    <w:abstractNumId w:val="51"/>
  </w:num>
  <w:num w:numId="199" w16cid:durableId="1983466885">
    <w:abstractNumId w:val="113"/>
  </w:num>
  <w:num w:numId="200" w16cid:durableId="1889610488">
    <w:abstractNumId w:val="61"/>
  </w:num>
  <w:num w:numId="201" w16cid:durableId="279841889">
    <w:abstractNumId w:val="43"/>
  </w:num>
  <w:num w:numId="202" w16cid:durableId="1063482474">
    <w:abstractNumId w:val="41"/>
  </w:num>
  <w:num w:numId="203" w16cid:durableId="355468599">
    <w:abstractNumId w:val="170"/>
  </w:num>
  <w:num w:numId="204" w16cid:durableId="784614103">
    <w:abstractNumId w:val="157"/>
  </w:num>
  <w:num w:numId="205" w16cid:durableId="2043431454">
    <w:abstractNumId w:val="215"/>
  </w:num>
  <w:num w:numId="206" w16cid:durableId="194083348">
    <w:abstractNumId w:val="84"/>
  </w:num>
  <w:num w:numId="207" w16cid:durableId="4747207">
    <w:abstractNumId w:val="35"/>
  </w:num>
  <w:num w:numId="208" w16cid:durableId="1973292763">
    <w:abstractNumId w:val="173"/>
  </w:num>
  <w:num w:numId="209" w16cid:durableId="1025979416">
    <w:abstractNumId w:val="28"/>
  </w:num>
  <w:num w:numId="210" w16cid:durableId="1602644758">
    <w:abstractNumId w:val="56"/>
  </w:num>
  <w:num w:numId="211" w16cid:durableId="1572885681">
    <w:abstractNumId w:val="10"/>
  </w:num>
  <w:num w:numId="212" w16cid:durableId="1315599719">
    <w:abstractNumId w:val="135"/>
  </w:num>
  <w:num w:numId="213" w16cid:durableId="886646781">
    <w:abstractNumId w:val="107"/>
  </w:num>
  <w:num w:numId="214" w16cid:durableId="1195388840">
    <w:abstractNumId w:val="160"/>
  </w:num>
  <w:num w:numId="215" w16cid:durableId="1794328483">
    <w:abstractNumId w:val="7"/>
  </w:num>
  <w:num w:numId="216" w16cid:durableId="351490171">
    <w:abstractNumId w:val="5"/>
  </w:num>
  <w:num w:numId="217" w16cid:durableId="806095162">
    <w:abstractNumId w:val="1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77EBB"/>
    <w:rsid w:val="000C04F6"/>
    <w:rsid w:val="001116A1"/>
    <w:rsid w:val="00135686"/>
    <w:rsid w:val="00163CB6"/>
    <w:rsid w:val="001721E1"/>
    <w:rsid w:val="001E5734"/>
    <w:rsid w:val="00290088"/>
    <w:rsid w:val="002A4C7A"/>
    <w:rsid w:val="002E08E8"/>
    <w:rsid w:val="00300C72"/>
    <w:rsid w:val="00332692"/>
    <w:rsid w:val="003573C9"/>
    <w:rsid w:val="003616E3"/>
    <w:rsid w:val="00367660"/>
    <w:rsid w:val="003A1B0C"/>
    <w:rsid w:val="003A4AF9"/>
    <w:rsid w:val="003C59C5"/>
    <w:rsid w:val="003C7042"/>
    <w:rsid w:val="003E2D01"/>
    <w:rsid w:val="003E5C7F"/>
    <w:rsid w:val="003F2709"/>
    <w:rsid w:val="003F6E20"/>
    <w:rsid w:val="00404FF1"/>
    <w:rsid w:val="004637E2"/>
    <w:rsid w:val="00465DBD"/>
    <w:rsid w:val="00493B3E"/>
    <w:rsid w:val="004B7F9B"/>
    <w:rsid w:val="00545726"/>
    <w:rsid w:val="00682019"/>
    <w:rsid w:val="007660F4"/>
    <w:rsid w:val="00776A6F"/>
    <w:rsid w:val="00790DC5"/>
    <w:rsid w:val="00792F49"/>
    <w:rsid w:val="007A3CAE"/>
    <w:rsid w:val="007F3DF7"/>
    <w:rsid w:val="00854ED4"/>
    <w:rsid w:val="00860733"/>
    <w:rsid w:val="00904BA7"/>
    <w:rsid w:val="00942B90"/>
    <w:rsid w:val="00994982"/>
    <w:rsid w:val="009E498B"/>
    <w:rsid w:val="009F0DF4"/>
    <w:rsid w:val="009F1A02"/>
    <w:rsid w:val="00A30E50"/>
    <w:rsid w:val="00A31334"/>
    <w:rsid w:val="00AD69C5"/>
    <w:rsid w:val="00B975A0"/>
    <w:rsid w:val="00BC5989"/>
    <w:rsid w:val="00C46D2A"/>
    <w:rsid w:val="00C5270B"/>
    <w:rsid w:val="00C5402E"/>
    <w:rsid w:val="00C7758D"/>
    <w:rsid w:val="00C97796"/>
    <w:rsid w:val="00CA4C4C"/>
    <w:rsid w:val="00CC43AD"/>
    <w:rsid w:val="00D534B8"/>
    <w:rsid w:val="00E1432E"/>
    <w:rsid w:val="00E62687"/>
    <w:rsid w:val="00E756F7"/>
    <w:rsid w:val="00EB3328"/>
    <w:rsid w:val="00EC0DF3"/>
    <w:rsid w:val="00ED073E"/>
    <w:rsid w:val="00F44ABB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2C520"/>
  <w15:chartTrackingRefBased/>
  <w15:docId w15:val="{2B59E98E-B0DF-4EE6-B52B-FBA201DF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2_CommonJS_Module_Exercise</Template>
  <TotalTime>2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Practice Progress Notes</dc:title>
  <dc:subject/>
  <dc:creator>It Modem Solution</dc:creator>
  <cp:keywords/>
  <dc:description/>
  <cp:lastModifiedBy>Itmodem Solution</cp:lastModifiedBy>
  <cp:revision>2</cp:revision>
  <cp:lastPrinted>2025-08-08T14:46:00Z</cp:lastPrinted>
  <dcterms:created xsi:type="dcterms:W3CDTF">2025-08-22T03:59:00Z</dcterms:created>
  <dcterms:modified xsi:type="dcterms:W3CDTF">2025-08-22T03:59:00Z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
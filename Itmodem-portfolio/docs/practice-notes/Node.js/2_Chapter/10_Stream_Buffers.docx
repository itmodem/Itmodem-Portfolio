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B6D4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Bhai </w:t>
      </w:r>
      <w:r w:rsidRPr="00C77F2F">
        <w:rPr>
          <w:rFonts w:ascii="Segoe UI Emoji" w:hAnsi="Segoe UI Emoji" w:cs="Segoe UI Emoji"/>
          <w:sz w:val="40"/>
        </w:rPr>
        <w:t>😎</w:t>
      </w:r>
      <w:r w:rsidRPr="00C77F2F">
        <w:rPr>
          <w:sz w:val="40"/>
        </w:rPr>
        <w:t xml:space="preserve"> ab samajh lete hain </w:t>
      </w:r>
      <w:r w:rsidRPr="00C77F2F">
        <w:rPr>
          <w:b/>
          <w:bCs/>
          <w:sz w:val="40"/>
        </w:rPr>
        <w:t>Streams aur Buffers</w:t>
      </w:r>
      <w:r w:rsidRPr="00C77F2F">
        <w:rPr>
          <w:sz w:val="40"/>
        </w:rPr>
        <w:t xml:space="preserve"> ka funda ekdum desi style me:</w:t>
      </w:r>
    </w:p>
    <w:p w14:paraId="011CA2E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56CED20E">
          <v:rect id="_x0000_i1073" style="width:0;height:1.5pt" o:hralign="center" o:hrstd="t" o:hr="t" fillcolor="#a0a0a0" stroked="f"/>
        </w:pict>
      </w:r>
    </w:p>
    <w:p w14:paraId="42A35BFA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t>1. Concept – Streams aur Buffers kya hai?</w:t>
      </w:r>
    </w:p>
    <w:p w14:paraId="100C65A8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</w:t>
      </w:r>
      <w:r w:rsidRPr="00C77F2F">
        <w:rPr>
          <w:b/>
          <w:bCs/>
          <w:sz w:val="40"/>
        </w:rPr>
        <w:t>Socho ek nadi (Stream)</w:t>
      </w:r>
    </w:p>
    <w:p w14:paraId="46A4A92F" w14:textId="77777777" w:rsidR="00C77F2F" w:rsidRPr="00C77F2F" w:rsidRDefault="00C77F2F" w:rsidP="00C77F2F">
      <w:pPr>
        <w:numPr>
          <w:ilvl w:val="0"/>
          <w:numId w:val="224"/>
        </w:numPr>
        <w:rPr>
          <w:sz w:val="40"/>
        </w:rPr>
      </w:pPr>
      <w:r w:rsidRPr="00C77F2F">
        <w:rPr>
          <w:sz w:val="40"/>
        </w:rPr>
        <w:t xml:space="preserve">Nadi me paani ekdum se nahi aata, </w:t>
      </w:r>
      <w:r w:rsidRPr="00C77F2F">
        <w:rPr>
          <w:b/>
          <w:bCs/>
          <w:sz w:val="40"/>
        </w:rPr>
        <w:t>thoda-thoda hissa (chunks)</w:t>
      </w:r>
      <w:r w:rsidRPr="00C77F2F">
        <w:rPr>
          <w:sz w:val="40"/>
        </w:rPr>
        <w:t xml:space="preserve"> aata hai.</w:t>
      </w:r>
    </w:p>
    <w:p w14:paraId="35FB5108" w14:textId="77777777" w:rsidR="00C77F2F" w:rsidRPr="00C77F2F" w:rsidRDefault="00C77F2F" w:rsidP="00C77F2F">
      <w:pPr>
        <w:numPr>
          <w:ilvl w:val="0"/>
          <w:numId w:val="224"/>
        </w:numPr>
        <w:rPr>
          <w:sz w:val="40"/>
        </w:rPr>
      </w:pPr>
      <w:r w:rsidRPr="00C77F2F">
        <w:rPr>
          <w:sz w:val="40"/>
        </w:rPr>
        <w:t xml:space="preserve">Waise hi Node.js me </w:t>
      </w:r>
      <w:r w:rsidRPr="00C77F2F">
        <w:rPr>
          <w:b/>
          <w:bCs/>
          <w:sz w:val="40"/>
        </w:rPr>
        <w:t>Stream</w:t>
      </w:r>
      <w:r w:rsidRPr="00C77F2F">
        <w:rPr>
          <w:sz w:val="40"/>
        </w:rPr>
        <w:t xml:space="preserve"> data ko ek saath nahi bhejta, </w:t>
      </w:r>
      <w:r w:rsidRPr="00C77F2F">
        <w:rPr>
          <w:b/>
          <w:bCs/>
          <w:sz w:val="40"/>
        </w:rPr>
        <w:t>piece-by-piece (chunks)</w:t>
      </w:r>
      <w:r w:rsidRPr="00C77F2F">
        <w:rPr>
          <w:sz w:val="40"/>
        </w:rPr>
        <w:t xml:space="preserve"> bhejta hai.</w:t>
      </w:r>
    </w:p>
    <w:p w14:paraId="05607B66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</w:t>
      </w:r>
      <w:r w:rsidRPr="00C77F2F">
        <w:rPr>
          <w:b/>
          <w:bCs/>
          <w:sz w:val="40"/>
        </w:rPr>
        <w:t>Buffer kya hai?</w:t>
      </w:r>
    </w:p>
    <w:p w14:paraId="616AA336" w14:textId="77777777" w:rsidR="00C77F2F" w:rsidRPr="00C77F2F" w:rsidRDefault="00C77F2F" w:rsidP="00C77F2F">
      <w:pPr>
        <w:numPr>
          <w:ilvl w:val="0"/>
          <w:numId w:val="225"/>
        </w:numPr>
        <w:rPr>
          <w:sz w:val="40"/>
        </w:rPr>
      </w:pPr>
      <w:r w:rsidRPr="00C77F2F">
        <w:rPr>
          <w:sz w:val="40"/>
        </w:rPr>
        <w:t xml:space="preserve">Buffer ek </w:t>
      </w:r>
      <w:r w:rsidRPr="00C77F2F">
        <w:rPr>
          <w:b/>
          <w:bCs/>
          <w:sz w:val="40"/>
        </w:rPr>
        <w:t>balti (temporary memory)</w:t>
      </w:r>
      <w:r w:rsidRPr="00C77F2F">
        <w:rPr>
          <w:sz w:val="40"/>
        </w:rPr>
        <w:t xml:space="preserve"> hai jo data ko thoda-thoda store karke rakh leti hai jab tak agla process ready na ho.</w:t>
      </w:r>
    </w:p>
    <w:p w14:paraId="5304406F" w14:textId="77777777" w:rsidR="00C77F2F" w:rsidRPr="00C77F2F" w:rsidRDefault="00C77F2F" w:rsidP="00C77F2F">
      <w:pPr>
        <w:numPr>
          <w:ilvl w:val="0"/>
          <w:numId w:val="225"/>
        </w:numPr>
        <w:rPr>
          <w:sz w:val="40"/>
        </w:rPr>
      </w:pPr>
      <w:r w:rsidRPr="00C77F2F">
        <w:rPr>
          <w:sz w:val="40"/>
        </w:rPr>
        <w:t>Matlab agar stream me paani aa raha hai aur tum bottle me bhar rahe ho, toh bottle bharne ke liye buffer ek jagah data hold karta hai.</w:t>
      </w:r>
    </w:p>
    <w:p w14:paraId="6528B8CA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⚡</w:t>
      </w:r>
      <w:r w:rsidRPr="00C77F2F">
        <w:rPr>
          <w:sz w:val="40"/>
        </w:rPr>
        <w:t xml:space="preserve"> Iska use hota hai jab data </w:t>
      </w:r>
      <w:r w:rsidRPr="00C77F2F">
        <w:rPr>
          <w:b/>
          <w:bCs/>
          <w:sz w:val="40"/>
        </w:rPr>
        <w:t>bahut bada ho</w:t>
      </w:r>
      <w:r w:rsidRPr="00C77F2F">
        <w:rPr>
          <w:sz w:val="40"/>
        </w:rPr>
        <w:t xml:space="preserve"> (jaise movies, mp3, large files). Agar pura file ek saath read/write karoge toh RAM blast ho jayegi </w:t>
      </w:r>
      <w:r w:rsidRPr="00C77F2F">
        <w:rPr>
          <w:rFonts w:ascii="Segoe UI Emoji" w:hAnsi="Segoe UI Emoji" w:cs="Segoe UI Emoji"/>
          <w:sz w:val="40"/>
        </w:rPr>
        <w:t>🚀</w:t>
      </w:r>
      <w:r w:rsidRPr="00C77F2F">
        <w:rPr>
          <w:sz w:val="40"/>
        </w:rPr>
        <w:t>.</w:t>
      </w:r>
    </w:p>
    <w:p w14:paraId="66460EB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575D4EAF">
          <v:rect id="_x0000_i1074" style="width:0;height:1.5pt" o:hralign="center" o:hrstd="t" o:hr="t" fillcolor="#a0a0a0" stroked="f"/>
        </w:pict>
      </w:r>
    </w:p>
    <w:p w14:paraId="28B0AEC6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t>2. Syntax &amp; Code – Streams and Buffers ka use kaise kare?</w:t>
      </w:r>
    </w:p>
    <w:p w14:paraId="1D2D9F4C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lastRenderedPageBreak/>
        <w:t>Example: File Read with Stream</w:t>
      </w:r>
    </w:p>
    <w:p w14:paraId="7A44F761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fs = require('fs');</w:t>
      </w:r>
    </w:p>
    <w:p w14:paraId="42D33D19" w14:textId="77777777" w:rsidR="00C77F2F" w:rsidRPr="00C77F2F" w:rsidRDefault="00C77F2F" w:rsidP="00C77F2F">
      <w:pPr>
        <w:rPr>
          <w:sz w:val="40"/>
        </w:rPr>
      </w:pPr>
    </w:p>
    <w:p w14:paraId="3CDBC179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// Read stream create karo</w:t>
      </w:r>
    </w:p>
    <w:p w14:paraId="559A0D2E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readStream = fs.createReadStream('file.txt', 'utf8');</w:t>
      </w:r>
    </w:p>
    <w:p w14:paraId="11F88FD4" w14:textId="77777777" w:rsidR="00C77F2F" w:rsidRPr="00C77F2F" w:rsidRDefault="00C77F2F" w:rsidP="00C77F2F">
      <w:pPr>
        <w:rPr>
          <w:sz w:val="40"/>
        </w:rPr>
      </w:pPr>
    </w:p>
    <w:p w14:paraId="07B283F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// Har chunk aane par 'data' event trigger hoga</w:t>
      </w:r>
    </w:p>
    <w:p w14:paraId="667E8827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readStream.on('data', (chunk) =&gt; {</w:t>
      </w:r>
    </w:p>
    <w:p w14:paraId="1F3A3B0D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  console.log("Naya chunk aaya:");</w:t>
      </w:r>
    </w:p>
    <w:p w14:paraId="17F8375E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  console.log(chunk);</w:t>
      </w:r>
    </w:p>
    <w:p w14:paraId="2870DC3A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});</w:t>
      </w:r>
    </w:p>
    <w:p w14:paraId="0CBD7710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Yaha file.txt ka content thoda-thoda hissa karke milega (chunk by chunk).</w:t>
      </w:r>
    </w:p>
    <w:p w14:paraId="5B8D5A0E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31A0631F">
          <v:rect id="_x0000_i1075" style="width:0;height:1.5pt" o:hralign="center" o:hrstd="t" o:hr="t" fillcolor="#a0a0a0" stroked="f"/>
        </w:pict>
      </w:r>
    </w:p>
    <w:p w14:paraId="58C4C298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t>Example: File Copy with Stream (Pipe ka use)</w:t>
      </w:r>
    </w:p>
    <w:p w14:paraId="0F6A368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fs = require('fs');</w:t>
      </w:r>
    </w:p>
    <w:p w14:paraId="78BBD0A8" w14:textId="77777777" w:rsidR="00C77F2F" w:rsidRPr="00C77F2F" w:rsidRDefault="00C77F2F" w:rsidP="00C77F2F">
      <w:pPr>
        <w:rPr>
          <w:sz w:val="40"/>
        </w:rPr>
      </w:pPr>
    </w:p>
    <w:p w14:paraId="5840AC86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// Read and Write Stream</w:t>
      </w:r>
    </w:p>
    <w:p w14:paraId="4427754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readStream = fs.createReadStream('file.txt', 'utf8');</w:t>
      </w:r>
    </w:p>
    <w:p w14:paraId="38CC2F5E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writeStream = fs.createWriteStream('newFile.txt');</w:t>
      </w:r>
    </w:p>
    <w:p w14:paraId="0C41F08F" w14:textId="77777777" w:rsidR="00C77F2F" w:rsidRPr="00C77F2F" w:rsidRDefault="00C77F2F" w:rsidP="00C77F2F">
      <w:pPr>
        <w:rPr>
          <w:sz w:val="40"/>
        </w:rPr>
      </w:pPr>
    </w:p>
    <w:p w14:paraId="58B65565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// Pipe lagado (direct nadi se nadi)</w:t>
      </w:r>
    </w:p>
    <w:p w14:paraId="65F6ED6A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readStream.pipe(writeStream);</w:t>
      </w:r>
    </w:p>
    <w:p w14:paraId="4CFEE0A9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Ye ekdum smart way hai bada file copy karne ka bina RAM overload kiye.</w:t>
      </w:r>
    </w:p>
    <w:p w14:paraId="68FD9579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7107640A">
          <v:rect id="_x0000_i1076" style="width:0;height:1.5pt" o:hralign="center" o:hrstd="t" o:hr="t" fillcolor="#a0a0a0" stroked="f"/>
        </w:pict>
      </w:r>
    </w:p>
    <w:p w14:paraId="635C3A3E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t>Buffer Example</w:t>
      </w:r>
    </w:p>
    <w:p w14:paraId="64333CF4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buffer = Buffer.from('Hello Bhai');</w:t>
      </w:r>
    </w:p>
    <w:p w14:paraId="1CB65414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console.log(buffer);        // Hexadecimal data</w:t>
      </w:r>
    </w:p>
    <w:p w14:paraId="19C44B46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console.log(buffer.toString()); // Normal string</w:t>
      </w:r>
    </w:p>
    <w:p w14:paraId="1A888543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console.log(buffer[0]);     // First byte ka ASCII value</w:t>
      </w:r>
    </w:p>
    <w:p w14:paraId="026D2419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4395D449">
          <v:rect id="_x0000_i1077" style="width:0;height:1.5pt" o:hralign="center" o:hrstd="t" o:hr="t" fillcolor="#a0a0a0" stroked="f"/>
        </w:pict>
      </w:r>
    </w:p>
    <w:p w14:paraId="300E94DF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b/>
          <w:bCs/>
          <w:sz w:val="40"/>
        </w:rPr>
        <w:t>3. Exercise – Practice Time</w:t>
      </w:r>
    </w:p>
    <w:p w14:paraId="3A71F4EC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rFonts w:ascii="Segoe UI Emoji" w:hAnsi="Segoe UI Emoji" w:cs="Segoe UI Emoji"/>
          <w:b/>
          <w:bCs/>
          <w:sz w:val="40"/>
        </w:rPr>
        <w:t>📝</w:t>
      </w:r>
      <w:r w:rsidRPr="00C77F2F">
        <w:rPr>
          <w:b/>
          <w:bCs/>
          <w:sz w:val="40"/>
        </w:rPr>
        <w:t xml:space="preserve"> Exercise 1: Large File Reader</w:t>
      </w:r>
    </w:p>
    <w:p w14:paraId="40CDDE45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Ek script banao jo ek bigFile.txt ko </w:t>
      </w:r>
      <w:r w:rsidRPr="00C77F2F">
        <w:rPr>
          <w:b/>
          <w:bCs/>
          <w:sz w:val="40"/>
        </w:rPr>
        <w:t>stream</w:t>
      </w:r>
      <w:r w:rsidRPr="00C77F2F">
        <w:rPr>
          <w:sz w:val="40"/>
        </w:rPr>
        <w:t xml:space="preserve"> se read kare aur har chunk ke size ko print kare.</w:t>
      </w:r>
    </w:p>
    <w:p w14:paraId="34D4E36B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Hint:</w:t>
      </w:r>
    </w:p>
    <w:p w14:paraId="66255E5B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fs = require('fs');</w:t>
      </w:r>
    </w:p>
    <w:p w14:paraId="42A1A4C5" w14:textId="77777777" w:rsidR="00C77F2F" w:rsidRPr="00C77F2F" w:rsidRDefault="00C77F2F" w:rsidP="00C77F2F">
      <w:pPr>
        <w:rPr>
          <w:sz w:val="40"/>
        </w:rPr>
      </w:pPr>
    </w:p>
    <w:p w14:paraId="4E3AFFFE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readStream = fs.createReadStream('bigFile.txt', 'utf8');</w:t>
      </w:r>
    </w:p>
    <w:p w14:paraId="487B98BA" w14:textId="77777777" w:rsidR="00C77F2F" w:rsidRPr="00C77F2F" w:rsidRDefault="00C77F2F" w:rsidP="00C77F2F">
      <w:pPr>
        <w:rPr>
          <w:sz w:val="40"/>
        </w:rPr>
      </w:pPr>
    </w:p>
    <w:p w14:paraId="489EEF29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readStream.on('data', (chunk) =&gt; {</w:t>
      </w:r>
    </w:p>
    <w:p w14:paraId="1449DEB3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  console.log(`Chunk size: ${chunk.length}`);</w:t>
      </w:r>
    </w:p>
    <w:p w14:paraId="70F13498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});</w:t>
      </w:r>
    </w:p>
    <w:p w14:paraId="707B9491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65FDC9B6">
          <v:rect id="_x0000_i1078" style="width:0;height:1.5pt" o:hralign="center" o:hrstd="t" o:hr="t" fillcolor="#a0a0a0" stroked="f"/>
        </w:pict>
      </w:r>
    </w:p>
    <w:p w14:paraId="4FFF6780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rFonts w:ascii="Segoe UI Emoji" w:hAnsi="Segoe UI Emoji" w:cs="Segoe UI Emoji"/>
          <w:b/>
          <w:bCs/>
          <w:sz w:val="40"/>
        </w:rPr>
        <w:t>📝</w:t>
      </w:r>
      <w:r w:rsidRPr="00C77F2F">
        <w:rPr>
          <w:b/>
          <w:bCs/>
          <w:sz w:val="40"/>
        </w:rPr>
        <w:t xml:space="preserve"> Exercise 2: Chat Logger with Stream</w:t>
      </w:r>
    </w:p>
    <w:p w14:paraId="143277D6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Ek script banao jisme user ke chat messages ek file me </w:t>
      </w:r>
      <w:r w:rsidRPr="00C77F2F">
        <w:rPr>
          <w:b/>
          <w:bCs/>
          <w:sz w:val="40"/>
        </w:rPr>
        <w:t>stream ke through write</w:t>
      </w:r>
      <w:r w:rsidRPr="00C77F2F">
        <w:rPr>
          <w:sz w:val="40"/>
        </w:rPr>
        <w:t xml:space="preserve"> hote rahe.</w:t>
      </w:r>
    </w:p>
    <w:p w14:paraId="6F2C1A84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Hint:</w:t>
      </w:r>
    </w:p>
    <w:p w14:paraId="0A0228A0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fs = require('fs');</w:t>
      </w:r>
    </w:p>
    <w:p w14:paraId="0FDD408B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const writeStream = fs.createWriteStream('chat.txt');</w:t>
      </w:r>
    </w:p>
    <w:p w14:paraId="3601D3BD" w14:textId="77777777" w:rsidR="00C77F2F" w:rsidRPr="00C77F2F" w:rsidRDefault="00C77F2F" w:rsidP="00C77F2F">
      <w:pPr>
        <w:rPr>
          <w:sz w:val="40"/>
        </w:rPr>
      </w:pPr>
    </w:p>
    <w:p w14:paraId="7F24B8D2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writeStream.write("User1: Hello Bhai!\n");</w:t>
      </w:r>
    </w:p>
    <w:p w14:paraId="3ED35536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writeStream.write("User2: Kya haal hai?\n");</w:t>
      </w:r>
    </w:p>
    <w:p w14:paraId="4C78DB72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 xml:space="preserve">writeStream.write("User1: Sab mast! </w:t>
      </w:r>
      <w:r w:rsidRPr="00C77F2F">
        <w:rPr>
          <w:rFonts w:ascii="Segoe UI Emoji" w:hAnsi="Segoe UI Emoji" w:cs="Segoe UI Emoji"/>
          <w:sz w:val="40"/>
        </w:rPr>
        <w:t>😎</w:t>
      </w:r>
      <w:r w:rsidRPr="00C77F2F">
        <w:rPr>
          <w:sz w:val="40"/>
        </w:rPr>
        <w:t>\n");</w:t>
      </w:r>
    </w:p>
    <w:p w14:paraId="538794A8" w14:textId="77777777" w:rsidR="00C77F2F" w:rsidRPr="00C77F2F" w:rsidRDefault="00C77F2F" w:rsidP="00C77F2F">
      <w:pPr>
        <w:rPr>
          <w:sz w:val="40"/>
        </w:rPr>
      </w:pPr>
    </w:p>
    <w:p w14:paraId="135ECE9F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t>console.log("Chat save ho gayi stream ke through.");</w:t>
      </w:r>
    </w:p>
    <w:p w14:paraId="37295838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5430391C">
          <v:rect id="_x0000_i1079" style="width:0;height:1.5pt" o:hralign="center" o:hrstd="t" o:hr="t" fillcolor="#a0a0a0" stroked="f"/>
        </w:pict>
      </w:r>
    </w:p>
    <w:p w14:paraId="482A277F" w14:textId="77777777" w:rsidR="00C77F2F" w:rsidRPr="00C77F2F" w:rsidRDefault="00C77F2F" w:rsidP="00C77F2F">
      <w:pPr>
        <w:rPr>
          <w:b/>
          <w:bCs/>
          <w:sz w:val="40"/>
        </w:rPr>
      </w:pPr>
      <w:r w:rsidRPr="00C77F2F">
        <w:rPr>
          <w:rFonts w:ascii="Segoe UI Emoji" w:hAnsi="Segoe UI Emoji" w:cs="Segoe UI Emoji"/>
          <w:b/>
          <w:bCs/>
          <w:sz w:val="40"/>
        </w:rPr>
        <w:t>🎯</w:t>
      </w:r>
      <w:r w:rsidRPr="00C77F2F">
        <w:rPr>
          <w:b/>
          <w:bCs/>
          <w:sz w:val="40"/>
        </w:rPr>
        <w:t xml:space="preserve"> Desi Summary</w:t>
      </w:r>
    </w:p>
    <w:p w14:paraId="143A1419" w14:textId="77777777" w:rsidR="00C77F2F" w:rsidRPr="00C77F2F" w:rsidRDefault="00C77F2F" w:rsidP="00C77F2F">
      <w:pPr>
        <w:numPr>
          <w:ilvl w:val="0"/>
          <w:numId w:val="226"/>
        </w:numPr>
        <w:rPr>
          <w:sz w:val="40"/>
        </w:rPr>
      </w:pPr>
      <w:r w:rsidRPr="00C77F2F">
        <w:rPr>
          <w:b/>
          <w:bCs/>
          <w:sz w:val="40"/>
        </w:rPr>
        <w:lastRenderedPageBreak/>
        <w:t>Concept</w:t>
      </w:r>
    </w:p>
    <w:p w14:paraId="1321B836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b/>
          <w:bCs/>
          <w:sz w:val="40"/>
        </w:rPr>
        <w:t>Stream</w:t>
      </w:r>
      <w:r w:rsidRPr="00C77F2F">
        <w:rPr>
          <w:sz w:val="40"/>
        </w:rPr>
        <w:t xml:space="preserve"> = Data thoda-thoda karke aata hai (jaise nadi ka paani).</w:t>
      </w:r>
    </w:p>
    <w:p w14:paraId="0FA49AC7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b/>
          <w:bCs/>
          <w:sz w:val="40"/>
        </w:rPr>
        <w:t>Buffer</w:t>
      </w:r>
      <w:r w:rsidRPr="00C77F2F">
        <w:rPr>
          <w:sz w:val="40"/>
        </w:rPr>
        <w:t xml:space="preserve"> = Temporary storage (balti) jo chunks hold karta hai.</w:t>
      </w:r>
    </w:p>
    <w:p w14:paraId="38D28FBF" w14:textId="77777777" w:rsidR="00C77F2F" w:rsidRPr="00C77F2F" w:rsidRDefault="00C77F2F" w:rsidP="00C77F2F">
      <w:pPr>
        <w:numPr>
          <w:ilvl w:val="0"/>
          <w:numId w:val="226"/>
        </w:numPr>
        <w:rPr>
          <w:sz w:val="40"/>
        </w:rPr>
      </w:pPr>
      <w:r w:rsidRPr="00C77F2F">
        <w:rPr>
          <w:b/>
          <w:bCs/>
          <w:sz w:val="40"/>
        </w:rPr>
        <w:t>Syntax &amp; Code</w:t>
      </w:r>
    </w:p>
    <w:p w14:paraId="00E168DC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fs.createReadStream()</w:t>
      </w:r>
    </w:p>
    <w:p w14:paraId="6280648F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fs.createWriteStream()</w:t>
      </w:r>
    </w:p>
    <w:p w14:paraId="729EBB55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.pipe() for direct transfer</w:t>
      </w:r>
    </w:p>
    <w:p w14:paraId="4E859B12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Buffer.from(), .toString()</w:t>
      </w:r>
    </w:p>
    <w:p w14:paraId="769AF0A8" w14:textId="77777777" w:rsidR="00C77F2F" w:rsidRPr="00C77F2F" w:rsidRDefault="00C77F2F" w:rsidP="00C77F2F">
      <w:pPr>
        <w:numPr>
          <w:ilvl w:val="0"/>
          <w:numId w:val="226"/>
        </w:numPr>
        <w:rPr>
          <w:sz w:val="40"/>
        </w:rPr>
      </w:pPr>
      <w:r w:rsidRPr="00C77F2F">
        <w:rPr>
          <w:b/>
          <w:bCs/>
          <w:sz w:val="40"/>
        </w:rPr>
        <w:t>Exercises</w:t>
      </w:r>
    </w:p>
    <w:p w14:paraId="310F452F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Large File Reader (Stream + chunk size)</w:t>
      </w:r>
    </w:p>
    <w:p w14:paraId="31DDE222" w14:textId="77777777" w:rsidR="00C77F2F" w:rsidRPr="00C77F2F" w:rsidRDefault="00C77F2F" w:rsidP="00C77F2F">
      <w:pPr>
        <w:numPr>
          <w:ilvl w:val="1"/>
          <w:numId w:val="226"/>
        </w:numPr>
        <w:rPr>
          <w:sz w:val="40"/>
        </w:rPr>
      </w:pPr>
      <w:r w:rsidRPr="00C77F2F">
        <w:rPr>
          <w:sz w:val="40"/>
        </w:rPr>
        <w:t>Chat Logger (Stream + write)</w:t>
      </w:r>
    </w:p>
    <w:p w14:paraId="283905D3" w14:textId="77777777" w:rsidR="00C77F2F" w:rsidRPr="00C77F2F" w:rsidRDefault="00C77F2F" w:rsidP="00C77F2F">
      <w:pPr>
        <w:rPr>
          <w:sz w:val="40"/>
        </w:rPr>
      </w:pPr>
      <w:r w:rsidRPr="00C77F2F">
        <w:rPr>
          <w:sz w:val="40"/>
        </w:rPr>
        <w:pict w14:anchorId="590BD9E3">
          <v:rect id="_x0000_i1080" style="width:0;height:1.5pt" o:hralign="center" o:hrstd="t" o:hr="t" fillcolor="#a0a0a0" stroked="f"/>
        </w:pict>
      </w:r>
    </w:p>
    <w:p w14:paraId="2EA13077" w14:textId="77777777" w:rsidR="00C77F2F" w:rsidRPr="00C77F2F" w:rsidRDefault="00C77F2F" w:rsidP="00C77F2F">
      <w:pPr>
        <w:rPr>
          <w:sz w:val="40"/>
        </w:rPr>
      </w:pPr>
      <w:r w:rsidRPr="00C77F2F">
        <w:rPr>
          <w:rFonts w:ascii="Segoe UI Emoji" w:hAnsi="Segoe UI Emoji" w:cs="Segoe UI Emoji"/>
          <w:sz w:val="40"/>
        </w:rPr>
        <w:t>👉</w:t>
      </w:r>
      <w:r w:rsidRPr="00C77F2F">
        <w:rPr>
          <w:sz w:val="40"/>
        </w:rPr>
        <w:t xml:space="preserve"> Bhai, chahte ho main tumhe ek </w:t>
      </w:r>
      <w:r w:rsidRPr="00C77F2F">
        <w:rPr>
          <w:b/>
          <w:bCs/>
          <w:sz w:val="40"/>
        </w:rPr>
        <w:t>real-world mini project</w:t>
      </w:r>
      <w:r w:rsidRPr="00C77F2F">
        <w:rPr>
          <w:sz w:val="40"/>
        </w:rPr>
        <w:t xml:space="preserve"> bana du jisme tum ek </w:t>
      </w:r>
      <w:r w:rsidRPr="00C77F2F">
        <w:rPr>
          <w:b/>
          <w:bCs/>
          <w:sz w:val="40"/>
        </w:rPr>
        <w:t>video streaming system</w:t>
      </w:r>
      <w:r w:rsidRPr="00C77F2F">
        <w:rPr>
          <w:sz w:val="40"/>
        </w:rPr>
        <w:t xml:space="preserve"> banao Node.js me using streams &amp; buffers?</w: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4831" w14:textId="77777777" w:rsidR="00637CD8" w:rsidRDefault="00637CD8" w:rsidP="00A30E50">
      <w:pPr>
        <w:spacing w:after="0" w:line="240" w:lineRule="auto"/>
      </w:pPr>
      <w:r>
        <w:separator/>
      </w:r>
    </w:p>
  </w:endnote>
  <w:endnote w:type="continuationSeparator" w:id="0">
    <w:p w14:paraId="647ADA82" w14:textId="77777777" w:rsidR="00637CD8" w:rsidRDefault="00637CD8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ECF0A" w14:textId="77777777" w:rsidR="00637CD8" w:rsidRDefault="00637CD8" w:rsidP="00A30E50">
      <w:pPr>
        <w:spacing w:after="0" w:line="240" w:lineRule="auto"/>
      </w:pPr>
      <w:r>
        <w:separator/>
      </w:r>
    </w:p>
  </w:footnote>
  <w:footnote w:type="continuationSeparator" w:id="0">
    <w:p w14:paraId="163ACB7E" w14:textId="77777777" w:rsidR="00637CD8" w:rsidRDefault="00637CD8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EC34BC"/>
    <w:multiLevelType w:val="multilevel"/>
    <w:tmpl w:val="845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EB465DF"/>
    <w:multiLevelType w:val="multilevel"/>
    <w:tmpl w:val="E4C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6C46DB"/>
    <w:multiLevelType w:val="multilevel"/>
    <w:tmpl w:val="243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0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5"/>
  </w:num>
  <w:num w:numId="2" w16cid:durableId="1115174668">
    <w:abstractNumId w:val="27"/>
  </w:num>
  <w:num w:numId="3" w16cid:durableId="1874466060">
    <w:abstractNumId w:val="214"/>
  </w:num>
  <w:num w:numId="4" w16cid:durableId="1565413595">
    <w:abstractNumId w:val="66"/>
  </w:num>
  <w:num w:numId="5" w16cid:durableId="711539113">
    <w:abstractNumId w:val="79"/>
  </w:num>
  <w:num w:numId="6" w16cid:durableId="458034891">
    <w:abstractNumId w:val="148"/>
  </w:num>
  <w:num w:numId="7" w16cid:durableId="1184856579">
    <w:abstractNumId w:val="85"/>
  </w:num>
  <w:num w:numId="8" w16cid:durableId="2039505148">
    <w:abstractNumId w:val="11"/>
  </w:num>
  <w:num w:numId="9" w16cid:durableId="1584873242">
    <w:abstractNumId w:val="184"/>
  </w:num>
  <w:num w:numId="10" w16cid:durableId="986201174">
    <w:abstractNumId w:val="22"/>
  </w:num>
  <w:num w:numId="11" w16cid:durableId="999651062">
    <w:abstractNumId w:val="215"/>
  </w:num>
  <w:num w:numId="12" w16cid:durableId="939876200">
    <w:abstractNumId w:val="132"/>
  </w:num>
  <w:num w:numId="13" w16cid:durableId="448860295">
    <w:abstractNumId w:val="175"/>
  </w:num>
  <w:num w:numId="14" w16cid:durableId="977301120">
    <w:abstractNumId w:val="147"/>
  </w:num>
  <w:num w:numId="15" w16cid:durableId="1069620943">
    <w:abstractNumId w:val="217"/>
  </w:num>
  <w:num w:numId="16" w16cid:durableId="1097866177">
    <w:abstractNumId w:val="25"/>
  </w:num>
  <w:num w:numId="17" w16cid:durableId="1876623499">
    <w:abstractNumId w:val="193"/>
  </w:num>
  <w:num w:numId="18" w16cid:durableId="2048094084">
    <w:abstractNumId w:val="223"/>
  </w:num>
  <w:num w:numId="19" w16cid:durableId="1420058346">
    <w:abstractNumId w:val="213"/>
  </w:num>
  <w:num w:numId="20" w16cid:durableId="1971476075">
    <w:abstractNumId w:val="208"/>
  </w:num>
  <w:num w:numId="21" w16cid:durableId="842745526">
    <w:abstractNumId w:val="41"/>
  </w:num>
  <w:num w:numId="22" w16cid:durableId="1713529593">
    <w:abstractNumId w:val="183"/>
  </w:num>
  <w:num w:numId="23" w16cid:durableId="1511069493">
    <w:abstractNumId w:val="100"/>
  </w:num>
  <w:num w:numId="24" w16cid:durableId="598222500">
    <w:abstractNumId w:val="195"/>
  </w:num>
  <w:num w:numId="25" w16cid:durableId="1772243113">
    <w:abstractNumId w:val="73"/>
  </w:num>
  <w:num w:numId="26" w16cid:durableId="145631038">
    <w:abstractNumId w:val="138"/>
  </w:num>
  <w:num w:numId="27" w16cid:durableId="358970666">
    <w:abstractNumId w:val="111"/>
  </w:num>
  <w:num w:numId="28" w16cid:durableId="799107657">
    <w:abstractNumId w:val="53"/>
  </w:num>
  <w:num w:numId="29" w16cid:durableId="1778482636">
    <w:abstractNumId w:val="115"/>
  </w:num>
  <w:num w:numId="30" w16cid:durableId="1864321118">
    <w:abstractNumId w:val="140"/>
  </w:num>
  <w:num w:numId="31" w16cid:durableId="1824736994">
    <w:abstractNumId w:val="16"/>
  </w:num>
  <w:num w:numId="32" w16cid:durableId="1922064828">
    <w:abstractNumId w:val="23"/>
  </w:num>
  <w:num w:numId="33" w16cid:durableId="451442857">
    <w:abstractNumId w:val="81"/>
  </w:num>
  <w:num w:numId="34" w16cid:durableId="494037086">
    <w:abstractNumId w:val="6"/>
  </w:num>
  <w:num w:numId="35" w16cid:durableId="1316953550">
    <w:abstractNumId w:val="82"/>
  </w:num>
  <w:num w:numId="36" w16cid:durableId="316150304">
    <w:abstractNumId w:val="161"/>
  </w:num>
  <w:num w:numId="37" w16cid:durableId="1883397278">
    <w:abstractNumId w:val="30"/>
  </w:num>
  <w:num w:numId="38" w16cid:durableId="1901747970">
    <w:abstractNumId w:val="169"/>
  </w:num>
  <w:num w:numId="39" w16cid:durableId="1987051931">
    <w:abstractNumId w:val="67"/>
  </w:num>
  <w:num w:numId="40" w16cid:durableId="2102220681">
    <w:abstractNumId w:val="43"/>
  </w:num>
  <w:num w:numId="41" w16cid:durableId="1624385323">
    <w:abstractNumId w:val="210"/>
  </w:num>
  <w:num w:numId="42" w16cid:durableId="1462503826">
    <w:abstractNumId w:val="129"/>
  </w:num>
  <w:num w:numId="43" w16cid:durableId="622422154">
    <w:abstractNumId w:val="155"/>
  </w:num>
  <w:num w:numId="44" w16cid:durableId="1030106701">
    <w:abstractNumId w:val="160"/>
  </w:num>
  <w:num w:numId="45" w16cid:durableId="747338750">
    <w:abstractNumId w:val="172"/>
  </w:num>
  <w:num w:numId="46" w16cid:durableId="1439446968">
    <w:abstractNumId w:val="173"/>
  </w:num>
  <w:num w:numId="47" w16cid:durableId="1174611442">
    <w:abstractNumId w:val="0"/>
  </w:num>
  <w:num w:numId="48" w16cid:durableId="735586091">
    <w:abstractNumId w:val="201"/>
  </w:num>
  <w:num w:numId="49" w16cid:durableId="1497306072">
    <w:abstractNumId w:val="139"/>
  </w:num>
  <w:num w:numId="50" w16cid:durableId="1194273235">
    <w:abstractNumId w:val="211"/>
  </w:num>
  <w:num w:numId="51" w16cid:durableId="1274819830">
    <w:abstractNumId w:val="205"/>
  </w:num>
  <w:num w:numId="52" w16cid:durableId="474882169">
    <w:abstractNumId w:val="131"/>
  </w:num>
  <w:num w:numId="53" w16cid:durableId="765076663">
    <w:abstractNumId w:val="222"/>
  </w:num>
  <w:num w:numId="54" w16cid:durableId="1703749540">
    <w:abstractNumId w:val="119"/>
  </w:num>
  <w:num w:numId="55" w16cid:durableId="1063603146">
    <w:abstractNumId w:val="21"/>
  </w:num>
  <w:num w:numId="56" w16cid:durableId="1063454729">
    <w:abstractNumId w:val="40"/>
  </w:num>
  <w:num w:numId="57" w16cid:durableId="2138334540">
    <w:abstractNumId w:val="209"/>
  </w:num>
  <w:num w:numId="58" w16cid:durableId="585305191">
    <w:abstractNumId w:val="182"/>
  </w:num>
  <w:num w:numId="59" w16cid:durableId="481191130">
    <w:abstractNumId w:val="3"/>
  </w:num>
  <w:num w:numId="60" w16cid:durableId="1860780514">
    <w:abstractNumId w:val="174"/>
  </w:num>
  <w:num w:numId="61" w16cid:durableId="1274900628">
    <w:abstractNumId w:val="168"/>
  </w:num>
  <w:num w:numId="62" w16cid:durableId="1331712016">
    <w:abstractNumId w:val="103"/>
  </w:num>
  <w:num w:numId="63" w16cid:durableId="629439659">
    <w:abstractNumId w:val="68"/>
  </w:num>
  <w:num w:numId="64" w16cid:durableId="1858614162">
    <w:abstractNumId w:val="199"/>
  </w:num>
  <w:num w:numId="65" w16cid:durableId="1688210742">
    <w:abstractNumId w:val="191"/>
  </w:num>
  <w:num w:numId="66" w16cid:durableId="1030574672">
    <w:abstractNumId w:val="206"/>
  </w:num>
  <w:num w:numId="67" w16cid:durableId="1680084310">
    <w:abstractNumId w:val="69"/>
  </w:num>
  <w:num w:numId="68" w16cid:durableId="1067534241">
    <w:abstractNumId w:val="124"/>
  </w:num>
  <w:num w:numId="69" w16cid:durableId="42606628">
    <w:abstractNumId w:val="200"/>
  </w:num>
  <w:num w:numId="70" w16cid:durableId="153684319">
    <w:abstractNumId w:val="71"/>
  </w:num>
  <w:num w:numId="71" w16cid:durableId="1627394508">
    <w:abstractNumId w:val="51"/>
  </w:num>
  <w:num w:numId="72" w16cid:durableId="291131247">
    <w:abstractNumId w:val="197"/>
  </w:num>
  <w:num w:numId="73" w16cid:durableId="1727410542">
    <w:abstractNumId w:val="26"/>
  </w:num>
  <w:num w:numId="74" w16cid:durableId="1140532641">
    <w:abstractNumId w:val="42"/>
  </w:num>
  <w:num w:numId="75" w16cid:durableId="1646544119">
    <w:abstractNumId w:val="145"/>
  </w:num>
  <w:num w:numId="76" w16cid:durableId="1985039344">
    <w:abstractNumId w:val="4"/>
  </w:num>
  <w:num w:numId="77" w16cid:durableId="1725569283">
    <w:abstractNumId w:val="72"/>
  </w:num>
  <w:num w:numId="78" w16cid:durableId="350036327">
    <w:abstractNumId w:val="77"/>
  </w:num>
  <w:num w:numId="79" w16cid:durableId="1298680799">
    <w:abstractNumId w:val="56"/>
  </w:num>
  <w:num w:numId="80" w16cid:durableId="173811567">
    <w:abstractNumId w:val="151"/>
  </w:num>
  <w:num w:numId="81" w16cid:durableId="35855524">
    <w:abstractNumId w:val="19"/>
  </w:num>
  <w:num w:numId="82" w16cid:durableId="1798913280">
    <w:abstractNumId w:val="96"/>
  </w:num>
  <w:num w:numId="83" w16cid:durableId="17512039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8"/>
  </w:num>
  <w:num w:numId="87" w16cid:durableId="2138059686">
    <w:abstractNumId w:val="34"/>
  </w:num>
  <w:num w:numId="88" w16cid:durableId="2133789257">
    <w:abstractNumId w:val="179"/>
  </w:num>
  <w:num w:numId="89" w16cid:durableId="951352734">
    <w:abstractNumId w:val="158"/>
  </w:num>
  <w:num w:numId="90" w16cid:durableId="1741295691">
    <w:abstractNumId w:val="31"/>
  </w:num>
  <w:num w:numId="91" w16cid:durableId="892693181">
    <w:abstractNumId w:val="144"/>
  </w:num>
  <w:num w:numId="92" w16cid:durableId="1830974666">
    <w:abstractNumId w:val="150"/>
  </w:num>
  <w:num w:numId="93" w16cid:durableId="791553777">
    <w:abstractNumId w:val="75"/>
  </w:num>
  <w:num w:numId="94" w16cid:durableId="903031418">
    <w:abstractNumId w:val="194"/>
  </w:num>
  <w:num w:numId="95" w16cid:durableId="1879269848">
    <w:abstractNumId w:val="90"/>
  </w:num>
  <w:num w:numId="96" w16cid:durableId="688218540">
    <w:abstractNumId w:val="170"/>
  </w:num>
  <w:num w:numId="97" w16cid:durableId="1731491569">
    <w:abstractNumId w:val="152"/>
  </w:num>
  <w:num w:numId="98" w16cid:durableId="658462790">
    <w:abstractNumId w:val="137"/>
  </w:num>
  <w:num w:numId="99" w16cid:durableId="1159226327">
    <w:abstractNumId w:val="105"/>
  </w:num>
  <w:num w:numId="100" w16cid:durableId="366413457">
    <w:abstractNumId w:val="121"/>
  </w:num>
  <w:num w:numId="101" w16cid:durableId="1649017955">
    <w:abstractNumId w:val="13"/>
  </w:num>
  <w:num w:numId="102" w16cid:durableId="1578590882">
    <w:abstractNumId w:val="97"/>
  </w:num>
  <w:num w:numId="103" w16cid:durableId="1171987869">
    <w:abstractNumId w:val="162"/>
  </w:num>
  <w:num w:numId="104" w16cid:durableId="1520507445">
    <w:abstractNumId w:val="94"/>
  </w:num>
  <w:num w:numId="105" w16cid:durableId="2117434895">
    <w:abstractNumId w:val="38"/>
  </w:num>
  <w:num w:numId="106" w16cid:durableId="1975672198">
    <w:abstractNumId w:val="113"/>
  </w:num>
  <w:num w:numId="107" w16cid:durableId="166095535">
    <w:abstractNumId w:val="64"/>
  </w:num>
  <w:num w:numId="108" w16cid:durableId="267280608">
    <w:abstractNumId w:val="15"/>
  </w:num>
  <w:num w:numId="109" w16cid:durableId="1387682701">
    <w:abstractNumId w:val="196"/>
  </w:num>
  <w:num w:numId="110" w16cid:durableId="347409078">
    <w:abstractNumId w:val="207"/>
  </w:num>
  <w:num w:numId="111" w16cid:durableId="910694490">
    <w:abstractNumId w:val="20"/>
  </w:num>
  <w:num w:numId="112" w16cid:durableId="1942519181">
    <w:abstractNumId w:val="186"/>
  </w:num>
  <w:num w:numId="113" w16cid:durableId="1563372117">
    <w:abstractNumId w:val="166"/>
  </w:num>
  <w:num w:numId="114" w16cid:durableId="597058661">
    <w:abstractNumId w:val="62"/>
  </w:num>
  <w:num w:numId="115" w16cid:durableId="515971673">
    <w:abstractNumId w:val="133"/>
  </w:num>
  <w:num w:numId="116" w16cid:durableId="1694115596">
    <w:abstractNumId w:val="216"/>
  </w:num>
  <w:num w:numId="117" w16cid:durableId="1524711099">
    <w:abstractNumId w:val="70"/>
  </w:num>
  <w:num w:numId="118" w16cid:durableId="1299653271">
    <w:abstractNumId w:val="109"/>
  </w:num>
  <w:num w:numId="119" w16cid:durableId="1826628388">
    <w:abstractNumId w:val="52"/>
  </w:num>
  <w:num w:numId="120" w16cid:durableId="996222970">
    <w:abstractNumId w:val="178"/>
  </w:num>
  <w:num w:numId="121" w16cid:durableId="707024650">
    <w:abstractNumId w:val="176"/>
  </w:num>
  <w:num w:numId="122" w16cid:durableId="350033338">
    <w:abstractNumId w:val="204"/>
  </w:num>
  <w:num w:numId="123" w16cid:durableId="916088058">
    <w:abstractNumId w:val="83"/>
  </w:num>
  <w:num w:numId="124" w16cid:durableId="1217081943">
    <w:abstractNumId w:val="35"/>
  </w:num>
  <w:num w:numId="125" w16cid:durableId="185407634">
    <w:abstractNumId w:val="80"/>
  </w:num>
  <w:num w:numId="126" w16cid:durableId="1091127341">
    <w:abstractNumId w:val="128"/>
  </w:num>
  <w:num w:numId="127" w16cid:durableId="1658192599">
    <w:abstractNumId w:val="101"/>
  </w:num>
  <w:num w:numId="128" w16cid:durableId="1073046152">
    <w:abstractNumId w:val="87"/>
  </w:num>
  <w:num w:numId="129" w16cid:durableId="440271078">
    <w:abstractNumId w:val="212"/>
  </w:num>
  <w:num w:numId="130" w16cid:durableId="648091476">
    <w:abstractNumId w:val="88"/>
  </w:num>
  <w:num w:numId="131" w16cid:durableId="1015225490">
    <w:abstractNumId w:val="46"/>
  </w:num>
  <w:num w:numId="132" w16cid:durableId="1620069979">
    <w:abstractNumId w:val="156"/>
  </w:num>
  <w:num w:numId="133" w16cid:durableId="656107254">
    <w:abstractNumId w:val="86"/>
  </w:num>
  <w:num w:numId="134" w16cid:durableId="553659222">
    <w:abstractNumId w:val="127"/>
  </w:num>
  <w:num w:numId="135" w16cid:durableId="304749085">
    <w:abstractNumId w:val="116"/>
  </w:num>
  <w:num w:numId="136" w16cid:durableId="995449239">
    <w:abstractNumId w:val="192"/>
  </w:num>
  <w:num w:numId="137" w16cid:durableId="1188836020">
    <w:abstractNumId w:val="110"/>
  </w:num>
  <w:num w:numId="138" w16cid:durableId="881790897">
    <w:abstractNumId w:val="198"/>
  </w:num>
  <w:num w:numId="139" w16cid:durableId="569734748">
    <w:abstractNumId w:val="24"/>
  </w:num>
  <w:num w:numId="140" w16cid:durableId="840240896">
    <w:abstractNumId w:val="220"/>
  </w:num>
  <w:num w:numId="141" w16cid:durableId="317538255">
    <w:abstractNumId w:val="61"/>
  </w:num>
  <w:num w:numId="142" w16cid:durableId="1518960514">
    <w:abstractNumId w:val="54"/>
  </w:num>
  <w:num w:numId="143" w16cid:durableId="904680068">
    <w:abstractNumId w:val="9"/>
  </w:num>
  <w:num w:numId="144" w16cid:durableId="1648361753">
    <w:abstractNumId w:val="143"/>
  </w:num>
  <w:num w:numId="145" w16cid:durableId="135879568">
    <w:abstractNumId w:val="106"/>
  </w:num>
  <w:num w:numId="146" w16cid:durableId="575940888">
    <w:abstractNumId w:val="130"/>
  </w:num>
  <w:num w:numId="147" w16cid:durableId="60056407">
    <w:abstractNumId w:val="76"/>
  </w:num>
  <w:num w:numId="148" w16cid:durableId="1527674632">
    <w:abstractNumId w:val="159"/>
  </w:num>
  <w:num w:numId="149" w16cid:durableId="1262951319">
    <w:abstractNumId w:val="95"/>
  </w:num>
  <w:num w:numId="150" w16cid:durableId="104497061">
    <w:abstractNumId w:val="74"/>
  </w:num>
  <w:num w:numId="151" w16cid:durableId="509175222">
    <w:abstractNumId w:val="102"/>
  </w:num>
  <w:num w:numId="152" w16cid:durableId="356583889">
    <w:abstractNumId w:val="108"/>
  </w:num>
  <w:num w:numId="153" w16cid:durableId="2125339779">
    <w:abstractNumId w:val="157"/>
  </w:num>
  <w:num w:numId="154" w16cid:durableId="1455827918">
    <w:abstractNumId w:val="225"/>
  </w:num>
  <w:num w:numId="155" w16cid:durableId="1662805658">
    <w:abstractNumId w:val="57"/>
  </w:num>
  <w:num w:numId="156" w16cid:durableId="421686161">
    <w:abstractNumId w:val="1"/>
  </w:num>
  <w:num w:numId="157" w16cid:durableId="864289641">
    <w:abstractNumId w:val="203"/>
  </w:num>
  <w:num w:numId="158" w16cid:durableId="2102950339">
    <w:abstractNumId w:val="18"/>
  </w:num>
  <w:num w:numId="159" w16cid:durableId="2027361177">
    <w:abstractNumId w:val="93"/>
  </w:num>
  <w:num w:numId="160" w16cid:durableId="457334210">
    <w:abstractNumId w:val="219"/>
  </w:num>
  <w:num w:numId="161" w16cid:durableId="701319089">
    <w:abstractNumId w:val="50"/>
  </w:num>
  <w:num w:numId="162" w16cid:durableId="1848641106">
    <w:abstractNumId w:val="59"/>
  </w:num>
  <w:num w:numId="163" w16cid:durableId="447549034">
    <w:abstractNumId w:val="33"/>
  </w:num>
  <w:num w:numId="164" w16cid:durableId="1221016250">
    <w:abstractNumId w:val="58"/>
  </w:num>
  <w:num w:numId="165" w16cid:durableId="1045059207">
    <w:abstractNumId w:val="91"/>
  </w:num>
  <w:num w:numId="166" w16cid:durableId="1775125005">
    <w:abstractNumId w:val="123"/>
  </w:num>
  <w:num w:numId="167" w16cid:durableId="1123767997">
    <w:abstractNumId w:val="63"/>
  </w:num>
  <w:num w:numId="168" w16cid:durableId="809446180">
    <w:abstractNumId w:val="134"/>
  </w:num>
  <w:num w:numId="169" w16cid:durableId="255093842">
    <w:abstractNumId w:val="126"/>
  </w:num>
  <w:num w:numId="170" w16cid:durableId="1147161235">
    <w:abstractNumId w:val="117"/>
  </w:num>
  <w:num w:numId="171" w16cid:durableId="556666540">
    <w:abstractNumId w:val="99"/>
  </w:num>
  <w:num w:numId="172" w16cid:durableId="972515373">
    <w:abstractNumId w:val="17"/>
  </w:num>
  <w:num w:numId="173" w16cid:durableId="720901165">
    <w:abstractNumId w:val="149"/>
  </w:num>
  <w:num w:numId="174" w16cid:durableId="1242985838">
    <w:abstractNumId w:val="187"/>
  </w:num>
  <w:num w:numId="175" w16cid:durableId="778529738">
    <w:abstractNumId w:val="120"/>
  </w:num>
  <w:num w:numId="176" w16cid:durableId="804279487">
    <w:abstractNumId w:val="8"/>
  </w:num>
  <w:num w:numId="177" w16cid:durableId="676269985">
    <w:abstractNumId w:val="218"/>
  </w:num>
  <w:num w:numId="178" w16cid:durableId="205260685">
    <w:abstractNumId w:val="135"/>
  </w:num>
  <w:num w:numId="179" w16cid:durableId="1483690028">
    <w:abstractNumId w:val="171"/>
  </w:num>
  <w:num w:numId="180" w16cid:durableId="1901865911">
    <w:abstractNumId w:val="181"/>
  </w:num>
  <w:num w:numId="181" w16cid:durableId="109472159">
    <w:abstractNumId w:val="146"/>
  </w:num>
  <w:num w:numId="182" w16cid:durableId="1412660298">
    <w:abstractNumId w:val="164"/>
  </w:num>
  <w:num w:numId="183" w16cid:durableId="587277424">
    <w:abstractNumId w:val="189"/>
  </w:num>
  <w:num w:numId="184" w16cid:durableId="1097793981">
    <w:abstractNumId w:val="2"/>
  </w:num>
  <w:num w:numId="185" w16cid:durableId="761101316">
    <w:abstractNumId w:val="188"/>
  </w:num>
  <w:num w:numId="186" w16cid:durableId="790246560">
    <w:abstractNumId w:val="14"/>
  </w:num>
  <w:num w:numId="187" w16cid:durableId="1020592625">
    <w:abstractNumId w:val="48"/>
  </w:num>
  <w:num w:numId="188" w16cid:durableId="1018699438">
    <w:abstractNumId w:val="32"/>
  </w:num>
  <w:num w:numId="189" w16cid:durableId="1165826121">
    <w:abstractNumId w:val="92"/>
  </w:num>
  <w:num w:numId="190" w16cid:durableId="1511333336">
    <w:abstractNumId w:val="142"/>
  </w:num>
  <w:num w:numId="191" w16cid:durableId="754477265">
    <w:abstractNumId w:val="98"/>
  </w:num>
  <w:num w:numId="192" w16cid:durableId="1730838287">
    <w:abstractNumId w:val="153"/>
  </w:num>
  <w:num w:numId="193" w16cid:durableId="1875078724">
    <w:abstractNumId w:val="122"/>
  </w:num>
  <w:num w:numId="194" w16cid:durableId="1108235467">
    <w:abstractNumId w:val="202"/>
  </w:num>
  <w:num w:numId="195" w16cid:durableId="176967622">
    <w:abstractNumId w:val="107"/>
  </w:num>
  <w:num w:numId="196" w16cid:durableId="1986935537">
    <w:abstractNumId w:val="84"/>
  </w:num>
  <w:num w:numId="197" w16cid:durableId="331570849">
    <w:abstractNumId w:val="190"/>
  </w:num>
  <w:num w:numId="198" w16cid:durableId="1736272104">
    <w:abstractNumId w:val="55"/>
  </w:num>
  <w:num w:numId="199" w16cid:durableId="1983466885">
    <w:abstractNumId w:val="118"/>
  </w:num>
  <w:num w:numId="200" w16cid:durableId="1889610488">
    <w:abstractNumId w:val="65"/>
  </w:num>
  <w:num w:numId="201" w16cid:durableId="279841889">
    <w:abstractNumId w:val="47"/>
  </w:num>
  <w:num w:numId="202" w16cid:durableId="1063482474">
    <w:abstractNumId w:val="44"/>
  </w:num>
  <w:num w:numId="203" w16cid:durableId="355468599">
    <w:abstractNumId w:val="177"/>
  </w:num>
  <w:num w:numId="204" w16cid:durableId="784614103">
    <w:abstractNumId w:val="165"/>
  </w:num>
  <w:num w:numId="205" w16cid:durableId="2043431454">
    <w:abstractNumId w:val="224"/>
  </w:num>
  <w:num w:numId="206" w16cid:durableId="194083348">
    <w:abstractNumId w:val="89"/>
  </w:num>
  <w:num w:numId="207" w16cid:durableId="4747207">
    <w:abstractNumId w:val="37"/>
  </w:num>
  <w:num w:numId="208" w16cid:durableId="1973292763">
    <w:abstractNumId w:val="180"/>
  </w:num>
  <w:num w:numId="209" w16cid:durableId="1025979416">
    <w:abstractNumId w:val="29"/>
  </w:num>
  <w:num w:numId="210" w16cid:durableId="1602644758">
    <w:abstractNumId w:val="60"/>
  </w:num>
  <w:num w:numId="211" w16cid:durableId="1572885681">
    <w:abstractNumId w:val="10"/>
  </w:num>
  <w:num w:numId="212" w16cid:durableId="1315599719">
    <w:abstractNumId w:val="141"/>
  </w:num>
  <w:num w:numId="213" w16cid:durableId="886646781">
    <w:abstractNumId w:val="112"/>
  </w:num>
  <w:num w:numId="214" w16cid:durableId="1195388840">
    <w:abstractNumId w:val="167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6"/>
  </w:num>
  <w:num w:numId="218" w16cid:durableId="954597969">
    <w:abstractNumId w:val="136"/>
  </w:num>
  <w:num w:numId="219" w16cid:durableId="1688293013">
    <w:abstractNumId w:val="221"/>
  </w:num>
  <w:num w:numId="220" w16cid:durableId="1709834932">
    <w:abstractNumId w:val="185"/>
  </w:num>
  <w:num w:numId="221" w16cid:durableId="620040756">
    <w:abstractNumId w:val="154"/>
  </w:num>
  <w:num w:numId="222" w16cid:durableId="1579974501">
    <w:abstractNumId w:val="39"/>
  </w:num>
  <w:num w:numId="223" w16cid:durableId="998073079">
    <w:abstractNumId w:val="12"/>
  </w:num>
  <w:num w:numId="224" w16cid:durableId="881091668">
    <w:abstractNumId w:val="45"/>
  </w:num>
  <w:num w:numId="225" w16cid:durableId="1206286309">
    <w:abstractNumId w:val="78"/>
  </w:num>
  <w:num w:numId="226" w16cid:durableId="1340235732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37CD8"/>
    <w:rsid w:val="006440EF"/>
    <w:rsid w:val="00682019"/>
    <w:rsid w:val="006E4E8A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77F2F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9BAC8FC6-A874-41B3-96E2-C7520E64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734E9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734E9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3734E9"/>
    <w:rsid w:val="006E4E8A"/>
    <w:rsid w:val="00B423A1"/>
    <w:rsid w:val="00DC51C7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10_Stream_Buffers</Template>
  <TotalTime>1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2025-08-24T09:08:00Z</dcterms:created>
  <dcterms:modified xsi:type="dcterms:W3CDTF">2025-08-24T09:08:00Z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
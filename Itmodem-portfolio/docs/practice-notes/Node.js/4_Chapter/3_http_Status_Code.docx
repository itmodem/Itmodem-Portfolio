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53BF2" w14:textId="77777777" w:rsidR="004034DD" w:rsidRPr="004034DD" w:rsidRDefault="004034DD" w:rsidP="004034DD">
      <w:pPr>
        <w:rPr>
          <w:sz w:val="40"/>
        </w:rPr>
      </w:pPr>
      <w:r w:rsidRPr="004034DD">
        <w:rPr>
          <w:sz w:val="40"/>
        </w:rPr>
        <w:t xml:space="preserve">Bhai </w:t>
      </w:r>
      <w:r w:rsidRPr="004034DD">
        <w:rPr>
          <w:rFonts w:ascii="Segoe UI Emoji" w:hAnsi="Segoe UI Emoji" w:cs="Segoe UI Emoji"/>
          <w:sz w:val="40"/>
        </w:rPr>
        <w:t>😎</w:t>
      </w:r>
      <w:r w:rsidRPr="004034DD">
        <w:rPr>
          <w:sz w:val="40"/>
        </w:rPr>
        <w:t xml:space="preserve"> </w:t>
      </w:r>
      <w:proofErr w:type="spellStart"/>
      <w:r w:rsidRPr="004034DD">
        <w:rPr>
          <w:sz w:val="40"/>
        </w:rPr>
        <w:t>chalo</w:t>
      </w:r>
      <w:proofErr w:type="spellEnd"/>
      <w:r w:rsidRPr="004034DD">
        <w:rPr>
          <w:sz w:val="40"/>
        </w:rPr>
        <w:t xml:space="preserve"> ab </w:t>
      </w:r>
      <w:r w:rsidRPr="004034DD">
        <w:rPr>
          <w:b/>
          <w:bCs/>
          <w:sz w:val="40"/>
        </w:rPr>
        <w:t>Chapter 4 – Status Codes</w:t>
      </w:r>
      <w:r w:rsidRPr="004034DD">
        <w:rPr>
          <w:sz w:val="40"/>
        </w:rPr>
        <w:t xml:space="preserve"> ko </w:t>
      </w:r>
      <w:proofErr w:type="spellStart"/>
      <w:r w:rsidRPr="004034DD">
        <w:rPr>
          <w:sz w:val="40"/>
        </w:rPr>
        <w:t>ekdum</w:t>
      </w:r>
      <w:proofErr w:type="spellEnd"/>
      <w:r w:rsidRPr="004034DD">
        <w:rPr>
          <w:sz w:val="40"/>
        </w:rPr>
        <w:t xml:space="preserve"> </w:t>
      </w:r>
      <w:r w:rsidRPr="004034DD">
        <w:rPr>
          <w:b/>
          <w:bCs/>
          <w:sz w:val="40"/>
        </w:rPr>
        <w:t>desi style</w:t>
      </w:r>
      <w:r w:rsidRPr="004034DD">
        <w:rPr>
          <w:sz w:val="40"/>
        </w:rPr>
        <w:t xml:space="preserve"> me </w:t>
      </w:r>
      <w:proofErr w:type="spellStart"/>
      <w:r w:rsidRPr="004034DD">
        <w:rPr>
          <w:sz w:val="40"/>
        </w:rPr>
        <w:t>samajhte</w:t>
      </w:r>
      <w:proofErr w:type="spellEnd"/>
      <w:r w:rsidRPr="004034DD">
        <w:rPr>
          <w:sz w:val="40"/>
        </w:rPr>
        <w:t xml:space="preserve"> </w:t>
      </w:r>
      <w:proofErr w:type="spellStart"/>
      <w:r w:rsidRPr="004034DD">
        <w:rPr>
          <w:sz w:val="40"/>
        </w:rPr>
        <w:t>hain</w:t>
      </w:r>
      <w:proofErr w:type="spellEnd"/>
      <w:r w:rsidRPr="004034DD">
        <w:rPr>
          <w:sz w:val="40"/>
        </w:rPr>
        <w:t>.</w:t>
      </w:r>
    </w:p>
    <w:p w14:paraId="11596724" w14:textId="77777777" w:rsidR="004034DD" w:rsidRPr="004034DD" w:rsidRDefault="004034DD" w:rsidP="004034DD">
      <w:pPr>
        <w:rPr>
          <w:sz w:val="40"/>
        </w:rPr>
      </w:pPr>
      <w:r w:rsidRPr="004034DD">
        <w:rPr>
          <w:sz w:val="40"/>
        </w:rPr>
        <w:pict w14:anchorId="65A5DB3A">
          <v:rect id="_x0000_i1139" style="width:0;height:1.5pt" o:hralign="center" o:hrstd="t" o:hr="t" fillcolor="#a0a0a0" stroked="f"/>
        </w:pict>
      </w:r>
    </w:p>
    <w:p w14:paraId="2DD69AB5" w14:textId="77777777" w:rsidR="004034DD" w:rsidRPr="004034DD" w:rsidRDefault="004034DD" w:rsidP="004034DD">
      <w:pPr>
        <w:rPr>
          <w:b/>
          <w:bCs/>
          <w:sz w:val="40"/>
        </w:rPr>
      </w:pPr>
      <w:r w:rsidRPr="004034DD">
        <w:rPr>
          <w:rFonts w:ascii="Segoe UI Emoji" w:hAnsi="Segoe UI Emoji" w:cs="Segoe UI Emoji"/>
          <w:b/>
          <w:bCs/>
          <w:sz w:val="40"/>
          <w:highlight w:val="yellow"/>
        </w:rPr>
        <w:t>📡</w:t>
      </w:r>
      <w:r w:rsidRPr="004034DD">
        <w:rPr>
          <w:b/>
          <w:bCs/>
          <w:sz w:val="40"/>
          <w:highlight w:val="yellow"/>
        </w:rPr>
        <w:t xml:space="preserve"> HTTP Status Codes – Desi Explanation</w:t>
      </w:r>
    </w:p>
    <w:p w14:paraId="1CF9E84C" w14:textId="77777777" w:rsidR="004034DD" w:rsidRPr="004034DD" w:rsidRDefault="004034DD" w:rsidP="004034DD">
      <w:pPr>
        <w:rPr>
          <w:sz w:val="40"/>
        </w:rPr>
      </w:pPr>
      <w:proofErr w:type="spellStart"/>
      <w:r w:rsidRPr="004034DD">
        <w:rPr>
          <w:sz w:val="40"/>
        </w:rPr>
        <w:t>Socho</w:t>
      </w:r>
      <w:proofErr w:type="spellEnd"/>
      <w:r w:rsidRPr="004034DD">
        <w:rPr>
          <w:sz w:val="40"/>
        </w:rPr>
        <w:t xml:space="preserve"> tum </w:t>
      </w:r>
      <w:r w:rsidRPr="004034DD">
        <w:rPr>
          <w:b/>
          <w:bCs/>
          <w:sz w:val="40"/>
        </w:rPr>
        <w:t>restaurant</w:t>
      </w:r>
      <w:r w:rsidRPr="004034DD">
        <w:rPr>
          <w:sz w:val="40"/>
        </w:rPr>
        <w:t xml:space="preserve"> me </w:t>
      </w:r>
      <w:proofErr w:type="spellStart"/>
      <w:r w:rsidRPr="004034DD">
        <w:rPr>
          <w:sz w:val="40"/>
        </w:rPr>
        <w:t>jaate</w:t>
      </w:r>
      <w:proofErr w:type="spellEnd"/>
      <w:r w:rsidRPr="004034DD">
        <w:rPr>
          <w:sz w:val="40"/>
        </w:rPr>
        <w:t xml:space="preserve"> ho </w:t>
      </w:r>
      <w:r w:rsidRPr="004034DD">
        <w:rPr>
          <w:rFonts w:ascii="Segoe UI Emoji" w:hAnsi="Segoe UI Emoji" w:cs="Segoe UI Emoji"/>
          <w:sz w:val="40"/>
        </w:rPr>
        <w:t>🍽️</w:t>
      </w:r>
      <w:r w:rsidRPr="004034DD">
        <w:rPr>
          <w:sz w:val="40"/>
        </w:rPr>
        <w:t xml:space="preserve"> aur waiter (server) ko order </w:t>
      </w:r>
      <w:proofErr w:type="spellStart"/>
      <w:r w:rsidRPr="004034DD">
        <w:rPr>
          <w:sz w:val="40"/>
        </w:rPr>
        <w:t>dete</w:t>
      </w:r>
      <w:proofErr w:type="spellEnd"/>
      <w:r w:rsidRPr="004034DD">
        <w:rPr>
          <w:sz w:val="40"/>
        </w:rPr>
        <w:t xml:space="preserve"> ho.</w:t>
      </w:r>
      <w:r w:rsidRPr="004034DD">
        <w:rPr>
          <w:sz w:val="40"/>
        </w:rPr>
        <w:br/>
        <w:t xml:space="preserve">Server </w:t>
      </w:r>
      <w:proofErr w:type="spellStart"/>
      <w:r w:rsidRPr="004034DD">
        <w:rPr>
          <w:sz w:val="40"/>
        </w:rPr>
        <w:t>tumhe</w:t>
      </w:r>
      <w:proofErr w:type="spellEnd"/>
      <w:r w:rsidRPr="004034DD">
        <w:rPr>
          <w:sz w:val="40"/>
        </w:rPr>
        <w:t xml:space="preserve"> </w:t>
      </w:r>
      <w:r w:rsidRPr="004034DD">
        <w:rPr>
          <w:b/>
          <w:bCs/>
          <w:sz w:val="40"/>
        </w:rPr>
        <w:t>different responses</w:t>
      </w:r>
      <w:r w:rsidRPr="004034DD">
        <w:rPr>
          <w:sz w:val="40"/>
        </w:rPr>
        <w:t xml:space="preserve"> </w:t>
      </w:r>
      <w:proofErr w:type="spellStart"/>
      <w:r w:rsidRPr="004034DD">
        <w:rPr>
          <w:sz w:val="40"/>
        </w:rPr>
        <w:t>deta</w:t>
      </w:r>
      <w:proofErr w:type="spellEnd"/>
      <w:r w:rsidRPr="004034DD">
        <w:rPr>
          <w:sz w:val="40"/>
        </w:rPr>
        <w:t xml:space="preserve"> </w:t>
      </w:r>
      <w:proofErr w:type="spellStart"/>
      <w:r w:rsidRPr="004034DD">
        <w:rPr>
          <w:sz w:val="40"/>
        </w:rPr>
        <w:t>hai</w:t>
      </w:r>
      <w:proofErr w:type="spellEnd"/>
      <w:r w:rsidRPr="004034DD">
        <w:rPr>
          <w:sz w:val="40"/>
        </w:rPr>
        <w:t xml:space="preserve">. HTTP me </w:t>
      </w:r>
      <w:proofErr w:type="spellStart"/>
      <w:r w:rsidRPr="004034DD">
        <w:rPr>
          <w:sz w:val="40"/>
        </w:rPr>
        <w:t>bhi</w:t>
      </w:r>
      <w:proofErr w:type="spellEnd"/>
      <w:r w:rsidRPr="004034DD">
        <w:rPr>
          <w:sz w:val="40"/>
        </w:rPr>
        <w:t xml:space="preserve"> server </w:t>
      </w:r>
      <w:proofErr w:type="spellStart"/>
      <w:r w:rsidRPr="004034DD">
        <w:rPr>
          <w:sz w:val="40"/>
        </w:rPr>
        <w:t>tumhe</w:t>
      </w:r>
      <w:proofErr w:type="spellEnd"/>
      <w:r w:rsidRPr="004034DD">
        <w:rPr>
          <w:sz w:val="40"/>
        </w:rPr>
        <w:t xml:space="preserve"> </w:t>
      </w:r>
      <w:proofErr w:type="spellStart"/>
      <w:r w:rsidRPr="004034DD">
        <w:rPr>
          <w:sz w:val="40"/>
        </w:rPr>
        <w:t>aise</w:t>
      </w:r>
      <w:proofErr w:type="spellEnd"/>
      <w:r w:rsidRPr="004034DD">
        <w:rPr>
          <w:sz w:val="40"/>
        </w:rPr>
        <w:t xml:space="preserve"> hi codes </w:t>
      </w:r>
      <w:proofErr w:type="spellStart"/>
      <w:r w:rsidRPr="004034DD">
        <w:rPr>
          <w:sz w:val="40"/>
        </w:rPr>
        <w:t>bhejta</w:t>
      </w:r>
      <w:proofErr w:type="spellEnd"/>
      <w:r w:rsidRPr="004034DD">
        <w:rPr>
          <w:sz w:val="40"/>
        </w:rPr>
        <w:t xml:space="preserve"> </w:t>
      </w:r>
      <w:proofErr w:type="spellStart"/>
      <w:r w:rsidRPr="004034DD">
        <w:rPr>
          <w:sz w:val="40"/>
        </w:rPr>
        <w:t>hai</w:t>
      </w:r>
      <w:proofErr w:type="spellEnd"/>
      <w:r w:rsidRPr="004034DD">
        <w:rPr>
          <w:sz w:val="40"/>
        </w:rPr>
        <w:t>.</w:t>
      </w:r>
    </w:p>
    <w:p w14:paraId="3A517D95" w14:textId="77777777" w:rsidR="004034DD" w:rsidRPr="004034DD" w:rsidRDefault="004034DD" w:rsidP="004034DD">
      <w:pPr>
        <w:rPr>
          <w:sz w:val="40"/>
        </w:rPr>
      </w:pPr>
      <w:r w:rsidRPr="004034DD">
        <w:rPr>
          <w:sz w:val="40"/>
        </w:rPr>
        <w:t xml:space="preserve">Ye codes </w:t>
      </w:r>
      <w:proofErr w:type="spellStart"/>
      <w:r w:rsidRPr="004034DD">
        <w:rPr>
          <w:sz w:val="40"/>
        </w:rPr>
        <w:t>hote</w:t>
      </w:r>
      <w:proofErr w:type="spellEnd"/>
      <w:r w:rsidRPr="004034DD">
        <w:rPr>
          <w:sz w:val="40"/>
        </w:rPr>
        <w:t xml:space="preserve"> </w:t>
      </w:r>
      <w:proofErr w:type="spellStart"/>
      <w:r w:rsidRPr="004034DD">
        <w:rPr>
          <w:sz w:val="40"/>
        </w:rPr>
        <w:t>hain</w:t>
      </w:r>
      <w:proofErr w:type="spellEnd"/>
      <w:r w:rsidRPr="004034DD">
        <w:rPr>
          <w:sz w:val="40"/>
        </w:rPr>
        <w:t xml:space="preserve"> </w:t>
      </w:r>
      <w:proofErr w:type="gramStart"/>
      <w:r w:rsidRPr="004034DD">
        <w:rPr>
          <w:b/>
          <w:bCs/>
          <w:sz w:val="40"/>
        </w:rPr>
        <w:t>3 digit</w:t>
      </w:r>
      <w:proofErr w:type="gramEnd"/>
      <w:r w:rsidRPr="004034DD">
        <w:rPr>
          <w:b/>
          <w:bCs/>
          <w:sz w:val="40"/>
        </w:rPr>
        <w:t xml:space="preserve"> </w:t>
      </w:r>
      <w:proofErr w:type="spellStart"/>
      <w:r w:rsidRPr="004034DD">
        <w:rPr>
          <w:b/>
          <w:bCs/>
          <w:sz w:val="40"/>
        </w:rPr>
        <w:t>ke</w:t>
      </w:r>
      <w:proofErr w:type="spellEnd"/>
      <w:r w:rsidRPr="004034DD">
        <w:rPr>
          <w:b/>
          <w:bCs/>
          <w:sz w:val="40"/>
        </w:rPr>
        <w:t xml:space="preserve"> numbers</w:t>
      </w:r>
      <w:r w:rsidRPr="004034DD">
        <w:rPr>
          <w:sz w:val="40"/>
        </w:rPr>
        <w:t xml:space="preserve"> </w:t>
      </w:r>
      <w:proofErr w:type="spellStart"/>
      <w:r w:rsidRPr="004034DD">
        <w:rPr>
          <w:sz w:val="40"/>
        </w:rPr>
        <w:t>jaise</w:t>
      </w:r>
      <w:proofErr w:type="spellEnd"/>
      <w:r w:rsidRPr="004034DD">
        <w:rPr>
          <w:sz w:val="40"/>
        </w:rPr>
        <w:t xml:space="preserve"> 200, 404, 500, etc.</w:t>
      </w:r>
    </w:p>
    <w:p w14:paraId="634B8C07" w14:textId="77777777" w:rsidR="004034DD" w:rsidRPr="004034DD" w:rsidRDefault="004034DD" w:rsidP="004034DD">
      <w:pPr>
        <w:rPr>
          <w:sz w:val="40"/>
        </w:rPr>
      </w:pPr>
      <w:r w:rsidRPr="004034DD">
        <w:rPr>
          <w:sz w:val="40"/>
        </w:rPr>
        <w:pict w14:anchorId="26D82E97">
          <v:rect id="_x0000_i1140" style="width:0;height:1.5pt" o:hralign="center" o:hrstd="t" o:hr="t" fillcolor="#a0a0a0" stroked="f"/>
        </w:pict>
      </w:r>
    </w:p>
    <w:p w14:paraId="6447CCA5" w14:textId="77777777" w:rsidR="004034DD" w:rsidRPr="004034DD" w:rsidRDefault="004034DD" w:rsidP="004034DD">
      <w:pPr>
        <w:rPr>
          <w:b/>
          <w:bCs/>
          <w:sz w:val="40"/>
        </w:rPr>
      </w:pPr>
      <w:r w:rsidRPr="004034DD">
        <w:rPr>
          <w:b/>
          <w:bCs/>
          <w:sz w:val="40"/>
          <w:highlight w:val="yellow"/>
        </w:rPr>
        <w:t>1. 1xx – Informational</w:t>
      </w:r>
    </w:p>
    <w:p w14:paraId="3182C98F" w14:textId="77777777" w:rsidR="004034DD" w:rsidRPr="004034DD" w:rsidRDefault="004034DD" w:rsidP="004034DD">
      <w:pPr>
        <w:rPr>
          <w:sz w:val="40"/>
        </w:rPr>
      </w:pPr>
      <w:r w:rsidRPr="004034DD">
        <w:rPr>
          <w:rFonts w:ascii="Segoe UI Emoji" w:hAnsi="Segoe UI Emoji" w:cs="Segoe UI Emoji"/>
          <w:sz w:val="40"/>
        </w:rPr>
        <w:t>👉</w:t>
      </w:r>
      <w:r w:rsidRPr="004034DD">
        <w:rPr>
          <w:sz w:val="40"/>
        </w:rPr>
        <w:t xml:space="preserve"> </w:t>
      </w:r>
      <w:proofErr w:type="spellStart"/>
      <w:r w:rsidRPr="004034DD">
        <w:rPr>
          <w:sz w:val="40"/>
        </w:rPr>
        <w:t>Matlab</w:t>
      </w:r>
      <w:proofErr w:type="spellEnd"/>
      <w:r w:rsidRPr="004034DD">
        <w:rPr>
          <w:sz w:val="40"/>
        </w:rPr>
        <w:t xml:space="preserve">: </w:t>
      </w:r>
      <w:r w:rsidRPr="004034DD">
        <w:rPr>
          <w:i/>
          <w:iCs/>
          <w:sz w:val="40"/>
        </w:rPr>
        <w:t xml:space="preserve">“Bhai </w:t>
      </w:r>
      <w:proofErr w:type="spellStart"/>
      <w:r w:rsidRPr="004034DD">
        <w:rPr>
          <w:i/>
          <w:iCs/>
          <w:sz w:val="40"/>
        </w:rPr>
        <w:t>ruk</w:t>
      </w:r>
      <w:proofErr w:type="spellEnd"/>
      <w:r w:rsidRPr="004034DD">
        <w:rPr>
          <w:i/>
          <w:iCs/>
          <w:sz w:val="40"/>
        </w:rPr>
        <w:t xml:space="preserve">, </w:t>
      </w:r>
      <w:proofErr w:type="spellStart"/>
      <w:r w:rsidRPr="004034DD">
        <w:rPr>
          <w:i/>
          <w:iCs/>
          <w:sz w:val="40"/>
        </w:rPr>
        <w:t>abhi</w:t>
      </w:r>
      <w:proofErr w:type="spellEnd"/>
      <w:r w:rsidRPr="004034DD">
        <w:rPr>
          <w:i/>
          <w:iCs/>
          <w:sz w:val="40"/>
        </w:rPr>
        <w:t xml:space="preserve"> process </w:t>
      </w:r>
      <w:proofErr w:type="spellStart"/>
      <w:r w:rsidRPr="004034DD">
        <w:rPr>
          <w:i/>
          <w:iCs/>
          <w:sz w:val="40"/>
        </w:rPr>
        <w:t>chal</w:t>
      </w:r>
      <w:proofErr w:type="spellEnd"/>
      <w:r w:rsidRPr="004034DD">
        <w:rPr>
          <w:i/>
          <w:iCs/>
          <w:sz w:val="40"/>
        </w:rPr>
        <w:t xml:space="preserve"> </w:t>
      </w:r>
      <w:proofErr w:type="spellStart"/>
      <w:r w:rsidRPr="004034DD">
        <w:rPr>
          <w:i/>
          <w:iCs/>
          <w:sz w:val="40"/>
        </w:rPr>
        <w:t>raha</w:t>
      </w:r>
      <w:proofErr w:type="spellEnd"/>
      <w:r w:rsidRPr="004034DD">
        <w:rPr>
          <w:i/>
          <w:iCs/>
          <w:sz w:val="40"/>
        </w:rPr>
        <w:t xml:space="preserve"> </w:t>
      </w:r>
      <w:proofErr w:type="spellStart"/>
      <w:r w:rsidRPr="004034DD">
        <w:rPr>
          <w:i/>
          <w:iCs/>
          <w:sz w:val="40"/>
        </w:rPr>
        <w:t>hai</w:t>
      </w:r>
      <w:proofErr w:type="spellEnd"/>
      <w:r w:rsidRPr="004034DD">
        <w:rPr>
          <w:i/>
          <w:iCs/>
          <w:sz w:val="40"/>
        </w:rPr>
        <w:t>”</w:t>
      </w:r>
    </w:p>
    <w:p w14:paraId="017B30D8" w14:textId="77777777" w:rsidR="004034DD" w:rsidRPr="004034DD" w:rsidRDefault="004034DD" w:rsidP="004034DD">
      <w:pPr>
        <w:numPr>
          <w:ilvl w:val="0"/>
          <w:numId w:val="238"/>
        </w:numPr>
        <w:rPr>
          <w:sz w:val="40"/>
        </w:rPr>
      </w:pPr>
      <w:r w:rsidRPr="004034DD">
        <w:rPr>
          <w:sz w:val="40"/>
        </w:rPr>
        <w:t xml:space="preserve">Example: 100 Continue → server </w:t>
      </w:r>
      <w:proofErr w:type="spellStart"/>
      <w:r w:rsidRPr="004034DD">
        <w:rPr>
          <w:sz w:val="40"/>
        </w:rPr>
        <w:t>bol</w:t>
      </w:r>
      <w:proofErr w:type="spellEnd"/>
      <w:r w:rsidRPr="004034DD">
        <w:rPr>
          <w:sz w:val="40"/>
        </w:rPr>
        <w:t xml:space="preserve"> </w:t>
      </w:r>
      <w:proofErr w:type="spellStart"/>
      <w:r w:rsidRPr="004034DD">
        <w:rPr>
          <w:sz w:val="40"/>
        </w:rPr>
        <w:t>raha</w:t>
      </w:r>
      <w:proofErr w:type="spellEnd"/>
      <w:r w:rsidRPr="004034DD">
        <w:rPr>
          <w:sz w:val="40"/>
        </w:rPr>
        <w:t xml:space="preserve">: “Data </w:t>
      </w:r>
      <w:proofErr w:type="spellStart"/>
      <w:r w:rsidRPr="004034DD">
        <w:rPr>
          <w:sz w:val="40"/>
        </w:rPr>
        <w:t>bhejte</w:t>
      </w:r>
      <w:proofErr w:type="spellEnd"/>
      <w:r w:rsidRPr="004034DD">
        <w:rPr>
          <w:sz w:val="40"/>
        </w:rPr>
        <w:t xml:space="preserve"> </w:t>
      </w:r>
      <w:proofErr w:type="spellStart"/>
      <w:r w:rsidRPr="004034DD">
        <w:rPr>
          <w:sz w:val="40"/>
        </w:rPr>
        <w:t>raho</w:t>
      </w:r>
      <w:proofErr w:type="spellEnd"/>
      <w:r w:rsidRPr="004034DD">
        <w:rPr>
          <w:sz w:val="40"/>
        </w:rPr>
        <w:t xml:space="preserve">, </w:t>
      </w:r>
      <w:proofErr w:type="spellStart"/>
      <w:r w:rsidRPr="004034DD">
        <w:rPr>
          <w:sz w:val="40"/>
        </w:rPr>
        <w:t>abhi</w:t>
      </w:r>
      <w:proofErr w:type="spellEnd"/>
      <w:r w:rsidRPr="004034DD">
        <w:rPr>
          <w:sz w:val="40"/>
        </w:rPr>
        <w:t xml:space="preserve"> ready hu.”</w:t>
      </w:r>
    </w:p>
    <w:p w14:paraId="6E0D834A" w14:textId="77777777" w:rsidR="004034DD" w:rsidRPr="004034DD" w:rsidRDefault="004034DD" w:rsidP="004034DD">
      <w:pPr>
        <w:rPr>
          <w:sz w:val="40"/>
        </w:rPr>
      </w:pPr>
      <w:r w:rsidRPr="004034DD">
        <w:rPr>
          <w:sz w:val="40"/>
        </w:rPr>
        <w:pict w14:anchorId="4E802D9F">
          <v:rect id="_x0000_i1141" style="width:0;height:1.5pt" o:hralign="center" o:hrstd="t" o:hr="t" fillcolor="#a0a0a0" stroked="f"/>
        </w:pict>
      </w:r>
    </w:p>
    <w:p w14:paraId="1772B043" w14:textId="77777777" w:rsidR="004034DD" w:rsidRPr="004034DD" w:rsidRDefault="004034DD" w:rsidP="004034DD">
      <w:pPr>
        <w:rPr>
          <w:b/>
          <w:bCs/>
          <w:sz w:val="40"/>
        </w:rPr>
      </w:pPr>
      <w:r w:rsidRPr="004034DD">
        <w:rPr>
          <w:b/>
          <w:bCs/>
          <w:sz w:val="40"/>
          <w:highlight w:val="cyan"/>
        </w:rPr>
        <w:t xml:space="preserve">2. 2xx – Success Codes </w:t>
      </w:r>
      <w:r w:rsidRPr="004034DD">
        <w:rPr>
          <w:rFonts w:ascii="Segoe UI Emoji" w:hAnsi="Segoe UI Emoji" w:cs="Segoe UI Emoji"/>
          <w:b/>
          <w:bCs/>
          <w:sz w:val="40"/>
          <w:highlight w:val="cyan"/>
        </w:rPr>
        <w:t>✅</w:t>
      </w:r>
    </w:p>
    <w:p w14:paraId="25E0BB74" w14:textId="77777777" w:rsidR="004034DD" w:rsidRPr="004034DD" w:rsidRDefault="004034DD" w:rsidP="004034DD">
      <w:pPr>
        <w:rPr>
          <w:sz w:val="40"/>
        </w:rPr>
      </w:pPr>
      <w:r w:rsidRPr="004034DD">
        <w:rPr>
          <w:rFonts w:ascii="Segoe UI Emoji" w:hAnsi="Segoe UI Emoji" w:cs="Segoe UI Emoji"/>
          <w:sz w:val="40"/>
        </w:rPr>
        <w:t>👉</w:t>
      </w:r>
      <w:r w:rsidRPr="004034DD">
        <w:rPr>
          <w:sz w:val="40"/>
        </w:rPr>
        <w:t xml:space="preserve"> </w:t>
      </w:r>
      <w:proofErr w:type="spellStart"/>
      <w:r w:rsidRPr="004034DD">
        <w:rPr>
          <w:sz w:val="40"/>
        </w:rPr>
        <w:t>Matlab</w:t>
      </w:r>
      <w:proofErr w:type="spellEnd"/>
      <w:r w:rsidRPr="004034DD">
        <w:rPr>
          <w:sz w:val="40"/>
        </w:rPr>
        <w:t xml:space="preserve">: </w:t>
      </w:r>
      <w:r w:rsidRPr="004034DD">
        <w:rPr>
          <w:i/>
          <w:iCs/>
          <w:sz w:val="40"/>
        </w:rPr>
        <w:t xml:space="preserve">“Sab </w:t>
      </w:r>
      <w:proofErr w:type="spellStart"/>
      <w:r w:rsidRPr="004034DD">
        <w:rPr>
          <w:i/>
          <w:iCs/>
          <w:sz w:val="40"/>
        </w:rPr>
        <w:t>thik</w:t>
      </w:r>
      <w:proofErr w:type="spellEnd"/>
      <w:r w:rsidRPr="004034DD">
        <w:rPr>
          <w:i/>
          <w:iCs/>
          <w:sz w:val="40"/>
        </w:rPr>
        <w:t xml:space="preserve"> </w:t>
      </w:r>
      <w:proofErr w:type="spellStart"/>
      <w:r w:rsidRPr="004034DD">
        <w:rPr>
          <w:i/>
          <w:iCs/>
          <w:sz w:val="40"/>
        </w:rPr>
        <w:t>hai</w:t>
      </w:r>
      <w:proofErr w:type="spellEnd"/>
      <w:r w:rsidRPr="004034DD">
        <w:rPr>
          <w:i/>
          <w:iCs/>
          <w:sz w:val="40"/>
        </w:rPr>
        <w:t xml:space="preserve"> bhai, </w:t>
      </w:r>
      <w:proofErr w:type="spellStart"/>
      <w:r w:rsidRPr="004034DD">
        <w:rPr>
          <w:i/>
          <w:iCs/>
          <w:sz w:val="40"/>
        </w:rPr>
        <w:t>kaam</w:t>
      </w:r>
      <w:proofErr w:type="spellEnd"/>
      <w:r w:rsidRPr="004034DD">
        <w:rPr>
          <w:i/>
          <w:iCs/>
          <w:sz w:val="40"/>
        </w:rPr>
        <w:t xml:space="preserve"> ho </w:t>
      </w:r>
      <w:proofErr w:type="spellStart"/>
      <w:r w:rsidRPr="004034DD">
        <w:rPr>
          <w:i/>
          <w:iCs/>
          <w:sz w:val="40"/>
        </w:rPr>
        <w:t>gaya</w:t>
      </w:r>
      <w:proofErr w:type="spellEnd"/>
      <w:r w:rsidRPr="004034DD">
        <w:rPr>
          <w:i/>
          <w:iCs/>
          <w:sz w:val="40"/>
        </w:rPr>
        <w:t>.”</w:t>
      </w:r>
    </w:p>
    <w:p w14:paraId="39842510" w14:textId="77777777" w:rsidR="004034DD" w:rsidRPr="004034DD" w:rsidRDefault="004034DD" w:rsidP="004034DD">
      <w:pPr>
        <w:numPr>
          <w:ilvl w:val="0"/>
          <w:numId w:val="239"/>
        </w:numPr>
        <w:rPr>
          <w:sz w:val="40"/>
        </w:rPr>
      </w:pPr>
      <w:r w:rsidRPr="004034DD">
        <w:rPr>
          <w:sz w:val="40"/>
        </w:rPr>
        <w:t xml:space="preserve">200 OK → Sab </w:t>
      </w:r>
      <w:proofErr w:type="spellStart"/>
      <w:r w:rsidRPr="004034DD">
        <w:rPr>
          <w:sz w:val="40"/>
        </w:rPr>
        <w:t>sahi</w:t>
      </w:r>
      <w:proofErr w:type="spellEnd"/>
      <w:r w:rsidRPr="004034DD">
        <w:rPr>
          <w:sz w:val="40"/>
        </w:rPr>
        <w:t xml:space="preserve"> </w:t>
      </w:r>
      <w:proofErr w:type="spellStart"/>
      <w:r w:rsidRPr="004034DD">
        <w:rPr>
          <w:sz w:val="40"/>
        </w:rPr>
        <w:t>hai</w:t>
      </w:r>
      <w:proofErr w:type="spellEnd"/>
      <w:r w:rsidRPr="004034DD">
        <w:rPr>
          <w:sz w:val="40"/>
        </w:rPr>
        <w:t xml:space="preserve">, response mil </w:t>
      </w:r>
      <w:proofErr w:type="spellStart"/>
      <w:r w:rsidRPr="004034DD">
        <w:rPr>
          <w:sz w:val="40"/>
        </w:rPr>
        <w:t>gaya</w:t>
      </w:r>
      <w:proofErr w:type="spellEnd"/>
      <w:r w:rsidRPr="004034DD">
        <w:rPr>
          <w:sz w:val="40"/>
        </w:rPr>
        <w:t>.</w:t>
      </w:r>
    </w:p>
    <w:p w14:paraId="1D8E9B13" w14:textId="77777777" w:rsidR="004034DD" w:rsidRPr="004034DD" w:rsidRDefault="004034DD" w:rsidP="004034DD">
      <w:pPr>
        <w:numPr>
          <w:ilvl w:val="0"/>
          <w:numId w:val="239"/>
        </w:numPr>
        <w:rPr>
          <w:sz w:val="40"/>
        </w:rPr>
      </w:pPr>
      <w:r w:rsidRPr="004034DD">
        <w:rPr>
          <w:sz w:val="40"/>
        </w:rPr>
        <w:t xml:space="preserve">201 Created → Naya data ban </w:t>
      </w:r>
      <w:proofErr w:type="spellStart"/>
      <w:r w:rsidRPr="004034DD">
        <w:rPr>
          <w:sz w:val="40"/>
        </w:rPr>
        <w:t>gaya</w:t>
      </w:r>
      <w:proofErr w:type="spellEnd"/>
      <w:r w:rsidRPr="004034DD">
        <w:rPr>
          <w:sz w:val="40"/>
        </w:rPr>
        <w:t xml:space="preserve"> (</w:t>
      </w:r>
      <w:proofErr w:type="spellStart"/>
      <w:r w:rsidRPr="004034DD">
        <w:rPr>
          <w:sz w:val="40"/>
        </w:rPr>
        <w:t>jaise</w:t>
      </w:r>
      <w:proofErr w:type="spellEnd"/>
      <w:r w:rsidRPr="004034DD">
        <w:rPr>
          <w:sz w:val="40"/>
        </w:rPr>
        <w:t xml:space="preserve"> signup success).</w:t>
      </w:r>
    </w:p>
    <w:p w14:paraId="02DFED97" w14:textId="77777777" w:rsidR="004034DD" w:rsidRPr="004034DD" w:rsidRDefault="004034DD" w:rsidP="004034DD">
      <w:pPr>
        <w:numPr>
          <w:ilvl w:val="0"/>
          <w:numId w:val="239"/>
        </w:numPr>
        <w:rPr>
          <w:sz w:val="40"/>
        </w:rPr>
      </w:pPr>
      <w:r w:rsidRPr="004034DD">
        <w:rPr>
          <w:sz w:val="40"/>
        </w:rPr>
        <w:lastRenderedPageBreak/>
        <w:t xml:space="preserve">204 No Content → Kaam ho </w:t>
      </w:r>
      <w:proofErr w:type="spellStart"/>
      <w:r w:rsidRPr="004034DD">
        <w:rPr>
          <w:sz w:val="40"/>
        </w:rPr>
        <w:t>gaya</w:t>
      </w:r>
      <w:proofErr w:type="spellEnd"/>
      <w:r w:rsidRPr="004034DD">
        <w:rPr>
          <w:sz w:val="40"/>
        </w:rPr>
        <w:t xml:space="preserve"> par data </w:t>
      </w:r>
      <w:proofErr w:type="spellStart"/>
      <w:r w:rsidRPr="004034DD">
        <w:rPr>
          <w:sz w:val="40"/>
        </w:rPr>
        <w:t>bhejne</w:t>
      </w:r>
      <w:proofErr w:type="spellEnd"/>
      <w:r w:rsidRPr="004034DD">
        <w:rPr>
          <w:sz w:val="40"/>
        </w:rPr>
        <w:t xml:space="preserve"> ko </w:t>
      </w:r>
      <w:proofErr w:type="spellStart"/>
      <w:r w:rsidRPr="004034DD">
        <w:rPr>
          <w:sz w:val="40"/>
        </w:rPr>
        <w:t>kuch</w:t>
      </w:r>
      <w:proofErr w:type="spellEnd"/>
      <w:r w:rsidRPr="004034DD">
        <w:rPr>
          <w:sz w:val="40"/>
        </w:rPr>
        <w:t xml:space="preserve"> </w:t>
      </w:r>
      <w:proofErr w:type="spellStart"/>
      <w:r w:rsidRPr="004034DD">
        <w:rPr>
          <w:sz w:val="40"/>
        </w:rPr>
        <w:t>nahi</w:t>
      </w:r>
      <w:proofErr w:type="spellEnd"/>
      <w:r w:rsidRPr="004034DD">
        <w:rPr>
          <w:sz w:val="40"/>
        </w:rPr>
        <w:t>.</w:t>
      </w:r>
    </w:p>
    <w:p w14:paraId="63AA6A7B" w14:textId="77777777" w:rsidR="004034DD" w:rsidRPr="004034DD" w:rsidRDefault="004034DD" w:rsidP="004034DD">
      <w:pPr>
        <w:rPr>
          <w:sz w:val="40"/>
        </w:rPr>
      </w:pPr>
      <w:r w:rsidRPr="004034DD">
        <w:rPr>
          <w:sz w:val="40"/>
        </w:rPr>
        <w:pict w14:anchorId="266313A4">
          <v:rect id="_x0000_i1142" style="width:0;height:1.5pt" o:hralign="center" o:hrstd="t" o:hr="t" fillcolor="#a0a0a0" stroked="f"/>
        </w:pict>
      </w:r>
    </w:p>
    <w:p w14:paraId="1BC3EC78" w14:textId="77777777" w:rsidR="004034DD" w:rsidRPr="004034DD" w:rsidRDefault="004034DD" w:rsidP="004034DD">
      <w:pPr>
        <w:rPr>
          <w:b/>
          <w:bCs/>
          <w:sz w:val="40"/>
        </w:rPr>
      </w:pPr>
      <w:r w:rsidRPr="004034DD">
        <w:rPr>
          <w:b/>
          <w:bCs/>
          <w:sz w:val="40"/>
          <w:highlight w:val="cyan"/>
        </w:rPr>
        <w:t xml:space="preserve">3. 3xx – Redirection Codes </w:t>
      </w:r>
      <w:r w:rsidRPr="004034DD">
        <w:rPr>
          <w:rFonts w:ascii="Segoe UI Emoji" w:hAnsi="Segoe UI Emoji" w:cs="Segoe UI Emoji"/>
          <w:b/>
          <w:bCs/>
          <w:sz w:val="40"/>
          <w:highlight w:val="cyan"/>
        </w:rPr>
        <w:t>🔄</w:t>
      </w:r>
    </w:p>
    <w:p w14:paraId="465384C5" w14:textId="77777777" w:rsidR="004034DD" w:rsidRPr="004034DD" w:rsidRDefault="004034DD" w:rsidP="004034DD">
      <w:pPr>
        <w:rPr>
          <w:sz w:val="40"/>
        </w:rPr>
      </w:pPr>
      <w:r w:rsidRPr="004034DD">
        <w:rPr>
          <w:rFonts w:ascii="Segoe UI Emoji" w:hAnsi="Segoe UI Emoji" w:cs="Segoe UI Emoji"/>
          <w:sz w:val="40"/>
        </w:rPr>
        <w:t>👉</w:t>
      </w:r>
      <w:r w:rsidRPr="004034DD">
        <w:rPr>
          <w:sz w:val="40"/>
        </w:rPr>
        <w:t xml:space="preserve"> </w:t>
      </w:r>
      <w:proofErr w:type="spellStart"/>
      <w:r w:rsidRPr="004034DD">
        <w:rPr>
          <w:sz w:val="40"/>
        </w:rPr>
        <w:t>Matlab</w:t>
      </w:r>
      <w:proofErr w:type="spellEnd"/>
      <w:r w:rsidRPr="004034DD">
        <w:rPr>
          <w:sz w:val="40"/>
        </w:rPr>
        <w:t xml:space="preserve">: </w:t>
      </w:r>
      <w:r w:rsidRPr="004034DD">
        <w:rPr>
          <w:i/>
          <w:iCs/>
          <w:sz w:val="40"/>
        </w:rPr>
        <w:t xml:space="preserve">“Bhai </w:t>
      </w:r>
      <w:proofErr w:type="spellStart"/>
      <w:r w:rsidRPr="004034DD">
        <w:rPr>
          <w:i/>
          <w:iCs/>
          <w:sz w:val="40"/>
        </w:rPr>
        <w:t>idhar</w:t>
      </w:r>
      <w:proofErr w:type="spellEnd"/>
      <w:r w:rsidRPr="004034DD">
        <w:rPr>
          <w:i/>
          <w:iCs/>
          <w:sz w:val="40"/>
        </w:rPr>
        <w:t xml:space="preserve"> mat ja, </w:t>
      </w:r>
      <w:proofErr w:type="spellStart"/>
      <w:r w:rsidRPr="004034DD">
        <w:rPr>
          <w:i/>
          <w:iCs/>
          <w:sz w:val="40"/>
        </w:rPr>
        <w:t>dusre</w:t>
      </w:r>
      <w:proofErr w:type="spellEnd"/>
      <w:r w:rsidRPr="004034DD">
        <w:rPr>
          <w:i/>
          <w:iCs/>
          <w:sz w:val="40"/>
        </w:rPr>
        <w:t xml:space="preserve"> </w:t>
      </w:r>
      <w:proofErr w:type="spellStart"/>
      <w:r w:rsidRPr="004034DD">
        <w:rPr>
          <w:i/>
          <w:iCs/>
          <w:sz w:val="40"/>
        </w:rPr>
        <w:t>raste</w:t>
      </w:r>
      <w:proofErr w:type="spellEnd"/>
      <w:r w:rsidRPr="004034DD">
        <w:rPr>
          <w:i/>
          <w:iCs/>
          <w:sz w:val="40"/>
        </w:rPr>
        <w:t xml:space="preserve"> pe </w:t>
      </w:r>
      <w:proofErr w:type="spellStart"/>
      <w:r w:rsidRPr="004034DD">
        <w:rPr>
          <w:i/>
          <w:iCs/>
          <w:sz w:val="40"/>
        </w:rPr>
        <w:t>jao</w:t>
      </w:r>
      <w:proofErr w:type="spellEnd"/>
      <w:r w:rsidRPr="004034DD">
        <w:rPr>
          <w:i/>
          <w:iCs/>
          <w:sz w:val="40"/>
        </w:rPr>
        <w:t>.”</w:t>
      </w:r>
    </w:p>
    <w:p w14:paraId="0D1956DB" w14:textId="77777777" w:rsidR="004034DD" w:rsidRPr="004034DD" w:rsidRDefault="004034DD" w:rsidP="004034DD">
      <w:pPr>
        <w:numPr>
          <w:ilvl w:val="0"/>
          <w:numId w:val="240"/>
        </w:numPr>
        <w:rPr>
          <w:sz w:val="40"/>
        </w:rPr>
      </w:pPr>
      <w:r w:rsidRPr="004034DD">
        <w:rPr>
          <w:sz w:val="40"/>
        </w:rPr>
        <w:t xml:space="preserve">301 Moved Permanently → Resource ab permanent </w:t>
      </w:r>
      <w:proofErr w:type="spellStart"/>
      <w:r w:rsidRPr="004034DD">
        <w:rPr>
          <w:sz w:val="40"/>
        </w:rPr>
        <w:t>nayi</w:t>
      </w:r>
      <w:proofErr w:type="spellEnd"/>
      <w:r w:rsidRPr="004034DD">
        <w:rPr>
          <w:sz w:val="40"/>
        </w:rPr>
        <w:t xml:space="preserve"> </w:t>
      </w:r>
      <w:proofErr w:type="spellStart"/>
      <w:r w:rsidRPr="004034DD">
        <w:rPr>
          <w:sz w:val="40"/>
        </w:rPr>
        <w:t>jagah</w:t>
      </w:r>
      <w:proofErr w:type="spellEnd"/>
      <w:r w:rsidRPr="004034DD">
        <w:rPr>
          <w:sz w:val="40"/>
        </w:rPr>
        <w:t xml:space="preserve"> shift ho </w:t>
      </w:r>
      <w:proofErr w:type="spellStart"/>
      <w:r w:rsidRPr="004034DD">
        <w:rPr>
          <w:sz w:val="40"/>
        </w:rPr>
        <w:t>gaya</w:t>
      </w:r>
      <w:proofErr w:type="spellEnd"/>
      <w:r w:rsidRPr="004034DD">
        <w:rPr>
          <w:sz w:val="40"/>
        </w:rPr>
        <w:t>.</w:t>
      </w:r>
    </w:p>
    <w:p w14:paraId="2025C882" w14:textId="77777777" w:rsidR="004034DD" w:rsidRPr="004034DD" w:rsidRDefault="004034DD" w:rsidP="004034DD">
      <w:pPr>
        <w:numPr>
          <w:ilvl w:val="0"/>
          <w:numId w:val="240"/>
        </w:numPr>
        <w:rPr>
          <w:sz w:val="40"/>
        </w:rPr>
      </w:pPr>
      <w:r w:rsidRPr="004034DD">
        <w:rPr>
          <w:sz w:val="40"/>
        </w:rPr>
        <w:t xml:space="preserve">302 Found → Temporarily </w:t>
      </w:r>
      <w:proofErr w:type="spellStart"/>
      <w:r w:rsidRPr="004034DD">
        <w:rPr>
          <w:sz w:val="40"/>
        </w:rPr>
        <w:t>nayi</w:t>
      </w:r>
      <w:proofErr w:type="spellEnd"/>
      <w:r w:rsidRPr="004034DD">
        <w:rPr>
          <w:sz w:val="40"/>
        </w:rPr>
        <w:t xml:space="preserve"> </w:t>
      </w:r>
      <w:proofErr w:type="spellStart"/>
      <w:r w:rsidRPr="004034DD">
        <w:rPr>
          <w:sz w:val="40"/>
        </w:rPr>
        <w:t>jagah</w:t>
      </w:r>
      <w:proofErr w:type="spellEnd"/>
      <w:r w:rsidRPr="004034DD">
        <w:rPr>
          <w:sz w:val="40"/>
        </w:rPr>
        <w:t xml:space="preserve"> </w:t>
      </w:r>
      <w:proofErr w:type="spellStart"/>
      <w:r w:rsidRPr="004034DD">
        <w:rPr>
          <w:sz w:val="40"/>
        </w:rPr>
        <w:t>bhej</w:t>
      </w:r>
      <w:proofErr w:type="spellEnd"/>
      <w:r w:rsidRPr="004034DD">
        <w:rPr>
          <w:sz w:val="40"/>
        </w:rPr>
        <w:t xml:space="preserve"> </w:t>
      </w:r>
      <w:proofErr w:type="spellStart"/>
      <w:r w:rsidRPr="004034DD">
        <w:rPr>
          <w:sz w:val="40"/>
        </w:rPr>
        <w:t>raha</w:t>
      </w:r>
      <w:proofErr w:type="spellEnd"/>
      <w:r w:rsidRPr="004034DD">
        <w:rPr>
          <w:sz w:val="40"/>
        </w:rPr>
        <w:t xml:space="preserve"> hu.</w:t>
      </w:r>
    </w:p>
    <w:p w14:paraId="6489D880" w14:textId="77777777" w:rsidR="004034DD" w:rsidRPr="004034DD" w:rsidRDefault="004034DD" w:rsidP="004034DD">
      <w:pPr>
        <w:numPr>
          <w:ilvl w:val="0"/>
          <w:numId w:val="240"/>
        </w:numPr>
        <w:rPr>
          <w:sz w:val="40"/>
        </w:rPr>
      </w:pPr>
      <w:r w:rsidRPr="004034DD">
        <w:rPr>
          <w:sz w:val="40"/>
        </w:rPr>
        <w:t xml:space="preserve">304 Not Modified → Data </w:t>
      </w:r>
      <w:proofErr w:type="spellStart"/>
      <w:r w:rsidRPr="004034DD">
        <w:rPr>
          <w:sz w:val="40"/>
        </w:rPr>
        <w:t>wahi</w:t>
      </w:r>
      <w:proofErr w:type="spellEnd"/>
      <w:r w:rsidRPr="004034DD">
        <w:rPr>
          <w:sz w:val="40"/>
        </w:rPr>
        <w:t xml:space="preserve"> purana </w:t>
      </w:r>
      <w:proofErr w:type="spellStart"/>
      <w:r w:rsidRPr="004034DD">
        <w:rPr>
          <w:sz w:val="40"/>
        </w:rPr>
        <w:t>hai</w:t>
      </w:r>
      <w:proofErr w:type="spellEnd"/>
      <w:r w:rsidRPr="004034DD">
        <w:rPr>
          <w:sz w:val="40"/>
        </w:rPr>
        <w:t xml:space="preserve">, </w:t>
      </w:r>
      <w:proofErr w:type="spellStart"/>
      <w:r w:rsidRPr="004034DD">
        <w:rPr>
          <w:sz w:val="40"/>
        </w:rPr>
        <w:t>naya</w:t>
      </w:r>
      <w:proofErr w:type="spellEnd"/>
      <w:r w:rsidRPr="004034DD">
        <w:rPr>
          <w:sz w:val="40"/>
        </w:rPr>
        <w:t xml:space="preserve"> </w:t>
      </w:r>
      <w:proofErr w:type="spellStart"/>
      <w:r w:rsidRPr="004034DD">
        <w:rPr>
          <w:sz w:val="40"/>
        </w:rPr>
        <w:t>nahi</w:t>
      </w:r>
      <w:proofErr w:type="spellEnd"/>
      <w:r w:rsidRPr="004034DD">
        <w:rPr>
          <w:sz w:val="40"/>
        </w:rPr>
        <w:t xml:space="preserve"> </w:t>
      </w:r>
      <w:proofErr w:type="spellStart"/>
      <w:r w:rsidRPr="004034DD">
        <w:rPr>
          <w:sz w:val="40"/>
        </w:rPr>
        <w:t>mila</w:t>
      </w:r>
      <w:proofErr w:type="spellEnd"/>
      <w:r w:rsidRPr="004034DD">
        <w:rPr>
          <w:sz w:val="40"/>
        </w:rPr>
        <w:t>.</w:t>
      </w:r>
    </w:p>
    <w:p w14:paraId="174385F6" w14:textId="77777777" w:rsidR="004034DD" w:rsidRPr="004034DD" w:rsidRDefault="004034DD" w:rsidP="004034DD">
      <w:pPr>
        <w:rPr>
          <w:sz w:val="40"/>
        </w:rPr>
      </w:pPr>
      <w:r w:rsidRPr="004034DD">
        <w:rPr>
          <w:sz w:val="40"/>
        </w:rPr>
        <w:pict w14:anchorId="41F53D1D">
          <v:rect id="_x0000_i1143" style="width:0;height:1.5pt" o:hralign="center" o:hrstd="t" o:hr="t" fillcolor="#a0a0a0" stroked="f"/>
        </w:pict>
      </w:r>
    </w:p>
    <w:p w14:paraId="1476F195" w14:textId="77777777" w:rsidR="004034DD" w:rsidRPr="004034DD" w:rsidRDefault="004034DD" w:rsidP="004034DD">
      <w:pPr>
        <w:rPr>
          <w:b/>
          <w:bCs/>
          <w:sz w:val="40"/>
        </w:rPr>
      </w:pPr>
      <w:r w:rsidRPr="004034DD">
        <w:rPr>
          <w:b/>
          <w:bCs/>
          <w:sz w:val="40"/>
          <w:highlight w:val="magenta"/>
        </w:rPr>
        <w:t xml:space="preserve">4. 4xx – Client Error Codes </w:t>
      </w:r>
      <w:r w:rsidRPr="004034DD">
        <w:rPr>
          <w:rFonts w:ascii="Segoe UI Emoji" w:hAnsi="Segoe UI Emoji" w:cs="Segoe UI Emoji"/>
          <w:b/>
          <w:bCs/>
          <w:sz w:val="40"/>
        </w:rPr>
        <w:t>❌</w:t>
      </w:r>
    </w:p>
    <w:p w14:paraId="321E91FC" w14:textId="77777777" w:rsidR="004034DD" w:rsidRPr="004034DD" w:rsidRDefault="004034DD" w:rsidP="004034DD">
      <w:pPr>
        <w:rPr>
          <w:sz w:val="40"/>
        </w:rPr>
      </w:pPr>
      <w:r w:rsidRPr="004034DD">
        <w:rPr>
          <w:rFonts w:ascii="Segoe UI Emoji" w:hAnsi="Segoe UI Emoji" w:cs="Segoe UI Emoji"/>
          <w:sz w:val="40"/>
        </w:rPr>
        <w:t>👉</w:t>
      </w:r>
      <w:r w:rsidRPr="004034DD">
        <w:rPr>
          <w:sz w:val="40"/>
        </w:rPr>
        <w:t xml:space="preserve"> </w:t>
      </w:r>
      <w:proofErr w:type="spellStart"/>
      <w:r w:rsidRPr="004034DD">
        <w:rPr>
          <w:sz w:val="40"/>
        </w:rPr>
        <w:t>Matlab</w:t>
      </w:r>
      <w:proofErr w:type="spellEnd"/>
      <w:r w:rsidRPr="004034DD">
        <w:rPr>
          <w:sz w:val="40"/>
        </w:rPr>
        <w:t xml:space="preserve">: </w:t>
      </w:r>
      <w:r w:rsidRPr="004034DD">
        <w:rPr>
          <w:i/>
          <w:iCs/>
          <w:sz w:val="40"/>
        </w:rPr>
        <w:t xml:space="preserve">“Bhai </w:t>
      </w:r>
      <w:proofErr w:type="spellStart"/>
      <w:r w:rsidRPr="004034DD">
        <w:rPr>
          <w:i/>
          <w:iCs/>
          <w:sz w:val="40"/>
        </w:rPr>
        <w:t>galti</w:t>
      </w:r>
      <w:proofErr w:type="spellEnd"/>
      <w:r w:rsidRPr="004034DD">
        <w:rPr>
          <w:i/>
          <w:iCs/>
          <w:sz w:val="40"/>
        </w:rPr>
        <w:t xml:space="preserve"> </w:t>
      </w:r>
      <w:proofErr w:type="spellStart"/>
      <w:r w:rsidRPr="004034DD">
        <w:rPr>
          <w:i/>
          <w:iCs/>
          <w:sz w:val="40"/>
        </w:rPr>
        <w:t>teri</w:t>
      </w:r>
      <w:proofErr w:type="spellEnd"/>
      <w:r w:rsidRPr="004034DD">
        <w:rPr>
          <w:i/>
          <w:iCs/>
          <w:sz w:val="40"/>
        </w:rPr>
        <w:t xml:space="preserve"> </w:t>
      </w:r>
      <w:proofErr w:type="spellStart"/>
      <w:r w:rsidRPr="004034DD">
        <w:rPr>
          <w:i/>
          <w:iCs/>
          <w:sz w:val="40"/>
        </w:rPr>
        <w:t>hai</w:t>
      </w:r>
      <w:proofErr w:type="spellEnd"/>
      <w:r w:rsidRPr="004034DD">
        <w:rPr>
          <w:i/>
          <w:iCs/>
          <w:sz w:val="40"/>
        </w:rPr>
        <w:t xml:space="preserve">, request </w:t>
      </w:r>
      <w:proofErr w:type="spellStart"/>
      <w:r w:rsidRPr="004034DD">
        <w:rPr>
          <w:i/>
          <w:iCs/>
          <w:sz w:val="40"/>
        </w:rPr>
        <w:t>galat</w:t>
      </w:r>
      <w:proofErr w:type="spellEnd"/>
      <w:r w:rsidRPr="004034DD">
        <w:rPr>
          <w:i/>
          <w:iCs/>
          <w:sz w:val="40"/>
        </w:rPr>
        <w:t xml:space="preserve"> </w:t>
      </w:r>
      <w:proofErr w:type="spellStart"/>
      <w:r w:rsidRPr="004034DD">
        <w:rPr>
          <w:i/>
          <w:iCs/>
          <w:sz w:val="40"/>
        </w:rPr>
        <w:t>bheji</w:t>
      </w:r>
      <w:proofErr w:type="spellEnd"/>
      <w:r w:rsidRPr="004034DD">
        <w:rPr>
          <w:i/>
          <w:iCs/>
          <w:sz w:val="40"/>
        </w:rPr>
        <w:t xml:space="preserve"> </w:t>
      </w:r>
      <w:proofErr w:type="spellStart"/>
      <w:r w:rsidRPr="004034DD">
        <w:rPr>
          <w:i/>
          <w:iCs/>
          <w:sz w:val="40"/>
        </w:rPr>
        <w:t>hai</w:t>
      </w:r>
      <w:proofErr w:type="spellEnd"/>
      <w:r w:rsidRPr="004034DD">
        <w:rPr>
          <w:i/>
          <w:iCs/>
          <w:sz w:val="40"/>
        </w:rPr>
        <w:t>.”</w:t>
      </w:r>
    </w:p>
    <w:p w14:paraId="59D33481" w14:textId="77777777" w:rsidR="004034DD" w:rsidRPr="004034DD" w:rsidRDefault="004034DD" w:rsidP="004034DD">
      <w:pPr>
        <w:numPr>
          <w:ilvl w:val="0"/>
          <w:numId w:val="241"/>
        </w:numPr>
        <w:rPr>
          <w:sz w:val="40"/>
        </w:rPr>
      </w:pPr>
      <w:r w:rsidRPr="004034DD">
        <w:rPr>
          <w:sz w:val="40"/>
        </w:rPr>
        <w:t xml:space="preserve">400 Bad Request → Request ka format </w:t>
      </w:r>
      <w:proofErr w:type="spellStart"/>
      <w:r w:rsidRPr="004034DD">
        <w:rPr>
          <w:sz w:val="40"/>
        </w:rPr>
        <w:t>galat</w:t>
      </w:r>
      <w:proofErr w:type="spellEnd"/>
      <w:r w:rsidRPr="004034DD">
        <w:rPr>
          <w:sz w:val="40"/>
        </w:rPr>
        <w:t xml:space="preserve"> </w:t>
      </w:r>
      <w:proofErr w:type="spellStart"/>
      <w:r w:rsidRPr="004034DD">
        <w:rPr>
          <w:sz w:val="40"/>
        </w:rPr>
        <w:t>hai</w:t>
      </w:r>
      <w:proofErr w:type="spellEnd"/>
      <w:r w:rsidRPr="004034DD">
        <w:rPr>
          <w:sz w:val="40"/>
        </w:rPr>
        <w:t>.</w:t>
      </w:r>
    </w:p>
    <w:p w14:paraId="16922F67" w14:textId="77777777" w:rsidR="004034DD" w:rsidRPr="004034DD" w:rsidRDefault="004034DD" w:rsidP="004034DD">
      <w:pPr>
        <w:numPr>
          <w:ilvl w:val="0"/>
          <w:numId w:val="241"/>
        </w:numPr>
        <w:rPr>
          <w:sz w:val="40"/>
        </w:rPr>
      </w:pPr>
      <w:r w:rsidRPr="004034DD">
        <w:rPr>
          <w:sz w:val="40"/>
        </w:rPr>
        <w:t xml:space="preserve">401 Unauthorized → Login </w:t>
      </w:r>
      <w:proofErr w:type="spellStart"/>
      <w:r w:rsidRPr="004034DD">
        <w:rPr>
          <w:sz w:val="40"/>
        </w:rPr>
        <w:t>kar</w:t>
      </w:r>
      <w:proofErr w:type="spellEnd"/>
      <w:r w:rsidRPr="004034DD">
        <w:rPr>
          <w:sz w:val="40"/>
        </w:rPr>
        <w:t xml:space="preserve"> </w:t>
      </w:r>
      <w:proofErr w:type="spellStart"/>
      <w:r w:rsidRPr="004034DD">
        <w:rPr>
          <w:sz w:val="40"/>
        </w:rPr>
        <w:t>pehle</w:t>
      </w:r>
      <w:proofErr w:type="spellEnd"/>
      <w:r w:rsidRPr="004034DD">
        <w:rPr>
          <w:sz w:val="40"/>
        </w:rPr>
        <w:t xml:space="preserve"> bhai.</w:t>
      </w:r>
    </w:p>
    <w:p w14:paraId="01314389" w14:textId="77777777" w:rsidR="004034DD" w:rsidRPr="004034DD" w:rsidRDefault="004034DD" w:rsidP="004034DD">
      <w:pPr>
        <w:numPr>
          <w:ilvl w:val="0"/>
          <w:numId w:val="241"/>
        </w:numPr>
        <w:rPr>
          <w:sz w:val="40"/>
        </w:rPr>
      </w:pPr>
      <w:r w:rsidRPr="004034DD">
        <w:rPr>
          <w:sz w:val="40"/>
        </w:rPr>
        <w:t xml:space="preserve">403 Forbidden → Permission </w:t>
      </w:r>
      <w:proofErr w:type="spellStart"/>
      <w:r w:rsidRPr="004034DD">
        <w:rPr>
          <w:sz w:val="40"/>
        </w:rPr>
        <w:t>nahi</w:t>
      </w:r>
      <w:proofErr w:type="spellEnd"/>
      <w:r w:rsidRPr="004034DD">
        <w:rPr>
          <w:sz w:val="40"/>
        </w:rPr>
        <w:t xml:space="preserve"> </w:t>
      </w:r>
      <w:proofErr w:type="spellStart"/>
      <w:r w:rsidRPr="004034DD">
        <w:rPr>
          <w:sz w:val="40"/>
        </w:rPr>
        <w:t>hai</w:t>
      </w:r>
      <w:proofErr w:type="spellEnd"/>
      <w:r w:rsidRPr="004034DD">
        <w:rPr>
          <w:sz w:val="40"/>
        </w:rPr>
        <w:t>.</w:t>
      </w:r>
    </w:p>
    <w:p w14:paraId="59F88C53" w14:textId="77777777" w:rsidR="004034DD" w:rsidRPr="004034DD" w:rsidRDefault="004034DD" w:rsidP="004034DD">
      <w:pPr>
        <w:numPr>
          <w:ilvl w:val="0"/>
          <w:numId w:val="241"/>
        </w:numPr>
        <w:rPr>
          <w:sz w:val="40"/>
        </w:rPr>
      </w:pPr>
      <w:r w:rsidRPr="004034DD">
        <w:rPr>
          <w:sz w:val="40"/>
        </w:rPr>
        <w:t xml:space="preserve">404 Not Found → Jo </w:t>
      </w:r>
      <w:proofErr w:type="spellStart"/>
      <w:r w:rsidRPr="004034DD">
        <w:rPr>
          <w:sz w:val="40"/>
        </w:rPr>
        <w:t>cheez</w:t>
      </w:r>
      <w:proofErr w:type="spellEnd"/>
      <w:r w:rsidRPr="004034DD">
        <w:rPr>
          <w:sz w:val="40"/>
        </w:rPr>
        <w:t xml:space="preserve"> </w:t>
      </w:r>
      <w:proofErr w:type="spellStart"/>
      <w:r w:rsidRPr="004034DD">
        <w:rPr>
          <w:sz w:val="40"/>
        </w:rPr>
        <w:t>mangi</w:t>
      </w:r>
      <w:proofErr w:type="spellEnd"/>
      <w:r w:rsidRPr="004034DD">
        <w:rPr>
          <w:sz w:val="40"/>
        </w:rPr>
        <w:t xml:space="preserve"> wo </w:t>
      </w:r>
      <w:proofErr w:type="spellStart"/>
      <w:r w:rsidRPr="004034DD">
        <w:rPr>
          <w:sz w:val="40"/>
        </w:rPr>
        <w:t>nahi</w:t>
      </w:r>
      <w:proofErr w:type="spellEnd"/>
      <w:r w:rsidRPr="004034DD">
        <w:rPr>
          <w:sz w:val="40"/>
        </w:rPr>
        <w:t xml:space="preserve"> </w:t>
      </w:r>
      <w:proofErr w:type="spellStart"/>
      <w:r w:rsidRPr="004034DD">
        <w:rPr>
          <w:sz w:val="40"/>
        </w:rPr>
        <w:t>mili</w:t>
      </w:r>
      <w:proofErr w:type="spellEnd"/>
      <w:r w:rsidRPr="004034DD">
        <w:rPr>
          <w:sz w:val="40"/>
        </w:rPr>
        <w:t>.</w:t>
      </w:r>
    </w:p>
    <w:p w14:paraId="2F2C36C7" w14:textId="77777777" w:rsidR="004034DD" w:rsidRPr="004034DD" w:rsidRDefault="004034DD" w:rsidP="004034DD">
      <w:pPr>
        <w:rPr>
          <w:sz w:val="40"/>
        </w:rPr>
      </w:pPr>
      <w:r w:rsidRPr="004034DD">
        <w:rPr>
          <w:sz w:val="40"/>
        </w:rPr>
        <w:pict w14:anchorId="783666C3">
          <v:rect id="_x0000_i1144" style="width:0;height:1.5pt" o:hralign="center" o:hrstd="t" o:hr="t" fillcolor="#a0a0a0" stroked="f"/>
        </w:pict>
      </w:r>
    </w:p>
    <w:p w14:paraId="4E3E4171" w14:textId="77777777" w:rsidR="004034DD" w:rsidRPr="004034DD" w:rsidRDefault="004034DD" w:rsidP="004034DD">
      <w:pPr>
        <w:rPr>
          <w:b/>
          <w:bCs/>
          <w:sz w:val="40"/>
        </w:rPr>
      </w:pPr>
      <w:r w:rsidRPr="004034DD">
        <w:rPr>
          <w:b/>
          <w:bCs/>
          <w:sz w:val="40"/>
          <w:highlight w:val="magenta"/>
        </w:rPr>
        <w:t>5. 5xx – Server Error Codes</w:t>
      </w:r>
      <w:r w:rsidRPr="004034DD">
        <w:rPr>
          <w:b/>
          <w:bCs/>
          <w:sz w:val="40"/>
        </w:rPr>
        <w:t xml:space="preserve"> </w:t>
      </w:r>
      <w:r w:rsidRPr="004034DD">
        <w:rPr>
          <w:rFonts w:ascii="Segoe UI Emoji" w:hAnsi="Segoe UI Emoji" w:cs="Segoe UI Emoji"/>
          <w:b/>
          <w:bCs/>
          <w:sz w:val="40"/>
        </w:rPr>
        <w:t>💥</w:t>
      </w:r>
    </w:p>
    <w:p w14:paraId="45615B06" w14:textId="77777777" w:rsidR="004034DD" w:rsidRPr="004034DD" w:rsidRDefault="004034DD" w:rsidP="004034DD">
      <w:pPr>
        <w:rPr>
          <w:sz w:val="40"/>
        </w:rPr>
      </w:pPr>
      <w:r w:rsidRPr="004034DD">
        <w:rPr>
          <w:rFonts w:ascii="Segoe UI Emoji" w:hAnsi="Segoe UI Emoji" w:cs="Segoe UI Emoji"/>
          <w:sz w:val="40"/>
        </w:rPr>
        <w:t>👉</w:t>
      </w:r>
      <w:r w:rsidRPr="004034DD">
        <w:rPr>
          <w:sz w:val="40"/>
        </w:rPr>
        <w:t xml:space="preserve"> </w:t>
      </w:r>
      <w:proofErr w:type="spellStart"/>
      <w:r w:rsidRPr="004034DD">
        <w:rPr>
          <w:sz w:val="40"/>
        </w:rPr>
        <w:t>Matlab</w:t>
      </w:r>
      <w:proofErr w:type="spellEnd"/>
      <w:r w:rsidRPr="004034DD">
        <w:rPr>
          <w:sz w:val="40"/>
        </w:rPr>
        <w:t xml:space="preserve">: </w:t>
      </w:r>
      <w:r w:rsidRPr="004034DD">
        <w:rPr>
          <w:i/>
          <w:iCs/>
          <w:sz w:val="40"/>
        </w:rPr>
        <w:t>“</w:t>
      </w:r>
      <w:proofErr w:type="spellStart"/>
      <w:r w:rsidRPr="004034DD">
        <w:rPr>
          <w:i/>
          <w:iCs/>
          <w:sz w:val="40"/>
        </w:rPr>
        <w:t>Galti</w:t>
      </w:r>
      <w:proofErr w:type="spellEnd"/>
      <w:r w:rsidRPr="004034DD">
        <w:rPr>
          <w:i/>
          <w:iCs/>
          <w:sz w:val="40"/>
        </w:rPr>
        <w:t xml:space="preserve"> server ki </w:t>
      </w:r>
      <w:proofErr w:type="spellStart"/>
      <w:r w:rsidRPr="004034DD">
        <w:rPr>
          <w:i/>
          <w:iCs/>
          <w:sz w:val="40"/>
        </w:rPr>
        <w:t>hai</w:t>
      </w:r>
      <w:proofErr w:type="spellEnd"/>
      <w:r w:rsidRPr="004034DD">
        <w:rPr>
          <w:i/>
          <w:iCs/>
          <w:sz w:val="40"/>
        </w:rPr>
        <w:t xml:space="preserve">, </w:t>
      </w:r>
      <w:proofErr w:type="spellStart"/>
      <w:r w:rsidRPr="004034DD">
        <w:rPr>
          <w:i/>
          <w:iCs/>
          <w:sz w:val="40"/>
        </w:rPr>
        <w:t>tu</w:t>
      </w:r>
      <w:proofErr w:type="spellEnd"/>
      <w:r w:rsidRPr="004034DD">
        <w:rPr>
          <w:i/>
          <w:iCs/>
          <w:sz w:val="40"/>
        </w:rPr>
        <w:t xml:space="preserve"> tension mat le.”</w:t>
      </w:r>
    </w:p>
    <w:p w14:paraId="42EDE041" w14:textId="77777777" w:rsidR="004034DD" w:rsidRPr="004034DD" w:rsidRDefault="004034DD" w:rsidP="004034DD">
      <w:pPr>
        <w:numPr>
          <w:ilvl w:val="0"/>
          <w:numId w:val="242"/>
        </w:numPr>
        <w:rPr>
          <w:sz w:val="40"/>
        </w:rPr>
      </w:pPr>
      <w:r w:rsidRPr="004034DD">
        <w:rPr>
          <w:sz w:val="40"/>
        </w:rPr>
        <w:lastRenderedPageBreak/>
        <w:t xml:space="preserve">500 Internal Server Error → Kuch to </w:t>
      </w:r>
      <w:proofErr w:type="spellStart"/>
      <w:r w:rsidRPr="004034DD">
        <w:rPr>
          <w:sz w:val="40"/>
        </w:rPr>
        <w:t>gadbad</w:t>
      </w:r>
      <w:proofErr w:type="spellEnd"/>
      <w:r w:rsidRPr="004034DD">
        <w:rPr>
          <w:sz w:val="40"/>
        </w:rPr>
        <w:t xml:space="preserve"> </w:t>
      </w:r>
      <w:proofErr w:type="spellStart"/>
      <w:r w:rsidRPr="004034DD">
        <w:rPr>
          <w:sz w:val="40"/>
        </w:rPr>
        <w:t>hai</w:t>
      </w:r>
      <w:proofErr w:type="spellEnd"/>
      <w:r w:rsidRPr="004034DD">
        <w:rPr>
          <w:sz w:val="40"/>
        </w:rPr>
        <w:t xml:space="preserve"> server me.</w:t>
      </w:r>
    </w:p>
    <w:p w14:paraId="3AC0E6BE" w14:textId="77777777" w:rsidR="004034DD" w:rsidRPr="004034DD" w:rsidRDefault="004034DD" w:rsidP="004034DD">
      <w:pPr>
        <w:numPr>
          <w:ilvl w:val="0"/>
          <w:numId w:val="242"/>
        </w:numPr>
        <w:rPr>
          <w:sz w:val="40"/>
        </w:rPr>
      </w:pPr>
      <w:r w:rsidRPr="004034DD">
        <w:rPr>
          <w:sz w:val="40"/>
        </w:rPr>
        <w:t xml:space="preserve">502 Bad Gateway → </w:t>
      </w:r>
      <w:proofErr w:type="spellStart"/>
      <w:r w:rsidRPr="004034DD">
        <w:rPr>
          <w:sz w:val="40"/>
        </w:rPr>
        <w:t>Dusre</w:t>
      </w:r>
      <w:proofErr w:type="spellEnd"/>
      <w:r w:rsidRPr="004034DD">
        <w:rPr>
          <w:sz w:val="40"/>
        </w:rPr>
        <w:t xml:space="preserve"> server se </w:t>
      </w:r>
      <w:proofErr w:type="spellStart"/>
      <w:r w:rsidRPr="004034DD">
        <w:rPr>
          <w:sz w:val="40"/>
        </w:rPr>
        <w:t>galat</w:t>
      </w:r>
      <w:proofErr w:type="spellEnd"/>
      <w:r w:rsidRPr="004034DD">
        <w:rPr>
          <w:sz w:val="40"/>
        </w:rPr>
        <w:t xml:space="preserve"> response </w:t>
      </w:r>
      <w:proofErr w:type="spellStart"/>
      <w:r w:rsidRPr="004034DD">
        <w:rPr>
          <w:sz w:val="40"/>
        </w:rPr>
        <w:t>aaya</w:t>
      </w:r>
      <w:proofErr w:type="spellEnd"/>
      <w:r w:rsidRPr="004034DD">
        <w:rPr>
          <w:sz w:val="40"/>
        </w:rPr>
        <w:t>.</w:t>
      </w:r>
    </w:p>
    <w:p w14:paraId="1560EBA8" w14:textId="77777777" w:rsidR="004034DD" w:rsidRPr="004034DD" w:rsidRDefault="004034DD" w:rsidP="004034DD">
      <w:pPr>
        <w:numPr>
          <w:ilvl w:val="0"/>
          <w:numId w:val="242"/>
        </w:numPr>
        <w:rPr>
          <w:sz w:val="40"/>
        </w:rPr>
      </w:pPr>
      <w:r w:rsidRPr="004034DD">
        <w:rPr>
          <w:sz w:val="40"/>
        </w:rPr>
        <w:t xml:space="preserve">503 Service Unavailable → Server down </w:t>
      </w:r>
      <w:proofErr w:type="spellStart"/>
      <w:r w:rsidRPr="004034DD">
        <w:rPr>
          <w:sz w:val="40"/>
        </w:rPr>
        <w:t>hai</w:t>
      </w:r>
      <w:proofErr w:type="spellEnd"/>
      <w:r w:rsidRPr="004034DD">
        <w:rPr>
          <w:sz w:val="40"/>
        </w:rPr>
        <w:t xml:space="preserve"> </w:t>
      </w:r>
      <w:proofErr w:type="spellStart"/>
      <w:r w:rsidRPr="004034DD">
        <w:rPr>
          <w:sz w:val="40"/>
        </w:rPr>
        <w:t>ya</w:t>
      </w:r>
      <w:proofErr w:type="spellEnd"/>
      <w:r w:rsidRPr="004034DD">
        <w:rPr>
          <w:sz w:val="40"/>
        </w:rPr>
        <w:t xml:space="preserve"> busy </w:t>
      </w:r>
      <w:proofErr w:type="spellStart"/>
      <w:r w:rsidRPr="004034DD">
        <w:rPr>
          <w:sz w:val="40"/>
        </w:rPr>
        <w:t>hai</w:t>
      </w:r>
      <w:proofErr w:type="spellEnd"/>
      <w:r w:rsidRPr="004034DD">
        <w:rPr>
          <w:sz w:val="40"/>
        </w:rPr>
        <w:t>.</w:t>
      </w:r>
    </w:p>
    <w:p w14:paraId="423D3D56" w14:textId="77777777" w:rsidR="004034DD" w:rsidRPr="004034DD" w:rsidRDefault="004034DD" w:rsidP="004034DD">
      <w:pPr>
        <w:rPr>
          <w:sz w:val="40"/>
        </w:rPr>
      </w:pPr>
      <w:r w:rsidRPr="004034DD">
        <w:rPr>
          <w:sz w:val="40"/>
        </w:rPr>
        <w:pict w14:anchorId="5A112FE3">
          <v:rect id="_x0000_i1145" style="width:0;height:1.5pt" o:hralign="center" o:hrstd="t" o:hr="t" fillcolor="#a0a0a0" stroked="f"/>
        </w:pict>
      </w:r>
    </w:p>
    <w:p w14:paraId="4266D3A6" w14:textId="77777777" w:rsidR="004034DD" w:rsidRPr="004034DD" w:rsidRDefault="004034DD" w:rsidP="004034DD">
      <w:pPr>
        <w:rPr>
          <w:b/>
          <w:bCs/>
          <w:sz w:val="40"/>
        </w:rPr>
      </w:pPr>
      <w:r w:rsidRPr="004034DD">
        <w:rPr>
          <w:rFonts w:ascii="Segoe UI Emoji" w:hAnsi="Segoe UI Emoji" w:cs="Segoe UI Emoji"/>
          <w:b/>
          <w:bCs/>
          <w:sz w:val="40"/>
          <w:highlight w:val="red"/>
        </w:rPr>
        <w:t>🎯</w:t>
      </w:r>
      <w:r w:rsidRPr="004034DD">
        <w:rPr>
          <w:b/>
          <w:bCs/>
          <w:sz w:val="40"/>
          <w:highlight w:val="red"/>
        </w:rPr>
        <w:t xml:space="preserve"> Desi Summary</w:t>
      </w:r>
    </w:p>
    <w:p w14:paraId="7DD2651D" w14:textId="77777777" w:rsidR="004034DD" w:rsidRPr="004034DD" w:rsidRDefault="004034DD" w:rsidP="004034DD">
      <w:pPr>
        <w:numPr>
          <w:ilvl w:val="0"/>
          <w:numId w:val="243"/>
        </w:numPr>
        <w:rPr>
          <w:sz w:val="40"/>
        </w:rPr>
      </w:pPr>
      <w:r w:rsidRPr="004034DD">
        <w:rPr>
          <w:b/>
          <w:bCs/>
          <w:sz w:val="40"/>
        </w:rPr>
        <w:t>1xx</w:t>
      </w:r>
      <w:r w:rsidRPr="004034DD">
        <w:rPr>
          <w:sz w:val="40"/>
        </w:rPr>
        <w:t xml:space="preserve"> → Process </w:t>
      </w:r>
      <w:proofErr w:type="spellStart"/>
      <w:r w:rsidRPr="004034DD">
        <w:rPr>
          <w:sz w:val="40"/>
        </w:rPr>
        <w:t>chal</w:t>
      </w:r>
      <w:proofErr w:type="spellEnd"/>
      <w:r w:rsidRPr="004034DD">
        <w:rPr>
          <w:sz w:val="40"/>
        </w:rPr>
        <w:t xml:space="preserve"> </w:t>
      </w:r>
      <w:proofErr w:type="spellStart"/>
      <w:r w:rsidRPr="004034DD">
        <w:rPr>
          <w:sz w:val="40"/>
        </w:rPr>
        <w:t>raha</w:t>
      </w:r>
      <w:proofErr w:type="spellEnd"/>
      <w:r w:rsidRPr="004034DD">
        <w:rPr>
          <w:sz w:val="40"/>
        </w:rPr>
        <w:t xml:space="preserve"> </w:t>
      </w:r>
      <w:proofErr w:type="spellStart"/>
      <w:r w:rsidRPr="004034DD">
        <w:rPr>
          <w:sz w:val="40"/>
        </w:rPr>
        <w:t>hai</w:t>
      </w:r>
      <w:proofErr w:type="spellEnd"/>
    </w:p>
    <w:p w14:paraId="0B7DF343" w14:textId="77777777" w:rsidR="004034DD" w:rsidRPr="004034DD" w:rsidRDefault="004034DD" w:rsidP="004034DD">
      <w:pPr>
        <w:numPr>
          <w:ilvl w:val="0"/>
          <w:numId w:val="243"/>
        </w:numPr>
        <w:rPr>
          <w:sz w:val="40"/>
        </w:rPr>
      </w:pPr>
      <w:r w:rsidRPr="004034DD">
        <w:rPr>
          <w:b/>
          <w:bCs/>
          <w:sz w:val="40"/>
        </w:rPr>
        <w:t>2xx</w:t>
      </w:r>
      <w:r w:rsidRPr="004034DD">
        <w:rPr>
          <w:sz w:val="40"/>
        </w:rPr>
        <w:t xml:space="preserve"> → Success </w:t>
      </w:r>
      <w:r w:rsidRPr="004034DD">
        <w:rPr>
          <w:rFonts w:ascii="Segoe UI Emoji" w:hAnsi="Segoe UI Emoji" w:cs="Segoe UI Emoji"/>
          <w:sz w:val="40"/>
        </w:rPr>
        <w:t>✅</w:t>
      </w:r>
    </w:p>
    <w:p w14:paraId="79EA1034" w14:textId="77777777" w:rsidR="004034DD" w:rsidRPr="004034DD" w:rsidRDefault="004034DD" w:rsidP="004034DD">
      <w:pPr>
        <w:numPr>
          <w:ilvl w:val="0"/>
          <w:numId w:val="243"/>
        </w:numPr>
        <w:rPr>
          <w:sz w:val="40"/>
        </w:rPr>
      </w:pPr>
      <w:r w:rsidRPr="004034DD">
        <w:rPr>
          <w:b/>
          <w:bCs/>
          <w:sz w:val="40"/>
        </w:rPr>
        <w:t>3xx</w:t>
      </w:r>
      <w:r w:rsidRPr="004034DD">
        <w:rPr>
          <w:sz w:val="40"/>
        </w:rPr>
        <w:t xml:space="preserve"> → Redirect ho </w:t>
      </w:r>
      <w:proofErr w:type="spellStart"/>
      <w:r w:rsidRPr="004034DD">
        <w:rPr>
          <w:sz w:val="40"/>
        </w:rPr>
        <w:t>jao</w:t>
      </w:r>
      <w:proofErr w:type="spellEnd"/>
      <w:r w:rsidRPr="004034DD">
        <w:rPr>
          <w:sz w:val="40"/>
        </w:rPr>
        <w:t xml:space="preserve"> </w:t>
      </w:r>
      <w:r w:rsidRPr="004034DD">
        <w:rPr>
          <w:rFonts w:ascii="Segoe UI Emoji" w:hAnsi="Segoe UI Emoji" w:cs="Segoe UI Emoji"/>
          <w:sz w:val="40"/>
        </w:rPr>
        <w:t>🔄</w:t>
      </w:r>
    </w:p>
    <w:p w14:paraId="237C83F1" w14:textId="77777777" w:rsidR="004034DD" w:rsidRPr="004034DD" w:rsidRDefault="004034DD" w:rsidP="004034DD">
      <w:pPr>
        <w:numPr>
          <w:ilvl w:val="0"/>
          <w:numId w:val="243"/>
        </w:numPr>
        <w:rPr>
          <w:sz w:val="40"/>
        </w:rPr>
      </w:pPr>
      <w:r w:rsidRPr="004034DD">
        <w:rPr>
          <w:b/>
          <w:bCs/>
          <w:sz w:val="40"/>
        </w:rPr>
        <w:t>4xx</w:t>
      </w:r>
      <w:r w:rsidRPr="004034DD">
        <w:rPr>
          <w:sz w:val="40"/>
        </w:rPr>
        <w:t xml:space="preserve"> → Client ki </w:t>
      </w:r>
      <w:proofErr w:type="spellStart"/>
      <w:r w:rsidRPr="004034DD">
        <w:rPr>
          <w:sz w:val="40"/>
        </w:rPr>
        <w:t>galti</w:t>
      </w:r>
      <w:proofErr w:type="spellEnd"/>
      <w:r w:rsidRPr="004034DD">
        <w:rPr>
          <w:sz w:val="40"/>
        </w:rPr>
        <w:t xml:space="preserve"> </w:t>
      </w:r>
      <w:r w:rsidRPr="004034DD">
        <w:rPr>
          <w:rFonts w:ascii="Segoe UI Emoji" w:hAnsi="Segoe UI Emoji" w:cs="Segoe UI Emoji"/>
          <w:sz w:val="40"/>
        </w:rPr>
        <w:t>❌</w:t>
      </w:r>
    </w:p>
    <w:p w14:paraId="7ADE8180" w14:textId="77777777" w:rsidR="004034DD" w:rsidRPr="004034DD" w:rsidRDefault="004034DD" w:rsidP="004034DD">
      <w:pPr>
        <w:numPr>
          <w:ilvl w:val="0"/>
          <w:numId w:val="243"/>
        </w:numPr>
        <w:rPr>
          <w:sz w:val="40"/>
        </w:rPr>
      </w:pPr>
      <w:r w:rsidRPr="004034DD">
        <w:rPr>
          <w:b/>
          <w:bCs/>
          <w:sz w:val="40"/>
        </w:rPr>
        <w:t>5xx</w:t>
      </w:r>
      <w:r w:rsidRPr="004034DD">
        <w:rPr>
          <w:sz w:val="40"/>
        </w:rPr>
        <w:t xml:space="preserve"> → Server ki </w:t>
      </w:r>
      <w:proofErr w:type="spellStart"/>
      <w:r w:rsidRPr="004034DD">
        <w:rPr>
          <w:sz w:val="40"/>
        </w:rPr>
        <w:t>galti</w:t>
      </w:r>
      <w:proofErr w:type="spellEnd"/>
      <w:r w:rsidRPr="004034DD">
        <w:rPr>
          <w:sz w:val="40"/>
        </w:rPr>
        <w:t xml:space="preserve"> </w:t>
      </w:r>
      <w:r w:rsidRPr="004034DD">
        <w:rPr>
          <w:rFonts w:ascii="Segoe UI Emoji" w:hAnsi="Segoe UI Emoji" w:cs="Segoe UI Emoji"/>
          <w:sz w:val="40"/>
        </w:rPr>
        <w:t>💥</w:t>
      </w:r>
    </w:p>
    <w:p w14:paraId="451AFA3E" w14:textId="77777777" w:rsidR="004034DD" w:rsidRPr="004034DD" w:rsidRDefault="004034DD" w:rsidP="004034DD">
      <w:pPr>
        <w:rPr>
          <w:sz w:val="40"/>
        </w:rPr>
      </w:pPr>
      <w:r w:rsidRPr="004034DD">
        <w:rPr>
          <w:sz w:val="40"/>
        </w:rPr>
        <w:pict w14:anchorId="60670AC7">
          <v:rect id="_x0000_i1146" style="width:0;height:1.5pt" o:hralign="center" o:hrstd="t" o:hr="t" fillcolor="#a0a0a0" stroked="f"/>
        </w:pict>
      </w:r>
    </w:p>
    <w:p w14:paraId="36FF0859" w14:textId="77777777" w:rsidR="004034DD" w:rsidRPr="004034DD" w:rsidRDefault="004034DD" w:rsidP="004034DD">
      <w:pPr>
        <w:rPr>
          <w:b/>
          <w:bCs/>
          <w:sz w:val="40"/>
        </w:rPr>
      </w:pPr>
      <w:r w:rsidRPr="004034DD">
        <w:rPr>
          <w:rFonts w:ascii="Segoe UI Emoji" w:hAnsi="Segoe UI Emoji" w:cs="Segoe UI Emoji"/>
          <w:b/>
          <w:bCs/>
          <w:sz w:val="40"/>
        </w:rPr>
        <w:t>📝</w:t>
      </w:r>
      <w:r w:rsidRPr="004034DD">
        <w:rPr>
          <w:b/>
          <w:bCs/>
          <w:sz w:val="40"/>
        </w:rPr>
        <w:t xml:space="preserve"> Exercise</w:t>
      </w:r>
    </w:p>
    <w:p w14:paraId="70F0006B" w14:textId="77777777" w:rsidR="004034DD" w:rsidRPr="004034DD" w:rsidRDefault="004034DD" w:rsidP="004034DD">
      <w:pPr>
        <w:numPr>
          <w:ilvl w:val="0"/>
          <w:numId w:val="244"/>
        </w:numPr>
        <w:rPr>
          <w:sz w:val="40"/>
        </w:rPr>
      </w:pPr>
      <w:r w:rsidRPr="004034DD">
        <w:rPr>
          <w:sz w:val="40"/>
        </w:rPr>
        <w:t xml:space="preserve">Signup success hone par </w:t>
      </w:r>
      <w:proofErr w:type="spellStart"/>
      <w:r w:rsidRPr="004034DD">
        <w:rPr>
          <w:sz w:val="40"/>
        </w:rPr>
        <w:t>konsa</w:t>
      </w:r>
      <w:proofErr w:type="spellEnd"/>
      <w:r w:rsidRPr="004034DD">
        <w:rPr>
          <w:sz w:val="40"/>
        </w:rPr>
        <w:t xml:space="preserve"> status code </w:t>
      </w:r>
      <w:proofErr w:type="spellStart"/>
      <w:r w:rsidRPr="004034DD">
        <w:rPr>
          <w:sz w:val="40"/>
        </w:rPr>
        <w:t>bhejna</w:t>
      </w:r>
      <w:proofErr w:type="spellEnd"/>
      <w:r w:rsidRPr="004034DD">
        <w:rPr>
          <w:sz w:val="40"/>
        </w:rPr>
        <w:t xml:space="preserve"> </w:t>
      </w:r>
      <w:proofErr w:type="spellStart"/>
      <w:r w:rsidRPr="004034DD">
        <w:rPr>
          <w:sz w:val="40"/>
        </w:rPr>
        <w:t>chahiye</w:t>
      </w:r>
      <w:proofErr w:type="spellEnd"/>
      <w:r w:rsidRPr="004034DD">
        <w:rPr>
          <w:sz w:val="40"/>
        </w:rPr>
        <w:t>?</w:t>
      </w:r>
    </w:p>
    <w:p w14:paraId="424CEAA7" w14:textId="77777777" w:rsidR="004034DD" w:rsidRPr="004034DD" w:rsidRDefault="004034DD" w:rsidP="004034DD">
      <w:pPr>
        <w:numPr>
          <w:ilvl w:val="0"/>
          <w:numId w:val="244"/>
        </w:numPr>
        <w:rPr>
          <w:sz w:val="40"/>
        </w:rPr>
      </w:pPr>
      <w:r w:rsidRPr="004034DD">
        <w:rPr>
          <w:sz w:val="40"/>
        </w:rPr>
        <w:t xml:space="preserve">Agar user </w:t>
      </w:r>
      <w:proofErr w:type="spellStart"/>
      <w:r w:rsidRPr="004034DD">
        <w:rPr>
          <w:sz w:val="40"/>
        </w:rPr>
        <w:t>galat</w:t>
      </w:r>
      <w:proofErr w:type="spellEnd"/>
      <w:r w:rsidRPr="004034DD">
        <w:rPr>
          <w:sz w:val="40"/>
        </w:rPr>
        <w:t xml:space="preserve"> password </w:t>
      </w:r>
      <w:proofErr w:type="spellStart"/>
      <w:r w:rsidRPr="004034DD">
        <w:rPr>
          <w:sz w:val="40"/>
        </w:rPr>
        <w:t>dalta</w:t>
      </w:r>
      <w:proofErr w:type="spellEnd"/>
      <w:r w:rsidRPr="004034DD">
        <w:rPr>
          <w:sz w:val="40"/>
        </w:rPr>
        <w:t xml:space="preserve"> </w:t>
      </w:r>
      <w:proofErr w:type="spellStart"/>
      <w:r w:rsidRPr="004034DD">
        <w:rPr>
          <w:sz w:val="40"/>
        </w:rPr>
        <w:t>hai</w:t>
      </w:r>
      <w:proofErr w:type="spellEnd"/>
      <w:r w:rsidRPr="004034DD">
        <w:rPr>
          <w:sz w:val="40"/>
        </w:rPr>
        <w:t xml:space="preserve"> </w:t>
      </w:r>
      <w:proofErr w:type="spellStart"/>
      <w:r w:rsidRPr="004034DD">
        <w:rPr>
          <w:sz w:val="40"/>
        </w:rPr>
        <w:t>toh</w:t>
      </w:r>
      <w:proofErr w:type="spellEnd"/>
      <w:r w:rsidRPr="004034DD">
        <w:rPr>
          <w:sz w:val="40"/>
        </w:rPr>
        <w:t xml:space="preserve"> </w:t>
      </w:r>
      <w:proofErr w:type="spellStart"/>
      <w:r w:rsidRPr="004034DD">
        <w:rPr>
          <w:sz w:val="40"/>
        </w:rPr>
        <w:t>konsa</w:t>
      </w:r>
      <w:proofErr w:type="spellEnd"/>
      <w:r w:rsidRPr="004034DD">
        <w:rPr>
          <w:sz w:val="40"/>
        </w:rPr>
        <w:t xml:space="preserve"> status code </w:t>
      </w:r>
      <w:proofErr w:type="spellStart"/>
      <w:r w:rsidRPr="004034DD">
        <w:rPr>
          <w:sz w:val="40"/>
        </w:rPr>
        <w:t>aayega</w:t>
      </w:r>
      <w:proofErr w:type="spellEnd"/>
      <w:r w:rsidRPr="004034DD">
        <w:rPr>
          <w:sz w:val="40"/>
        </w:rPr>
        <w:t>?</w:t>
      </w:r>
    </w:p>
    <w:p w14:paraId="1BD2E428" w14:textId="77777777" w:rsidR="004034DD" w:rsidRPr="004034DD" w:rsidRDefault="004034DD" w:rsidP="004034DD">
      <w:pPr>
        <w:numPr>
          <w:ilvl w:val="0"/>
          <w:numId w:val="244"/>
        </w:numPr>
        <w:rPr>
          <w:sz w:val="40"/>
        </w:rPr>
      </w:pPr>
      <w:r w:rsidRPr="004034DD">
        <w:rPr>
          <w:sz w:val="40"/>
        </w:rPr>
        <w:t xml:space="preserve">Agar server hi crash ho </w:t>
      </w:r>
      <w:proofErr w:type="spellStart"/>
      <w:r w:rsidRPr="004034DD">
        <w:rPr>
          <w:sz w:val="40"/>
        </w:rPr>
        <w:t>gaya</w:t>
      </w:r>
      <w:proofErr w:type="spellEnd"/>
      <w:r w:rsidRPr="004034DD">
        <w:rPr>
          <w:sz w:val="40"/>
        </w:rPr>
        <w:t xml:space="preserve"> </w:t>
      </w:r>
      <w:proofErr w:type="spellStart"/>
      <w:r w:rsidRPr="004034DD">
        <w:rPr>
          <w:sz w:val="40"/>
        </w:rPr>
        <w:t>toh</w:t>
      </w:r>
      <w:proofErr w:type="spellEnd"/>
      <w:r w:rsidRPr="004034DD">
        <w:rPr>
          <w:sz w:val="40"/>
        </w:rPr>
        <w:t xml:space="preserve"> </w:t>
      </w:r>
      <w:proofErr w:type="spellStart"/>
      <w:r w:rsidRPr="004034DD">
        <w:rPr>
          <w:sz w:val="40"/>
        </w:rPr>
        <w:t>konsa</w:t>
      </w:r>
      <w:proofErr w:type="spellEnd"/>
      <w:r w:rsidRPr="004034DD">
        <w:rPr>
          <w:sz w:val="40"/>
        </w:rPr>
        <w:t xml:space="preserve"> status code </w:t>
      </w:r>
      <w:proofErr w:type="spellStart"/>
      <w:r w:rsidRPr="004034DD">
        <w:rPr>
          <w:sz w:val="40"/>
        </w:rPr>
        <w:t>aayega</w:t>
      </w:r>
      <w:proofErr w:type="spellEnd"/>
      <w:r w:rsidRPr="004034DD">
        <w:rPr>
          <w:sz w:val="40"/>
        </w:rPr>
        <w:t>?</w:t>
      </w:r>
    </w:p>
    <w:p w14:paraId="2E2E0E95" w14:textId="77777777" w:rsidR="00E149AD" w:rsidRPr="004034DD" w:rsidRDefault="004034DD" w:rsidP="00F77FEB">
      <w:pPr>
        <w:rPr>
          <w:sz w:val="40"/>
        </w:rPr>
      </w:pPr>
      <w:r w:rsidRPr="004034DD">
        <w:rPr>
          <w:sz w:val="40"/>
        </w:rPr>
        <w:pict w14:anchorId="6C156309">
          <v:rect id="_x0000_i1147" style="width:0;height:1.5pt" o:hralign="center" o:hrstd="t" o:hr="t" fillcolor="#a0a0a0" stroked="f"/>
        </w:pict>
      </w:r>
    </w:p>
    <w:p w14:paraId="04198BEF" w14:textId="3FEE25D4" w:rsidR="00904B61" w:rsidRDefault="00904B61" w:rsidP="00F77FEB">
      <w:pPr>
        <w:rPr>
          <w:sz w:val="40"/>
        </w:rPr>
      </w:pPr>
    </w:p>
    <w:p w14:paraId="626BA6AE" w14:textId="77777777" w:rsidR="00E149AD" w:rsidRDefault="00E149AD" w:rsidP="00F77FEB">
      <w:pPr>
        <w:rPr>
          <w:sz w:val="40"/>
        </w:rPr>
      </w:pPr>
    </w:p>
    <w:p w14:paraId="79B5D808" w14:textId="77777777" w:rsidR="00E149AD" w:rsidRPr="00E149AD" w:rsidRDefault="00E149AD" w:rsidP="00E149AD">
      <w:pPr>
        <w:rPr>
          <w:sz w:val="40"/>
        </w:rPr>
      </w:pPr>
      <w:r w:rsidRPr="00E149AD">
        <w:rPr>
          <w:sz w:val="40"/>
        </w:rPr>
        <w:lastRenderedPageBreak/>
        <w:t xml:space="preserve">Yeh HTTP status codes </w:t>
      </w:r>
      <w:proofErr w:type="spellStart"/>
      <w:r w:rsidRPr="00E149AD">
        <w:rPr>
          <w:sz w:val="40"/>
        </w:rPr>
        <w:t>ke</w:t>
      </w:r>
      <w:proofErr w:type="spellEnd"/>
      <w:r w:rsidRPr="00E149AD">
        <w:rPr>
          <w:sz w:val="40"/>
        </w:rPr>
        <w:t xml:space="preserve"> context </w:t>
      </w:r>
      <w:proofErr w:type="spellStart"/>
      <w:r w:rsidRPr="00E149AD">
        <w:rPr>
          <w:sz w:val="40"/>
        </w:rPr>
        <w:t>mein</w:t>
      </w:r>
      <w:proofErr w:type="spellEnd"/>
      <w:r w:rsidRPr="00E149AD">
        <w:rPr>
          <w:sz w:val="40"/>
        </w:rPr>
        <w:t xml:space="preserve"> </w:t>
      </w:r>
      <w:proofErr w:type="spellStart"/>
      <w:r w:rsidRPr="00E149AD">
        <w:rPr>
          <w:sz w:val="40"/>
        </w:rPr>
        <w:t>jawab</w:t>
      </w:r>
      <w:proofErr w:type="spellEnd"/>
      <w:r w:rsidRPr="00E149AD">
        <w:rPr>
          <w:sz w:val="40"/>
        </w:rPr>
        <w:t xml:space="preserve"> </w:t>
      </w:r>
      <w:proofErr w:type="spellStart"/>
      <w:r w:rsidRPr="00E149AD">
        <w:rPr>
          <w:sz w:val="40"/>
        </w:rPr>
        <w:t>hai</w:t>
      </w:r>
      <w:proofErr w:type="spellEnd"/>
      <w:r w:rsidRPr="00E149AD">
        <w:rPr>
          <w:sz w:val="40"/>
        </w:rPr>
        <w:t>:</w:t>
      </w:r>
    </w:p>
    <w:p w14:paraId="502DA530" w14:textId="77777777" w:rsidR="00E149AD" w:rsidRPr="00E149AD" w:rsidRDefault="00E149AD" w:rsidP="00E149AD">
      <w:pPr>
        <w:numPr>
          <w:ilvl w:val="0"/>
          <w:numId w:val="245"/>
        </w:numPr>
        <w:rPr>
          <w:sz w:val="40"/>
        </w:rPr>
      </w:pPr>
      <w:r w:rsidRPr="00E149AD">
        <w:rPr>
          <w:b/>
          <w:bCs/>
          <w:sz w:val="40"/>
        </w:rPr>
        <w:t>Signup successful hone par:</w:t>
      </w:r>
    </w:p>
    <w:p w14:paraId="02270D11" w14:textId="77777777" w:rsidR="00E149AD" w:rsidRPr="00E149AD" w:rsidRDefault="00E149AD" w:rsidP="00E149AD">
      <w:pPr>
        <w:numPr>
          <w:ilvl w:val="1"/>
          <w:numId w:val="245"/>
        </w:numPr>
        <w:rPr>
          <w:sz w:val="40"/>
        </w:rPr>
      </w:pPr>
      <w:r w:rsidRPr="00E149AD">
        <w:rPr>
          <w:sz w:val="40"/>
        </w:rPr>
        <w:t xml:space="preserve">Status code </w:t>
      </w:r>
      <w:r w:rsidRPr="00E149AD">
        <w:rPr>
          <w:b/>
          <w:bCs/>
          <w:sz w:val="40"/>
        </w:rPr>
        <w:t>201 Created</w:t>
      </w:r>
      <w:r w:rsidRPr="00E149AD">
        <w:rPr>
          <w:sz w:val="40"/>
        </w:rPr>
        <w:t xml:space="preserve"> use </w:t>
      </w:r>
      <w:proofErr w:type="spellStart"/>
      <w:r w:rsidRPr="00E149AD">
        <w:rPr>
          <w:sz w:val="40"/>
        </w:rPr>
        <w:t>karna</w:t>
      </w:r>
      <w:proofErr w:type="spellEnd"/>
      <w:r w:rsidRPr="00E149AD">
        <w:rPr>
          <w:sz w:val="40"/>
        </w:rPr>
        <w:t xml:space="preserve"> </w:t>
      </w:r>
      <w:proofErr w:type="spellStart"/>
      <w:r w:rsidRPr="00E149AD">
        <w:rPr>
          <w:sz w:val="40"/>
        </w:rPr>
        <w:t>chahiye</w:t>
      </w:r>
      <w:proofErr w:type="spellEnd"/>
      <w:r w:rsidRPr="00E149AD">
        <w:rPr>
          <w:sz w:val="40"/>
        </w:rPr>
        <w:t>.</w:t>
      </w:r>
    </w:p>
    <w:p w14:paraId="2F2CE47F" w14:textId="77777777" w:rsidR="00E149AD" w:rsidRPr="00E149AD" w:rsidRDefault="00E149AD" w:rsidP="00E149AD">
      <w:pPr>
        <w:numPr>
          <w:ilvl w:val="1"/>
          <w:numId w:val="245"/>
        </w:numPr>
        <w:rPr>
          <w:sz w:val="40"/>
        </w:rPr>
      </w:pPr>
      <w:proofErr w:type="spellStart"/>
      <w:r w:rsidRPr="00E149AD">
        <w:rPr>
          <w:sz w:val="40"/>
        </w:rPr>
        <w:t>Matlab</w:t>
      </w:r>
      <w:proofErr w:type="spellEnd"/>
      <w:r w:rsidRPr="00E149AD">
        <w:rPr>
          <w:sz w:val="40"/>
        </w:rPr>
        <w:t xml:space="preserve">: Naya resource (user account) successfully </w:t>
      </w:r>
      <w:proofErr w:type="gramStart"/>
      <w:r w:rsidRPr="00E149AD">
        <w:rPr>
          <w:sz w:val="40"/>
        </w:rPr>
        <w:t>create</w:t>
      </w:r>
      <w:proofErr w:type="gramEnd"/>
      <w:r w:rsidRPr="00E149AD">
        <w:rPr>
          <w:sz w:val="40"/>
        </w:rPr>
        <w:t xml:space="preserve"> ho </w:t>
      </w:r>
      <w:proofErr w:type="spellStart"/>
      <w:r w:rsidRPr="00E149AD">
        <w:rPr>
          <w:sz w:val="40"/>
        </w:rPr>
        <w:t>gaya</w:t>
      </w:r>
      <w:proofErr w:type="spellEnd"/>
      <w:r w:rsidRPr="00E149AD">
        <w:rPr>
          <w:sz w:val="40"/>
        </w:rPr>
        <w:t>.</w:t>
      </w:r>
    </w:p>
    <w:p w14:paraId="6846B321" w14:textId="77777777" w:rsidR="00E149AD" w:rsidRPr="00E149AD" w:rsidRDefault="00E149AD" w:rsidP="00E149AD">
      <w:pPr>
        <w:numPr>
          <w:ilvl w:val="0"/>
          <w:numId w:val="245"/>
        </w:numPr>
        <w:rPr>
          <w:sz w:val="40"/>
        </w:rPr>
      </w:pPr>
      <w:r w:rsidRPr="00E149AD">
        <w:rPr>
          <w:b/>
          <w:bCs/>
          <w:sz w:val="40"/>
        </w:rPr>
        <w:t xml:space="preserve">Galat password </w:t>
      </w:r>
      <w:proofErr w:type="gramStart"/>
      <w:r w:rsidRPr="00E149AD">
        <w:rPr>
          <w:b/>
          <w:bCs/>
          <w:sz w:val="40"/>
        </w:rPr>
        <w:t>enter</w:t>
      </w:r>
      <w:proofErr w:type="gramEnd"/>
      <w:r w:rsidRPr="00E149AD">
        <w:rPr>
          <w:b/>
          <w:bCs/>
          <w:sz w:val="40"/>
        </w:rPr>
        <w:t xml:space="preserve"> </w:t>
      </w:r>
      <w:proofErr w:type="spellStart"/>
      <w:r w:rsidRPr="00E149AD">
        <w:rPr>
          <w:b/>
          <w:bCs/>
          <w:sz w:val="40"/>
        </w:rPr>
        <w:t>karne</w:t>
      </w:r>
      <w:proofErr w:type="spellEnd"/>
      <w:r w:rsidRPr="00E149AD">
        <w:rPr>
          <w:b/>
          <w:bCs/>
          <w:sz w:val="40"/>
        </w:rPr>
        <w:t xml:space="preserve"> par:</w:t>
      </w:r>
    </w:p>
    <w:p w14:paraId="7B52E568" w14:textId="77777777" w:rsidR="00E149AD" w:rsidRPr="00E149AD" w:rsidRDefault="00E149AD" w:rsidP="00E149AD">
      <w:pPr>
        <w:numPr>
          <w:ilvl w:val="1"/>
          <w:numId w:val="245"/>
        </w:numPr>
        <w:rPr>
          <w:sz w:val="40"/>
        </w:rPr>
      </w:pPr>
      <w:r w:rsidRPr="00E149AD">
        <w:rPr>
          <w:sz w:val="40"/>
        </w:rPr>
        <w:t xml:space="preserve">Status code </w:t>
      </w:r>
      <w:r w:rsidRPr="00E149AD">
        <w:rPr>
          <w:b/>
          <w:bCs/>
          <w:sz w:val="40"/>
        </w:rPr>
        <w:t>401 Unauthorized</w:t>
      </w:r>
      <w:r w:rsidRPr="00E149AD">
        <w:rPr>
          <w:sz w:val="40"/>
        </w:rPr>
        <w:t xml:space="preserve"> return </w:t>
      </w:r>
      <w:proofErr w:type="spellStart"/>
      <w:r w:rsidRPr="00E149AD">
        <w:rPr>
          <w:sz w:val="40"/>
        </w:rPr>
        <w:t>karna</w:t>
      </w:r>
      <w:proofErr w:type="spellEnd"/>
      <w:r w:rsidRPr="00E149AD">
        <w:rPr>
          <w:sz w:val="40"/>
        </w:rPr>
        <w:t xml:space="preserve"> </w:t>
      </w:r>
      <w:proofErr w:type="spellStart"/>
      <w:r w:rsidRPr="00E149AD">
        <w:rPr>
          <w:sz w:val="40"/>
        </w:rPr>
        <w:t>sahi</w:t>
      </w:r>
      <w:proofErr w:type="spellEnd"/>
      <w:r w:rsidRPr="00E149AD">
        <w:rPr>
          <w:sz w:val="40"/>
        </w:rPr>
        <w:t xml:space="preserve"> </w:t>
      </w:r>
      <w:proofErr w:type="spellStart"/>
      <w:r w:rsidRPr="00E149AD">
        <w:rPr>
          <w:sz w:val="40"/>
        </w:rPr>
        <w:t>hai</w:t>
      </w:r>
      <w:proofErr w:type="spellEnd"/>
      <w:r w:rsidRPr="00E149AD">
        <w:rPr>
          <w:sz w:val="40"/>
        </w:rPr>
        <w:t>.</w:t>
      </w:r>
    </w:p>
    <w:p w14:paraId="3637C09E" w14:textId="77777777" w:rsidR="00E149AD" w:rsidRPr="00E149AD" w:rsidRDefault="00E149AD" w:rsidP="00E149AD">
      <w:pPr>
        <w:numPr>
          <w:ilvl w:val="1"/>
          <w:numId w:val="245"/>
        </w:numPr>
        <w:rPr>
          <w:sz w:val="40"/>
        </w:rPr>
      </w:pPr>
      <w:proofErr w:type="spellStart"/>
      <w:r w:rsidRPr="00E149AD">
        <w:rPr>
          <w:sz w:val="40"/>
        </w:rPr>
        <w:t>Matlab</w:t>
      </w:r>
      <w:proofErr w:type="spellEnd"/>
      <w:r w:rsidRPr="00E149AD">
        <w:rPr>
          <w:sz w:val="40"/>
        </w:rPr>
        <w:t>: User authentication fail hui.</w:t>
      </w:r>
    </w:p>
    <w:p w14:paraId="13E52E5D" w14:textId="77777777" w:rsidR="00E149AD" w:rsidRPr="00E149AD" w:rsidRDefault="00E149AD" w:rsidP="00E149AD">
      <w:pPr>
        <w:numPr>
          <w:ilvl w:val="0"/>
          <w:numId w:val="245"/>
        </w:numPr>
        <w:rPr>
          <w:sz w:val="40"/>
        </w:rPr>
      </w:pPr>
      <w:r w:rsidRPr="00E149AD">
        <w:rPr>
          <w:b/>
          <w:bCs/>
          <w:sz w:val="40"/>
        </w:rPr>
        <w:t xml:space="preserve">Server crash </w:t>
      </w:r>
      <w:proofErr w:type="spellStart"/>
      <w:r w:rsidRPr="00E149AD">
        <w:rPr>
          <w:b/>
          <w:bCs/>
          <w:sz w:val="40"/>
        </w:rPr>
        <w:t>ya</w:t>
      </w:r>
      <w:proofErr w:type="spellEnd"/>
      <w:r w:rsidRPr="00E149AD">
        <w:rPr>
          <w:b/>
          <w:bCs/>
          <w:sz w:val="40"/>
        </w:rPr>
        <w:t xml:space="preserve"> internal error ho </w:t>
      </w:r>
      <w:proofErr w:type="spellStart"/>
      <w:r w:rsidRPr="00E149AD">
        <w:rPr>
          <w:b/>
          <w:bCs/>
          <w:sz w:val="40"/>
        </w:rPr>
        <w:t>jaaye</w:t>
      </w:r>
      <w:proofErr w:type="spellEnd"/>
      <w:r w:rsidRPr="00E149AD">
        <w:rPr>
          <w:b/>
          <w:bCs/>
          <w:sz w:val="40"/>
        </w:rPr>
        <w:t>:</w:t>
      </w:r>
    </w:p>
    <w:p w14:paraId="5A306BC4" w14:textId="77777777" w:rsidR="00E149AD" w:rsidRPr="00E149AD" w:rsidRDefault="00E149AD" w:rsidP="00E149AD">
      <w:pPr>
        <w:numPr>
          <w:ilvl w:val="1"/>
          <w:numId w:val="245"/>
        </w:numPr>
        <w:rPr>
          <w:sz w:val="40"/>
        </w:rPr>
      </w:pPr>
      <w:r w:rsidRPr="00E149AD">
        <w:rPr>
          <w:sz w:val="40"/>
        </w:rPr>
        <w:t xml:space="preserve">Status code </w:t>
      </w:r>
      <w:r w:rsidRPr="00E149AD">
        <w:rPr>
          <w:b/>
          <w:bCs/>
          <w:sz w:val="40"/>
        </w:rPr>
        <w:t>500 Internal Server Error</w:t>
      </w:r>
      <w:r w:rsidRPr="00E149AD">
        <w:rPr>
          <w:sz w:val="40"/>
        </w:rPr>
        <w:t xml:space="preserve"> return </w:t>
      </w:r>
      <w:proofErr w:type="spellStart"/>
      <w:r w:rsidRPr="00E149AD">
        <w:rPr>
          <w:sz w:val="40"/>
        </w:rPr>
        <w:t>hota</w:t>
      </w:r>
      <w:proofErr w:type="spellEnd"/>
      <w:r w:rsidRPr="00E149AD">
        <w:rPr>
          <w:sz w:val="40"/>
        </w:rPr>
        <w:t xml:space="preserve"> </w:t>
      </w:r>
      <w:proofErr w:type="spellStart"/>
      <w:r w:rsidRPr="00E149AD">
        <w:rPr>
          <w:sz w:val="40"/>
        </w:rPr>
        <w:t>hai</w:t>
      </w:r>
      <w:proofErr w:type="spellEnd"/>
      <w:r w:rsidRPr="00E149AD">
        <w:rPr>
          <w:sz w:val="40"/>
        </w:rPr>
        <w:t>.</w:t>
      </w:r>
    </w:p>
    <w:p w14:paraId="5C821037" w14:textId="1A2E1BB7" w:rsidR="00E149AD" w:rsidRPr="00E149AD" w:rsidRDefault="00E149AD" w:rsidP="00F77FEB">
      <w:pPr>
        <w:numPr>
          <w:ilvl w:val="1"/>
          <w:numId w:val="245"/>
        </w:numPr>
        <w:rPr>
          <w:sz w:val="40"/>
        </w:rPr>
      </w:pPr>
      <w:proofErr w:type="spellStart"/>
      <w:r w:rsidRPr="00E149AD">
        <w:rPr>
          <w:sz w:val="40"/>
        </w:rPr>
        <w:t>Matlab</w:t>
      </w:r>
      <w:proofErr w:type="spellEnd"/>
      <w:r w:rsidRPr="00E149AD">
        <w:rPr>
          <w:sz w:val="40"/>
        </w:rPr>
        <w:t xml:space="preserve">: Server ki </w:t>
      </w:r>
      <w:proofErr w:type="spellStart"/>
      <w:r w:rsidRPr="00E149AD">
        <w:rPr>
          <w:sz w:val="40"/>
        </w:rPr>
        <w:t>taraf</w:t>
      </w:r>
      <w:proofErr w:type="spellEnd"/>
      <w:r w:rsidRPr="00E149AD">
        <w:rPr>
          <w:sz w:val="40"/>
        </w:rPr>
        <w:t xml:space="preserve"> se </w:t>
      </w:r>
      <w:proofErr w:type="spellStart"/>
      <w:r w:rsidRPr="00E149AD">
        <w:rPr>
          <w:sz w:val="40"/>
        </w:rPr>
        <w:t>kuch</w:t>
      </w:r>
      <w:proofErr w:type="spellEnd"/>
      <w:r w:rsidRPr="00E149AD">
        <w:rPr>
          <w:sz w:val="40"/>
        </w:rPr>
        <w:t xml:space="preserve"> unexpected error </w:t>
      </w:r>
      <w:proofErr w:type="spellStart"/>
      <w:r w:rsidRPr="00E149AD">
        <w:rPr>
          <w:sz w:val="40"/>
        </w:rPr>
        <w:t>hua</w:t>
      </w:r>
      <w:proofErr w:type="spellEnd"/>
      <w:r w:rsidRPr="00E149AD">
        <w:rPr>
          <w:sz w:val="40"/>
        </w:rPr>
        <w:t>.</w:t>
      </w:r>
    </w:p>
    <w:sectPr w:rsidR="00E149AD" w:rsidRPr="00E149AD" w:rsidSect="00A30E50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144" w:footer="288" w:gutter="144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6AB9C5" w14:textId="77777777" w:rsidR="001D4F76" w:rsidRDefault="001D4F76" w:rsidP="00A30E50">
      <w:pPr>
        <w:spacing w:after="0" w:line="240" w:lineRule="auto"/>
      </w:pPr>
      <w:r>
        <w:separator/>
      </w:r>
    </w:p>
  </w:endnote>
  <w:endnote w:type="continuationSeparator" w:id="0">
    <w:p w14:paraId="49F514B1" w14:textId="77777777" w:rsidR="001D4F76" w:rsidRDefault="001D4F76" w:rsidP="00A3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DB454" w14:textId="77777777" w:rsidR="00A30E50" w:rsidRDefault="00A30E5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C007DAD" w14:textId="77777777" w:rsidR="00A30E50" w:rsidRDefault="00A30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9703E0" w14:textId="77777777" w:rsidR="001D4F76" w:rsidRDefault="001D4F76" w:rsidP="00A30E50">
      <w:pPr>
        <w:spacing w:after="0" w:line="240" w:lineRule="auto"/>
      </w:pPr>
      <w:r>
        <w:separator/>
      </w:r>
    </w:p>
  </w:footnote>
  <w:footnote w:type="continuationSeparator" w:id="0">
    <w:p w14:paraId="2B912131" w14:textId="77777777" w:rsidR="001D4F76" w:rsidRDefault="001D4F76" w:rsidP="00A30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91CD3" w14:textId="6E718FB0" w:rsidR="00B8356C" w:rsidRDefault="00000000">
    <w:pPr>
      <w:pStyle w:val="Header"/>
    </w:pPr>
    <w:r>
      <w:rPr>
        <w:noProof/>
      </w:rPr>
      <w:pict w14:anchorId="00CDB3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4" o:spid="_x0000_s1026" type="#_x0000_t136" style="position:absolute;margin-left:0;margin-top:0;width:632.5pt;height:11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B83C2" w14:textId="7C6CFDF3" w:rsidR="00B8356C" w:rsidRDefault="00000000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r>
      <w:rPr>
        <w:noProof/>
      </w:rPr>
      <w:pict w14:anchorId="7BE788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5" o:spid="_x0000_s1027" type="#_x0000_t136" style="position:absolute;left:0;text-align:left;margin-left:0;margin-top:0;width:643.85pt;height:11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  <w:sdt>
      <w:sdtPr>
        <w:rPr>
          <w:color w:val="4472C4" w:themeColor="accent1"/>
        </w:rPr>
        <w:alias w:val="Title"/>
        <w:tag w:val=""/>
        <w:id w:val="664756013"/>
        <w:placeholder>
          <w:docPart w:val="72BF71242C7F4433BC412198633C92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8356C">
          <w:rPr>
            <w:color w:val="4472C4" w:themeColor="accent1"/>
          </w:rPr>
          <w:t>Notes</w:t>
        </w:r>
      </w:sdtContent>
    </w:sdt>
    <w:r w:rsidR="00B8356C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123D596E8FA14D51A5E312E0783D2D8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8356C">
          <w:rPr>
            <w:color w:val="4472C4" w:themeColor="accent1"/>
          </w:rPr>
          <w:t>Itmodem Pvt. Ltd.</w:t>
        </w:r>
      </w:sdtContent>
    </w:sdt>
  </w:p>
  <w:p w14:paraId="5E5C86CC" w14:textId="77777777" w:rsidR="00B8356C" w:rsidRDefault="00B835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11D36" w14:textId="393D1E4C" w:rsidR="00B8356C" w:rsidRDefault="00000000">
    <w:pPr>
      <w:pStyle w:val="Header"/>
    </w:pPr>
    <w:r>
      <w:rPr>
        <w:noProof/>
      </w:rPr>
      <w:pict w14:anchorId="11710E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3" o:spid="_x0000_s1025" type="#_x0000_t136" style="position:absolute;margin-left:0;margin-top:0;width:632.5pt;height:11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0339"/>
    <w:multiLevelType w:val="multilevel"/>
    <w:tmpl w:val="B4FE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A555A"/>
    <w:multiLevelType w:val="multilevel"/>
    <w:tmpl w:val="5A9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E6CDB"/>
    <w:multiLevelType w:val="multilevel"/>
    <w:tmpl w:val="C01A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50F3F"/>
    <w:multiLevelType w:val="multilevel"/>
    <w:tmpl w:val="36BE7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132E73"/>
    <w:multiLevelType w:val="multilevel"/>
    <w:tmpl w:val="5F86EE2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2547F5"/>
    <w:multiLevelType w:val="multilevel"/>
    <w:tmpl w:val="6978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B147B"/>
    <w:multiLevelType w:val="multilevel"/>
    <w:tmpl w:val="B75E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125825"/>
    <w:multiLevelType w:val="multilevel"/>
    <w:tmpl w:val="AE74444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EC0793"/>
    <w:multiLevelType w:val="multilevel"/>
    <w:tmpl w:val="9876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06667C"/>
    <w:multiLevelType w:val="multilevel"/>
    <w:tmpl w:val="F340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855065"/>
    <w:multiLevelType w:val="multilevel"/>
    <w:tmpl w:val="F82EAB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5007BA"/>
    <w:multiLevelType w:val="multilevel"/>
    <w:tmpl w:val="3B94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D20D47"/>
    <w:multiLevelType w:val="multilevel"/>
    <w:tmpl w:val="0F9E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FC693E"/>
    <w:multiLevelType w:val="multilevel"/>
    <w:tmpl w:val="7CC2C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C757BA"/>
    <w:multiLevelType w:val="multilevel"/>
    <w:tmpl w:val="8A4E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C90E99"/>
    <w:multiLevelType w:val="multilevel"/>
    <w:tmpl w:val="7FD4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796488"/>
    <w:multiLevelType w:val="multilevel"/>
    <w:tmpl w:val="EBF8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D94A76"/>
    <w:multiLevelType w:val="multilevel"/>
    <w:tmpl w:val="C3AC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4F7990"/>
    <w:multiLevelType w:val="multilevel"/>
    <w:tmpl w:val="C72EB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B915F33"/>
    <w:multiLevelType w:val="multilevel"/>
    <w:tmpl w:val="DA82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CD61B6D"/>
    <w:multiLevelType w:val="multilevel"/>
    <w:tmpl w:val="97A2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007146"/>
    <w:multiLevelType w:val="multilevel"/>
    <w:tmpl w:val="98A4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3F5FD0"/>
    <w:multiLevelType w:val="multilevel"/>
    <w:tmpl w:val="D356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66345E"/>
    <w:multiLevelType w:val="multilevel"/>
    <w:tmpl w:val="7FCA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F9C1433"/>
    <w:multiLevelType w:val="multilevel"/>
    <w:tmpl w:val="4B2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FF72D33"/>
    <w:multiLevelType w:val="multilevel"/>
    <w:tmpl w:val="8BB0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176C53"/>
    <w:multiLevelType w:val="multilevel"/>
    <w:tmpl w:val="FD78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1DE1EF8"/>
    <w:multiLevelType w:val="multilevel"/>
    <w:tmpl w:val="7756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26011E6"/>
    <w:multiLevelType w:val="multilevel"/>
    <w:tmpl w:val="908A81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271300D"/>
    <w:multiLevelType w:val="multilevel"/>
    <w:tmpl w:val="315A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30B4BF0"/>
    <w:multiLevelType w:val="multilevel"/>
    <w:tmpl w:val="100E4B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1" w15:restartNumberingAfterBreak="0">
    <w:nsid w:val="13AC565E"/>
    <w:multiLevelType w:val="multilevel"/>
    <w:tmpl w:val="456CA9C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47877A3"/>
    <w:multiLevelType w:val="multilevel"/>
    <w:tmpl w:val="1764DB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60C0EA9"/>
    <w:multiLevelType w:val="multilevel"/>
    <w:tmpl w:val="1812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76D5ED0"/>
    <w:multiLevelType w:val="multilevel"/>
    <w:tmpl w:val="52E0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7C34FCA"/>
    <w:multiLevelType w:val="multilevel"/>
    <w:tmpl w:val="6A44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8120EA1"/>
    <w:multiLevelType w:val="multilevel"/>
    <w:tmpl w:val="D488E24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7" w15:restartNumberingAfterBreak="0">
    <w:nsid w:val="18244A00"/>
    <w:multiLevelType w:val="multilevel"/>
    <w:tmpl w:val="2822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86A5C9E"/>
    <w:multiLevelType w:val="multilevel"/>
    <w:tmpl w:val="D8CA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A3B6C57"/>
    <w:multiLevelType w:val="multilevel"/>
    <w:tmpl w:val="40B60A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A9B6285"/>
    <w:multiLevelType w:val="multilevel"/>
    <w:tmpl w:val="8478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B9D024E"/>
    <w:multiLevelType w:val="multilevel"/>
    <w:tmpl w:val="4ADE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BEF5995"/>
    <w:multiLevelType w:val="multilevel"/>
    <w:tmpl w:val="C902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BFE0E49"/>
    <w:multiLevelType w:val="multilevel"/>
    <w:tmpl w:val="67F0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C2B5A63"/>
    <w:multiLevelType w:val="multilevel"/>
    <w:tmpl w:val="81DA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C7F5A5B"/>
    <w:multiLevelType w:val="multilevel"/>
    <w:tmpl w:val="4DF29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C8D0B2C"/>
    <w:multiLevelType w:val="multilevel"/>
    <w:tmpl w:val="8A10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CC60964"/>
    <w:multiLevelType w:val="multilevel"/>
    <w:tmpl w:val="CD9A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D6F61D1"/>
    <w:multiLevelType w:val="multilevel"/>
    <w:tmpl w:val="B62C6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E8E6DF7"/>
    <w:multiLevelType w:val="multilevel"/>
    <w:tmpl w:val="BF9C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ECD566F"/>
    <w:multiLevelType w:val="multilevel"/>
    <w:tmpl w:val="4E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EEB52BB"/>
    <w:multiLevelType w:val="multilevel"/>
    <w:tmpl w:val="25E630C8"/>
    <w:lvl w:ilvl="0">
      <w:start w:val="6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2" w15:restartNumberingAfterBreak="0">
    <w:nsid w:val="200C2F2C"/>
    <w:multiLevelType w:val="multilevel"/>
    <w:tmpl w:val="E9A2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0906788"/>
    <w:multiLevelType w:val="multilevel"/>
    <w:tmpl w:val="408C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0C9656D"/>
    <w:multiLevelType w:val="multilevel"/>
    <w:tmpl w:val="9624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2221EF6"/>
    <w:multiLevelType w:val="multilevel"/>
    <w:tmpl w:val="EBFC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32F7833"/>
    <w:multiLevelType w:val="multilevel"/>
    <w:tmpl w:val="F91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3C73880"/>
    <w:multiLevelType w:val="multilevel"/>
    <w:tmpl w:val="AA20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3E94AE9"/>
    <w:multiLevelType w:val="multilevel"/>
    <w:tmpl w:val="FC68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4493F46"/>
    <w:multiLevelType w:val="multilevel"/>
    <w:tmpl w:val="58505AB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6A65F75"/>
    <w:multiLevelType w:val="multilevel"/>
    <w:tmpl w:val="8B64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71A3C08"/>
    <w:multiLevelType w:val="multilevel"/>
    <w:tmpl w:val="A43E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7425237"/>
    <w:multiLevelType w:val="multilevel"/>
    <w:tmpl w:val="9642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7C207E7"/>
    <w:multiLevelType w:val="multilevel"/>
    <w:tmpl w:val="C022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8463D62"/>
    <w:multiLevelType w:val="multilevel"/>
    <w:tmpl w:val="56FE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85909CE"/>
    <w:multiLevelType w:val="multilevel"/>
    <w:tmpl w:val="B568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8C30AA4"/>
    <w:multiLevelType w:val="multilevel"/>
    <w:tmpl w:val="CF98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8DD593D"/>
    <w:multiLevelType w:val="multilevel"/>
    <w:tmpl w:val="8DEC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A2C1A8C"/>
    <w:multiLevelType w:val="multilevel"/>
    <w:tmpl w:val="5F0E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A4B3536"/>
    <w:multiLevelType w:val="multilevel"/>
    <w:tmpl w:val="29F8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ACC13C2"/>
    <w:multiLevelType w:val="multilevel"/>
    <w:tmpl w:val="434E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AEC6322"/>
    <w:multiLevelType w:val="multilevel"/>
    <w:tmpl w:val="937E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B26130A"/>
    <w:multiLevelType w:val="multilevel"/>
    <w:tmpl w:val="3D16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BA045F7"/>
    <w:multiLevelType w:val="multilevel"/>
    <w:tmpl w:val="A488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BA34FD6"/>
    <w:multiLevelType w:val="multilevel"/>
    <w:tmpl w:val="0F34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BC858A9"/>
    <w:multiLevelType w:val="multilevel"/>
    <w:tmpl w:val="150E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BD1386C"/>
    <w:multiLevelType w:val="multilevel"/>
    <w:tmpl w:val="6CDA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BE810F6"/>
    <w:multiLevelType w:val="multilevel"/>
    <w:tmpl w:val="A1E2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D3F741F"/>
    <w:multiLevelType w:val="multilevel"/>
    <w:tmpl w:val="373E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D4C6F1A"/>
    <w:multiLevelType w:val="multilevel"/>
    <w:tmpl w:val="1BA0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D6C4312"/>
    <w:multiLevelType w:val="multilevel"/>
    <w:tmpl w:val="ADFE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D7B7166"/>
    <w:multiLevelType w:val="multilevel"/>
    <w:tmpl w:val="7032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E3604FA"/>
    <w:multiLevelType w:val="multilevel"/>
    <w:tmpl w:val="280249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E9D0C51"/>
    <w:multiLevelType w:val="multilevel"/>
    <w:tmpl w:val="5DA03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ECD290F"/>
    <w:multiLevelType w:val="multilevel"/>
    <w:tmpl w:val="C284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EE94AA3"/>
    <w:multiLevelType w:val="multilevel"/>
    <w:tmpl w:val="06DC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FB871AD"/>
    <w:multiLevelType w:val="multilevel"/>
    <w:tmpl w:val="AB9A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08233CB"/>
    <w:multiLevelType w:val="multilevel"/>
    <w:tmpl w:val="3C46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0BA1C6D"/>
    <w:multiLevelType w:val="multilevel"/>
    <w:tmpl w:val="94EC8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1815A0A"/>
    <w:multiLevelType w:val="multilevel"/>
    <w:tmpl w:val="033C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1B5278E"/>
    <w:multiLevelType w:val="multilevel"/>
    <w:tmpl w:val="42DC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1C17AA8"/>
    <w:multiLevelType w:val="multilevel"/>
    <w:tmpl w:val="AB44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37D7F87"/>
    <w:multiLevelType w:val="multilevel"/>
    <w:tmpl w:val="6644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47F2A0A"/>
    <w:multiLevelType w:val="multilevel"/>
    <w:tmpl w:val="E44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58E5148"/>
    <w:multiLevelType w:val="multilevel"/>
    <w:tmpl w:val="E244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5967B63"/>
    <w:multiLevelType w:val="multilevel"/>
    <w:tmpl w:val="8AB83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59B37AE"/>
    <w:multiLevelType w:val="multilevel"/>
    <w:tmpl w:val="9D00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5DE4355"/>
    <w:multiLevelType w:val="multilevel"/>
    <w:tmpl w:val="CC78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6120C6B"/>
    <w:multiLevelType w:val="multilevel"/>
    <w:tmpl w:val="3F22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7160359"/>
    <w:multiLevelType w:val="multilevel"/>
    <w:tmpl w:val="527E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74E6ED8"/>
    <w:multiLevelType w:val="multilevel"/>
    <w:tmpl w:val="4740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7613B84"/>
    <w:multiLevelType w:val="multilevel"/>
    <w:tmpl w:val="0DAE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7DA783E"/>
    <w:multiLevelType w:val="multilevel"/>
    <w:tmpl w:val="5C2A3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7E16F01"/>
    <w:multiLevelType w:val="multilevel"/>
    <w:tmpl w:val="78A2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8042B94"/>
    <w:multiLevelType w:val="multilevel"/>
    <w:tmpl w:val="21AE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87111CB"/>
    <w:multiLevelType w:val="multilevel"/>
    <w:tmpl w:val="A688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8A147AB"/>
    <w:multiLevelType w:val="multilevel"/>
    <w:tmpl w:val="5C44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8B52E82"/>
    <w:multiLevelType w:val="multilevel"/>
    <w:tmpl w:val="B53A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94A1B65"/>
    <w:multiLevelType w:val="multilevel"/>
    <w:tmpl w:val="3764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9D557F9"/>
    <w:multiLevelType w:val="multilevel"/>
    <w:tmpl w:val="759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AE242CE"/>
    <w:multiLevelType w:val="multilevel"/>
    <w:tmpl w:val="382C7C7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1" w15:restartNumberingAfterBreak="0">
    <w:nsid w:val="3B2D72FD"/>
    <w:multiLevelType w:val="multilevel"/>
    <w:tmpl w:val="2B0A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B33501C"/>
    <w:multiLevelType w:val="multilevel"/>
    <w:tmpl w:val="2A60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BB42903"/>
    <w:multiLevelType w:val="multilevel"/>
    <w:tmpl w:val="206E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D150770"/>
    <w:multiLevelType w:val="multilevel"/>
    <w:tmpl w:val="069E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D6C21ED"/>
    <w:multiLevelType w:val="multilevel"/>
    <w:tmpl w:val="6D7A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E447362"/>
    <w:multiLevelType w:val="multilevel"/>
    <w:tmpl w:val="ACD4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E8E1300"/>
    <w:multiLevelType w:val="multilevel"/>
    <w:tmpl w:val="2896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ECC5E90"/>
    <w:multiLevelType w:val="multilevel"/>
    <w:tmpl w:val="FDC4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F137930"/>
    <w:multiLevelType w:val="multilevel"/>
    <w:tmpl w:val="054C825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3F916254"/>
    <w:multiLevelType w:val="multilevel"/>
    <w:tmpl w:val="E62C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084458F"/>
    <w:multiLevelType w:val="multilevel"/>
    <w:tmpl w:val="74D44F0E"/>
    <w:lvl w:ilvl="0">
      <w:start w:val="9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2" w15:restartNumberingAfterBreak="0">
    <w:nsid w:val="40B2224B"/>
    <w:multiLevelType w:val="multilevel"/>
    <w:tmpl w:val="A50E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1407F7B"/>
    <w:multiLevelType w:val="multilevel"/>
    <w:tmpl w:val="E244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1CE4F27"/>
    <w:multiLevelType w:val="multilevel"/>
    <w:tmpl w:val="9BA4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2364579"/>
    <w:multiLevelType w:val="multilevel"/>
    <w:tmpl w:val="DC22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2AB6390"/>
    <w:multiLevelType w:val="multilevel"/>
    <w:tmpl w:val="8874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3B5469F"/>
    <w:multiLevelType w:val="multilevel"/>
    <w:tmpl w:val="1028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42872E6"/>
    <w:multiLevelType w:val="multilevel"/>
    <w:tmpl w:val="6182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49128BB"/>
    <w:multiLevelType w:val="multilevel"/>
    <w:tmpl w:val="A34A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5202B0F"/>
    <w:multiLevelType w:val="multilevel"/>
    <w:tmpl w:val="560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55A521F"/>
    <w:multiLevelType w:val="multilevel"/>
    <w:tmpl w:val="51A6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57277D7"/>
    <w:multiLevelType w:val="multilevel"/>
    <w:tmpl w:val="AB3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6735E63"/>
    <w:multiLevelType w:val="multilevel"/>
    <w:tmpl w:val="785E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6CB2084"/>
    <w:multiLevelType w:val="multilevel"/>
    <w:tmpl w:val="5BC6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7AD7387"/>
    <w:multiLevelType w:val="multilevel"/>
    <w:tmpl w:val="C0C2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8553930"/>
    <w:multiLevelType w:val="multilevel"/>
    <w:tmpl w:val="456A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8A2245C"/>
    <w:multiLevelType w:val="multilevel"/>
    <w:tmpl w:val="3002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94071D5"/>
    <w:multiLevelType w:val="multilevel"/>
    <w:tmpl w:val="95C4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9644183"/>
    <w:multiLevelType w:val="multilevel"/>
    <w:tmpl w:val="260C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966033E"/>
    <w:multiLevelType w:val="multilevel"/>
    <w:tmpl w:val="25B2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9EB6D93"/>
    <w:multiLevelType w:val="multilevel"/>
    <w:tmpl w:val="B998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9EC2C0C"/>
    <w:multiLevelType w:val="multilevel"/>
    <w:tmpl w:val="F156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A0445E5"/>
    <w:multiLevelType w:val="multilevel"/>
    <w:tmpl w:val="3A1A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A7A00B1"/>
    <w:multiLevelType w:val="multilevel"/>
    <w:tmpl w:val="4A76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4ACB1316"/>
    <w:multiLevelType w:val="multilevel"/>
    <w:tmpl w:val="C420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B972F0B"/>
    <w:multiLevelType w:val="multilevel"/>
    <w:tmpl w:val="DB42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4C726BE5"/>
    <w:multiLevelType w:val="multilevel"/>
    <w:tmpl w:val="0CCA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D0D246E"/>
    <w:multiLevelType w:val="multilevel"/>
    <w:tmpl w:val="7B78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F1F0B64"/>
    <w:multiLevelType w:val="multilevel"/>
    <w:tmpl w:val="3738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F64770A"/>
    <w:multiLevelType w:val="multilevel"/>
    <w:tmpl w:val="04E0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FA35943"/>
    <w:multiLevelType w:val="multilevel"/>
    <w:tmpl w:val="4278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0F808A5"/>
    <w:multiLevelType w:val="multilevel"/>
    <w:tmpl w:val="B6789AD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12E08BE"/>
    <w:multiLevelType w:val="multilevel"/>
    <w:tmpl w:val="19AE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15A390D"/>
    <w:multiLevelType w:val="multilevel"/>
    <w:tmpl w:val="B29C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1AC6CAE"/>
    <w:multiLevelType w:val="multilevel"/>
    <w:tmpl w:val="43FEB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1F6073A"/>
    <w:multiLevelType w:val="multilevel"/>
    <w:tmpl w:val="D5FA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264197D"/>
    <w:multiLevelType w:val="multilevel"/>
    <w:tmpl w:val="1CD4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2A72631"/>
    <w:multiLevelType w:val="multilevel"/>
    <w:tmpl w:val="D9DC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2FB29FD"/>
    <w:multiLevelType w:val="multilevel"/>
    <w:tmpl w:val="0C4E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4FF7F00"/>
    <w:multiLevelType w:val="multilevel"/>
    <w:tmpl w:val="0B84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50B60D0"/>
    <w:multiLevelType w:val="multilevel"/>
    <w:tmpl w:val="C878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53A567C"/>
    <w:multiLevelType w:val="multilevel"/>
    <w:tmpl w:val="3710D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54A4198"/>
    <w:multiLevelType w:val="multilevel"/>
    <w:tmpl w:val="44BE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5CD4F97"/>
    <w:multiLevelType w:val="multilevel"/>
    <w:tmpl w:val="49EE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55F31BE4"/>
    <w:multiLevelType w:val="multilevel"/>
    <w:tmpl w:val="77DA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61A628A"/>
    <w:multiLevelType w:val="multilevel"/>
    <w:tmpl w:val="3104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63737A7"/>
    <w:multiLevelType w:val="multilevel"/>
    <w:tmpl w:val="6E46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564D04A6"/>
    <w:multiLevelType w:val="multilevel"/>
    <w:tmpl w:val="E6F03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565D739B"/>
    <w:multiLevelType w:val="multilevel"/>
    <w:tmpl w:val="8AC8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6E260C4"/>
    <w:multiLevelType w:val="multilevel"/>
    <w:tmpl w:val="1EC0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76E6E92"/>
    <w:multiLevelType w:val="multilevel"/>
    <w:tmpl w:val="552A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590A147F"/>
    <w:multiLevelType w:val="multilevel"/>
    <w:tmpl w:val="E562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9CF21B3"/>
    <w:multiLevelType w:val="multilevel"/>
    <w:tmpl w:val="3646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A554348"/>
    <w:multiLevelType w:val="multilevel"/>
    <w:tmpl w:val="B8AA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AE2631F"/>
    <w:multiLevelType w:val="multilevel"/>
    <w:tmpl w:val="C882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BCD0EE1"/>
    <w:multiLevelType w:val="multilevel"/>
    <w:tmpl w:val="F402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D03736A"/>
    <w:multiLevelType w:val="multilevel"/>
    <w:tmpl w:val="D76C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E9B3573"/>
    <w:multiLevelType w:val="multilevel"/>
    <w:tmpl w:val="9A3A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ED97BF6"/>
    <w:multiLevelType w:val="multilevel"/>
    <w:tmpl w:val="C912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F3E08D4"/>
    <w:multiLevelType w:val="multilevel"/>
    <w:tmpl w:val="9C38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F4A6673"/>
    <w:multiLevelType w:val="multilevel"/>
    <w:tmpl w:val="39FA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F8422C5"/>
    <w:multiLevelType w:val="multilevel"/>
    <w:tmpl w:val="0AC2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0086397"/>
    <w:multiLevelType w:val="multilevel"/>
    <w:tmpl w:val="A300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0404837"/>
    <w:multiLevelType w:val="multilevel"/>
    <w:tmpl w:val="5C546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0DC2D51"/>
    <w:multiLevelType w:val="multilevel"/>
    <w:tmpl w:val="7940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1233B22"/>
    <w:multiLevelType w:val="multilevel"/>
    <w:tmpl w:val="9E4C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18159E3"/>
    <w:multiLevelType w:val="multilevel"/>
    <w:tmpl w:val="2370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1DD2CB6"/>
    <w:multiLevelType w:val="multilevel"/>
    <w:tmpl w:val="212E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25F2024"/>
    <w:multiLevelType w:val="multilevel"/>
    <w:tmpl w:val="9F6C9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2744AA7"/>
    <w:multiLevelType w:val="multilevel"/>
    <w:tmpl w:val="6AAA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2BA3C31"/>
    <w:multiLevelType w:val="multilevel"/>
    <w:tmpl w:val="CD1A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3D12010"/>
    <w:multiLevelType w:val="multilevel"/>
    <w:tmpl w:val="945C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40614D0"/>
    <w:multiLevelType w:val="multilevel"/>
    <w:tmpl w:val="595A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45016DA"/>
    <w:multiLevelType w:val="multilevel"/>
    <w:tmpl w:val="DF1A9F0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5" w15:restartNumberingAfterBreak="0">
    <w:nsid w:val="65095226"/>
    <w:multiLevelType w:val="multilevel"/>
    <w:tmpl w:val="677C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5B80912"/>
    <w:multiLevelType w:val="multilevel"/>
    <w:tmpl w:val="2D12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6F767EA"/>
    <w:multiLevelType w:val="multilevel"/>
    <w:tmpl w:val="B904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78407D9"/>
    <w:multiLevelType w:val="multilevel"/>
    <w:tmpl w:val="7CA0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84B5723"/>
    <w:multiLevelType w:val="multilevel"/>
    <w:tmpl w:val="4B66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8CB77FD"/>
    <w:multiLevelType w:val="multilevel"/>
    <w:tmpl w:val="13F4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9D26FD9"/>
    <w:multiLevelType w:val="multilevel"/>
    <w:tmpl w:val="30BC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AC60A7F"/>
    <w:multiLevelType w:val="multilevel"/>
    <w:tmpl w:val="ABD8F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6BFE369A"/>
    <w:multiLevelType w:val="multilevel"/>
    <w:tmpl w:val="CF94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C0671DD"/>
    <w:multiLevelType w:val="multilevel"/>
    <w:tmpl w:val="EF54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C287C10"/>
    <w:multiLevelType w:val="multilevel"/>
    <w:tmpl w:val="7C46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C5E22DA"/>
    <w:multiLevelType w:val="multilevel"/>
    <w:tmpl w:val="56F6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DB918F8"/>
    <w:multiLevelType w:val="multilevel"/>
    <w:tmpl w:val="0B58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E063C56"/>
    <w:multiLevelType w:val="multilevel"/>
    <w:tmpl w:val="E818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E9522CA"/>
    <w:multiLevelType w:val="multilevel"/>
    <w:tmpl w:val="9B20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F1548BB"/>
    <w:multiLevelType w:val="multilevel"/>
    <w:tmpl w:val="E67E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F26591D"/>
    <w:multiLevelType w:val="multilevel"/>
    <w:tmpl w:val="FC18D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6F6545B8"/>
    <w:multiLevelType w:val="multilevel"/>
    <w:tmpl w:val="BC8A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FAF51F5"/>
    <w:multiLevelType w:val="multilevel"/>
    <w:tmpl w:val="E9D2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06E75E3"/>
    <w:multiLevelType w:val="multilevel"/>
    <w:tmpl w:val="9F5AD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70914292"/>
    <w:multiLevelType w:val="multilevel"/>
    <w:tmpl w:val="317E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2574A78"/>
    <w:multiLevelType w:val="multilevel"/>
    <w:tmpl w:val="439E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2FD1CED"/>
    <w:multiLevelType w:val="multilevel"/>
    <w:tmpl w:val="B7DE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73820041"/>
    <w:multiLevelType w:val="multilevel"/>
    <w:tmpl w:val="CADA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39A2010"/>
    <w:multiLevelType w:val="multilevel"/>
    <w:tmpl w:val="95B8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39E35BF"/>
    <w:multiLevelType w:val="multilevel"/>
    <w:tmpl w:val="4C72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3A96356"/>
    <w:multiLevelType w:val="multilevel"/>
    <w:tmpl w:val="69A8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3BA75B4"/>
    <w:multiLevelType w:val="multilevel"/>
    <w:tmpl w:val="B508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3F12867"/>
    <w:multiLevelType w:val="multilevel"/>
    <w:tmpl w:val="4026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49428D4"/>
    <w:multiLevelType w:val="multilevel"/>
    <w:tmpl w:val="0DCE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4A706DB"/>
    <w:multiLevelType w:val="multilevel"/>
    <w:tmpl w:val="58CE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52C5C46"/>
    <w:multiLevelType w:val="multilevel"/>
    <w:tmpl w:val="8236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7886B61"/>
    <w:multiLevelType w:val="multilevel"/>
    <w:tmpl w:val="792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8227F81"/>
    <w:multiLevelType w:val="multilevel"/>
    <w:tmpl w:val="A162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829119B"/>
    <w:multiLevelType w:val="multilevel"/>
    <w:tmpl w:val="2E86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9A872E4"/>
    <w:multiLevelType w:val="multilevel"/>
    <w:tmpl w:val="E51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A670F1D"/>
    <w:multiLevelType w:val="multilevel"/>
    <w:tmpl w:val="FF88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BAA00DC"/>
    <w:multiLevelType w:val="multilevel"/>
    <w:tmpl w:val="63CE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BD0402E"/>
    <w:multiLevelType w:val="multilevel"/>
    <w:tmpl w:val="B47C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7CD67C1A"/>
    <w:multiLevelType w:val="multilevel"/>
    <w:tmpl w:val="65A2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D09055F"/>
    <w:multiLevelType w:val="multilevel"/>
    <w:tmpl w:val="95C6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D0E5FE6"/>
    <w:multiLevelType w:val="multilevel"/>
    <w:tmpl w:val="7A2A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D6B4BC1"/>
    <w:multiLevelType w:val="multilevel"/>
    <w:tmpl w:val="C5BE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DAD1B73"/>
    <w:multiLevelType w:val="multilevel"/>
    <w:tmpl w:val="863E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7DB7333F"/>
    <w:multiLevelType w:val="multilevel"/>
    <w:tmpl w:val="7D64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E2E0B5E"/>
    <w:multiLevelType w:val="multilevel"/>
    <w:tmpl w:val="7F50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E642383"/>
    <w:multiLevelType w:val="multilevel"/>
    <w:tmpl w:val="2C72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EED1806"/>
    <w:multiLevelType w:val="multilevel"/>
    <w:tmpl w:val="9EFA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F2D3414"/>
    <w:multiLevelType w:val="multilevel"/>
    <w:tmpl w:val="5B94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7F7B6D2A"/>
    <w:multiLevelType w:val="multilevel"/>
    <w:tmpl w:val="50A8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807472">
    <w:abstractNumId w:val="132"/>
  </w:num>
  <w:num w:numId="2" w16cid:durableId="1115174668">
    <w:abstractNumId w:val="29"/>
  </w:num>
  <w:num w:numId="3" w16cid:durableId="1874466060">
    <w:abstractNumId w:val="232"/>
  </w:num>
  <w:num w:numId="4" w16cid:durableId="1565413595">
    <w:abstractNumId w:val="69"/>
  </w:num>
  <w:num w:numId="5" w16cid:durableId="711539113">
    <w:abstractNumId w:val="84"/>
  </w:num>
  <w:num w:numId="6" w16cid:durableId="458034891">
    <w:abstractNumId w:val="155"/>
  </w:num>
  <w:num w:numId="7" w16cid:durableId="1184856579">
    <w:abstractNumId w:val="90"/>
  </w:num>
  <w:num w:numId="8" w16cid:durableId="2039505148">
    <w:abstractNumId w:val="12"/>
  </w:num>
  <w:num w:numId="9" w16cid:durableId="1584873242">
    <w:abstractNumId w:val="201"/>
  </w:num>
  <w:num w:numId="10" w16cid:durableId="986201174">
    <w:abstractNumId w:val="24"/>
  </w:num>
  <w:num w:numId="11" w16cid:durableId="999651062">
    <w:abstractNumId w:val="233"/>
  </w:num>
  <w:num w:numId="12" w16cid:durableId="939876200">
    <w:abstractNumId w:val="139"/>
  </w:num>
  <w:num w:numId="13" w16cid:durableId="448860295">
    <w:abstractNumId w:val="190"/>
  </w:num>
  <w:num w:numId="14" w16cid:durableId="977301120">
    <w:abstractNumId w:val="154"/>
  </w:num>
  <w:num w:numId="15" w16cid:durableId="1069620943">
    <w:abstractNumId w:val="235"/>
  </w:num>
  <w:num w:numId="16" w16cid:durableId="1097866177">
    <w:abstractNumId w:val="27"/>
  </w:num>
  <w:num w:numId="17" w16cid:durableId="1876623499">
    <w:abstractNumId w:val="210"/>
  </w:num>
  <w:num w:numId="18" w16cid:durableId="2048094084">
    <w:abstractNumId w:val="242"/>
  </w:num>
  <w:num w:numId="19" w16cid:durableId="1420058346">
    <w:abstractNumId w:val="231"/>
  </w:num>
  <w:num w:numId="20" w16cid:durableId="1971476075">
    <w:abstractNumId w:val="226"/>
  </w:num>
  <w:num w:numId="21" w16cid:durableId="842745526">
    <w:abstractNumId w:val="44"/>
  </w:num>
  <w:num w:numId="22" w16cid:durableId="1713529593">
    <w:abstractNumId w:val="198"/>
  </w:num>
  <w:num w:numId="23" w16cid:durableId="1511069493">
    <w:abstractNumId w:val="106"/>
  </w:num>
  <w:num w:numId="24" w16cid:durableId="598222500">
    <w:abstractNumId w:val="212"/>
  </w:num>
  <w:num w:numId="25" w16cid:durableId="1772243113">
    <w:abstractNumId w:val="78"/>
  </w:num>
  <w:num w:numId="26" w16cid:durableId="145631038">
    <w:abstractNumId w:val="145"/>
  </w:num>
  <w:num w:numId="27" w16cid:durableId="358970666">
    <w:abstractNumId w:val="118"/>
  </w:num>
  <w:num w:numId="28" w16cid:durableId="799107657">
    <w:abstractNumId w:val="56"/>
  </w:num>
  <w:num w:numId="29" w16cid:durableId="1778482636">
    <w:abstractNumId w:val="122"/>
  </w:num>
  <w:num w:numId="30" w16cid:durableId="1864321118">
    <w:abstractNumId w:val="147"/>
  </w:num>
  <w:num w:numId="31" w16cid:durableId="1824736994">
    <w:abstractNumId w:val="18"/>
  </w:num>
  <w:num w:numId="32" w16cid:durableId="1922064828">
    <w:abstractNumId w:val="25"/>
  </w:num>
  <w:num w:numId="33" w16cid:durableId="451442857">
    <w:abstractNumId w:val="86"/>
  </w:num>
  <w:num w:numId="34" w16cid:durableId="494037086">
    <w:abstractNumId w:val="6"/>
  </w:num>
  <w:num w:numId="35" w16cid:durableId="1316953550">
    <w:abstractNumId w:val="87"/>
  </w:num>
  <w:num w:numId="36" w16cid:durableId="316150304">
    <w:abstractNumId w:val="171"/>
  </w:num>
  <w:num w:numId="37" w16cid:durableId="1883397278">
    <w:abstractNumId w:val="32"/>
  </w:num>
  <w:num w:numId="38" w16cid:durableId="1901747970">
    <w:abstractNumId w:val="182"/>
  </w:num>
  <w:num w:numId="39" w16cid:durableId="1987051931">
    <w:abstractNumId w:val="71"/>
  </w:num>
  <w:num w:numId="40" w16cid:durableId="2102220681">
    <w:abstractNumId w:val="46"/>
  </w:num>
  <w:num w:numId="41" w16cid:durableId="1624385323">
    <w:abstractNumId w:val="228"/>
  </w:num>
  <w:num w:numId="42" w16cid:durableId="1462503826">
    <w:abstractNumId w:val="136"/>
  </w:num>
  <w:num w:numId="43" w16cid:durableId="622422154">
    <w:abstractNumId w:val="164"/>
  </w:num>
  <w:num w:numId="44" w16cid:durableId="1030106701">
    <w:abstractNumId w:val="170"/>
  </w:num>
  <w:num w:numId="45" w16cid:durableId="747338750">
    <w:abstractNumId w:val="186"/>
  </w:num>
  <w:num w:numId="46" w16cid:durableId="1439446968">
    <w:abstractNumId w:val="187"/>
  </w:num>
  <w:num w:numId="47" w16cid:durableId="1174611442">
    <w:abstractNumId w:val="0"/>
  </w:num>
  <w:num w:numId="48" w16cid:durableId="735586091">
    <w:abstractNumId w:val="218"/>
  </w:num>
  <w:num w:numId="49" w16cid:durableId="1497306072">
    <w:abstractNumId w:val="146"/>
  </w:num>
  <w:num w:numId="50" w16cid:durableId="1194273235">
    <w:abstractNumId w:val="229"/>
  </w:num>
  <w:num w:numId="51" w16cid:durableId="1274819830">
    <w:abstractNumId w:val="222"/>
  </w:num>
  <w:num w:numId="52" w16cid:durableId="474882169">
    <w:abstractNumId w:val="138"/>
  </w:num>
  <w:num w:numId="53" w16cid:durableId="765076663">
    <w:abstractNumId w:val="241"/>
  </w:num>
  <w:num w:numId="54" w16cid:durableId="1703749540">
    <w:abstractNumId w:val="126"/>
  </w:num>
  <w:num w:numId="55" w16cid:durableId="1063603146">
    <w:abstractNumId w:val="23"/>
  </w:num>
  <w:num w:numId="56" w16cid:durableId="1063454729">
    <w:abstractNumId w:val="42"/>
  </w:num>
  <w:num w:numId="57" w16cid:durableId="2138334540">
    <w:abstractNumId w:val="227"/>
  </w:num>
  <w:num w:numId="58" w16cid:durableId="585305191">
    <w:abstractNumId w:val="197"/>
  </w:num>
  <w:num w:numId="59" w16cid:durableId="481191130">
    <w:abstractNumId w:val="3"/>
  </w:num>
  <w:num w:numId="60" w16cid:durableId="1860780514">
    <w:abstractNumId w:val="188"/>
  </w:num>
  <w:num w:numId="61" w16cid:durableId="1274900628">
    <w:abstractNumId w:val="181"/>
  </w:num>
  <w:num w:numId="62" w16cid:durableId="1331712016">
    <w:abstractNumId w:val="109"/>
  </w:num>
  <w:num w:numId="63" w16cid:durableId="629439659">
    <w:abstractNumId w:val="72"/>
  </w:num>
  <w:num w:numId="64" w16cid:durableId="1858614162">
    <w:abstractNumId w:val="216"/>
  </w:num>
  <w:num w:numId="65" w16cid:durableId="1688210742">
    <w:abstractNumId w:val="208"/>
  </w:num>
  <w:num w:numId="66" w16cid:durableId="1030574672">
    <w:abstractNumId w:val="224"/>
  </w:num>
  <w:num w:numId="67" w16cid:durableId="1680084310">
    <w:abstractNumId w:val="73"/>
  </w:num>
  <w:num w:numId="68" w16cid:durableId="1067534241">
    <w:abstractNumId w:val="131"/>
  </w:num>
  <w:num w:numId="69" w16cid:durableId="42606628">
    <w:abstractNumId w:val="217"/>
  </w:num>
  <w:num w:numId="70" w16cid:durableId="153684319">
    <w:abstractNumId w:val="76"/>
  </w:num>
  <w:num w:numId="71" w16cid:durableId="1627394508">
    <w:abstractNumId w:val="53"/>
  </w:num>
  <w:num w:numId="72" w16cid:durableId="291131247">
    <w:abstractNumId w:val="214"/>
  </w:num>
  <w:num w:numId="73" w16cid:durableId="1727410542">
    <w:abstractNumId w:val="28"/>
  </w:num>
  <w:num w:numId="74" w16cid:durableId="1140532641">
    <w:abstractNumId w:val="45"/>
  </w:num>
  <w:num w:numId="75" w16cid:durableId="1646544119">
    <w:abstractNumId w:val="152"/>
  </w:num>
  <w:num w:numId="76" w16cid:durableId="1985039344">
    <w:abstractNumId w:val="4"/>
  </w:num>
  <w:num w:numId="77" w16cid:durableId="1725569283">
    <w:abstractNumId w:val="77"/>
  </w:num>
  <w:num w:numId="78" w16cid:durableId="350036327">
    <w:abstractNumId w:val="82"/>
  </w:num>
  <w:num w:numId="79" w16cid:durableId="1298680799">
    <w:abstractNumId w:val="59"/>
  </w:num>
  <w:num w:numId="80" w16cid:durableId="173811567">
    <w:abstractNumId w:val="159"/>
  </w:num>
  <w:num w:numId="81" w16cid:durableId="35855524">
    <w:abstractNumId w:val="21"/>
  </w:num>
  <w:num w:numId="82" w16cid:durableId="1798913280">
    <w:abstractNumId w:val="101"/>
  </w:num>
  <w:num w:numId="83" w16cid:durableId="175120390">
    <w:abstractNumId w:val="1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1514412944">
    <w:abstractNumId w:val="5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1621909215">
    <w:abstractNumId w:val="121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337467582">
    <w:abstractNumId w:val="30"/>
  </w:num>
  <w:num w:numId="87" w16cid:durableId="2138059686">
    <w:abstractNumId w:val="36"/>
  </w:num>
  <w:num w:numId="88" w16cid:durableId="2133789257">
    <w:abstractNumId w:val="194"/>
  </w:num>
  <w:num w:numId="89" w16cid:durableId="951352734">
    <w:abstractNumId w:val="167"/>
  </w:num>
  <w:num w:numId="90" w16cid:durableId="1741295691">
    <w:abstractNumId w:val="33"/>
  </w:num>
  <w:num w:numId="91" w16cid:durableId="892693181">
    <w:abstractNumId w:val="151"/>
  </w:num>
  <w:num w:numId="92" w16cid:durableId="1830974666">
    <w:abstractNumId w:val="158"/>
  </w:num>
  <w:num w:numId="93" w16cid:durableId="791553777">
    <w:abstractNumId w:val="80"/>
  </w:num>
  <w:num w:numId="94" w16cid:durableId="903031418">
    <w:abstractNumId w:val="211"/>
  </w:num>
  <w:num w:numId="95" w16cid:durableId="1879269848">
    <w:abstractNumId w:val="95"/>
  </w:num>
  <w:num w:numId="96" w16cid:durableId="688218540">
    <w:abstractNumId w:val="183"/>
  </w:num>
  <w:num w:numId="97" w16cid:durableId="1731491569">
    <w:abstractNumId w:val="160"/>
  </w:num>
  <w:num w:numId="98" w16cid:durableId="658462790">
    <w:abstractNumId w:val="144"/>
  </w:num>
  <w:num w:numId="99" w16cid:durableId="1159226327">
    <w:abstractNumId w:val="111"/>
  </w:num>
  <w:num w:numId="100" w16cid:durableId="366413457">
    <w:abstractNumId w:val="128"/>
  </w:num>
  <w:num w:numId="101" w16cid:durableId="1649017955">
    <w:abstractNumId w:val="14"/>
  </w:num>
  <w:num w:numId="102" w16cid:durableId="1578590882">
    <w:abstractNumId w:val="103"/>
  </w:num>
  <w:num w:numId="103" w16cid:durableId="1171987869">
    <w:abstractNumId w:val="172"/>
  </w:num>
  <w:num w:numId="104" w16cid:durableId="1520507445">
    <w:abstractNumId w:val="99"/>
  </w:num>
  <w:num w:numId="105" w16cid:durableId="2117434895">
    <w:abstractNumId w:val="40"/>
  </w:num>
  <w:num w:numId="106" w16cid:durableId="1975672198">
    <w:abstractNumId w:val="120"/>
  </w:num>
  <w:num w:numId="107" w16cid:durableId="166095535">
    <w:abstractNumId w:val="67"/>
  </w:num>
  <w:num w:numId="108" w16cid:durableId="267280608">
    <w:abstractNumId w:val="16"/>
  </w:num>
  <w:num w:numId="109" w16cid:durableId="1387682701">
    <w:abstractNumId w:val="213"/>
  </w:num>
  <w:num w:numId="110" w16cid:durableId="347409078">
    <w:abstractNumId w:val="225"/>
  </w:num>
  <w:num w:numId="111" w16cid:durableId="910694490">
    <w:abstractNumId w:val="22"/>
  </w:num>
  <w:num w:numId="112" w16cid:durableId="1942519181">
    <w:abstractNumId w:val="203"/>
  </w:num>
  <w:num w:numId="113" w16cid:durableId="1563372117">
    <w:abstractNumId w:val="176"/>
  </w:num>
  <w:num w:numId="114" w16cid:durableId="597058661">
    <w:abstractNumId w:val="65"/>
  </w:num>
  <w:num w:numId="115" w16cid:durableId="515971673">
    <w:abstractNumId w:val="140"/>
  </w:num>
  <w:num w:numId="116" w16cid:durableId="1694115596">
    <w:abstractNumId w:val="234"/>
  </w:num>
  <w:num w:numId="117" w16cid:durableId="1524711099">
    <w:abstractNumId w:val="75"/>
  </w:num>
  <w:num w:numId="118" w16cid:durableId="1299653271">
    <w:abstractNumId w:val="116"/>
  </w:num>
  <w:num w:numId="119" w16cid:durableId="1826628388">
    <w:abstractNumId w:val="54"/>
  </w:num>
  <w:num w:numId="120" w16cid:durableId="996222970">
    <w:abstractNumId w:val="193"/>
  </w:num>
  <w:num w:numId="121" w16cid:durableId="707024650">
    <w:abstractNumId w:val="191"/>
  </w:num>
  <w:num w:numId="122" w16cid:durableId="350033338">
    <w:abstractNumId w:val="221"/>
  </w:num>
  <w:num w:numId="123" w16cid:durableId="916088058">
    <w:abstractNumId w:val="88"/>
  </w:num>
  <w:num w:numId="124" w16cid:durableId="1217081943">
    <w:abstractNumId w:val="37"/>
  </w:num>
  <w:num w:numId="125" w16cid:durableId="185407634">
    <w:abstractNumId w:val="85"/>
  </w:num>
  <w:num w:numId="126" w16cid:durableId="1091127341">
    <w:abstractNumId w:val="135"/>
  </w:num>
  <w:num w:numId="127" w16cid:durableId="1658192599">
    <w:abstractNumId w:val="107"/>
  </w:num>
  <w:num w:numId="128" w16cid:durableId="1073046152">
    <w:abstractNumId w:val="92"/>
  </w:num>
  <w:num w:numId="129" w16cid:durableId="440271078">
    <w:abstractNumId w:val="230"/>
  </w:num>
  <w:num w:numId="130" w16cid:durableId="648091476">
    <w:abstractNumId w:val="93"/>
  </w:num>
  <w:num w:numId="131" w16cid:durableId="1015225490">
    <w:abstractNumId w:val="48"/>
  </w:num>
  <w:num w:numId="132" w16cid:durableId="1620069979">
    <w:abstractNumId w:val="165"/>
  </w:num>
  <w:num w:numId="133" w16cid:durableId="656107254">
    <w:abstractNumId w:val="91"/>
  </w:num>
  <w:num w:numId="134" w16cid:durableId="553659222">
    <w:abstractNumId w:val="134"/>
  </w:num>
  <w:num w:numId="135" w16cid:durableId="304749085">
    <w:abstractNumId w:val="123"/>
  </w:num>
  <w:num w:numId="136" w16cid:durableId="995449239">
    <w:abstractNumId w:val="209"/>
  </w:num>
  <w:num w:numId="137" w16cid:durableId="1188836020">
    <w:abstractNumId w:val="117"/>
  </w:num>
  <w:num w:numId="138" w16cid:durableId="881790897">
    <w:abstractNumId w:val="215"/>
  </w:num>
  <w:num w:numId="139" w16cid:durableId="569734748">
    <w:abstractNumId w:val="26"/>
  </w:num>
  <w:num w:numId="140" w16cid:durableId="840240896">
    <w:abstractNumId w:val="238"/>
  </w:num>
  <w:num w:numId="141" w16cid:durableId="317538255">
    <w:abstractNumId w:val="64"/>
  </w:num>
  <w:num w:numId="142" w16cid:durableId="1518960514">
    <w:abstractNumId w:val="57"/>
  </w:num>
  <w:num w:numId="143" w16cid:durableId="904680068">
    <w:abstractNumId w:val="9"/>
  </w:num>
  <w:num w:numId="144" w16cid:durableId="1648361753">
    <w:abstractNumId w:val="150"/>
  </w:num>
  <w:num w:numId="145" w16cid:durableId="135879568">
    <w:abstractNumId w:val="113"/>
  </w:num>
  <w:num w:numId="146" w16cid:durableId="575940888">
    <w:abstractNumId w:val="137"/>
  </w:num>
  <w:num w:numId="147" w16cid:durableId="60056407">
    <w:abstractNumId w:val="81"/>
  </w:num>
  <w:num w:numId="148" w16cid:durableId="1527674632">
    <w:abstractNumId w:val="168"/>
  </w:num>
  <w:num w:numId="149" w16cid:durableId="1262951319">
    <w:abstractNumId w:val="100"/>
  </w:num>
  <w:num w:numId="150" w16cid:durableId="104497061">
    <w:abstractNumId w:val="79"/>
  </w:num>
  <w:num w:numId="151" w16cid:durableId="509175222">
    <w:abstractNumId w:val="108"/>
  </w:num>
  <w:num w:numId="152" w16cid:durableId="356583889">
    <w:abstractNumId w:val="115"/>
  </w:num>
  <w:num w:numId="153" w16cid:durableId="2125339779">
    <w:abstractNumId w:val="166"/>
  </w:num>
  <w:num w:numId="154" w16cid:durableId="1455827918">
    <w:abstractNumId w:val="244"/>
  </w:num>
  <w:num w:numId="155" w16cid:durableId="1662805658">
    <w:abstractNumId w:val="60"/>
  </w:num>
  <w:num w:numId="156" w16cid:durableId="421686161">
    <w:abstractNumId w:val="1"/>
  </w:num>
  <w:num w:numId="157" w16cid:durableId="864289641">
    <w:abstractNumId w:val="220"/>
  </w:num>
  <w:num w:numId="158" w16cid:durableId="2102950339">
    <w:abstractNumId w:val="20"/>
  </w:num>
  <w:num w:numId="159" w16cid:durableId="2027361177">
    <w:abstractNumId w:val="98"/>
  </w:num>
  <w:num w:numId="160" w16cid:durableId="457334210">
    <w:abstractNumId w:val="237"/>
  </w:num>
  <w:num w:numId="161" w16cid:durableId="701319089">
    <w:abstractNumId w:val="52"/>
  </w:num>
  <w:num w:numId="162" w16cid:durableId="1848641106">
    <w:abstractNumId w:val="62"/>
  </w:num>
  <w:num w:numId="163" w16cid:durableId="447549034">
    <w:abstractNumId w:val="35"/>
  </w:num>
  <w:num w:numId="164" w16cid:durableId="1221016250">
    <w:abstractNumId w:val="61"/>
  </w:num>
  <w:num w:numId="165" w16cid:durableId="1045059207">
    <w:abstractNumId w:val="96"/>
  </w:num>
  <w:num w:numId="166" w16cid:durableId="1775125005">
    <w:abstractNumId w:val="130"/>
  </w:num>
  <w:num w:numId="167" w16cid:durableId="1123767997">
    <w:abstractNumId w:val="66"/>
  </w:num>
  <w:num w:numId="168" w16cid:durableId="809446180">
    <w:abstractNumId w:val="141"/>
  </w:num>
  <w:num w:numId="169" w16cid:durableId="255093842">
    <w:abstractNumId w:val="133"/>
  </w:num>
  <w:num w:numId="170" w16cid:durableId="1147161235">
    <w:abstractNumId w:val="124"/>
  </w:num>
  <w:num w:numId="171" w16cid:durableId="556666540">
    <w:abstractNumId w:val="105"/>
  </w:num>
  <w:num w:numId="172" w16cid:durableId="972515373">
    <w:abstractNumId w:val="19"/>
  </w:num>
  <w:num w:numId="173" w16cid:durableId="720901165">
    <w:abstractNumId w:val="156"/>
  </w:num>
  <w:num w:numId="174" w16cid:durableId="1242985838">
    <w:abstractNumId w:val="204"/>
  </w:num>
  <w:num w:numId="175" w16cid:durableId="778529738">
    <w:abstractNumId w:val="127"/>
  </w:num>
  <w:num w:numId="176" w16cid:durableId="804279487">
    <w:abstractNumId w:val="8"/>
  </w:num>
  <w:num w:numId="177" w16cid:durableId="676269985">
    <w:abstractNumId w:val="236"/>
  </w:num>
  <w:num w:numId="178" w16cid:durableId="205260685">
    <w:abstractNumId w:val="142"/>
  </w:num>
  <w:num w:numId="179" w16cid:durableId="1483690028">
    <w:abstractNumId w:val="185"/>
  </w:num>
  <w:num w:numId="180" w16cid:durableId="1901865911">
    <w:abstractNumId w:val="196"/>
  </w:num>
  <w:num w:numId="181" w16cid:durableId="109472159">
    <w:abstractNumId w:val="153"/>
  </w:num>
  <w:num w:numId="182" w16cid:durableId="1412660298">
    <w:abstractNumId w:val="173"/>
  </w:num>
  <w:num w:numId="183" w16cid:durableId="587277424">
    <w:abstractNumId w:val="206"/>
  </w:num>
  <w:num w:numId="184" w16cid:durableId="1097793981">
    <w:abstractNumId w:val="2"/>
  </w:num>
  <w:num w:numId="185" w16cid:durableId="761101316">
    <w:abstractNumId w:val="205"/>
  </w:num>
  <w:num w:numId="186" w16cid:durableId="790246560">
    <w:abstractNumId w:val="15"/>
  </w:num>
  <w:num w:numId="187" w16cid:durableId="1020592625">
    <w:abstractNumId w:val="50"/>
  </w:num>
  <w:num w:numId="188" w16cid:durableId="1018699438">
    <w:abstractNumId w:val="34"/>
  </w:num>
  <w:num w:numId="189" w16cid:durableId="1165826121">
    <w:abstractNumId w:val="97"/>
  </w:num>
  <w:num w:numId="190" w16cid:durableId="1511333336">
    <w:abstractNumId w:val="149"/>
  </w:num>
  <w:num w:numId="191" w16cid:durableId="754477265">
    <w:abstractNumId w:val="104"/>
  </w:num>
  <w:num w:numId="192" w16cid:durableId="1730838287">
    <w:abstractNumId w:val="162"/>
  </w:num>
  <w:num w:numId="193" w16cid:durableId="1875078724">
    <w:abstractNumId w:val="129"/>
  </w:num>
  <w:num w:numId="194" w16cid:durableId="1108235467">
    <w:abstractNumId w:val="219"/>
  </w:num>
  <w:num w:numId="195" w16cid:durableId="176967622">
    <w:abstractNumId w:val="114"/>
  </w:num>
  <w:num w:numId="196" w16cid:durableId="1986935537">
    <w:abstractNumId w:val="89"/>
  </w:num>
  <w:num w:numId="197" w16cid:durableId="331570849">
    <w:abstractNumId w:val="207"/>
  </w:num>
  <w:num w:numId="198" w16cid:durableId="1736272104">
    <w:abstractNumId w:val="58"/>
  </w:num>
  <w:num w:numId="199" w16cid:durableId="1983466885">
    <w:abstractNumId w:val="125"/>
  </w:num>
  <w:num w:numId="200" w16cid:durableId="1889610488">
    <w:abstractNumId w:val="68"/>
  </w:num>
  <w:num w:numId="201" w16cid:durableId="279841889">
    <w:abstractNumId w:val="49"/>
  </w:num>
  <w:num w:numId="202" w16cid:durableId="1063482474">
    <w:abstractNumId w:val="47"/>
  </w:num>
  <w:num w:numId="203" w16cid:durableId="355468599">
    <w:abstractNumId w:val="192"/>
  </w:num>
  <w:num w:numId="204" w16cid:durableId="784614103">
    <w:abstractNumId w:val="174"/>
  </w:num>
  <w:num w:numId="205" w16cid:durableId="2043431454">
    <w:abstractNumId w:val="243"/>
  </w:num>
  <w:num w:numId="206" w16cid:durableId="194083348">
    <w:abstractNumId w:val="94"/>
  </w:num>
  <w:num w:numId="207" w16cid:durableId="4747207">
    <w:abstractNumId w:val="39"/>
  </w:num>
  <w:num w:numId="208" w16cid:durableId="1973292763">
    <w:abstractNumId w:val="195"/>
  </w:num>
  <w:num w:numId="209" w16cid:durableId="1025979416">
    <w:abstractNumId w:val="31"/>
  </w:num>
  <w:num w:numId="210" w16cid:durableId="1602644758">
    <w:abstractNumId w:val="63"/>
  </w:num>
  <w:num w:numId="211" w16cid:durableId="1572885681">
    <w:abstractNumId w:val="10"/>
  </w:num>
  <w:num w:numId="212" w16cid:durableId="1315599719">
    <w:abstractNumId w:val="148"/>
  </w:num>
  <w:num w:numId="213" w16cid:durableId="886646781">
    <w:abstractNumId w:val="119"/>
  </w:num>
  <w:num w:numId="214" w16cid:durableId="1195388840">
    <w:abstractNumId w:val="178"/>
  </w:num>
  <w:num w:numId="215" w16cid:durableId="1794328483">
    <w:abstractNumId w:val="7"/>
  </w:num>
  <w:num w:numId="216" w16cid:durableId="351490171">
    <w:abstractNumId w:val="5"/>
  </w:num>
  <w:num w:numId="217" w16cid:durableId="1083917026">
    <w:abstractNumId w:val="38"/>
  </w:num>
  <w:num w:numId="218" w16cid:durableId="954597969">
    <w:abstractNumId w:val="143"/>
  </w:num>
  <w:num w:numId="219" w16cid:durableId="1688293013">
    <w:abstractNumId w:val="240"/>
  </w:num>
  <w:num w:numId="220" w16cid:durableId="1709834932">
    <w:abstractNumId w:val="202"/>
  </w:num>
  <w:num w:numId="221" w16cid:durableId="620040756">
    <w:abstractNumId w:val="163"/>
  </w:num>
  <w:num w:numId="222" w16cid:durableId="1579974501">
    <w:abstractNumId w:val="41"/>
  </w:num>
  <w:num w:numId="223" w16cid:durableId="998073079">
    <w:abstractNumId w:val="13"/>
  </w:num>
  <w:num w:numId="224" w16cid:durableId="1520779400">
    <w:abstractNumId w:val="112"/>
  </w:num>
  <w:num w:numId="225" w16cid:durableId="1411779545">
    <w:abstractNumId w:val="177"/>
  </w:num>
  <w:num w:numId="226" w16cid:durableId="1462265085">
    <w:abstractNumId w:val="74"/>
  </w:num>
  <w:num w:numId="227" w16cid:durableId="1826126789">
    <w:abstractNumId w:val="11"/>
  </w:num>
  <w:num w:numId="228" w16cid:durableId="1729764443">
    <w:abstractNumId w:val="239"/>
  </w:num>
  <w:num w:numId="229" w16cid:durableId="1174997905">
    <w:abstractNumId w:val="200"/>
  </w:num>
  <w:num w:numId="230" w16cid:durableId="1446459335">
    <w:abstractNumId w:val="189"/>
  </w:num>
  <w:num w:numId="231" w16cid:durableId="1277181304">
    <w:abstractNumId w:val="43"/>
  </w:num>
  <w:num w:numId="232" w16cid:durableId="42408836">
    <w:abstractNumId w:val="70"/>
  </w:num>
  <w:num w:numId="233" w16cid:durableId="927737984">
    <w:abstractNumId w:val="179"/>
  </w:num>
  <w:num w:numId="234" w16cid:durableId="341587035">
    <w:abstractNumId w:val="199"/>
  </w:num>
  <w:num w:numId="235" w16cid:durableId="671882552">
    <w:abstractNumId w:val="157"/>
  </w:num>
  <w:num w:numId="236" w16cid:durableId="1896895919">
    <w:abstractNumId w:val="55"/>
  </w:num>
  <w:num w:numId="237" w16cid:durableId="1962220119">
    <w:abstractNumId w:val="180"/>
  </w:num>
  <w:num w:numId="238" w16cid:durableId="1665352060">
    <w:abstractNumId w:val="169"/>
  </w:num>
  <w:num w:numId="239" w16cid:durableId="471561222">
    <w:abstractNumId w:val="223"/>
  </w:num>
  <w:num w:numId="240" w16cid:durableId="585236908">
    <w:abstractNumId w:val="161"/>
  </w:num>
  <w:num w:numId="241" w16cid:durableId="1662738330">
    <w:abstractNumId w:val="175"/>
  </w:num>
  <w:num w:numId="242" w16cid:durableId="1100446317">
    <w:abstractNumId w:val="184"/>
  </w:num>
  <w:num w:numId="243" w16cid:durableId="1664817240">
    <w:abstractNumId w:val="17"/>
  </w:num>
  <w:num w:numId="244" w16cid:durableId="2087723823">
    <w:abstractNumId w:val="83"/>
  </w:num>
  <w:num w:numId="245" w16cid:durableId="1059478523">
    <w:abstractNumId w:val="1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50"/>
    <w:rsid w:val="00001F54"/>
    <w:rsid w:val="00005E34"/>
    <w:rsid w:val="00013BE8"/>
    <w:rsid w:val="000374B4"/>
    <w:rsid w:val="00074DBB"/>
    <w:rsid w:val="000A1828"/>
    <w:rsid w:val="000C04F6"/>
    <w:rsid w:val="000F4A4B"/>
    <w:rsid w:val="001116A1"/>
    <w:rsid w:val="00112B06"/>
    <w:rsid w:val="00133830"/>
    <w:rsid w:val="00135686"/>
    <w:rsid w:val="00163CB6"/>
    <w:rsid w:val="001721E1"/>
    <w:rsid w:val="00191601"/>
    <w:rsid w:val="001D4F76"/>
    <w:rsid w:val="001E5734"/>
    <w:rsid w:val="001F1A5B"/>
    <w:rsid w:val="002677EE"/>
    <w:rsid w:val="00271D04"/>
    <w:rsid w:val="00290088"/>
    <w:rsid w:val="002961A5"/>
    <w:rsid w:val="002A4C7A"/>
    <w:rsid w:val="002E08E8"/>
    <w:rsid w:val="002E0903"/>
    <w:rsid w:val="00300C72"/>
    <w:rsid w:val="00332692"/>
    <w:rsid w:val="003573C9"/>
    <w:rsid w:val="003616E3"/>
    <w:rsid w:val="00367660"/>
    <w:rsid w:val="00380A96"/>
    <w:rsid w:val="00394AB0"/>
    <w:rsid w:val="003A1B0C"/>
    <w:rsid w:val="003A4AF9"/>
    <w:rsid w:val="003C59C5"/>
    <w:rsid w:val="003C7042"/>
    <w:rsid w:val="003E2D01"/>
    <w:rsid w:val="003E352C"/>
    <w:rsid w:val="003F2709"/>
    <w:rsid w:val="003F6E20"/>
    <w:rsid w:val="004034DD"/>
    <w:rsid w:val="00404FF1"/>
    <w:rsid w:val="004637E2"/>
    <w:rsid w:val="00465DBD"/>
    <w:rsid w:val="004674B5"/>
    <w:rsid w:val="00493B3E"/>
    <w:rsid w:val="004B7F9B"/>
    <w:rsid w:val="004C3F45"/>
    <w:rsid w:val="00545726"/>
    <w:rsid w:val="005D1AC4"/>
    <w:rsid w:val="005E69E7"/>
    <w:rsid w:val="006440EF"/>
    <w:rsid w:val="00682019"/>
    <w:rsid w:val="007660F4"/>
    <w:rsid w:val="00776A6F"/>
    <w:rsid w:val="00790DC5"/>
    <w:rsid w:val="00792F49"/>
    <w:rsid w:val="007A3CAE"/>
    <w:rsid w:val="007F3DF7"/>
    <w:rsid w:val="00854ED4"/>
    <w:rsid w:val="00860733"/>
    <w:rsid w:val="008C6CC4"/>
    <w:rsid w:val="00904B61"/>
    <w:rsid w:val="00904BA7"/>
    <w:rsid w:val="00942B90"/>
    <w:rsid w:val="00994982"/>
    <w:rsid w:val="009E498B"/>
    <w:rsid w:val="009F1032"/>
    <w:rsid w:val="009F1A02"/>
    <w:rsid w:val="00A30E50"/>
    <w:rsid w:val="00A31334"/>
    <w:rsid w:val="00A46DF2"/>
    <w:rsid w:val="00A75472"/>
    <w:rsid w:val="00A844A2"/>
    <w:rsid w:val="00AD69C5"/>
    <w:rsid w:val="00B10DC7"/>
    <w:rsid w:val="00B423A1"/>
    <w:rsid w:val="00B757F0"/>
    <w:rsid w:val="00B8356C"/>
    <w:rsid w:val="00B975A0"/>
    <w:rsid w:val="00BC5989"/>
    <w:rsid w:val="00C27537"/>
    <w:rsid w:val="00C46D2A"/>
    <w:rsid w:val="00C5270B"/>
    <w:rsid w:val="00C5402E"/>
    <w:rsid w:val="00C7758D"/>
    <w:rsid w:val="00C8512E"/>
    <w:rsid w:val="00C97796"/>
    <w:rsid w:val="00CA4C4C"/>
    <w:rsid w:val="00CA4C9D"/>
    <w:rsid w:val="00CC43AD"/>
    <w:rsid w:val="00D31F11"/>
    <w:rsid w:val="00D534B8"/>
    <w:rsid w:val="00DD2A84"/>
    <w:rsid w:val="00E1432E"/>
    <w:rsid w:val="00E149AD"/>
    <w:rsid w:val="00E4755E"/>
    <w:rsid w:val="00E62687"/>
    <w:rsid w:val="00E756F7"/>
    <w:rsid w:val="00EB0BEB"/>
    <w:rsid w:val="00EB3328"/>
    <w:rsid w:val="00EC0DF3"/>
    <w:rsid w:val="00ED073E"/>
    <w:rsid w:val="00EE241E"/>
    <w:rsid w:val="00F27FB4"/>
    <w:rsid w:val="00F44ABB"/>
    <w:rsid w:val="00F6396A"/>
    <w:rsid w:val="00F77FEB"/>
    <w:rsid w:val="00FA32A8"/>
    <w:rsid w:val="00FA4C7E"/>
    <w:rsid w:val="00FC08CC"/>
    <w:rsid w:val="00FE7584"/>
    <w:rsid w:val="00FE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F2C520"/>
  <w15:chartTrackingRefBased/>
  <w15:docId w15:val="{863028BD-6D36-43EF-8E0E-675F96FB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B0C"/>
  </w:style>
  <w:style w:type="paragraph" w:styleId="Heading1">
    <w:name w:val="heading 1"/>
    <w:basedOn w:val="Normal"/>
    <w:next w:val="Normal"/>
    <w:link w:val="Heading1Char"/>
    <w:uiPriority w:val="9"/>
    <w:qFormat/>
    <w:rsid w:val="00A30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E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E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E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E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E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E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E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E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E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E5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E50"/>
  </w:style>
  <w:style w:type="paragraph" w:styleId="Footer">
    <w:name w:val="footer"/>
    <w:basedOn w:val="Normal"/>
    <w:link w:val="Foot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E50"/>
  </w:style>
  <w:style w:type="character" w:styleId="Hyperlink">
    <w:name w:val="Hyperlink"/>
    <w:basedOn w:val="DefaultParagraphFont"/>
    <w:uiPriority w:val="99"/>
    <w:unhideWhenUsed/>
    <w:rsid w:val="00B97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7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2BF71242C7F4433BC412198633C9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A5EFF-B032-4ACF-9DDB-0D09933B725E}"/>
      </w:docPartPr>
      <w:docPartBody>
        <w:p w:rsidR="003A0922" w:rsidRDefault="00FE79CB" w:rsidP="00FE79CB">
          <w:pPr>
            <w:pStyle w:val="72BF71242C7F4433BC412198633C9297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123D596E8FA14D51A5E312E0783D2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C8063-004F-4A6C-A2C6-D6C42232696C}"/>
      </w:docPartPr>
      <w:docPartBody>
        <w:p w:rsidR="003A0922" w:rsidRDefault="00FE79CB" w:rsidP="00FE79CB">
          <w:pPr>
            <w:pStyle w:val="123D596E8FA14D51A5E312E0783D2D84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CB"/>
    <w:rsid w:val="00013BE8"/>
    <w:rsid w:val="000B0C88"/>
    <w:rsid w:val="000C692F"/>
    <w:rsid w:val="00191601"/>
    <w:rsid w:val="00271D04"/>
    <w:rsid w:val="003A0922"/>
    <w:rsid w:val="004C3F45"/>
    <w:rsid w:val="005D1AC4"/>
    <w:rsid w:val="005D6512"/>
    <w:rsid w:val="00603A9E"/>
    <w:rsid w:val="006E73F1"/>
    <w:rsid w:val="009745EF"/>
    <w:rsid w:val="00B10DC7"/>
    <w:rsid w:val="00B12821"/>
    <w:rsid w:val="00B423A1"/>
    <w:rsid w:val="00D31F11"/>
    <w:rsid w:val="00DB0EBC"/>
    <w:rsid w:val="00FA32A8"/>
    <w:rsid w:val="00FE79CB"/>
    <w:rsid w:val="00FF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9C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BF71242C7F4433BC412198633C9297">
    <w:name w:val="72BF71242C7F4433BC412198633C9297"/>
    <w:rsid w:val="00FE79CB"/>
  </w:style>
  <w:style w:type="paragraph" w:customStyle="1" w:styleId="123D596E8FA14D51A5E312E0783D2D84">
    <w:name w:val="123D596E8FA14D51A5E312E0783D2D84"/>
    <w:rsid w:val="00FE79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05B05-B5A7-457F-91D7-1ED3471A4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3_http_Status_Code</Template>
  <TotalTime>4</TotalTime>
  <Pages>4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Notes</vt:lpstr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</dc:title>
  <dc:subject/>
  <dc:creator>Itmodem Pvt. Ltd.</dc:creator>
  <cp:keywords/>
  <dc:description/>
  <cp:lastModifiedBy>Itmodem Solution</cp:lastModifiedBy>
  <cp:revision>2</cp:revision>
  <cp:lastPrinted>2025-08-23T10:06:00Z</cp:lastPrinted>
  <dcterms:created xsi:type="dcterms:W3CDTF">2025-08-30T04:28:00Z</dcterms:created>
  <dcterms:modified xsi:type="dcterms:W3CDTF">2025-08-30T04:28:00Z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fe9633d7-0dda-46a2-9ed7-59f6f41c7667</vt:lpwstr>
  </property>
</Properties>
</file>
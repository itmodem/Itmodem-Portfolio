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7ED5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Bhai </w:t>
      </w:r>
      <w:r w:rsidRPr="00F77FEB">
        <w:rPr>
          <w:rFonts w:ascii="Segoe UI Emoji" w:hAnsi="Segoe UI Emoji" w:cs="Segoe UI Emoji"/>
          <w:sz w:val="40"/>
        </w:rPr>
        <w:t>😎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chalo</w:t>
      </w:r>
      <w:proofErr w:type="spellEnd"/>
      <w:r w:rsidRPr="00F77FEB">
        <w:rPr>
          <w:sz w:val="40"/>
        </w:rPr>
        <w:t xml:space="preserve"> ab </w:t>
      </w:r>
      <w:proofErr w:type="spellStart"/>
      <w:r w:rsidRPr="00F77FEB">
        <w:rPr>
          <w:sz w:val="40"/>
        </w:rPr>
        <w:t>samajhte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hain</w:t>
      </w:r>
      <w:proofErr w:type="spellEnd"/>
      <w:r w:rsidRPr="00F77FEB">
        <w:rPr>
          <w:sz w:val="40"/>
        </w:rPr>
        <w:t xml:space="preserve"> </w:t>
      </w:r>
      <w:r w:rsidRPr="00F77FEB">
        <w:rPr>
          <w:b/>
          <w:bCs/>
          <w:sz w:val="40"/>
        </w:rPr>
        <w:t>Chapter 4: Handle Request and Response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ekdum</w:t>
      </w:r>
      <w:proofErr w:type="spellEnd"/>
      <w:r w:rsidRPr="00F77FEB">
        <w:rPr>
          <w:sz w:val="40"/>
        </w:rPr>
        <w:t xml:space="preserve"> </w:t>
      </w:r>
      <w:r w:rsidRPr="00F77FEB">
        <w:rPr>
          <w:b/>
          <w:bCs/>
          <w:sz w:val="40"/>
        </w:rPr>
        <w:t>desi style</w:t>
      </w:r>
      <w:r w:rsidRPr="00F77FEB">
        <w:rPr>
          <w:sz w:val="40"/>
        </w:rPr>
        <w:t xml:space="preserve"> me.</w:t>
      </w:r>
    </w:p>
    <w:p w14:paraId="05EB95C9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pict w14:anchorId="06E2A810">
          <v:rect id="_x0000_i1061" style="width:0;height:1.5pt" o:hralign="center" o:hrstd="t" o:hr="t" fillcolor="#a0a0a0" stroked="f"/>
        </w:pict>
      </w:r>
    </w:p>
    <w:p w14:paraId="39DE02C8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b/>
          <w:bCs/>
          <w:sz w:val="40"/>
          <w:highlight w:val="green"/>
        </w:rPr>
        <w:t>1. Understand the Concept</w:t>
      </w:r>
    </w:p>
    <w:p w14:paraId="151D866E" w14:textId="77777777" w:rsidR="00F77FEB" w:rsidRPr="00F77FEB" w:rsidRDefault="00F77FEB" w:rsidP="00F77FEB">
      <w:pPr>
        <w:rPr>
          <w:sz w:val="40"/>
        </w:rPr>
      </w:pPr>
      <w:r w:rsidRPr="00F77FEB">
        <w:rPr>
          <w:rFonts w:ascii="Segoe UI Emoji" w:hAnsi="Segoe UI Emoji" w:cs="Segoe UI Emoji"/>
          <w:sz w:val="40"/>
        </w:rPr>
        <w:t>👉</w:t>
      </w:r>
      <w:r w:rsidRPr="00F77FEB">
        <w:rPr>
          <w:sz w:val="40"/>
        </w:rPr>
        <w:t xml:space="preserve"> Jab </w:t>
      </w:r>
      <w:proofErr w:type="spellStart"/>
      <w:r w:rsidRPr="00F77FEB">
        <w:rPr>
          <w:sz w:val="40"/>
        </w:rPr>
        <w:t>bhi</w:t>
      </w:r>
      <w:proofErr w:type="spellEnd"/>
      <w:r w:rsidRPr="00F77FEB">
        <w:rPr>
          <w:sz w:val="40"/>
        </w:rPr>
        <w:t xml:space="preserve"> tum web browser me URL </w:t>
      </w:r>
      <w:proofErr w:type="spellStart"/>
      <w:r w:rsidRPr="00F77FEB">
        <w:rPr>
          <w:sz w:val="40"/>
        </w:rPr>
        <w:t>likhte</w:t>
      </w:r>
      <w:proofErr w:type="spellEnd"/>
      <w:r w:rsidRPr="00F77FEB">
        <w:rPr>
          <w:sz w:val="40"/>
        </w:rPr>
        <w:t xml:space="preserve"> ho (</w:t>
      </w:r>
      <w:proofErr w:type="spellStart"/>
      <w:r w:rsidRPr="00F77FEB">
        <w:rPr>
          <w:sz w:val="40"/>
        </w:rPr>
        <w:t>jaise</w:t>
      </w:r>
      <w:proofErr w:type="spellEnd"/>
      <w:r w:rsidRPr="00F77FEB">
        <w:rPr>
          <w:sz w:val="40"/>
        </w:rPr>
        <w:t xml:space="preserve"> http://localhost:3000),</w:t>
      </w:r>
    </w:p>
    <w:p w14:paraId="28BAE049" w14:textId="77777777" w:rsidR="00F77FEB" w:rsidRPr="00F77FEB" w:rsidRDefault="00F77FEB" w:rsidP="00F77FEB">
      <w:pPr>
        <w:numPr>
          <w:ilvl w:val="0"/>
          <w:numId w:val="232"/>
        </w:numPr>
        <w:rPr>
          <w:sz w:val="40"/>
        </w:rPr>
      </w:pPr>
      <w:r w:rsidRPr="00F77FEB">
        <w:rPr>
          <w:sz w:val="40"/>
        </w:rPr>
        <w:t xml:space="preserve">Browser → </w:t>
      </w:r>
      <w:r w:rsidRPr="00F77FEB">
        <w:rPr>
          <w:b/>
          <w:bCs/>
          <w:sz w:val="40"/>
        </w:rPr>
        <w:t>Request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bhejta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(HTTP Request).</w:t>
      </w:r>
    </w:p>
    <w:p w14:paraId="243B1E72" w14:textId="77777777" w:rsidR="00F77FEB" w:rsidRPr="00F77FEB" w:rsidRDefault="00F77FEB" w:rsidP="00F77FEB">
      <w:pPr>
        <w:numPr>
          <w:ilvl w:val="0"/>
          <w:numId w:val="232"/>
        </w:numPr>
        <w:rPr>
          <w:sz w:val="40"/>
        </w:rPr>
      </w:pPr>
      <w:r w:rsidRPr="00F77FEB">
        <w:rPr>
          <w:sz w:val="40"/>
        </w:rPr>
        <w:t xml:space="preserve">Server → </w:t>
      </w:r>
      <w:proofErr w:type="spellStart"/>
      <w:r w:rsidRPr="00F77FEB">
        <w:rPr>
          <w:sz w:val="40"/>
        </w:rPr>
        <w:t>uska</w:t>
      </w:r>
      <w:proofErr w:type="spellEnd"/>
      <w:r w:rsidRPr="00F77FEB">
        <w:rPr>
          <w:sz w:val="40"/>
        </w:rPr>
        <w:t xml:space="preserve"> </w:t>
      </w:r>
      <w:r w:rsidRPr="00F77FEB">
        <w:rPr>
          <w:b/>
          <w:bCs/>
          <w:sz w:val="40"/>
        </w:rPr>
        <w:t>Response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bhejta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(HTTP Response).</w:t>
      </w:r>
    </w:p>
    <w:p w14:paraId="0B0BD1A9" w14:textId="77777777" w:rsidR="00F77FEB" w:rsidRPr="00F77FEB" w:rsidRDefault="00F77FEB" w:rsidP="00F77FEB">
      <w:pPr>
        <w:rPr>
          <w:sz w:val="40"/>
        </w:rPr>
      </w:pPr>
      <w:proofErr w:type="spellStart"/>
      <w:r w:rsidRPr="00F77FEB">
        <w:rPr>
          <w:sz w:val="40"/>
        </w:rPr>
        <w:t>Socho</w:t>
      </w:r>
      <w:proofErr w:type="spellEnd"/>
      <w:r w:rsidRPr="00F77FEB">
        <w:rPr>
          <w:sz w:val="40"/>
        </w:rPr>
        <w:t xml:space="preserve"> tum chai ki </w:t>
      </w:r>
      <w:proofErr w:type="spellStart"/>
      <w:r w:rsidRPr="00F77FEB">
        <w:rPr>
          <w:sz w:val="40"/>
        </w:rPr>
        <w:t>dukaan</w:t>
      </w:r>
      <w:proofErr w:type="spellEnd"/>
      <w:r w:rsidRPr="00F77FEB">
        <w:rPr>
          <w:sz w:val="40"/>
        </w:rPr>
        <w:t xml:space="preserve"> par </w:t>
      </w:r>
      <w:proofErr w:type="spellStart"/>
      <w:r w:rsidRPr="00F77FEB">
        <w:rPr>
          <w:sz w:val="40"/>
        </w:rPr>
        <w:t>gaye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🍵</w:t>
      </w:r>
      <w:r w:rsidRPr="00F77FEB">
        <w:rPr>
          <w:sz w:val="40"/>
        </w:rPr>
        <w:t>:</w:t>
      </w:r>
    </w:p>
    <w:p w14:paraId="5F76F67E" w14:textId="77777777" w:rsidR="00F77FEB" w:rsidRPr="00F77FEB" w:rsidRDefault="00F77FEB" w:rsidP="00F77FEB">
      <w:pPr>
        <w:numPr>
          <w:ilvl w:val="0"/>
          <w:numId w:val="233"/>
        </w:numPr>
        <w:rPr>
          <w:sz w:val="40"/>
        </w:rPr>
      </w:pPr>
      <w:r w:rsidRPr="00F77FEB">
        <w:rPr>
          <w:sz w:val="40"/>
        </w:rPr>
        <w:t xml:space="preserve">Tum </w:t>
      </w:r>
      <w:proofErr w:type="spellStart"/>
      <w:r w:rsidRPr="00F77FEB">
        <w:rPr>
          <w:sz w:val="40"/>
        </w:rPr>
        <w:t>bolte</w:t>
      </w:r>
      <w:proofErr w:type="spellEnd"/>
      <w:r w:rsidRPr="00F77FEB">
        <w:rPr>
          <w:sz w:val="40"/>
        </w:rPr>
        <w:t xml:space="preserve"> ho → </w:t>
      </w:r>
      <w:r w:rsidRPr="00F77FEB">
        <w:rPr>
          <w:i/>
          <w:iCs/>
          <w:sz w:val="40"/>
        </w:rPr>
        <w:t>“Bhai ek cutting chai do”</w:t>
      </w:r>
      <w:r w:rsidRPr="00F77FEB">
        <w:rPr>
          <w:sz w:val="40"/>
        </w:rPr>
        <w:t xml:space="preserve"> (ye </w:t>
      </w:r>
      <w:r w:rsidRPr="00F77FEB">
        <w:rPr>
          <w:b/>
          <w:bCs/>
          <w:sz w:val="40"/>
        </w:rPr>
        <w:t>Request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>).</w:t>
      </w:r>
    </w:p>
    <w:p w14:paraId="71DB1F28" w14:textId="77777777" w:rsidR="00F77FEB" w:rsidRPr="00F77FEB" w:rsidRDefault="00F77FEB" w:rsidP="00F77FEB">
      <w:pPr>
        <w:numPr>
          <w:ilvl w:val="0"/>
          <w:numId w:val="233"/>
        </w:numPr>
        <w:rPr>
          <w:sz w:val="40"/>
        </w:rPr>
      </w:pPr>
      <w:proofErr w:type="spellStart"/>
      <w:r w:rsidRPr="00F77FEB">
        <w:rPr>
          <w:sz w:val="40"/>
        </w:rPr>
        <w:t>Chaiwala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bolta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→ </w:t>
      </w:r>
      <w:r w:rsidRPr="00F77FEB">
        <w:rPr>
          <w:i/>
          <w:iCs/>
          <w:sz w:val="40"/>
        </w:rPr>
        <w:t>“Lo bhai, cutting chai”</w:t>
      </w:r>
      <w:r w:rsidRPr="00F77FEB">
        <w:rPr>
          <w:sz w:val="40"/>
        </w:rPr>
        <w:t xml:space="preserve"> (ye </w:t>
      </w:r>
      <w:r w:rsidRPr="00F77FEB">
        <w:rPr>
          <w:b/>
          <w:bCs/>
          <w:sz w:val="40"/>
        </w:rPr>
        <w:t>Response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>).</w:t>
      </w:r>
    </w:p>
    <w:p w14:paraId="7E472422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Server aur browser </w:t>
      </w:r>
      <w:proofErr w:type="spellStart"/>
      <w:r w:rsidRPr="00F77FEB">
        <w:rPr>
          <w:sz w:val="40"/>
        </w:rPr>
        <w:t>bhi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aise</w:t>
      </w:r>
      <w:proofErr w:type="spellEnd"/>
      <w:r w:rsidRPr="00F77FEB">
        <w:rPr>
          <w:sz w:val="40"/>
        </w:rPr>
        <w:t xml:space="preserve"> hi </w:t>
      </w:r>
      <w:proofErr w:type="spellStart"/>
      <w:r w:rsidRPr="00F77FEB">
        <w:rPr>
          <w:sz w:val="40"/>
        </w:rPr>
        <w:t>baat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karte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hain</w:t>
      </w:r>
      <w:proofErr w:type="spellEnd"/>
      <w:r w:rsidRPr="00F77FEB">
        <w:rPr>
          <w:sz w:val="40"/>
        </w:rPr>
        <w:t>.</w:t>
      </w:r>
    </w:p>
    <w:p w14:paraId="0A422E0E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pict w14:anchorId="40561839">
          <v:rect id="_x0000_i1062" style="width:0;height:1.5pt" o:hralign="center" o:hrstd="t" o:hr="t" fillcolor="#a0a0a0" stroked="f"/>
        </w:pict>
      </w:r>
    </w:p>
    <w:p w14:paraId="27ED92BF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b/>
          <w:bCs/>
          <w:sz w:val="40"/>
          <w:highlight w:val="green"/>
        </w:rPr>
        <w:t>2. How to Write Syntax &amp; Code</w:t>
      </w:r>
    </w:p>
    <w:p w14:paraId="6023840C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Node.js me hum built-in </w:t>
      </w:r>
      <w:r w:rsidRPr="00F77FEB">
        <w:rPr>
          <w:b/>
          <w:bCs/>
          <w:sz w:val="40"/>
        </w:rPr>
        <w:t>http module</w:t>
      </w:r>
      <w:r w:rsidRPr="00F77FEB">
        <w:rPr>
          <w:sz w:val="40"/>
        </w:rPr>
        <w:t xml:space="preserve"> use </w:t>
      </w:r>
      <w:proofErr w:type="spellStart"/>
      <w:r w:rsidRPr="00F77FEB">
        <w:rPr>
          <w:sz w:val="40"/>
        </w:rPr>
        <w:t>karte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hain</w:t>
      </w:r>
      <w:proofErr w:type="spellEnd"/>
      <w:r w:rsidRPr="00F77FEB">
        <w:rPr>
          <w:sz w:val="40"/>
        </w:rPr>
        <w:t>.</w:t>
      </w:r>
    </w:p>
    <w:p w14:paraId="4D8DB852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b/>
          <w:bCs/>
          <w:sz w:val="40"/>
        </w:rPr>
        <w:t>Example 1 – Simple Request/Response</w:t>
      </w:r>
    </w:p>
    <w:p w14:paraId="50E4F436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>const http = require('http');</w:t>
      </w:r>
    </w:p>
    <w:p w14:paraId="7A798DF6" w14:textId="77777777" w:rsidR="00F77FEB" w:rsidRPr="00F77FEB" w:rsidRDefault="00F77FEB" w:rsidP="00F77FEB">
      <w:pPr>
        <w:rPr>
          <w:sz w:val="40"/>
        </w:rPr>
      </w:pPr>
    </w:p>
    <w:p w14:paraId="2448081C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// Server </w:t>
      </w:r>
      <w:proofErr w:type="spellStart"/>
      <w:r w:rsidRPr="00F77FEB">
        <w:rPr>
          <w:sz w:val="40"/>
        </w:rPr>
        <w:t>banaya</w:t>
      </w:r>
      <w:proofErr w:type="spellEnd"/>
    </w:p>
    <w:p w14:paraId="7A6BE9D1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lastRenderedPageBreak/>
        <w:t xml:space="preserve">const server = </w:t>
      </w:r>
      <w:proofErr w:type="spellStart"/>
      <w:proofErr w:type="gramStart"/>
      <w:r w:rsidRPr="00F77FEB">
        <w:rPr>
          <w:sz w:val="40"/>
        </w:rPr>
        <w:t>http.createServer</w:t>
      </w:r>
      <w:proofErr w:type="spellEnd"/>
      <w:proofErr w:type="gramEnd"/>
      <w:r w:rsidRPr="00F77FEB">
        <w:rPr>
          <w:sz w:val="40"/>
        </w:rPr>
        <w:t>((req, res) =&gt; {</w:t>
      </w:r>
    </w:p>
    <w:p w14:paraId="18F5FA5A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// Request handle </w:t>
      </w:r>
      <w:proofErr w:type="spellStart"/>
      <w:r w:rsidRPr="00F77FEB">
        <w:rPr>
          <w:sz w:val="40"/>
        </w:rPr>
        <w:t>karna</w:t>
      </w:r>
      <w:proofErr w:type="spellEnd"/>
    </w:p>
    <w:p w14:paraId="2F921940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if (req.url === "/") {</w:t>
      </w:r>
    </w:p>
    <w:p w14:paraId="12DF7BD4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res.write</w:t>
      </w:r>
      <w:proofErr w:type="spellEnd"/>
      <w:proofErr w:type="gramEnd"/>
      <w:r w:rsidRPr="00F77FEB">
        <w:rPr>
          <w:sz w:val="40"/>
        </w:rPr>
        <w:t xml:space="preserve">("Welcome Bhai! Ye Home Page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🏠</w:t>
      </w:r>
      <w:r w:rsidRPr="00F77FEB">
        <w:rPr>
          <w:sz w:val="40"/>
        </w:rPr>
        <w:t>");</w:t>
      </w:r>
    </w:p>
    <w:p w14:paraId="229E23BF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res.end</w:t>
      </w:r>
      <w:proofErr w:type="spellEnd"/>
      <w:r w:rsidRPr="00F77FEB">
        <w:rPr>
          <w:sz w:val="40"/>
        </w:rPr>
        <w:t>(</w:t>
      </w:r>
      <w:proofErr w:type="gramEnd"/>
      <w:r w:rsidRPr="00F77FEB">
        <w:rPr>
          <w:sz w:val="40"/>
        </w:rPr>
        <w:t>);</w:t>
      </w:r>
    </w:p>
    <w:p w14:paraId="27CE24EA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} else if (req.url === "/about") {</w:t>
      </w:r>
    </w:p>
    <w:p w14:paraId="2A6AE646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res.write</w:t>
      </w:r>
      <w:proofErr w:type="spellEnd"/>
      <w:proofErr w:type="gramEnd"/>
      <w:r w:rsidRPr="00F77FEB">
        <w:rPr>
          <w:sz w:val="40"/>
        </w:rPr>
        <w:t xml:space="preserve">("Ye About Page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, Bhai! </w:t>
      </w:r>
      <w:r w:rsidRPr="00F77FEB">
        <w:rPr>
          <w:rFonts w:ascii="Segoe UI Emoji" w:hAnsi="Segoe UI Emoji" w:cs="Segoe UI Emoji"/>
          <w:sz w:val="40"/>
        </w:rPr>
        <w:t>🙌</w:t>
      </w:r>
      <w:r w:rsidRPr="00F77FEB">
        <w:rPr>
          <w:sz w:val="40"/>
        </w:rPr>
        <w:t>");</w:t>
      </w:r>
    </w:p>
    <w:p w14:paraId="6210C6EC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res.end</w:t>
      </w:r>
      <w:proofErr w:type="spellEnd"/>
      <w:r w:rsidRPr="00F77FEB">
        <w:rPr>
          <w:sz w:val="40"/>
        </w:rPr>
        <w:t>(</w:t>
      </w:r>
      <w:proofErr w:type="gramEnd"/>
      <w:r w:rsidRPr="00F77FEB">
        <w:rPr>
          <w:sz w:val="40"/>
        </w:rPr>
        <w:t>);</w:t>
      </w:r>
    </w:p>
    <w:p w14:paraId="38AC2E1E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} else {</w:t>
      </w:r>
    </w:p>
    <w:p w14:paraId="4071FB55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res.write</w:t>
      </w:r>
      <w:proofErr w:type="spellEnd"/>
      <w:proofErr w:type="gramEnd"/>
      <w:r w:rsidRPr="00F77FEB">
        <w:rPr>
          <w:sz w:val="40"/>
        </w:rPr>
        <w:t xml:space="preserve">("404 Bhai! Page </w:t>
      </w:r>
      <w:proofErr w:type="spellStart"/>
      <w:r w:rsidRPr="00F77FEB">
        <w:rPr>
          <w:sz w:val="40"/>
        </w:rPr>
        <w:t>nahi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mila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❌</w:t>
      </w:r>
      <w:r w:rsidRPr="00F77FEB">
        <w:rPr>
          <w:sz w:val="40"/>
        </w:rPr>
        <w:t>");</w:t>
      </w:r>
    </w:p>
    <w:p w14:paraId="6FC3BBD3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  </w:t>
      </w:r>
      <w:proofErr w:type="spellStart"/>
      <w:proofErr w:type="gramStart"/>
      <w:r w:rsidRPr="00F77FEB">
        <w:rPr>
          <w:sz w:val="40"/>
        </w:rPr>
        <w:t>res.end</w:t>
      </w:r>
      <w:proofErr w:type="spellEnd"/>
      <w:r w:rsidRPr="00F77FEB">
        <w:rPr>
          <w:sz w:val="40"/>
        </w:rPr>
        <w:t>(</w:t>
      </w:r>
      <w:proofErr w:type="gramEnd"/>
      <w:r w:rsidRPr="00F77FEB">
        <w:rPr>
          <w:sz w:val="40"/>
        </w:rPr>
        <w:t>);</w:t>
      </w:r>
    </w:p>
    <w:p w14:paraId="43098696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}</w:t>
      </w:r>
    </w:p>
    <w:p w14:paraId="5F7D08EC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>});</w:t>
      </w:r>
    </w:p>
    <w:p w14:paraId="5ACC3D2B" w14:textId="77777777" w:rsidR="00F77FEB" w:rsidRPr="00F77FEB" w:rsidRDefault="00F77FEB" w:rsidP="00F77FEB">
      <w:pPr>
        <w:rPr>
          <w:sz w:val="40"/>
        </w:rPr>
      </w:pPr>
    </w:p>
    <w:p w14:paraId="685388FD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// Server ko port pe </w:t>
      </w:r>
      <w:proofErr w:type="spellStart"/>
      <w:r w:rsidRPr="00F77FEB">
        <w:rPr>
          <w:sz w:val="40"/>
        </w:rPr>
        <w:t>sunna</w:t>
      </w:r>
      <w:proofErr w:type="spellEnd"/>
    </w:p>
    <w:p w14:paraId="67BB411A" w14:textId="77777777" w:rsidR="00F77FEB" w:rsidRPr="00F77FEB" w:rsidRDefault="00F77FEB" w:rsidP="00F77FEB">
      <w:pPr>
        <w:rPr>
          <w:sz w:val="40"/>
        </w:rPr>
      </w:pPr>
      <w:proofErr w:type="spellStart"/>
      <w:proofErr w:type="gramStart"/>
      <w:r w:rsidRPr="00F77FEB">
        <w:rPr>
          <w:sz w:val="40"/>
        </w:rPr>
        <w:t>server.listen</w:t>
      </w:r>
      <w:proofErr w:type="spellEnd"/>
      <w:proofErr w:type="gramEnd"/>
      <w:r w:rsidRPr="00F77FEB">
        <w:rPr>
          <w:sz w:val="40"/>
        </w:rPr>
        <w:t>(3000, () =&gt; {</w:t>
      </w:r>
    </w:p>
    <w:p w14:paraId="15BD7191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  </w:t>
      </w:r>
      <w:proofErr w:type="gramStart"/>
      <w:r w:rsidRPr="00F77FEB">
        <w:rPr>
          <w:sz w:val="40"/>
        </w:rPr>
        <w:t>console.log(</w:t>
      </w:r>
      <w:proofErr w:type="gramEnd"/>
      <w:r w:rsidRPr="00F77FEB">
        <w:rPr>
          <w:sz w:val="40"/>
        </w:rPr>
        <w:t xml:space="preserve">"Server </w:t>
      </w:r>
      <w:proofErr w:type="spellStart"/>
      <w:r w:rsidRPr="00F77FEB">
        <w:rPr>
          <w:sz w:val="40"/>
        </w:rPr>
        <w:t>chal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raha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http://localhost:3000 pe </w:t>
      </w:r>
      <w:r w:rsidRPr="00F77FEB">
        <w:rPr>
          <w:rFonts w:ascii="Segoe UI Emoji" w:hAnsi="Segoe UI Emoji" w:cs="Segoe UI Emoji"/>
          <w:sz w:val="40"/>
        </w:rPr>
        <w:t>🚀</w:t>
      </w:r>
      <w:r w:rsidRPr="00F77FEB">
        <w:rPr>
          <w:sz w:val="40"/>
        </w:rPr>
        <w:t>");</w:t>
      </w:r>
    </w:p>
    <w:p w14:paraId="1FBA8977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>});</w:t>
      </w:r>
    </w:p>
    <w:p w14:paraId="52386023" w14:textId="77777777" w:rsidR="00F77FEB" w:rsidRPr="00F77FEB" w:rsidRDefault="00F77FEB" w:rsidP="00F77FEB">
      <w:pPr>
        <w:rPr>
          <w:sz w:val="40"/>
        </w:rPr>
      </w:pPr>
      <w:r w:rsidRPr="00F77FEB">
        <w:rPr>
          <w:rFonts w:ascii="Segoe UI Emoji" w:hAnsi="Segoe UI Emoji" w:cs="Segoe UI Emoji"/>
          <w:sz w:val="40"/>
        </w:rPr>
        <w:t>👉</w:t>
      </w:r>
      <w:r w:rsidRPr="00F77FEB">
        <w:rPr>
          <w:sz w:val="40"/>
        </w:rPr>
        <w:t xml:space="preserve"> Ab jab tum browser me:</w:t>
      </w:r>
    </w:p>
    <w:p w14:paraId="57CD0A9C" w14:textId="77777777" w:rsidR="00F77FEB" w:rsidRPr="00F77FEB" w:rsidRDefault="00F77FEB" w:rsidP="00F77FEB">
      <w:pPr>
        <w:numPr>
          <w:ilvl w:val="0"/>
          <w:numId w:val="234"/>
        </w:numPr>
        <w:rPr>
          <w:sz w:val="40"/>
        </w:rPr>
      </w:pPr>
      <w:r w:rsidRPr="00F77FEB">
        <w:rPr>
          <w:sz w:val="40"/>
        </w:rPr>
        <w:lastRenderedPageBreak/>
        <w:t>http://localhost:3000/ → output: “Welcome Bhai! …”</w:t>
      </w:r>
    </w:p>
    <w:p w14:paraId="701CF216" w14:textId="77777777" w:rsidR="00F77FEB" w:rsidRPr="00F77FEB" w:rsidRDefault="00F77FEB" w:rsidP="00F77FEB">
      <w:pPr>
        <w:numPr>
          <w:ilvl w:val="0"/>
          <w:numId w:val="234"/>
        </w:numPr>
        <w:rPr>
          <w:sz w:val="40"/>
        </w:rPr>
      </w:pPr>
      <w:r w:rsidRPr="00F77FEB">
        <w:rPr>
          <w:sz w:val="40"/>
        </w:rPr>
        <w:t xml:space="preserve">http://localhost:3000/about → output: “Ye About Page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>…”</w:t>
      </w:r>
    </w:p>
    <w:p w14:paraId="21803A05" w14:textId="77777777" w:rsidR="00F77FEB" w:rsidRPr="00F77FEB" w:rsidRDefault="00F77FEB" w:rsidP="00F77FEB">
      <w:pPr>
        <w:numPr>
          <w:ilvl w:val="0"/>
          <w:numId w:val="234"/>
        </w:numPr>
        <w:rPr>
          <w:sz w:val="40"/>
        </w:rPr>
      </w:pPr>
      <w:r w:rsidRPr="00F77FEB">
        <w:rPr>
          <w:sz w:val="40"/>
        </w:rPr>
        <w:t xml:space="preserve">Aur agar </w:t>
      </w:r>
      <w:proofErr w:type="spellStart"/>
      <w:r w:rsidRPr="00F77FEB">
        <w:rPr>
          <w:sz w:val="40"/>
        </w:rPr>
        <w:t>kuch</w:t>
      </w:r>
      <w:proofErr w:type="spellEnd"/>
      <w:r w:rsidRPr="00F77FEB">
        <w:rPr>
          <w:sz w:val="40"/>
        </w:rPr>
        <w:t xml:space="preserve"> aur path </w:t>
      </w:r>
      <w:proofErr w:type="spellStart"/>
      <w:r w:rsidRPr="00F77FEB">
        <w:rPr>
          <w:sz w:val="40"/>
        </w:rPr>
        <w:t>likh</w:t>
      </w:r>
      <w:proofErr w:type="spellEnd"/>
      <w:r w:rsidRPr="00F77FEB">
        <w:rPr>
          <w:sz w:val="40"/>
        </w:rPr>
        <w:t xml:space="preserve"> diya → 404 Bhai! Page </w:t>
      </w:r>
      <w:proofErr w:type="spellStart"/>
      <w:r w:rsidRPr="00F77FEB">
        <w:rPr>
          <w:sz w:val="40"/>
        </w:rPr>
        <w:t>nahi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mila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❌</w:t>
      </w:r>
      <w:r w:rsidRPr="00F77FEB">
        <w:rPr>
          <w:sz w:val="40"/>
        </w:rPr>
        <w:t>.</w:t>
      </w:r>
    </w:p>
    <w:p w14:paraId="4F3E8764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pict w14:anchorId="41EC1534">
          <v:rect id="_x0000_i1063" style="width:0;height:1.5pt" o:hralign="center" o:hrstd="t" o:hr="t" fillcolor="#a0a0a0" stroked="f"/>
        </w:pict>
      </w:r>
    </w:p>
    <w:p w14:paraId="2CDCDC4C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b/>
          <w:bCs/>
          <w:sz w:val="40"/>
          <w:highlight w:val="green"/>
        </w:rPr>
        <w:t>3. Exercise for You</w:t>
      </w:r>
    </w:p>
    <w:p w14:paraId="2FFC28B3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rFonts w:ascii="Segoe UI Emoji" w:hAnsi="Segoe UI Emoji" w:cs="Segoe UI Emoji"/>
          <w:b/>
          <w:bCs/>
          <w:sz w:val="40"/>
        </w:rPr>
        <w:t>📝</w:t>
      </w:r>
      <w:r w:rsidRPr="00F77FEB">
        <w:rPr>
          <w:b/>
          <w:bCs/>
          <w:sz w:val="40"/>
        </w:rPr>
        <w:t xml:space="preserve"> Exercise 1:</w:t>
      </w:r>
    </w:p>
    <w:p w14:paraId="77B233BD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Ek server </w:t>
      </w:r>
      <w:proofErr w:type="spellStart"/>
      <w:r w:rsidRPr="00F77FEB">
        <w:rPr>
          <w:sz w:val="40"/>
        </w:rPr>
        <w:t>banao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jisme</w:t>
      </w:r>
      <w:proofErr w:type="spellEnd"/>
      <w:r w:rsidRPr="00F77FEB">
        <w:rPr>
          <w:sz w:val="40"/>
        </w:rPr>
        <w:t>:</w:t>
      </w:r>
    </w:p>
    <w:p w14:paraId="0A77DC44" w14:textId="77777777" w:rsidR="00F77FEB" w:rsidRPr="00F77FEB" w:rsidRDefault="00F77FEB" w:rsidP="00F77FEB">
      <w:pPr>
        <w:numPr>
          <w:ilvl w:val="0"/>
          <w:numId w:val="235"/>
        </w:numPr>
        <w:rPr>
          <w:sz w:val="40"/>
        </w:rPr>
      </w:pPr>
      <w:r w:rsidRPr="00F77FEB">
        <w:rPr>
          <w:sz w:val="40"/>
        </w:rPr>
        <w:t>/</w:t>
      </w:r>
      <w:proofErr w:type="gramStart"/>
      <w:r w:rsidRPr="00F77FEB">
        <w:rPr>
          <w:sz w:val="40"/>
        </w:rPr>
        <w:t>contact</w:t>
      </w:r>
      <w:proofErr w:type="gramEnd"/>
      <w:r w:rsidRPr="00F77FEB">
        <w:rPr>
          <w:sz w:val="40"/>
        </w:rPr>
        <w:t xml:space="preserve"> par → “Contact page: Bhai </w:t>
      </w:r>
      <w:proofErr w:type="spellStart"/>
      <w:r w:rsidRPr="00F77FEB">
        <w:rPr>
          <w:sz w:val="40"/>
        </w:rPr>
        <w:t>mujhe</w:t>
      </w:r>
      <w:proofErr w:type="spellEnd"/>
      <w:r w:rsidRPr="00F77FEB">
        <w:rPr>
          <w:sz w:val="40"/>
        </w:rPr>
        <w:t xml:space="preserve"> call karo </w:t>
      </w:r>
      <w:r w:rsidRPr="00F77FEB">
        <w:rPr>
          <w:rFonts w:ascii="Segoe UI Emoji" w:hAnsi="Segoe UI Emoji" w:cs="Segoe UI Emoji"/>
          <w:sz w:val="40"/>
        </w:rPr>
        <w:t>📞</w:t>
      </w:r>
      <w:r w:rsidRPr="00F77FEB">
        <w:rPr>
          <w:sz w:val="40"/>
        </w:rPr>
        <w:t>”</w:t>
      </w:r>
    </w:p>
    <w:p w14:paraId="3349C0E5" w14:textId="77777777" w:rsidR="00F77FEB" w:rsidRPr="00F77FEB" w:rsidRDefault="00F77FEB" w:rsidP="00F77FEB">
      <w:pPr>
        <w:numPr>
          <w:ilvl w:val="0"/>
          <w:numId w:val="235"/>
        </w:numPr>
        <w:rPr>
          <w:sz w:val="40"/>
        </w:rPr>
      </w:pPr>
      <w:r w:rsidRPr="00F77FEB">
        <w:rPr>
          <w:sz w:val="40"/>
        </w:rPr>
        <w:t>/</w:t>
      </w:r>
      <w:proofErr w:type="gramStart"/>
      <w:r w:rsidRPr="00F77FEB">
        <w:rPr>
          <w:sz w:val="40"/>
        </w:rPr>
        <w:t>service</w:t>
      </w:r>
      <w:proofErr w:type="gramEnd"/>
      <w:r w:rsidRPr="00F77FEB">
        <w:rPr>
          <w:sz w:val="40"/>
        </w:rPr>
        <w:t xml:space="preserve"> par → “Service page: Web Development available </w:t>
      </w:r>
      <w:r w:rsidRPr="00F77FEB">
        <w:rPr>
          <w:rFonts w:ascii="Segoe UI Emoji" w:hAnsi="Segoe UI Emoji" w:cs="Segoe UI Emoji"/>
          <w:sz w:val="40"/>
        </w:rPr>
        <w:t>💻</w:t>
      </w:r>
      <w:r w:rsidRPr="00F77FEB">
        <w:rPr>
          <w:sz w:val="40"/>
        </w:rPr>
        <w:t>”</w:t>
      </w:r>
    </w:p>
    <w:p w14:paraId="2F79E0C4" w14:textId="77777777" w:rsidR="00F77FEB" w:rsidRPr="00F77FEB" w:rsidRDefault="00F77FEB" w:rsidP="00F77FEB">
      <w:pPr>
        <w:numPr>
          <w:ilvl w:val="0"/>
          <w:numId w:val="235"/>
        </w:numPr>
        <w:rPr>
          <w:sz w:val="40"/>
        </w:rPr>
      </w:pPr>
      <w:r w:rsidRPr="00F77FEB">
        <w:rPr>
          <w:sz w:val="40"/>
        </w:rPr>
        <w:t xml:space="preserve">aur agar </w:t>
      </w:r>
      <w:proofErr w:type="spellStart"/>
      <w:r w:rsidRPr="00F77FEB">
        <w:rPr>
          <w:sz w:val="40"/>
        </w:rPr>
        <w:t>kuch</w:t>
      </w:r>
      <w:proofErr w:type="spellEnd"/>
      <w:r w:rsidRPr="00F77FEB">
        <w:rPr>
          <w:sz w:val="40"/>
        </w:rPr>
        <w:t xml:space="preserve"> aur path ho → “404 Not Found </w:t>
      </w:r>
      <w:r w:rsidRPr="00F77FEB">
        <w:rPr>
          <w:rFonts w:ascii="Segoe UI Emoji" w:hAnsi="Segoe UI Emoji" w:cs="Segoe UI Emoji"/>
          <w:sz w:val="40"/>
        </w:rPr>
        <w:t>❌</w:t>
      </w:r>
      <w:r w:rsidRPr="00F77FEB">
        <w:rPr>
          <w:rFonts w:ascii="Calibri" w:hAnsi="Calibri" w:cs="Calibri"/>
          <w:sz w:val="40"/>
        </w:rPr>
        <w:t>”</w:t>
      </w:r>
    </w:p>
    <w:p w14:paraId="71B0954B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pict w14:anchorId="18F64535">
          <v:rect id="_x0000_i1064" style="width:0;height:1.5pt" o:hralign="center" o:hrstd="t" o:hr="t" fillcolor="#a0a0a0" stroked="f"/>
        </w:pict>
      </w:r>
    </w:p>
    <w:p w14:paraId="1E5C5323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rFonts w:ascii="Segoe UI Emoji" w:hAnsi="Segoe UI Emoji" w:cs="Segoe UI Emoji"/>
          <w:b/>
          <w:bCs/>
          <w:sz w:val="40"/>
        </w:rPr>
        <w:t>📝</w:t>
      </w:r>
      <w:r w:rsidRPr="00F77FEB">
        <w:rPr>
          <w:b/>
          <w:bCs/>
          <w:sz w:val="40"/>
        </w:rPr>
        <w:t xml:space="preserve"> Exercise 2:</w:t>
      </w:r>
    </w:p>
    <w:p w14:paraId="56EE26FA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t xml:space="preserve">Request ka </w:t>
      </w:r>
      <w:r w:rsidRPr="00F77FEB">
        <w:rPr>
          <w:b/>
          <w:bCs/>
          <w:sz w:val="40"/>
        </w:rPr>
        <w:t>method</w:t>
      </w:r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bhi</w:t>
      </w:r>
      <w:proofErr w:type="spellEnd"/>
      <w:r w:rsidRPr="00F77FEB">
        <w:rPr>
          <w:sz w:val="40"/>
        </w:rPr>
        <w:t xml:space="preserve"> check karo (GET, POST).</w:t>
      </w:r>
    </w:p>
    <w:p w14:paraId="095A26AE" w14:textId="77777777" w:rsidR="00F77FEB" w:rsidRPr="00F77FEB" w:rsidRDefault="00F77FEB" w:rsidP="00F77FEB">
      <w:pPr>
        <w:numPr>
          <w:ilvl w:val="0"/>
          <w:numId w:val="236"/>
        </w:numPr>
        <w:rPr>
          <w:sz w:val="40"/>
        </w:rPr>
      </w:pPr>
      <w:r w:rsidRPr="00F77FEB">
        <w:rPr>
          <w:sz w:val="40"/>
        </w:rPr>
        <w:t xml:space="preserve">Agar request GET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aur path /data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→ "Bhai GET request </w:t>
      </w:r>
      <w:proofErr w:type="spellStart"/>
      <w:r w:rsidRPr="00F77FEB">
        <w:rPr>
          <w:sz w:val="40"/>
        </w:rPr>
        <w:t>aayi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✅</w:t>
      </w:r>
      <w:r w:rsidRPr="00F77FEB">
        <w:rPr>
          <w:sz w:val="40"/>
        </w:rPr>
        <w:t>"</w:t>
      </w:r>
    </w:p>
    <w:p w14:paraId="628A9D3A" w14:textId="77777777" w:rsidR="00F77FEB" w:rsidRPr="00F77FEB" w:rsidRDefault="00F77FEB" w:rsidP="00F77FEB">
      <w:pPr>
        <w:numPr>
          <w:ilvl w:val="0"/>
          <w:numId w:val="236"/>
        </w:numPr>
        <w:rPr>
          <w:sz w:val="40"/>
        </w:rPr>
      </w:pPr>
      <w:r w:rsidRPr="00F77FEB">
        <w:rPr>
          <w:sz w:val="40"/>
        </w:rPr>
        <w:t xml:space="preserve">Agar POST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aur path /data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→ "Bhai POST request </w:t>
      </w:r>
      <w:proofErr w:type="spellStart"/>
      <w:r w:rsidRPr="00F77FEB">
        <w:rPr>
          <w:sz w:val="40"/>
        </w:rPr>
        <w:t>aayi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</w:t>
      </w:r>
      <w:r w:rsidRPr="00F77FEB">
        <w:rPr>
          <w:rFonts w:ascii="Segoe UI Emoji" w:hAnsi="Segoe UI Emoji" w:cs="Segoe UI Emoji"/>
          <w:sz w:val="40"/>
        </w:rPr>
        <w:t>✉️</w:t>
      </w:r>
      <w:r w:rsidRPr="00F77FEB">
        <w:rPr>
          <w:sz w:val="40"/>
        </w:rPr>
        <w:t>"</w:t>
      </w:r>
    </w:p>
    <w:p w14:paraId="7ABEA6DD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lastRenderedPageBreak/>
        <w:pict w14:anchorId="3AC9C983">
          <v:rect id="_x0000_i1065" style="width:0;height:1.5pt" o:hralign="center" o:hrstd="t" o:hr="t" fillcolor="#a0a0a0" stroked="f"/>
        </w:pict>
      </w:r>
    </w:p>
    <w:p w14:paraId="7F146298" w14:textId="77777777" w:rsidR="00F77FEB" w:rsidRPr="00F77FEB" w:rsidRDefault="00F77FEB" w:rsidP="00F77FEB">
      <w:pPr>
        <w:rPr>
          <w:b/>
          <w:bCs/>
          <w:sz w:val="40"/>
        </w:rPr>
      </w:pPr>
      <w:r w:rsidRPr="00F77FEB">
        <w:rPr>
          <w:rFonts w:ascii="Segoe UI Emoji" w:hAnsi="Segoe UI Emoji" w:cs="Segoe UI Emoji"/>
          <w:b/>
          <w:bCs/>
          <w:sz w:val="40"/>
          <w:highlight w:val="green"/>
        </w:rPr>
        <w:t>🎯</w:t>
      </w:r>
      <w:r w:rsidRPr="00F77FEB">
        <w:rPr>
          <w:b/>
          <w:bCs/>
          <w:sz w:val="40"/>
          <w:highlight w:val="green"/>
        </w:rPr>
        <w:t xml:space="preserve"> Desi Summary</w:t>
      </w:r>
    </w:p>
    <w:p w14:paraId="4C175A3A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r w:rsidRPr="00F77FEB">
        <w:rPr>
          <w:b/>
          <w:bCs/>
          <w:sz w:val="40"/>
        </w:rPr>
        <w:t>Request</w:t>
      </w:r>
      <w:r w:rsidRPr="00F77FEB">
        <w:rPr>
          <w:sz w:val="40"/>
        </w:rPr>
        <w:t xml:space="preserve"> = jo browser/server se </w:t>
      </w:r>
      <w:proofErr w:type="spellStart"/>
      <w:r w:rsidRPr="00F77FEB">
        <w:rPr>
          <w:sz w:val="40"/>
        </w:rPr>
        <w:t>maangta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(chai order </w:t>
      </w:r>
      <w:proofErr w:type="spellStart"/>
      <w:r w:rsidRPr="00F77FEB">
        <w:rPr>
          <w:sz w:val="40"/>
        </w:rPr>
        <w:t>karna</w:t>
      </w:r>
      <w:proofErr w:type="spellEnd"/>
      <w:r w:rsidRPr="00F77FEB">
        <w:rPr>
          <w:sz w:val="40"/>
        </w:rPr>
        <w:t>).</w:t>
      </w:r>
    </w:p>
    <w:p w14:paraId="36ED4A66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r w:rsidRPr="00F77FEB">
        <w:rPr>
          <w:b/>
          <w:bCs/>
          <w:sz w:val="40"/>
        </w:rPr>
        <w:t>Response</w:t>
      </w:r>
      <w:r w:rsidRPr="00F77FEB">
        <w:rPr>
          <w:sz w:val="40"/>
        </w:rPr>
        <w:t xml:space="preserve"> = jo server </w:t>
      </w:r>
      <w:proofErr w:type="gramStart"/>
      <w:r w:rsidRPr="00F77FEB">
        <w:rPr>
          <w:sz w:val="40"/>
        </w:rPr>
        <w:t>reply</w:t>
      </w:r>
      <w:proofErr w:type="gram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karta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 xml:space="preserve"> (chai serve </w:t>
      </w:r>
      <w:proofErr w:type="spellStart"/>
      <w:r w:rsidRPr="00F77FEB">
        <w:rPr>
          <w:sz w:val="40"/>
        </w:rPr>
        <w:t>karna</w:t>
      </w:r>
      <w:proofErr w:type="spellEnd"/>
      <w:r w:rsidRPr="00F77FEB">
        <w:rPr>
          <w:sz w:val="40"/>
        </w:rPr>
        <w:t>).</w:t>
      </w:r>
    </w:p>
    <w:p w14:paraId="484BF10A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r w:rsidRPr="00F77FEB">
        <w:rPr>
          <w:sz w:val="40"/>
        </w:rPr>
        <w:t xml:space="preserve">Node.js me </w:t>
      </w:r>
      <w:proofErr w:type="spellStart"/>
      <w:proofErr w:type="gramStart"/>
      <w:r w:rsidRPr="00F77FEB">
        <w:rPr>
          <w:sz w:val="40"/>
        </w:rPr>
        <w:t>http.createServer</w:t>
      </w:r>
      <w:proofErr w:type="spellEnd"/>
      <w:proofErr w:type="gramEnd"/>
      <w:r w:rsidRPr="00F77FEB">
        <w:rPr>
          <w:sz w:val="40"/>
        </w:rPr>
        <w:t xml:space="preserve">((req, </w:t>
      </w:r>
      <w:proofErr w:type="gramStart"/>
      <w:r w:rsidRPr="00F77FEB">
        <w:rPr>
          <w:sz w:val="40"/>
        </w:rPr>
        <w:t>res)=&gt;{</w:t>
      </w:r>
      <w:proofErr w:type="gramEnd"/>
      <w:r w:rsidRPr="00F77FEB">
        <w:rPr>
          <w:sz w:val="40"/>
        </w:rPr>
        <w:t xml:space="preserve">}) se handle </w:t>
      </w:r>
      <w:proofErr w:type="spellStart"/>
      <w:r w:rsidRPr="00F77FEB">
        <w:rPr>
          <w:sz w:val="40"/>
        </w:rPr>
        <w:t>hota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  <w:r w:rsidRPr="00F77FEB">
        <w:rPr>
          <w:sz w:val="40"/>
        </w:rPr>
        <w:t>.</w:t>
      </w:r>
    </w:p>
    <w:p w14:paraId="246AD923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r w:rsidRPr="00F77FEB">
        <w:rPr>
          <w:sz w:val="40"/>
        </w:rPr>
        <w:t xml:space="preserve">req.url → </w:t>
      </w:r>
      <w:proofErr w:type="spellStart"/>
      <w:r w:rsidRPr="00F77FEB">
        <w:rPr>
          <w:sz w:val="40"/>
        </w:rPr>
        <w:t>konsa</w:t>
      </w:r>
      <w:proofErr w:type="spellEnd"/>
      <w:r w:rsidRPr="00F77FEB">
        <w:rPr>
          <w:sz w:val="40"/>
        </w:rPr>
        <w:t xml:space="preserve"> page </w:t>
      </w:r>
      <w:proofErr w:type="spellStart"/>
      <w:r w:rsidRPr="00F77FEB">
        <w:rPr>
          <w:sz w:val="40"/>
        </w:rPr>
        <w:t>maanga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</w:p>
    <w:p w14:paraId="3218D8A6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proofErr w:type="spellStart"/>
      <w:proofErr w:type="gramStart"/>
      <w:r w:rsidRPr="00F77FEB">
        <w:rPr>
          <w:sz w:val="40"/>
        </w:rPr>
        <w:t>req.method</w:t>
      </w:r>
      <w:proofErr w:type="spellEnd"/>
      <w:proofErr w:type="gramEnd"/>
      <w:r w:rsidRPr="00F77FEB">
        <w:rPr>
          <w:sz w:val="40"/>
        </w:rPr>
        <w:t xml:space="preserve"> → GET / POST </w:t>
      </w:r>
      <w:proofErr w:type="spellStart"/>
      <w:r w:rsidRPr="00F77FEB">
        <w:rPr>
          <w:sz w:val="40"/>
        </w:rPr>
        <w:t>kya</w:t>
      </w:r>
      <w:proofErr w:type="spellEnd"/>
      <w:r w:rsidRPr="00F77FEB">
        <w:rPr>
          <w:sz w:val="40"/>
        </w:rPr>
        <w:t xml:space="preserve"> </w:t>
      </w:r>
      <w:proofErr w:type="spellStart"/>
      <w:r w:rsidRPr="00F77FEB">
        <w:rPr>
          <w:sz w:val="40"/>
        </w:rPr>
        <w:t>hai</w:t>
      </w:r>
      <w:proofErr w:type="spellEnd"/>
    </w:p>
    <w:p w14:paraId="7E3C3656" w14:textId="77777777" w:rsidR="00F77FEB" w:rsidRPr="00F77FEB" w:rsidRDefault="00F77FEB" w:rsidP="00F77FEB">
      <w:pPr>
        <w:numPr>
          <w:ilvl w:val="0"/>
          <w:numId w:val="237"/>
        </w:numPr>
        <w:rPr>
          <w:sz w:val="40"/>
        </w:rPr>
      </w:pPr>
      <w:proofErr w:type="spellStart"/>
      <w:proofErr w:type="gramStart"/>
      <w:r w:rsidRPr="00F77FEB">
        <w:rPr>
          <w:sz w:val="40"/>
        </w:rPr>
        <w:t>res.write</w:t>
      </w:r>
      <w:proofErr w:type="spellEnd"/>
      <w:proofErr w:type="gramEnd"/>
      <w:r w:rsidRPr="00F77FEB">
        <w:rPr>
          <w:sz w:val="40"/>
        </w:rPr>
        <w:t xml:space="preserve">() + </w:t>
      </w:r>
      <w:proofErr w:type="spellStart"/>
      <w:proofErr w:type="gramStart"/>
      <w:r w:rsidRPr="00F77FEB">
        <w:rPr>
          <w:sz w:val="40"/>
        </w:rPr>
        <w:t>res.end</w:t>
      </w:r>
      <w:proofErr w:type="spellEnd"/>
      <w:r w:rsidRPr="00F77FEB">
        <w:rPr>
          <w:sz w:val="40"/>
        </w:rPr>
        <w:t>(</w:t>
      </w:r>
      <w:proofErr w:type="gramEnd"/>
      <w:r w:rsidRPr="00F77FEB">
        <w:rPr>
          <w:sz w:val="40"/>
        </w:rPr>
        <w:t xml:space="preserve">) → response </w:t>
      </w:r>
      <w:proofErr w:type="spellStart"/>
      <w:r w:rsidRPr="00F77FEB">
        <w:rPr>
          <w:sz w:val="40"/>
        </w:rPr>
        <w:t>bhejna</w:t>
      </w:r>
      <w:proofErr w:type="spellEnd"/>
    </w:p>
    <w:p w14:paraId="66FD7FDE" w14:textId="77777777" w:rsidR="00F77FEB" w:rsidRPr="00F77FEB" w:rsidRDefault="00F77FEB" w:rsidP="00F77FEB">
      <w:pPr>
        <w:rPr>
          <w:sz w:val="40"/>
        </w:rPr>
      </w:pPr>
      <w:r w:rsidRPr="00F77FEB">
        <w:rPr>
          <w:sz w:val="40"/>
        </w:rPr>
        <w:pict w14:anchorId="6A447676">
          <v:rect id="_x0000_i1066" style="width:0;height:1.5pt" o:hralign="center" o:hrstd="t" o:hr="t" fillcolor="#a0a0a0" stroked="f"/>
        </w:pict>
      </w:r>
    </w:p>
    <w:p w14:paraId="04198BEF" w14:textId="5DD79214" w:rsidR="00904B61" w:rsidRPr="00F77FEB" w:rsidRDefault="00904B61" w:rsidP="00F77FEB">
      <w:pPr>
        <w:rPr>
          <w:sz w:val="40"/>
        </w:rPr>
      </w:pPr>
    </w:p>
    <w:sectPr w:rsidR="00904B61" w:rsidRPr="00F77FEB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69E8E" w14:textId="77777777" w:rsidR="00E0673A" w:rsidRDefault="00E0673A" w:rsidP="00A30E50">
      <w:pPr>
        <w:spacing w:after="0" w:line="240" w:lineRule="auto"/>
      </w:pPr>
      <w:r>
        <w:separator/>
      </w:r>
    </w:p>
  </w:endnote>
  <w:endnote w:type="continuationSeparator" w:id="0">
    <w:p w14:paraId="7427C9A9" w14:textId="77777777" w:rsidR="00E0673A" w:rsidRDefault="00E0673A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C349F" w14:textId="77777777" w:rsidR="00E0673A" w:rsidRDefault="00E0673A" w:rsidP="00A30E50">
      <w:pPr>
        <w:spacing w:after="0" w:line="240" w:lineRule="auto"/>
      </w:pPr>
      <w:r>
        <w:separator/>
      </w:r>
    </w:p>
  </w:footnote>
  <w:footnote w:type="continuationSeparator" w:id="0">
    <w:p w14:paraId="3764ECDB" w14:textId="77777777" w:rsidR="00E0673A" w:rsidRDefault="00E0673A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221EF6"/>
    <w:multiLevelType w:val="multilevel"/>
    <w:tmpl w:val="EBF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CC13C2"/>
    <w:multiLevelType w:val="multilevel"/>
    <w:tmpl w:val="434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8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9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64197D"/>
    <w:multiLevelType w:val="multilevel"/>
    <w:tmpl w:val="1CD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D97BF6"/>
    <w:multiLevelType w:val="multilevel"/>
    <w:tmpl w:val="C91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3E08D4"/>
    <w:multiLevelType w:val="multilevel"/>
    <w:tmpl w:val="9C3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8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4B5723"/>
    <w:multiLevelType w:val="multilevel"/>
    <w:tmpl w:val="4B6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9"/>
  </w:num>
  <w:num w:numId="2" w16cid:durableId="1115174668">
    <w:abstractNumId w:val="28"/>
  </w:num>
  <w:num w:numId="3" w16cid:durableId="1874466060">
    <w:abstractNumId w:val="224"/>
  </w:num>
  <w:num w:numId="4" w16cid:durableId="1565413595">
    <w:abstractNumId w:val="68"/>
  </w:num>
  <w:num w:numId="5" w16cid:durableId="711539113">
    <w:abstractNumId w:val="82"/>
  </w:num>
  <w:num w:numId="6" w16cid:durableId="458034891">
    <w:abstractNumId w:val="152"/>
  </w:num>
  <w:num w:numId="7" w16cid:durableId="1184856579">
    <w:abstractNumId w:val="88"/>
  </w:num>
  <w:num w:numId="8" w16cid:durableId="2039505148">
    <w:abstractNumId w:val="12"/>
  </w:num>
  <w:num w:numId="9" w16cid:durableId="1584873242">
    <w:abstractNumId w:val="194"/>
  </w:num>
  <w:num w:numId="10" w16cid:durableId="986201174">
    <w:abstractNumId w:val="23"/>
  </w:num>
  <w:num w:numId="11" w16cid:durableId="999651062">
    <w:abstractNumId w:val="225"/>
  </w:num>
  <w:num w:numId="12" w16cid:durableId="939876200">
    <w:abstractNumId w:val="136"/>
  </w:num>
  <w:num w:numId="13" w16cid:durableId="448860295">
    <w:abstractNumId w:val="183"/>
  </w:num>
  <w:num w:numId="14" w16cid:durableId="977301120">
    <w:abstractNumId w:val="151"/>
  </w:num>
  <w:num w:numId="15" w16cid:durableId="1069620943">
    <w:abstractNumId w:val="227"/>
  </w:num>
  <w:num w:numId="16" w16cid:durableId="1097866177">
    <w:abstractNumId w:val="26"/>
  </w:num>
  <w:num w:numId="17" w16cid:durableId="1876623499">
    <w:abstractNumId w:val="203"/>
  </w:num>
  <w:num w:numId="18" w16cid:durableId="2048094084">
    <w:abstractNumId w:val="234"/>
  </w:num>
  <w:num w:numId="19" w16cid:durableId="1420058346">
    <w:abstractNumId w:val="223"/>
  </w:num>
  <w:num w:numId="20" w16cid:durableId="1971476075">
    <w:abstractNumId w:val="218"/>
  </w:num>
  <w:num w:numId="21" w16cid:durableId="842745526">
    <w:abstractNumId w:val="43"/>
  </w:num>
  <w:num w:numId="22" w16cid:durableId="1713529593">
    <w:abstractNumId w:val="191"/>
  </w:num>
  <w:num w:numId="23" w16cid:durableId="1511069493">
    <w:abstractNumId w:val="103"/>
  </w:num>
  <w:num w:numId="24" w16cid:durableId="598222500">
    <w:abstractNumId w:val="205"/>
  </w:num>
  <w:num w:numId="25" w16cid:durableId="1772243113">
    <w:abstractNumId w:val="77"/>
  </w:num>
  <w:num w:numId="26" w16cid:durableId="145631038">
    <w:abstractNumId w:val="142"/>
  </w:num>
  <w:num w:numId="27" w16cid:durableId="358970666">
    <w:abstractNumId w:val="115"/>
  </w:num>
  <w:num w:numId="28" w16cid:durableId="799107657">
    <w:abstractNumId w:val="55"/>
  </w:num>
  <w:num w:numId="29" w16cid:durableId="1778482636">
    <w:abstractNumId w:val="119"/>
  </w:num>
  <w:num w:numId="30" w16cid:durableId="1864321118">
    <w:abstractNumId w:val="144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4"/>
  </w:num>
  <w:num w:numId="34" w16cid:durableId="494037086">
    <w:abstractNumId w:val="6"/>
  </w:num>
  <w:num w:numId="35" w16cid:durableId="1316953550">
    <w:abstractNumId w:val="85"/>
  </w:num>
  <w:num w:numId="36" w16cid:durableId="316150304">
    <w:abstractNumId w:val="166"/>
  </w:num>
  <w:num w:numId="37" w16cid:durableId="1883397278">
    <w:abstractNumId w:val="31"/>
  </w:num>
  <w:num w:numId="38" w16cid:durableId="1901747970">
    <w:abstractNumId w:val="176"/>
  </w:num>
  <w:num w:numId="39" w16cid:durableId="1987051931">
    <w:abstractNumId w:val="70"/>
  </w:num>
  <w:num w:numId="40" w16cid:durableId="2102220681">
    <w:abstractNumId w:val="45"/>
  </w:num>
  <w:num w:numId="41" w16cid:durableId="1624385323">
    <w:abstractNumId w:val="220"/>
  </w:num>
  <w:num w:numId="42" w16cid:durableId="1462503826">
    <w:abstractNumId w:val="133"/>
  </w:num>
  <w:num w:numId="43" w16cid:durableId="622422154">
    <w:abstractNumId w:val="160"/>
  </w:num>
  <w:num w:numId="44" w16cid:durableId="1030106701">
    <w:abstractNumId w:val="165"/>
  </w:num>
  <w:num w:numId="45" w16cid:durableId="747338750">
    <w:abstractNumId w:val="179"/>
  </w:num>
  <w:num w:numId="46" w16cid:durableId="1439446968">
    <w:abstractNumId w:val="180"/>
  </w:num>
  <w:num w:numId="47" w16cid:durableId="1174611442">
    <w:abstractNumId w:val="0"/>
  </w:num>
  <w:num w:numId="48" w16cid:durableId="735586091">
    <w:abstractNumId w:val="211"/>
  </w:num>
  <w:num w:numId="49" w16cid:durableId="1497306072">
    <w:abstractNumId w:val="143"/>
  </w:num>
  <w:num w:numId="50" w16cid:durableId="1194273235">
    <w:abstractNumId w:val="221"/>
  </w:num>
  <w:num w:numId="51" w16cid:durableId="1274819830">
    <w:abstractNumId w:val="215"/>
  </w:num>
  <w:num w:numId="52" w16cid:durableId="474882169">
    <w:abstractNumId w:val="135"/>
  </w:num>
  <w:num w:numId="53" w16cid:durableId="765076663">
    <w:abstractNumId w:val="233"/>
  </w:num>
  <w:num w:numId="54" w16cid:durableId="1703749540">
    <w:abstractNumId w:val="123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9"/>
  </w:num>
  <w:num w:numId="58" w16cid:durableId="585305191">
    <w:abstractNumId w:val="190"/>
  </w:num>
  <w:num w:numId="59" w16cid:durableId="481191130">
    <w:abstractNumId w:val="3"/>
  </w:num>
  <w:num w:numId="60" w16cid:durableId="1860780514">
    <w:abstractNumId w:val="181"/>
  </w:num>
  <w:num w:numId="61" w16cid:durableId="1274900628">
    <w:abstractNumId w:val="175"/>
  </w:num>
  <w:num w:numId="62" w16cid:durableId="1331712016">
    <w:abstractNumId w:val="106"/>
  </w:num>
  <w:num w:numId="63" w16cid:durableId="629439659">
    <w:abstractNumId w:val="71"/>
  </w:num>
  <w:num w:numId="64" w16cid:durableId="1858614162">
    <w:abstractNumId w:val="209"/>
  </w:num>
  <w:num w:numId="65" w16cid:durableId="1688210742">
    <w:abstractNumId w:val="201"/>
  </w:num>
  <w:num w:numId="66" w16cid:durableId="1030574672">
    <w:abstractNumId w:val="216"/>
  </w:num>
  <w:num w:numId="67" w16cid:durableId="1680084310">
    <w:abstractNumId w:val="72"/>
  </w:num>
  <w:num w:numId="68" w16cid:durableId="1067534241">
    <w:abstractNumId w:val="128"/>
  </w:num>
  <w:num w:numId="69" w16cid:durableId="42606628">
    <w:abstractNumId w:val="210"/>
  </w:num>
  <w:num w:numId="70" w16cid:durableId="153684319">
    <w:abstractNumId w:val="75"/>
  </w:num>
  <w:num w:numId="71" w16cid:durableId="1627394508">
    <w:abstractNumId w:val="52"/>
  </w:num>
  <w:num w:numId="72" w16cid:durableId="291131247">
    <w:abstractNumId w:val="207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9"/>
  </w:num>
  <w:num w:numId="76" w16cid:durableId="1985039344">
    <w:abstractNumId w:val="4"/>
  </w:num>
  <w:num w:numId="77" w16cid:durableId="1725569283">
    <w:abstractNumId w:val="76"/>
  </w:num>
  <w:num w:numId="78" w16cid:durableId="350036327">
    <w:abstractNumId w:val="81"/>
  </w:num>
  <w:num w:numId="79" w16cid:durableId="1298680799">
    <w:abstractNumId w:val="58"/>
  </w:num>
  <w:num w:numId="80" w16cid:durableId="173811567">
    <w:abstractNumId w:val="156"/>
  </w:num>
  <w:num w:numId="81" w16cid:durableId="35855524">
    <w:abstractNumId w:val="20"/>
  </w:num>
  <w:num w:numId="82" w16cid:durableId="1798913280">
    <w:abstractNumId w:val="99"/>
  </w:num>
  <w:num w:numId="83" w16cid:durableId="175120390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7"/>
  </w:num>
  <w:num w:numId="89" w16cid:durableId="951352734">
    <w:abstractNumId w:val="163"/>
  </w:num>
  <w:num w:numId="90" w16cid:durableId="1741295691">
    <w:abstractNumId w:val="32"/>
  </w:num>
  <w:num w:numId="91" w16cid:durableId="892693181">
    <w:abstractNumId w:val="148"/>
  </w:num>
  <w:num w:numId="92" w16cid:durableId="1830974666">
    <w:abstractNumId w:val="155"/>
  </w:num>
  <w:num w:numId="93" w16cid:durableId="791553777">
    <w:abstractNumId w:val="79"/>
  </w:num>
  <w:num w:numId="94" w16cid:durableId="903031418">
    <w:abstractNumId w:val="204"/>
  </w:num>
  <w:num w:numId="95" w16cid:durableId="1879269848">
    <w:abstractNumId w:val="93"/>
  </w:num>
  <w:num w:numId="96" w16cid:durableId="688218540">
    <w:abstractNumId w:val="177"/>
  </w:num>
  <w:num w:numId="97" w16cid:durableId="1731491569">
    <w:abstractNumId w:val="157"/>
  </w:num>
  <w:num w:numId="98" w16cid:durableId="658462790">
    <w:abstractNumId w:val="141"/>
  </w:num>
  <w:num w:numId="99" w16cid:durableId="1159226327">
    <w:abstractNumId w:val="108"/>
  </w:num>
  <w:num w:numId="100" w16cid:durableId="366413457">
    <w:abstractNumId w:val="125"/>
  </w:num>
  <w:num w:numId="101" w16cid:durableId="1649017955">
    <w:abstractNumId w:val="14"/>
  </w:num>
  <w:num w:numId="102" w16cid:durableId="1578590882">
    <w:abstractNumId w:val="100"/>
  </w:num>
  <w:num w:numId="103" w16cid:durableId="1171987869">
    <w:abstractNumId w:val="167"/>
  </w:num>
  <w:num w:numId="104" w16cid:durableId="1520507445">
    <w:abstractNumId w:val="97"/>
  </w:num>
  <w:num w:numId="105" w16cid:durableId="2117434895">
    <w:abstractNumId w:val="39"/>
  </w:num>
  <w:num w:numId="106" w16cid:durableId="1975672198">
    <w:abstractNumId w:val="117"/>
  </w:num>
  <w:num w:numId="107" w16cid:durableId="166095535">
    <w:abstractNumId w:val="66"/>
  </w:num>
  <w:num w:numId="108" w16cid:durableId="267280608">
    <w:abstractNumId w:val="16"/>
  </w:num>
  <w:num w:numId="109" w16cid:durableId="1387682701">
    <w:abstractNumId w:val="206"/>
  </w:num>
  <w:num w:numId="110" w16cid:durableId="347409078">
    <w:abstractNumId w:val="217"/>
  </w:num>
  <w:num w:numId="111" w16cid:durableId="910694490">
    <w:abstractNumId w:val="21"/>
  </w:num>
  <w:num w:numId="112" w16cid:durableId="1942519181">
    <w:abstractNumId w:val="196"/>
  </w:num>
  <w:num w:numId="113" w16cid:durableId="1563372117">
    <w:abstractNumId w:val="170"/>
  </w:num>
  <w:num w:numId="114" w16cid:durableId="597058661">
    <w:abstractNumId w:val="64"/>
  </w:num>
  <w:num w:numId="115" w16cid:durableId="515971673">
    <w:abstractNumId w:val="137"/>
  </w:num>
  <w:num w:numId="116" w16cid:durableId="1694115596">
    <w:abstractNumId w:val="226"/>
  </w:num>
  <w:num w:numId="117" w16cid:durableId="1524711099">
    <w:abstractNumId w:val="74"/>
  </w:num>
  <w:num w:numId="118" w16cid:durableId="1299653271">
    <w:abstractNumId w:val="113"/>
  </w:num>
  <w:num w:numId="119" w16cid:durableId="1826628388">
    <w:abstractNumId w:val="53"/>
  </w:num>
  <w:num w:numId="120" w16cid:durableId="996222970">
    <w:abstractNumId w:val="186"/>
  </w:num>
  <w:num w:numId="121" w16cid:durableId="707024650">
    <w:abstractNumId w:val="184"/>
  </w:num>
  <w:num w:numId="122" w16cid:durableId="350033338">
    <w:abstractNumId w:val="214"/>
  </w:num>
  <w:num w:numId="123" w16cid:durableId="916088058">
    <w:abstractNumId w:val="86"/>
  </w:num>
  <w:num w:numId="124" w16cid:durableId="1217081943">
    <w:abstractNumId w:val="36"/>
  </w:num>
  <w:num w:numId="125" w16cid:durableId="185407634">
    <w:abstractNumId w:val="83"/>
  </w:num>
  <w:num w:numId="126" w16cid:durableId="1091127341">
    <w:abstractNumId w:val="132"/>
  </w:num>
  <w:num w:numId="127" w16cid:durableId="1658192599">
    <w:abstractNumId w:val="104"/>
  </w:num>
  <w:num w:numId="128" w16cid:durableId="1073046152">
    <w:abstractNumId w:val="90"/>
  </w:num>
  <w:num w:numId="129" w16cid:durableId="440271078">
    <w:abstractNumId w:val="222"/>
  </w:num>
  <w:num w:numId="130" w16cid:durableId="648091476">
    <w:abstractNumId w:val="91"/>
  </w:num>
  <w:num w:numId="131" w16cid:durableId="1015225490">
    <w:abstractNumId w:val="47"/>
  </w:num>
  <w:num w:numId="132" w16cid:durableId="1620069979">
    <w:abstractNumId w:val="161"/>
  </w:num>
  <w:num w:numId="133" w16cid:durableId="656107254">
    <w:abstractNumId w:val="89"/>
  </w:num>
  <w:num w:numId="134" w16cid:durableId="553659222">
    <w:abstractNumId w:val="131"/>
  </w:num>
  <w:num w:numId="135" w16cid:durableId="304749085">
    <w:abstractNumId w:val="120"/>
  </w:num>
  <w:num w:numId="136" w16cid:durableId="995449239">
    <w:abstractNumId w:val="202"/>
  </w:num>
  <w:num w:numId="137" w16cid:durableId="1188836020">
    <w:abstractNumId w:val="114"/>
  </w:num>
  <w:num w:numId="138" w16cid:durableId="881790897">
    <w:abstractNumId w:val="208"/>
  </w:num>
  <w:num w:numId="139" w16cid:durableId="569734748">
    <w:abstractNumId w:val="25"/>
  </w:num>
  <w:num w:numId="140" w16cid:durableId="840240896">
    <w:abstractNumId w:val="230"/>
  </w:num>
  <w:num w:numId="141" w16cid:durableId="317538255">
    <w:abstractNumId w:val="63"/>
  </w:num>
  <w:num w:numId="142" w16cid:durableId="1518960514">
    <w:abstractNumId w:val="56"/>
  </w:num>
  <w:num w:numId="143" w16cid:durableId="904680068">
    <w:abstractNumId w:val="9"/>
  </w:num>
  <w:num w:numId="144" w16cid:durableId="1648361753">
    <w:abstractNumId w:val="147"/>
  </w:num>
  <w:num w:numId="145" w16cid:durableId="135879568">
    <w:abstractNumId w:val="110"/>
  </w:num>
  <w:num w:numId="146" w16cid:durableId="575940888">
    <w:abstractNumId w:val="134"/>
  </w:num>
  <w:num w:numId="147" w16cid:durableId="60056407">
    <w:abstractNumId w:val="80"/>
  </w:num>
  <w:num w:numId="148" w16cid:durableId="1527674632">
    <w:abstractNumId w:val="164"/>
  </w:num>
  <w:num w:numId="149" w16cid:durableId="1262951319">
    <w:abstractNumId w:val="98"/>
  </w:num>
  <w:num w:numId="150" w16cid:durableId="104497061">
    <w:abstractNumId w:val="78"/>
  </w:num>
  <w:num w:numId="151" w16cid:durableId="509175222">
    <w:abstractNumId w:val="105"/>
  </w:num>
  <w:num w:numId="152" w16cid:durableId="356583889">
    <w:abstractNumId w:val="112"/>
  </w:num>
  <w:num w:numId="153" w16cid:durableId="2125339779">
    <w:abstractNumId w:val="162"/>
  </w:num>
  <w:num w:numId="154" w16cid:durableId="1455827918">
    <w:abstractNumId w:val="236"/>
  </w:num>
  <w:num w:numId="155" w16cid:durableId="1662805658">
    <w:abstractNumId w:val="59"/>
  </w:num>
  <w:num w:numId="156" w16cid:durableId="421686161">
    <w:abstractNumId w:val="1"/>
  </w:num>
  <w:num w:numId="157" w16cid:durableId="864289641">
    <w:abstractNumId w:val="213"/>
  </w:num>
  <w:num w:numId="158" w16cid:durableId="2102950339">
    <w:abstractNumId w:val="19"/>
  </w:num>
  <w:num w:numId="159" w16cid:durableId="2027361177">
    <w:abstractNumId w:val="96"/>
  </w:num>
  <w:num w:numId="160" w16cid:durableId="457334210">
    <w:abstractNumId w:val="229"/>
  </w:num>
  <w:num w:numId="161" w16cid:durableId="701319089">
    <w:abstractNumId w:val="51"/>
  </w:num>
  <w:num w:numId="162" w16cid:durableId="1848641106">
    <w:abstractNumId w:val="61"/>
  </w:num>
  <w:num w:numId="163" w16cid:durableId="447549034">
    <w:abstractNumId w:val="34"/>
  </w:num>
  <w:num w:numId="164" w16cid:durableId="1221016250">
    <w:abstractNumId w:val="60"/>
  </w:num>
  <w:num w:numId="165" w16cid:durableId="1045059207">
    <w:abstractNumId w:val="94"/>
  </w:num>
  <w:num w:numId="166" w16cid:durableId="1775125005">
    <w:abstractNumId w:val="127"/>
  </w:num>
  <w:num w:numId="167" w16cid:durableId="1123767997">
    <w:abstractNumId w:val="65"/>
  </w:num>
  <w:num w:numId="168" w16cid:durableId="809446180">
    <w:abstractNumId w:val="138"/>
  </w:num>
  <w:num w:numId="169" w16cid:durableId="255093842">
    <w:abstractNumId w:val="130"/>
  </w:num>
  <w:num w:numId="170" w16cid:durableId="1147161235">
    <w:abstractNumId w:val="121"/>
  </w:num>
  <w:num w:numId="171" w16cid:durableId="556666540">
    <w:abstractNumId w:val="102"/>
  </w:num>
  <w:num w:numId="172" w16cid:durableId="972515373">
    <w:abstractNumId w:val="18"/>
  </w:num>
  <w:num w:numId="173" w16cid:durableId="720901165">
    <w:abstractNumId w:val="153"/>
  </w:num>
  <w:num w:numId="174" w16cid:durableId="1242985838">
    <w:abstractNumId w:val="197"/>
  </w:num>
  <w:num w:numId="175" w16cid:durableId="778529738">
    <w:abstractNumId w:val="124"/>
  </w:num>
  <w:num w:numId="176" w16cid:durableId="804279487">
    <w:abstractNumId w:val="8"/>
  </w:num>
  <w:num w:numId="177" w16cid:durableId="676269985">
    <w:abstractNumId w:val="228"/>
  </w:num>
  <w:num w:numId="178" w16cid:durableId="205260685">
    <w:abstractNumId w:val="139"/>
  </w:num>
  <w:num w:numId="179" w16cid:durableId="1483690028">
    <w:abstractNumId w:val="178"/>
  </w:num>
  <w:num w:numId="180" w16cid:durableId="1901865911">
    <w:abstractNumId w:val="189"/>
  </w:num>
  <w:num w:numId="181" w16cid:durableId="109472159">
    <w:abstractNumId w:val="150"/>
  </w:num>
  <w:num w:numId="182" w16cid:durableId="1412660298">
    <w:abstractNumId w:val="168"/>
  </w:num>
  <w:num w:numId="183" w16cid:durableId="587277424">
    <w:abstractNumId w:val="199"/>
  </w:num>
  <w:num w:numId="184" w16cid:durableId="1097793981">
    <w:abstractNumId w:val="2"/>
  </w:num>
  <w:num w:numId="185" w16cid:durableId="761101316">
    <w:abstractNumId w:val="198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5"/>
  </w:num>
  <w:num w:numId="190" w16cid:durableId="1511333336">
    <w:abstractNumId w:val="146"/>
  </w:num>
  <w:num w:numId="191" w16cid:durableId="754477265">
    <w:abstractNumId w:val="101"/>
  </w:num>
  <w:num w:numId="192" w16cid:durableId="1730838287">
    <w:abstractNumId w:val="158"/>
  </w:num>
  <w:num w:numId="193" w16cid:durableId="1875078724">
    <w:abstractNumId w:val="126"/>
  </w:num>
  <w:num w:numId="194" w16cid:durableId="1108235467">
    <w:abstractNumId w:val="212"/>
  </w:num>
  <w:num w:numId="195" w16cid:durableId="176967622">
    <w:abstractNumId w:val="111"/>
  </w:num>
  <w:num w:numId="196" w16cid:durableId="1986935537">
    <w:abstractNumId w:val="87"/>
  </w:num>
  <w:num w:numId="197" w16cid:durableId="331570849">
    <w:abstractNumId w:val="200"/>
  </w:num>
  <w:num w:numId="198" w16cid:durableId="1736272104">
    <w:abstractNumId w:val="57"/>
  </w:num>
  <w:num w:numId="199" w16cid:durableId="1983466885">
    <w:abstractNumId w:val="122"/>
  </w:num>
  <w:num w:numId="200" w16cid:durableId="1889610488">
    <w:abstractNumId w:val="67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5"/>
  </w:num>
  <w:num w:numId="204" w16cid:durableId="784614103">
    <w:abstractNumId w:val="169"/>
  </w:num>
  <w:num w:numId="205" w16cid:durableId="2043431454">
    <w:abstractNumId w:val="235"/>
  </w:num>
  <w:num w:numId="206" w16cid:durableId="194083348">
    <w:abstractNumId w:val="92"/>
  </w:num>
  <w:num w:numId="207" w16cid:durableId="4747207">
    <w:abstractNumId w:val="38"/>
  </w:num>
  <w:num w:numId="208" w16cid:durableId="1973292763">
    <w:abstractNumId w:val="188"/>
  </w:num>
  <w:num w:numId="209" w16cid:durableId="1025979416">
    <w:abstractNumId w:val="30"/>
  </w:num>
  <w:num w:numId="210" w16cid:durableId="1602644758">
    <w:abstractNumId w:val="62"/>
  </w:num>
  <w:num w:numId="211" w16cid:durableId="1572885681">
    <w:abstractNumId w:val="10"/>
  </w:num>
  <w:num w:numId="212" w16cid:durableId="1315599719">
    <w:abstractNumId w:val="145"/>
  </w:num>
  <w:num w:numId="213" w16cid:durableId="886646781">
    <w:abstractNumId w:val="116"/>
  </w:num>
  <w:num w:numId="214" w16cid:durableId="1195388840">
    <w:abstractNumId w:val="172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40"/>
  </w:num>
  <w:num w:numId="219" w16cid:durableId="1688293013">
    <w:abstractNumId w:val="232"/>
  </w:num>
  <w:num w:numId="220" w16cid:durableId="1709834932">
    <w:abstractNumId w:val="195"/>
  </w:num>
  <w:num w:numId="221" w16cid:durableId="620040756">
    <w:abstractNumId w:val="159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9"/>
  </w:num>
  <w:num w:numId="225" w16cid:durableId="1411779545">
    <w:abstractNumId w:val="171"/>
  </w:num>
  <w:num w:numId="226" w16cid:durableId="1462265085">
    <w:abstractNumId w:val="73"/>
  </w:num>
  <w:num w:numId="227" w16cid:durableId="1826126789">
    <w:abstractNumId w:val="11"/>
  </w:num>
  <w:num w:numId="228" w16cid:durableId="1729764443">
    <w:abstractNumId w:val="231"/>
  </w:num>
  <w:num w:numId="229" w16cid:durableId="1174997905">
    <w:abstractNumId w:val="193"/>
  </w:num>
  <w:num w:numId="230" w16cid:durableId="1446459335">
    <w:abstractNumId w:val="182"/>
  </w:num>
  <w:num w:numId="231" w16cid:durableId="1277181304">
    <w:abstractNumId w:val="42"/>
  </w:num>
  <w:num w:numId="232" w16cid:durableId="42408836">
    <w:abstractNumId w:val="69"/>
  </w:num>
  <w:num w:numId="233" w16cid:durableId="927737984">
    <w:abstractNumId w:val="173"/>
  </w:num>
  <w:num w:numId="234" w16cid:durableId="341587035">
    <w:abstractNumId w:val="192"/>
  </w:num>
  <w:num w:numId="235" w16cid:durableId="671882552">
    <w:abstractNumId w:val="154"/>
  </w:num>
  <w:num w:numId="236" w16cid:durableId="1896895919">
    <w:abstractNumId w:val="54"/>
  </w:num>
  <w:num w:numId="237" w16cid:durableId="1962220119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0F4A4B"/>
    <w:rsid w:val="001116A1"/>
    <w:rsid w:val="00112B06"/>
    <w:rsid w:val="00133830"/>
    <w:rsid w:val="00135686"/>
    <w:rsid w:val="00163CB6"/>
    <w:rsid w:val="001721E1"/>
    <w:rsid w:val="00191601"/>
    <w:rsid w:val="001E5734"/>
    <w:rsid w:val="001F1A5B"/>
    <w:rsid w:val="002677EE"/>
    <w:rsid w:val="00271D04"/>
    <w:rsid w:val="00290088"/>
    <w:rsid w:val="002961A5"/>
    <w:rsid w:val="002A4C7A"/>
    <w:rsid w:val="002E08E8"/>
    <w:rsid w:val="002E0903"/>
    <w:rsid w:val="00300C72"/>
    <w:rsid w:val="00332692"/>
    <w:rsid w:val="003573C9"/>
    <w:rsid w:val="003616E3"/>
    <w:rsid w:val="00367660"/>
    <w:rsid w:val="00380A96"/>
    <w:rsid w:val="00394AB0"/>
    <w:rsid w:val="003A1B0C"/>
    <w:rsid w:val="003A4AF9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D1AC4"/>
    <w:rsid w:val="005E69E7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E498B"/>
    <w:rsid w:val="009F1032"/>
    <w:rsid w:val="009F1A02"/>
    <w:rsid w:val="00A30E50"/>
    <w:rsid w:val="00A31334"/>
    <w:rsid w:val="00A46DF2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D2A84"/>
    <w:rsid w:val="00E0673A"/>
    <w:rsid w:val="00E1432E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77FEB"/>
    <w:rsid w:val="00FA32A8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7B2CC735-2EBB-462B-B3E1-95D5377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B0C88"/>
    <w:rsid w:val="000C692F"/>
    <w:rsid w:val="00191601"/>
    <w:rsid w:val="00271D04"/>
    <w:rsid w:val="003A0922"/>
    <w:rsid w:val="004C3F45"/>
    <w:rsid w:val="005D1AC4"/>
    <w:rsid w:val="005D6512"/>
    <w:rsid w:val="006E73F1"/>
    <w:rsid w:val="009745EF"/>
    <w:rsid w:val="00B058DE"/>
    <w:rsid w:val="00B10DC7"/>
    <w:rsid w:val="00B12821"/>
    <w:rsid w:val="00B423A1"/>
    <w:rsid w:val="00D31F11"/>
    <w:rsid w:val="00DB0EBC"/>
    <w:rsid w:val="00FA32A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2_Handling_Request_Response</Template>
  <TotalTime>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2025-08-30T04:17:00Z</dcterms:created>
  <dcterms:modified xsi:type="dcterms:W3CDTF">2025-08-30T04:17:00Z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